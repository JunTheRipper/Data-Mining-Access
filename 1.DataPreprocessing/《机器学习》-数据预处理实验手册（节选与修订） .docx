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ABFA5C" w14:textId="77777777" w:rsidR="00454D30" w:rsidRPr="00932502" w:rsidRDefault="00454D30" w:rsidP="00454D30">
      <w:pPr>
        <w:pStyle w:val="5a"/>
      </w:pPr>
    </w:p>
    <w:p w14:paraId="51B06048" w14:textId="77777777" w:rsidR="00454D30" w:rsidRPr="00932502" w:rsidRDefault="00454D30" w:rsidP="00454D30">
      <w:pPr>
        <w:rPr>
          <w:rFonts w:ascii="Huawei Sans" w:eastAsia="方正兰亭黑简体" w:hAnsi="Huawei Sans" w:cs="Huawei Sans"/>
        </w:rPr>
      </w:pPr>
    </w:p>
    <w:p w14:paraId="766A8138" w14:textId="77777777" w:rsidR="00454D30" w:rsidRPr="00932502" w:rsidRDefault="00454D30" w:rsidP="00454D3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6EEC4417" w14:textId="77777777" w:rsidR="00454D30" w:rsidRPr="00932502" w:rsidRDefault="00454D30" w:rsidP="00454D3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78FD2535" w14:textId="77777777" w:rsidR="00454D30" w:rsidRPr="00932502" w:rsidRDefault="00454D30" w:rsidP="00454D3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22895007" w14:textId="77777777" w:rsidR="00454D30" w:rsidRPr="00932502" w:rsidRDefault="00454D30" w:rsidP="00454D3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08CFD412" w14:textId="77777777" w:rsidR="00454D30" w:rsidRPr="00932502" w:rsidRDefault="00454D30" w:rsidP="00454D30">
      <w:pPr>
        <w:ind w:left="0"/>
        <w:rPr>
          <w:rFonts w:ascii="Huawei Sans" w:eastAsia="方正兰亭黑简体" w:hAnsi="Huawei Sans" w:cs="Huawei Sans"/>
        </w:rPr>
      </w:pPr>
    </w:p>
    <w:p w14:paraId="28075A82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3D27E7E5" w14:textId="2DE7D0B6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932502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《机器学习》</w:t>
      </w:r>
      <w:r w:rsidRPr="00932502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 xml:space="preserve"> -</w:t>
      </w:r>
      <w:r w:rsidRPr="00932502">
        <w:rPr>
          <w:rFonts w:ascii="Huawei Sans" w:eastAsia="方正兰亭黑简体" w:hAnsi="Huawei Sans" w:cs="Huawei Sans"/>
          <w:sz w:val="72"/>
          <w:szCs w:val="72"/>
          <w:lang w:eastAsia="zh-CN"/>
        </w:rPr>
        <w:t xml:space="preserve"> </w:t>
      </w:r>
      <w:r w:rsidRPr="00932502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数据预处理</w:t>
      </w:r>
    </w:p>
    <w:p w14:paraId="3EF81EA6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4FBC93B4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107B5296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61BF113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8FC42AA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09648A6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006E00CB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17212239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D2A9A34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166ABCC2" w14:textId="77777777" w:rsidR="00454D30" w:rsidRPr="00932502" w:rsidRDefault="00454D30" w:rsidP="00454D3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17D82416" w14:textId="77777777" w:rsidR="00454D30" w:rsidRPr="00932502" w:rsidRDefault="00454D30" w:rsidP="00454D3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59ED3004" w14:textId="77777777" w:rsidR="00454D30" w:rsidRPr="00932502" w:rsidRDefault="00454D30" w:rsidP="00454D30">
      <w:pPr>
        <w:pStyle w:val="cover--"/>
        <w:rPr>
          <w:rFonts w:ascii="Huawei Sans" w:eastAsia="方正兰亭黑简体" w:hAnsi="Huawei Sans" w:cs="Huawei Sans"/>
          <w:noProof/>
        </w:rPr>
      </w:pPr>
      <w:r w:rsidRPr="00932502">
        <w:rPr>
          <w:rFonts w:ascii="Huawei Sans" w:eastAsia="方正兰亭黑简体" w:hAnsi="Huawei Sans" w:cs="Huawei Sans"/>
          <w:noProof/>
        </w:rPr>
        <w:drawing>
          <wp:inline distT="0" distB="0" distL="0" distR="0" wp14:anchorId="3616F3C8" wp14:editId="3747C8DC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 w="12696" cmpd="sng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57E2FD" w14:textId="77777777" w:rsidR="00454D30" w:rsidRPr="00932502" w:rsidRDefault="00454D30" w:rsidP="00454D30">
      <w:pPr>
        <w:rPr>
          <w:rFonts w:ascii="Huawei Sans" w:eastAsia="方正兰亭黑简体" w:hAnsi="Huawei Sans" w:cs="Huawei Sans"/>
        </w:rPr>
      </w:pPr>
      <w:r w:rsidRPr="00932502">
        <w:rPr>
          <w:rFonts w:ascii="Huawei Sans" w:eastAsia="方正兰亭黑简体" w:hAnsi="Huawei Sans" w:cs="Huawei Sans"/>
          <w:caps/>
        </w:rPr>
        <w:fldChar w:fldCharType="begin"/>
      </w:r>
      <w:r w:rsidRPr="00932502">
        <w:rPr>
          <w:rFonts w:ascii="Huawei Sans" w:eastAsia="方正兰亭黑简体" w:hAnsi="Huawei Sans" w:cs="Huawei Sans"/>
          <w:caps/>
        </w:rPr>
        <w:instrText xml:space="preserve"> DOCPROPERTY  Confidential </w:instrText>
      </w:r>
      <w:r w:rsidRPr="00932502">
        <w:rPr>
          <w:rFonts w:ascii="Huawei Sans" w:eastAsia="方正兰亭黑简体" w:hAnsi="Huawei Sans" w:cs="Huawei Sans"/>
          <w:caps/>
        </w:rPr>
        <w:fldChar w:fldCharType="end"/>
      </w:r>
    </w:p>
    <w:p w14:paraId="75AC066F" w14:textId="77777777" w:rsidR="00454D30" w:rsidRPr="00932502" w:rsidRDefault="00454D30" w:rsidP="00454D30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932502">
        <w:rPr>
          <w:rFonts w:ascii="Huawei Sans" w:eastAsia="方正兰亭黑简体" w:hAnsi="Huawei Sans" w:cs="Huawei Sans"/>
          <w:lang w:eastAsia="zh-CN"/>
        </w:rPr>
        <w:t>华为技术有限公司</w:t>
      </w:r>
    </w:p>
    <w:p w14:paraId="637FBA59" w14:textId="77777777" w:rsidR="00454D30" w:rsidRPr="00932502" w:rsidRDefault="00454D30" w:rsidP="00454D3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  <w:sectPr w:rsidR="00454D30" w:rsidRPr="00932502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932502">
        <w:rPr>
          <w:rFonts w:ascii="Huawei Sans" w:eastAsia="方正兰亭黑简体" w:hAnsi="Huawei Sans" w:cs="Huawei Sans"/>
        </w:rPr>
        <w:br w:type="page"/>
      </w:r>
    </w:p>
    <w:bookmarkStart w:id="0" w:name="_Ref218071467" w:displacedByCustomXml="next"/>
    <w:bookmarkStart w:id="1" w:name="_Ref218071624" w:displacedByCustomXml="next"/>
    <w:bookmarkStart w:id="2" w:name="_Ref218071784" w:displacedByCustomXml="next"/>
    <w:bookmarkStart w:id="3" w:name="_Ref218072047" w:displacedByCustomXml="next"/>
    <w:bookmarkStart w:id="4" w:name="_Ref218422894" w:displacedByCustomXml="next"/>
    <w:bookmarkStart w:id="5" w:name="_Ref218422900" w:displacedByCustomXml="next"/>
    <w:bookmarkStart w:id="6" w:name="_Ref218423379" w:displacedByCustomXml="next"/>
    <w:bookmarkStart w:id="7" w:name="_Toc218425197" w:displacedByCustomXml="next"/>
    <w:bookmarkStart w:id="8" w:name="_Toc227138864" w:displacedByCustomXml="next"/>
    <w:bookmarkStart w:id="9" w:name="_Toc437504216" w:displacedByCustomXml="next"/>
    <w:sdt>
      <w:sdtPr>
        <w:rPr>
          <w:rFonts w:ascii="微软雅黑" w:eastAsia="微软雅黑" w:hAnsi="微软雅黑" w:cs="Huawei Sans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 w14:paraId="361CC312" w14:textId="77777777" w:rsidR="00454D30" w:rsidRPr="00932502" w:rsidRDefault="00454D30" w:rsidP="00454D30">
          <w:pPr>
            <w:pStyle w:val="Contents"/>
            <w:rPr>
              <w:rFonts w:cs="Huawei Sans"/>
            </w:rPr>
          </w:pPr>
          <w:r w:rsidRPr="00932502">
            <w:rPr>
              <w:rFonts w:cs="Huawei Sans"/>
              <w:lang w:val="zh-CN"/>
            </w:rPr>
            <w:t>目录</w:t>
          </w:r>
        </w:p>
        <w:p w14:paraId="1EB12615" w14:textId="1CD37C25" w:rsidR="00744054" w:rsidRDefault="00454D3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932502">
            <w:rPr>
              <w:rFonts w:cs="Huawei Sans"/>
              <w:b w:val="0"/>
              <w:bCs w:val="0"/>
              <w:noProof/>
            </w:rPr>
            <w:fldChar w:fldCharType="begin"/>
          </w:r>
          <w:r w:rsidRPr="00932502">
            <w:rPr>
              <w:rFonts w:cs="Huawei Sans"/>
              <w:b w:val="0"/>
              <w:bCs w:val="0"/>
              <w:noProof/>
            </w:rPr>
            <w:instrText xml:space="preserve"> TOC \o "1-3" \h \z \u </w:instrText>
          </w:r>
          <w:r w:rsidRPr="00932502">
            <w:rPr>
              <w:rFonts w:cs="Huawei Sans"/>
              <w:b w:val="0"/>
              <w:bCs w:val="0"/>
              <w:noProof/>
            </w:rPr>
            <w:fldChar w:fldCharType="separate"/>
          </w:r>
          <w:hyperlink w:anchor="_Toc66344286" w:history="1">
            <w:r w:rsidR="00744054" w:rsidRPr="00734054">
              <w:rPr>
                <w:rStyle w:val="af"/>
                <w:rFonts w:cs="Huawei Sans"/>
                <w:noProof/>
              </w:rPr>
              <w:t>1</w:t>
            </w:r>
            <w:r w:rsidR="00744054" w:rsidRPr="00734054">
              <w:rPr>
                <w:rStyle w:val="af"/>
                <w:noProof/>
              </w:rPr>
              <w:t xml:space="preserve"> </w:t>
            </w:r>
            <w:r w:rsidR="00744054" w:rsidRPr="00734054">
              <w:rPr>
                <w:rStyle w:val="af"/>
                <w:noProof/>
              </w:rPr>
              <w:t>实验介绍</w:t>
            </w:r>
            <w:r w:rsidR="00744054">
              <w:rPr>
                <w:noProof/>
                <w:webHidden/>
              </w:rPr>
              <w:tab/>
            </w:r>
            <w:r w:rsidR="00744054">
              <w:rPr>
                <w:noProof/>
                <w:webHidden/>
              </w:rPr>
              <w:fldChar w:fldCharType="begin"/>
            </w:r>
            <w:r w:rsidR="00744054">
              <w:rPr>
                <w:noProof/>
                <w:webHidden/>
              </w:rPr>
              <w:instrText xml:space="preserve"> PAGEREF _Toc66344286 \h </w:instrText>
            </w:r>
            <w:r w:rsidR="00744054">
              <w:rPr>
                <w:noProof/>
                <w:webHidden/>
              </w:rPr>
            </w:r>
            <w:r w:rsidR="00744054">
              <w:rPr>
                <w:noProof/>
                <w:webHidden/>
              </w:rPr>
              <w:fldChar w:fldCharType="separate"/>
            </w:r>
            <w:r w:rsidR="00744054">
              <w:rPr>
                <w:noProof/>
                <w:webHidden/>
              </w:rPr>
              <w:t>2</w:t>
            </w:r>
            <w:r w:rsidR="00744054">
              <w:rPr>
                <w:noProof/>
                <w:webHidden/>
              </w:rPr>
              <w:fldChar w:fldCharType="end"/>
            </w:r>
          </w:hyperlink>
        </w:p>
        <w:p w14:paraId="0D0EAA41" w14:textId="73276BBB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87" w:history="1">
            <w:r w:rsidRPr="00734054">
              <w:rPr>
                <w:rStyle w:val="af"/>
                <w:rFonts w:cs="Huawei Sans"/>
                <w:snapToGrid w:val="0"/>
              </w:rPr>
              <w:t>1.1</w:t>
            </w:r>
            <w:r w:rsidRPr="00734054">
              <w:rPr>
                <w:rStyle w:val="af"/>
              </w:rPr>
              <w:t xml:space="preserve"> </w:t>
            </w:r>
            <w:r w:rsidRPr="00734054">
              <w:rPr>
                <w:rStyle w:val="af"/>
              </w:rPr>
              <w:t>实验目的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6A6430D" w14:textId="729B975F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88" w:history="1">
            <w:r w:rsidRPr="00734054">
              <w:rPr>
                <w:rStyle w:val="af"/>
                <w:rFonts w:cs="Huawei Sans"/>
                <w:snapToGrid w:val="0"/>
              </w:rPr>
              <w:t>1.2</w:t>
            </w:r>
            <w:r w:rsidRPr="00734054">
              <w:rPr>
                <w:rStyle w:val="af"/>
              </w:rPr>
              <w:t xml:space="preserve"> </w:t>
            </w:r>
            <w:r w:rsidRPr="00734054">
              <w:rPr>
                <w:rStyle w:val="af"/>
              </w:rPr>
              <w:t>实验清</w:t>
            </w:r>
            <w:r w:rsidRPr="00734054">
              <w:rPr>
                <w:rStyle w:val="af"/>
              </w:rPr>
              <w:t>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3670F7B" w14:textId="19914E09" w:rsidR="00744054" w:rsidRDefault="0074405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66344289" w:history="1">
            <w:r w:rsidRPr="00734054">
              <w:rPr>
                <w:rStyle w:val="af"/>
                <w:rFonts w:cs="Huawei Sans"/>
                <w:noProof/>
              </w:rPr>
              <w:t xml:space="preserve">2 </w:t>
            </w:r>
            <w:r w:rsidRPr="00734054">
              <w:rPr>
                <w:rStyle w:val="af"/>
                <w:rFonts w:cs="Huawei Sans"/>
                <w:noProof/>
              </w:rPr>
              <w:t>华为云使用指导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9BFA6" w14:textId="14A52C86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0" w:history="1">
            <w:r w:rsidRPr="00734054">
              <w:rPr>
                <w:rStyle w:val="af"/>
                <w:rFonts w:cs="Huawei Sans"/>
                <w:snapToGrid w:val="0"/>
              </w:rPr>
              <w:t>2.1</w:t>
            </w:r>
            <w:r w:rsidRPr="00734054">
              <w:rPr>
                <w:rStyle w:val="af"/>
                <w:rFonts w:ascii="方正兰亭黑简体"/>
              </w:rPr>
              <w:t xml:space="preserve"> 简介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DC9EE3D" w14:textId="586115B2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1" w:history="1">
            <w:r w:rsidRPr="00734054">
              <w:rPr>
                <w:rStyle w:val="af"/>
                <w:rFonts w:cs="Huawei Sans"/>
                <w:snapToGrid w:val="0"/>
              </w:rPr>
              <w:t>2.2</w:t>
            </w:r>
            <w:r w:rsidRPr="00734054">
              <w:rPr>
                <w:rStyle w:val="af"/>
                <w:rFonts w:ascii="方正兰亭黑简体"/>
              </w:rPr>
              <w:t xml:space="preserve"> 华为云账号申请与实名认证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6C57713" w14:textId="798D668C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2" w:history="1">
            <w:r w:rsidRPr="00734054">
              <w:rPr>
                <w:rStyle w:val="af"/>
                <w:rFonts w:cs="Huawei Sans"/>
                <w:bCs/>
                <w:snapToGrid w:val="0"/>
              </w:rPr>
              <w:t>2.2.1</w:t>
            </w:r>
            <w:r w:rsidRPr="00734054">
              <w:rPr>
                <w:rStyle w:val="af"/>
                <w:rFonts w:ascii="方正兰亭黑简体"/>
              </w:rPr>
              <w:t xml:space="preserve"> 账户用途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075D05E" w14:textId="73C84E6F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3" w:history="1">
            <w:r w:rsidRPr="00734054">
              <w:rPr>
                <w:rStyle w:val="af"/>
                <w:rFonts w:cs="Huawei Sans"/>
                <w:bCs/>
                <w:snapToGrid w:val="0"/>
              </w:rPr>
              <w:t>2.2.2</w:t>
            </w:r>
            <w:r w:rsidRPr="00734054">
              <w:rPr>
                <w:rStyle w:val="af"/>
                <w:rFonts w:ascii="方正兰亭黑简体"/>
              </w:rPr>
              <w:t xml:space="preserve"> 注册步骤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2C79665" w14:textId="166B60B5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4" w:history="1">
            <w:r w:rsidRPr="00734054">
              <w:rPr>
                <w:rStyle w:val="af"/>
                <w:rFonts w:cs="Huawei Sans"/>
                <w:bCs/>
                <w:snapToGrid w:val="0"/>
              </w:rPr>
              <w:t>2.2.3</w:t>
            </w:r>
            <w:r w:rsidRPr="00734054">
              <w:rPr>
                <w:rStyle w:val="af"/>
                <w:rFonts w:ascii="方正兰亭黑简体"/>
              </w:rPr>
              <w:t xml:space="preserve"> 申请思路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DE157E9" w14:textId="642498AF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5" w:history="1">
            <w:r w:rsidRPr="00734054">
              <w:rPr>
                <w:rStyle w:val="af"/>
                <w:rFonts w:cs="Huawei Sans"/>
                <w:snapToGrid w:val="0"/>
              </w:rPr>
              <w:t>2.3</w:t>
            </w:r>
            <w:r w:rsidRPr="00734054">
              <w:rPr>
                <w:rStyle w:val="af"/>
                <w:rFonts w:ascii="方正兰亭黑简体"/>
              </w:rPr>
              <w:t xml:space="preserve"> Access Key和Secret Access Key的获取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8F680D4" w14:textId="33E7D101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6" w:history="1">
            <w:r w:rsidRPr="00734054">
              <w:rPr>
                <w:rStyle w:val="af"/>
                <w:rFonts w:cs="Huawei Sans"/>
                <w:bCs/>
                <w:snapToGrid w:val="0"/>
              </w:rPr>
              <w:t>2.3.1</w:t>
            </w:r>
            <w:r w:rsidRPr="00734054">
              <w:rPr>
                <w:rStyle w:val="af"/>
                <w:rFonts w:ascii="方正兰亭黑简体"/>
              </w:rPr>
              <w:t xml:space="preserve"> 简介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3B9102C" w14:textId="2F86C441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7" w:history="1">
            <w:r w:rsidRPr="00734054">
              <w:rPr>
                <w:rStyle w:val="af"/>
                <w:rFonts w:cs="Huawei Sans"/>
                <w:bCs/>
                <w:snapToGrid w:val="0"/>
              </w:rPr>
              <w:t>2.3.2</w:t>
            </w:r>
            <w:r w:rsidRPr="00734054">
              <w:rPr>
                <w:rStyle w:val="af"/>
                <w:rFonts w:ascii="方正兰亭黑简体"/>
              </w:rPr>
              <w:t xml:space="preserve"> AK和SK如何生成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DAE2294" w14:textId="4EC0B2B0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8" w:history="1">
            <w:r w:rsidRPr="00734054">
              <w:rPr>
                <w:rStyle w:val="af"/>
                <w:rFonts w:cs="Huawei Sans"/>
                <w:snapToGrid w:val="0"/>
              </w:rPr>
              <w:t>2.4</w:t>
            </w:r>
            <w:r w:rsidRPr="00734054">
              <w:rPr>
                <w:rStyle w:val="af"/>
                <w:rFonts w:ascii="方正兰亭黑简体"/>
              </w:rPr>
              <w:t xml:space="preserve"> 华为云常用产品入口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C716340" w14:textId="502B357F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299" w:history="1">
            <w:r w:rsidRPr="00734054">
              <w:rPr>
                <w:rStyle w:val="af"/>
                <w:rFonts w:cs="Huawei Sans"/>
                <w:bCs/>
                <w:snapToGrid w:val="0"/>
              </w:rPr>
              <w:t>2.4.1</w:t>
            </w:r>
            <w:r w:rsidRPr="00734054">
              <w:rPr>
                <w:rStyle w:val="af"/>
                <w:rFonts w:ascii="方正兰亭黑简体"/>
              </w:rPr>
              <w:t xml:space="preserve"> 对象存储服务OBS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4F98624" w14:textId="5DF86F35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0" w:history="1">
            <w:r w:rsidRPr="00734054">
              <w:rPr>
                <w:rStyle w:val="af"/>
                <w:rFonts w:cs="Huawei Sans"/>
                <w:snapToGrid w:val="0"/>
              </w:rPr>
              <w:t>2.5</w:t>
            </w:r>
            <w:r w:rsidRPr="00734054">
              <w:rPr>
                <w:rStyle w:val="af"/>
              </w:rPr>
              <w:t xml:space="preserve"> ModelArts</w:t>
            </w:r>
            <w:r w:rsidRPr="00734054">
              <w:rPr>
                <w:rStyle w:val="af"/>
              </w:rPr>
              <w:t>开发平台环境准备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39BB82A" w14:textId="2055DD8B" w:rsidR="00744054" w:rsidRDefault="0074405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66344301" w:history="1">
            <w:r w:rsidRPr="00734054">
              <w:rPr>
                <w:rStyle w:val="af"/>
                <w:rFonts w:cs="Huawei Sans"/>
                <w:noProof/>
              </w:rPr>
              <w:t>3</w:t>
            </w:r>
            <w:r w:rsidRPr="00734054">
              <w:rPr>
                <w:rStyle w:val="af"/>
                <w:noProof/>
              </w:rPr>
              <w:t xml:space="preserve"> </w:t>
            </w:r>
            <w:r w:rsidRPr="00734054">
              <w:rPr>
                <w:rStyle w:val="af"/>
                <w:noProof/>
              </w:rPr>
              <w:t>数据预处理实验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52017" w14:textId="771E8068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2" w:history="1">
            <w:r w:rsidRPr="00734054">
              <w:rPr>
                <w:rStyle w:val="af"/>
                <w:rFonts w:cs="Huawei Sans"/>
                <w:snapToGrid w:val="0"/>
              </w:rPr>
              <w:t>3.1</w:t>
            </w:r>
            <w:r w:rsidRPr="00734054">
              <w:rPr>
                <w:rStyle w:val="af"/>
              </w:rPr>
              <w:t xml:space="preserve"> </w:t>
            </w:r>
            <w:r w:rsidRPr="00734054">
              <w:rPr>
                <w:rStyle w:val="af"/>
              </w:rPr>
              <w:t>实验介绍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1DCDD82" w14:textId="7521C545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3" w:history="1">
            <w:r w:rsidRPr="00734054">
              <w:rPr>
                <w:rStyle w:val="af"/>
                <w:rFonts w:cs="Huawei Sans"/>
                <w:snapToGrid w:val="0"/>
              </w:rPr>
              <w:t>3.2</w:t>
            </w:r>
            <w:r w:rsidRPr="00734054">
              <w:rPr>
                <w:rStyle w:val="af"/>
              </w:rPr>
              <w:t xml:space="preserve"> </w:t>
            </w:r>
            <w:r w:rsidRPr="00734054">
              <w:rPr>
                <w:rStyle w:val="af"/>
              </w:rPr>
              <w:t>实验目的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12AA530" w14:textId="23345F38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4" w:history="1">
            <w:r w:rsidRPr="00734054">
              <w:rPr>
                <w:rStyle w:val="af"/>
                <w:rFonts w:cs="Huawei Sans"/>
                <w:snapToGrid w:val="0"/>
              </w:rPr>
              <w:t>3.3</w:t>
            </w:r>
            <w:r w:rsidRPr="00734054">
              <w:rPr>
                <w:rStyle w:val="af"/>
              </w:rPr>
              <w:t xml:space="preserve"> </w:t>
            </w:r>
            <w:r w:rsidRPr="00734054">
              <w:rPr>
                <w:rStyle w:val="af"/>
              </w:rPr>
              <w:t>实验步骤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C0FD78F" w14:textId="74C3D8E6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5" w:history="1">
            <w:r w:rsidRPr="00734054">
              <w:rPr>
                <w:rStyle w:val="af"/>
                <w:rFonts w:cs="Huawei Sans"/>
                <w:bCs/>
                <w:snapToGrid w:val="0"/>
              </w:rPr>
              <w:t>3.3.1</w:t>
            </w:r>
            <w:r w:rsidRPr="00734054">
              <w:rPr>
                <w:rStyle w:val="af"/>
                <w:rFonts w:ascii="方正兰亭黑简体"/>
              </w:rPr>
              <w:t xml:space="preserve"> 数据预处理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6CD80D7" w14:textId="42B3F061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6" w:history="1">
            <w:r w:rsidRPr="00734054">
              <w:rPr>
                <w:rStyle w:val="af"/>
                <w:rFonts w:cs="Huawei Sans"/>
                <w:bCs/>
                <w:snapToGrid w:val="0"/>
              </w:rPr>
              <w:t>3.3.2</w:t>
            </w:r>
            <w:r w:rsidRPr="00734054">
              <w:rPr>
                <w:rStyle w:val="af"/>
                <w:rFonts w:ascii="方正兰亭黑简体"/>
              </w:rPr>
              <w:t xml:space="preserve"> 思考题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4D45D33" w14:textId="0E4FFBDE" w:rsidR="00744054" w:rsidRDefault="00744054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7" w:history="1">
            <w:r w:rsidRPr="00734054">
              <w:rPr>
                <w:rStyle w:val="af"/>
                <w:rFonts w:cs="Huawei Sans"/>
                <w:bCs/>
                <w:snapToGrid w:val="0"/>
              </w:rPr>
              <w:t>3.3.3</w:t>
            </w:r>
            <w:r w:rsidRPr="00734054">
              <w:rPr>
                <w:rStyle w:val="af"/>
                <w:rFonts w:ascii="方正兰亭黑简体"/>
              </w:rPr>
              <w:t xml:space="preserve"> 数据预处理 - 分类数据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2081DA2" w14:textId="27479639" w:rsidR="00744054" w:rsidRDefault="00744054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66344308" w:history="1">
            <w:r w:rsidRPr="00734054">
              <w:rPr>
                <w:rStyle w:val="af"/>
                <w:rFonts w:cs="Huawei Sans"/>
                <w:snapToGrid w:val="0"/>
              </w:rPr>
              <w:t>3.4</w:t>
            </w:r>
            <w:r w:rsidRPr="00734054">
              <w:rPr>
                <w:rStyle w:val="af"/>
              </w:rPr>
              <w:t xml:space="preserve"> </w:t>
            </w:r>
            <w:r w:rsidRPr="00734054">
              <w:rPr>
                <w:rStyle w:val="af"/>
              </w:rPr>
              <w:t>实验小结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_Toc66344308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50D84E7" w14:textId="5867BC56" w:rsidR="00454D30" w:rsidRPr="00932502" w:rsidRDefault="00454D30" w:rsidP="00454D30">
          <w:pPr>
            <w:rPr>
              <w:rFonts w:ascii="Huawei Sans" w:eastAsia="方正兰亭黑简体" w:hAnsi="Huawei Sans" w:cs="Huawei Sans"/>
              <w:lang w:val="zh-CN"/>
            </w:rPr>
          </w:pPr>
          <w:r w:rsidRPr="00932502">
            <w:rPr>
              <w:rFonts w:ascii="Huawei Sans" w:eastAsia="方正兰亭黑简体" w:hAnsi="Huawei Sans" w:cs="Huawei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2B07B59" w14:textId="77777777" w:rsidR="00454D30" w:rsidRPr="00932502" w:rsidRDefault="00454D30" w:rsidP="00B71C3B">
      <w:pPr>
        <w:pStyle w:val="1"/>
        <w:numPr>
          <w:ilvl w:val="0"/>
          <w:numId w:val="4"/>
        </w:numPr>
      </w:pPr>
      <w:r w:rsidRPr="00932502">
        <w:rPr>
          <w:rFonts w:cs="Huawei Sans"/>
          <w:lang w:val="zh-CN"/>
        </w:rPr>
        <w:br w:type="page"/>
      </w:r>
      <w:bookmarkStart w:id="10" w:name="_Toc47617552"/>
      <w:bookmarkStart w:id="11" w:name="_Toc47636030"/>
      <w:bookmarkStart w:id="12" w:name="_Toc47646529"/>
      <w:bookmarkStart w:id="13" w:name="_Toc47648698"/>
      <w:bookmarkStart w:id="14" w:name="_Toc466755571"/>
      <w:bookmarkStart w:id="15" w:name="_Toc66344286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 w:rsidRPr="00932502">
        <w:lastRenderedPageBreak/>
        <w:t>实验介绍</w:t>
      </w:r>
      <w:bookmarkEnd w:id="10"/>
      <w:bookmarkEnd w:id="11"/>
      <w:bookmarkEnd w:id="12"/>
      <w:bookmarkEnd w:id="13"/>
      <w:bookmarkEnd w:id="15"/>
    </w:p>
    <w:p w14:paraId="4778A84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数据的质量涉及多个方面，包括准确性、完整性、一致性、时效性、可解释性等。在真实数据中，往往包含了大量缺失值，噪声，以及人为因素导致的误差或异常点；</w:t>
      </w:r>
      <w:r w:rsidRPr="00932502">
        <w:rPr>
          <w:rFonts w:ascii="Segoe UI Emoji" w:hAnsi="Segoe UI Emoji"/>
          <w:shd w:val="clear" w:color="auto" w:fill="FFFFFF"/>
        </w:rPr>
        <w:t>数据的质量，决定了模型预测和泛化能力的上限</w:t>
      </w:r>
      <w:r w:rsidRPr="00932502">
        <w:rPr>
          <w:rFonts w:hint="eastAsia"/>
        </w:rPr>
        <w:t>。而数据特征太少，不足以描述数据，造成偏差过高；特征太多，一是增大计算成本，二是造成维度灾难（方差过高导致过拟合）。因此在训练模型之前需要数据预处理与特征工程。</w:t>
      </w:r>
    </w:p>
    <w:p w14:paraId="7ADB6B73" w14:textId="04E3C810" w:rsidR="00454D30" w:rsidRPr="00932502" w:rsidRDefault="00454D30" w:rsidP="00454D30">
      <w:pPr>
        <w:pStyle w:val="1e"/>
      </w:pPr>
      <w:r w:rsidRPr="00932502">
        <w:t>本章实验分别使用不同的方法进行数据预处理</w:t>
      </w:r>
      <w:r w:rsidRPr="00932502">
        <w:rPr>
          <w:rFonts w:hint="eastAsia"/>
        </w:rPr>
        <w:t>。</w:t>
      </w:r>
    </w:p>
    <w:p w14:paraId="4EB62791" w14:textId="77777777" w:rsidR="00454D30" w:rsidRPr="00932502" w:rsidRDefault="00454D30" w:rsidP="00454D30">
      <w:pPr>
        <w:pStyle w:val="1e"/>
      </w:pPr>
      <w:r w:rsidRPr="00932502">
        <w:t>本章实验难度包含</w:t>
      </w:r>
      <w:r w:rsidRPr="00932502">
        <w:rPr>
          <w:rFonts w:hint="eastAsia"/>
        </w:rPr>
        <w:t>：</w:t>
      </w:r>
      <w:r w:rsidRPr="00932502">
        <w:t>初级</w:t>
      </w:r>
    </w:p>
    <w:p w14:paraId="3D18CB34" w14:textId="317EC6C2" w:rsidR="00454D30" w:rsidRPr="00932502" w:rsidRDefault="00454D30" w:rsidP="00454D30">
      <w:pPr>
        <w:pStyle w:val="1e"/>
      </w:pPr>
      <w:r w:rsidRPr="00932502">
        <w:t>初级实验</w:t>
      </w:r>
      <w:r w:rsidRPr="00932502">
        <w:rPr>
          <w:rFonts w:hint="eastAsia"/>
        </w:rPr>
        <w:t>：数据</w:t>
      </w:r>
      <w:r w:rsidRPr="00932502">
        <w:t>预处理实验</w:t>
      </w:r>
    </w:p>
    <w:p w14:paraId="7B386872" w14:textId="77777777" w:rsidR="00454D30" w:rsidRPr="00932502" w:rsidRDefault="00454D30" w:rsidP="00B71C3B">
      <w:pPr>
        <w:pStyle w:val="2"/>
        <w:numPr>
          <w:ilvl w:val="1"/>
          <w:numId w:val="4"/>
        </w:numPr>
      </w:pPr>
      <w:bookmarkStart w:id="16" w:name="_Toc47617553"/>
      <w:bookmarkStart w:id="17" w:name="_Toc47636031"/>
      <w:bookmarkStart w:id="18" w:name="_Toc47646530"/>
      <w:bookmarkStart w:id="19" w:name="_Toc47648699"/>
      <w:bookmarkStart w:id="20" w:name="_Toc66344287"/>
      <w:r w:rsidRPr="00932502">
        <w:rPr>
          <w:rFonts w:hint="eastAsia"/>
        </w:rPr>
        <w:t>实验目的</w:t>
      </w:r>
      <w:bookmarkEnd w:id="16"/>
      <w:bookmarkEnd w:id="17"/>
      <w:bookmarkEnd w:id="18"/>
      <w:bookmarkEnd w:id="19"/>
      <w:bookmarkEnd w:id="20"/>
    </w:p>
    <w:p w14:paraId="3E0BE675" w14:textId="77777777" w:rsidR="00454D30" w:rsidRPr="00932502" w:rsidRDefault="00454D30" w:rsidP="00454D30">
      <w:pPr>
        <w:pStyle w:val="1e"/>
      </w:pPr>
      <w:r w:rsidRPr="00932502">
        <w:t>掌握</w:t>
      </w:r>
      <w:r w:rsidRPr="00932502">
        <w:rPr>
          <w:rFonts w:hint="eastAsia"/>
        </w:rPr>
        <w:t>数据</w:t>
      </w:r>
      <w:r w:rsidRPr="00932502">
        <w:t>预处理的常用方法</w:t>
      </w:r>
    </w:p>
    <w:p w14:paraId="131CE2E7" w14:textId="77777777" w:rsidR="00454D30" w:rsidRPr="00932502" w:rsidRDefault="00454D30" w:rsidP="00B71C3B">
      <w:pPr>
        <w:pStyle w:val="2"/>
        <w:numPr>
          <w:ilvl w:val="1"/>
          <w:numId w:val="4"/>
        </w:numPr>
      </w:pPr>
      <w:bookmarkStart w:id="21" w:name="_Toc47617554"/>
      <w:bookmarkStart w:id="22" w:name="_Toc47636032"/>
      <w:bookmarkStart w:id="23" w:name="_Toc47646531"/>
      <w:bookmarkStart w:id="24" w:name="_Toc47648700"/>
      <w:bookmarkStart w:id="25" w:name="_Toc66344288"/>
      <w:r w:rsidRPr="00932502">
        <w:rPr>
          <w:rFonts w:hint="eastAsia"/>
        </w:rPr>
        <w:t>实验清单</w:t>
      </w:r>
      <w:bookmarkEnd w:id="21"/>
      <w:bookmarkEnd w:id="22"/>
      <w:bookmarkEnd w:id="23"/>
      <w:bookmarkEnd w:id="24"/>
      <w:bookmarkEnd w:id="25"/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1716"/>
        <w:gridCol w:w="3911"/>
        <w:gridCol w:w="708"/>
        <w:gridCol w:w="1134"/>
        <w:gridCol w:w="1118"/>
      </w:tblGrid>
      <w:tr w:rsidR="00454D30" w:rsidRPr="00932502" w14:paraId="189477C0" w14:textId="77777777" w:rsidTr="00FD29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56396181" w14:textId="77777777" w:rsidR="00454D30" w:rsidRPr="00932502" w:rsidRDefault="00454D30" w:rsidP="00FD2927">
            <w:pPr>
              <w:pStyle w:val="1e"/>
              <w:ind w:left="0"/>
            </w:pPr>
            <w:r w:rsidRPr="00932502">
              <w:rPr>
                <w:rFonts w:hint="eastAsia"/>
              </w:rPr>
              <w:t>实验</w:t>
            </w:r>
          </w:p>
        </w:tc>
        <w:tc>
          <w:tcPr>
            <w:tcW w:w="3911" w:type="dxa"/>
          </w:tcPr>
          <w:p w14:paraId="725E646E" w14:textId="77777777" w:rsidR="00454D30" w:rsidRPr="00932502" w:rsidRDefault="00454D30" w:rsidP="00FD2927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hint="eastAsia"/>
              </w:rPr>
              <w:t>简述</w:t>
            </w:r>
          </w:p>
        </w:tc>
        <w:tc>
          <w:tcPr>
            <w:tcW w:w="708" w:type="dxa"/>
          </w:tcPr>
          <w:p w14:paraId="2A3FD69C" w14:textId="77777777" w:rsidR="00454D30" w:rsidRPr="00932502" w:rsidRDefault="00454D30" w:rsidP="00FD2927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hint="eastAsia"/>
              </w:rPr>
              <w:t>难度</w:t>
            </w:r>
          </w:p>
        </w:tc>
        <w:tc>
          <w:tcPr>
            <w:tcW w:w="1134" w:type="dxa"/>
          </w:tcPr>
          <w:p w14:paraId="6E18E1E1" w14:textId="77777777" w:rsidR="00454D30" w:rsidRPr="00932502" w:rsidRDefault="00454D30" w:rsidP="00FD2927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hint="eastAsia"/>
              </w:rPr>
              <w:t>软件环境</w:t>
            </w:r>
          </w:p>
        </w:tc>
        <w:tc>
          <w:tcPr>
            <w:tcW w:w="1118" w:type="dxa"/>
          </w:tcPr>
          <w:p w14:paraId="4B9E7251" w14:textId="77777777" w:rsidR="00454D30" w:rsidRPr="00932502" w:rsidRDefault="00454D30" w:rsidP="00FD2927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hint="eastAsia"/>
              </w:rPr>
              <w:t>开发环境</w:t>
            </w:r>
          </w:p>
        </w:tc>
      </w:tr>
      <w:tr w:rsidR="00454D30" w:rsidRPr="00932502" w14:paraId="42617FDE" w14:textId="77777777" w:rsidTr="00FD29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12C2D0ED" w14:textId="77777777" w:rsidR="00454D30" w:rsidRPr="00932502" w:rsidRDefault="00454D30" w:rsidP="00FD2927">
            <w:pPr>
              <w:pStyle w:val="1e"/>
              <w:ind w:left="0"/>
            </w:pPr>
            <w:r w:rsidRPr="00932502">
              <w:rPr>
                <w:rFonts w:hint="eastAsia"/>
              </w:rPr>
              <w:t>数据预处理</w:t>
            </w:r>
          </w:p>
        </w:tc>
        <w:tc>
          <w:tcPr>
            <w:tcW w:w="3911" w:type="dxa"/>
          </w:tcPr>
          <w:p w14:paraId="56D5D536" w14:textId="77777777" w:rsidR="00454D30" w:rsidRPr="00932502" w:rsidRDefault="00454D30" w:rsidP="00FD2927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hint="eastAsia"/>
              </w:rPr>
              <w:t>基于</w:t>
            </w:r>
            <w:r w:rsidRPr="00932502">
              <w:rPr>
                <w:rFonts w:hint="eastAsia"/>
              </w:rPr>
              <w:t>google store</w:t>
            </w:r>
            <w:r w:rsidRPr="00932502">
              <w:rPr>
                <w:rFonts w:hint="eastAsia"/>
              </w:rPr>
              <w:t>中各个</w:t>
            </w:r>
            <w:r w:rsidRPr="00932502">
              <w:rPr>
                <w:rFonts w:hint="eastAsia"/>
              </w:rPr>
              <w:t>app</w:t>
            </w:r>
            <w:r w:rsidRPr="00932502">
              <w:rPr>
                <w:rFonts w:hint="eastAsia"/>
              </w:rPr>
              <w:t>下载的信息数据，进行数据预处理</w:t>
            </w:r>
          </w:p>
        </w:tc>
        <w:tc>
          <w:tcPr>
            <w:tcW w:w="708" w:type="dxa"/>
          </w:tcPr>
          <w:p w14:paraId="64614C89" w14:textId="77777777" w:rsidR="00454D30" w:rsidRPr="00932502" w:rsidRDefault="00454D30" w:rsidP="00FD2927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hint="eastAsia"/>
              </w:rPr>
              <w:t>初级</w:t>
            </w:r>
          </w:p>
        </w:tc>
        <w:tc>
          <w:tcPr>
            <w:tcW w:w="1134" w:type="dxa"/>
          </w:tcPr>
          <w:p w14:paraId="03C20E66" w14:textId="77777777" w:rsidR="00454D30" w:rsidRPr="00932502" w:rsidRDefault="00454D30" w:rsidP="00FD2927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t>P</w:t>
            </w:r>
            <w:r w:rsidRPr="00932502">
              <w:rPr>
                <w:rFonts w:hint="eastAsia"/>
              </w:rPr>
              <w:t>ython</w:t>
            </w:r>
            <w:r w:rsidRPr="00932502">
              <w:t>3</w:t>
            </w:r>
          </w:p>
        </w:tc>
        <w:tc>
          <w:tcPr>
            <w:tcW w:w="1118" w:type="dxa"/>
          </w:tcPr>
          <w:p w14:paraId="46AEFE60" w14:textId="77777777" w:rsidR="00454D30" w:rsidRPr="00932502" w:rsidRDefault="00454D30" w:rsidP="00FD2927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hint="eastAsia"/>
              </w:rPr>
              <w:t>本地</w:t>
            </w:r>
            <w:r w:rsidRPr="00932502">
              <w:rPr>
                <w:rFonts w:hint="eastAsia"/>
              </w:rPr>
              <w:t>PC</w:t>
            </w:r>
          </w:p>
        </w:tc>
      </w:tr>
    </w:tbl>
    <w:p w14:paraId="6972B46A" w14:textId="77777777" w:rsidR="00454D30" w:rsidRPr="00932502" w:rsidRDefault="00454D30" w:rsidP="00B71C3B">
      <w:pPr>
        <w:pStyle w:val="1"/>
        <w:numPr>
          <w:ilvl w:val="0"/>
          <w:numId w:val="4"/>
        </w:numPr>
        <w:spacing w:before="1600" w:line="360" w:lineRule="auto"/>
        <w:rPr>
          <w:rFonts w:cs="Huawei Sans"/>
        </w:rPr>
      </w:pPr>
      <w:r w:rsidRPr="00932502">
        <w:br w:type="page"/>
      </w:r>
      <w:bookmarkStart w:id="26" w:name="_Toc37778727"/>
      <w:bookmarkStart w:id="27" w:name="_Toc41549386"/>
      <w:bookmarkStart w:id="28" w:name="_Toc47617555"/>
      <w:bookmarkStart w:id="29" w:name="_Toc47636033"/>
      <w:bookmarkStart w:id="30" w:name="_Toc48380776"/>
      <w:bookmarkStart w:id="31" w:name="_Toc54709213"/>
      <w:bookmarkStart w:id="32" w:name="_Toc66344289"/>
      <w:r w:rsidRPr="00932502">
        <w:rPr>
          <w:rFonts w:cs="Huawei Sans" w:hint="eastAsia"/>
        </w:rPr>
        <w:lastRenderedPageBreak/>
        <w:t>华为</w:t>
      </w:r>
      <w:proofErr w:type="gramStart"/>
      <w:r w:rsidRPr="00932502">
        <w:rPr>
          <w:rFonts w:cs="Huawei Sans" w:hint="eastAsia"/>
        </w:rPr>
        <w:t>云使用</w:t>
      </w:r>
      <w:proofErr w:type="gramEnd"/>
      <w:r w:rsidRPr="00932502">
        <w:rPr>
          <w:rFonts w:cs="Huawei Sans" w:hint="eastAsia"/>
        </w:rPr>
        <w:t>指导</w:t>
      </w:r>
      <w:bookmarkEnd w:id="26"/>
      <w:bookmarkEnd w:id="27"/>
      <w:bookmarkEnd w:id="32"/>
    </w:p>
    <w:p w14:paraId="70802511" w14:textId="77777777" w:rsidR="00454D30" w:rsidRPr="00932502" w:rsidRDefault="00454D30" w:rsidP="00B71C3B">
      <w:pPr>
        <w:pStyle w:val="2"/>
        <w:numPr>
          <w:ilvl w:val="1"/>
          <w:numId w:val="4"/>
        </w:numPr>
        <w:spacing w:line="360" w:lineRule="auto"/>
        <w:rPr>
          <w:rFonts w:ascii="方正兰亭黑简体"/>
        </w:rPr>
      </w:pPr>
      <w:bookmarkStart w:id="33" w:name="_Toc8284480"/>
      <w:bookmarkStart w:id="34" w:name="_Toc37778728"/>
      <w:bookmarkStart w:id="35" w:name="_Toc41549387"/>
      <w:bookmarkStart w:id="36" w:name="_Toc66344290"/>
      <w:r w:rsidRPr="00932502">
        <w:rPr>
          <w:rFonts w:ascii="方正兰亭黑简体" w:hint="eastAsia"/>
        </w:rPr>
        <w:t>简介</w:t>
      </w:r>
      <w:bookmarkEnd w:id="33"/>
      <w:bookmarkEnd w:id="34"/>
      <w:bookmarkEnd w:id="35"/>
      <w:bookmarkEnd w:id="36"/>
    </w:p>
    <w:p w14:paraId="7F1ADFDA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华为</w:t>
      </w:r>
      <w:proofErr w:type="gramStart"/>
      <w:r w:rsidRPr="00932502">
        <w:rPr>
          <w:rFonts w:hint="eastAsia"/>
        </w:rPr>
        <w:t>云提供</w:t>
      </w:r>
      <w:proofErr w:type="gramEnd"/>
      <w:r w:rsidRPr="00932502">
        <w:rPr>
          <w:rFonts w:hint="eastAsia"/>
        </w:rPr>
        <w:t>了非常丰富的</w:t>
      </w:r>
      <w:proofErr w:type="gramStart"/>
      <w:r w:rsidRPr="00932502">
        <w:rPr>
          <w:rFonts w:hint="eastAsia"/>
        </w:rPr>
        <w:t>云资</w:t>
      </w:r>
      <w:proofErr w:type="gramEnd"/>
      <w:r w:rsidRPr="00932502">
        <w:rPr>
          <w:rFonts w:hint="eastAsia"/>
        </w:rPr>
        <w:t>源以及云服务，可以满足开发者的需要。本手册主要聚焦于如何申请华为云上的相应资源搭，主要包括了：账号申请与实名认证，</w:t>
      </w:r>
      <w:r w:rsidRPr="00932502">
        <w:rPr>
          <w:rFonts w:hint="eastAsia"/>
        </w:rPr>
        <w:t>AK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SK</w:t>
      </w:r>
      <w:r w:rsidRPr="00932502">
        <w:rPr>
          <w:rFonts w:hint="eastAsia"/>
        </w:rPr>
        <w:t>的获取，华为</w:t>
      </w:r>
      <w:proofErr w:type="gramStart"/>
      <w:r w:rsidRPr="00932502">
        <w:rPr>
          <w:rFonts w:hint="eastAsia"/>
        </w:rPr>
        <w:t>云主要</w:t>
      </w:r>
      <w:proofErr w:type="gramEnd"/>
      <w:r w:rsidRPr="00932502">
        <w:rPr>
          <w:rFonts w:hint="eastAsia"/>
        </w:rPr>
        <w:t>服务介绍。</w:t>
      </w:r>
    </w:p>
    <w:p w14:paraId="450AB6F1" w14:textId="77777777" w:rsidR="00454D30" w:rsidRPr="00932502" w:rsidRDefault="00454D30" w:rsidP="00B71C3B">
      <w:pPr>
        <w:pStyle w:val="2"/>
        <w:numPr>
          <w:ilvl w:val="1"/>
          <w:numId w:val="4"/>
        </w:numPr>
        <w:spacing w:line="360" w:lineRule="auto"/>
        <w:rPr>
          <w:rFonts w:ascii="方正兰亭黑简体"/>
          <w:lang w:eastAsia="zh-CN"/>
        </w:rPr>
      </w:pPr>
      <w:bookmarkStart w:id="37" w:name="_Toc8284484"/>
      <w:bookmarkStart w:id="38" w:name="_Toc37778729"/>
      <w:bookmarkStart w:id="39" w:name="_Toc41549388"/>
      <w:bookmarkStart w:id="40" w:name="_Toc66344291"/>
      <w:r w:rsidRPr="00932502">
        <w:rPr>
          <w:rFonts w:ascii="方正兰亭黑简体" w:hint="eastAsia"/>
          <w:lang w:eastAsia="zh-CN"/>
        </w:rPr>
        <w:t>华为云</w:t>
      </w:r>
      <w:bookmarkEnd w:id="37"/>
      <w:r w:rsidRPr="00932502">
        <w:rPr>
          <w:rFonts w:ascii="方正兰亭黑简体" w:hint="eastAsia"/>
          <w:lang w:eastAsia="zh-CN"/>
        </w:rPr>
        <w:t>账号申请与实名认证</w:t>
      </w:r>
      <w:bookmarkEnd w:id="38"/>
      <w:bookmarkEnd w:id="39"/>
      <w:bookmarkEnd w:id="40"/>
    </w:p>
    <w:p w14:paraId="4719020F" w14:textId="77777777" w:rsidR="00454D30" w:rsidRPr="00932502" w:rsidRDefault="00454D30" w:rsidP="00B71C3B">
      <w:pPr>
        <w:pStyle w:val="3"/>
        <w:numPr>
          <w:ilvl w:val="2"/>
          <w:numId w:val="4"/>
        </w:numPr>
        <w:spacing w:line="360" w:lineRule="auto"/>
        <w:rPr>
          <w:rFonts w:ascii="方正兰亭黑简体"/>
        </w:rPr>
      </w:pPr>
      <w:bookmarkStart w:id="41" w:name="_Toc8284486"/>
      <w:bookmarkStart w:id="42" w:name="_Toc37778730"/>
      <w:bookmarkStart w:id="43" w:name="_Toc41549389"/>
      <w:bookmarkStart w:id="44" w:name="_Toc66344292"/>
      <w:r w:rsidRPr="00932502">
        <w:rPr>
          <w:rFonts w:ascii="方正兰亭黑简体" w:hint="eastAsia"/>
        </w:rPr>
        <w:t>账户用途</w:t>
      </w:r>
      <w:bookmarkEnd w:id="41"/>
      <w:bookmarkEnd w:id="42"/>
      <w:bookmarkEnd w:id="43"/>
      <w:bookmarkEnd w:id="44"/>
    </w:p>
    <w:p w14:paraId="2570D05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1.</w:t>
      </w:r>
      <w:r w:rsidRPr="00932502">
        <w:rPr>
          <w:rFonts w:hint="eastAsia"/>
        </w:rPr>
        <w:t>用于在华为</w:t>
      </w:r>
      <w:proofErr w:type="gramStart"/>
      <w:r w:rsidRPr="00932502">
        <w:rPr>
          <w:rFonts w:hint="eastAsia"/>
        </w:rPr>
        <w:t>云官网</w:t>
      </w:r>
      <w:proofErr w:type="gramEnd"/>
      <w:r w:rsidRPr="00932502">
        <w:rPr>
          <w:rFonts w:hint="eastAsia"/>
        </w:rPr>
        <w:t>开通相应服务，确保课程实验部分顺利进行。</w:t>
      </w:r>
    </w:p>
    <w:p w14:paraId="73F6749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2.</w:t>
      </w:r>
      <w:r w:rsidRPr="00932502">
        <w:rPr>
          <w:rFonts w:hint="eastAsia"/>
        </w:rPr>
        <w:t>用于体验华为</w:t>
      </w:r>
      <w:proofErr w:type="gramStart"/>
      <w:r w:rsidRPr="00932502">
        <w:rPr>
          <w:rFonts w:hint="eastAsia"/>
        </w:rPr>
        <w:t>云提供</w:t>
      </w:r>
      <w:proofErr w:type="gramEnd"/>
      <w:r w:rsidRPr="00932502">
        <w:rPr>
          <w:rFonts w:hint="eastAsia"/>
        </w:rPr>
        <w:t>的各种便捷便宜的云服务，包括深度学习，机器学习，图像识别，语音识别，自然语言处理等。</w:t>
      </w:r>
    </w:p>
    <w:p w14:paraId="50E3F23D" w14:textId="77777777" w:rsidR="00454D30" w:rsidRPr="00932502" w:rsidRDefault="00454D30" w:rsidP="00B71C3B">
      <w:pPr>
        <w:pStyle w:val="3"/>
        <w:numPr>
          <w:ilvl w:val="2"/>
          <w:numId w:val="4"/>
        </w:numPr>
        <w:spacing w:after="160" w:line="360" w:lineRule="auto"/>
        <w:rPr>
          <w:rFonts w:ascii="方正兰亭黑简体"/>
        </w:rPr>
      </w:pPr>
      <w:bookmarkStart w:id="45" w:name="_Toc8284487"/>
      <w:bookmarkStart w:id="46" w:name="_Toc37778731"/>
      <w:bookmarkStart w:id="47" w:name="_Toc41549390"/>
      <w:bookmarkStart w:id="48" w:name="_Toc66344293"/>
      <w:r w:rsidRPr="00932502">
        <w:rPr>
          <w:rFonts w:ascii="方正兰亭黑简体" w:hint="eastAsia"/>
        </w:rPr>
        <w:t>注册步骤</w:t>
      </w:r>
      <w:bookmarkEnd w:id="45"/>
      <w:bookmarkEnd w:id="46"/>
      <w:bookmarkEnd w:id="47"/>
      <w:bookmarkEnd w:id="48"/>
      <w:r w:rsidRPr="00932502">
        <w:rPr>
          <w:rFonts w:ascii="方正兰亭黑简体" w:hint="eastAsia"/>
        </w:rPr>
        <w:t xml:space="preserve"> </w:t>
      </w:r>
    </w:p>
    <w:p w14:paraId="53D0F449" w14:textId="77777777" w:rsidR="00454D30" w:rsidRPr="00932502" w:rsidRDefault="00454D30" w:rsidP="00B71C3B">
      <w:pPr>
        <w:pStyle w:val="30"/>
        <w:tabs>
          <w:tab w:val="clear" w:pos="1418"/>
        </w:tabs>
        <w:spacing w:line="360" w:lineRule="auto"/>
        <w:ind w:left="1293" w:hanging="159"/>
        <w:rPr>
          <w:rFonts w:ascii="方正兰亭黑简体"/>
        </w:rPr>
      </w:pPr>
      <w:r w:rsidRPr="00932502">
        <w:rPr>
          <w:rFonts w:ascii="方正兰亭黑简体" w:hint="eastAsia"/>
        </w:rPr>
        <w:t>进入华为</w:t>
      </w:r>
      <w:proofErr w:type="gramStart"/>
      <w:r w:rsidRPr="00932502">
        <w:rPr>
          <w:rFonts w:ascii="方正兰亭黑简体" w:hint="eastAsia"/>
        </w:rPr>
        <w:t>云官网</w:t>
      </w:r>
      <w:proofErr w:type="gramEnd"/>
    </w:p>
    <w:p w14:paraId="12388477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进入华为</w:t>
      </w:r>
      <w:proofErr w:type="gramStart"/>
      <w:r w:rsidRPr="00932502">
        <w:rPr>
          <w:rFonts w:hint="eastAsia"/>
        </w:rPr>
        <w:t>云官网</w:t>
      </w:r>
      <w:proofErr w:type="gramEnd"/>
      <w:r w:rsidRPr="00932502">
        <w:rPr>
          <w:rFonts w:hint="eastAsia"/>
        </w:rPr>
        <w:t>：</w:t>
      </w:r>
      <w:r w:rsidR="00FD2927">
        <w:fldChar w:fldCharType="begin"/>
      </w:r>
      <w:r w:rsidR="00FD2927">
        <w:instrText xml:space="preserve"> HYPERLINK "http://www.huaweicloud.com/" </w:instrText>
      </w:r>
      <w:r w:rsidR="00FD2927">
        <w:fldChar w:fldCharType="separate"/>
      </w:r>
      <w:r w:rsidRPr="00932502">
        <w:rPr>
          <w:rFonts w:hint="eastAsia"/>
        </w:rPr>
        <w:t>http://www.huaweicloud.com/</w:t>
      </w:r>
      <w:r w:rsidR="00FD2927">
        <w:fldChar w:fldCharType="end"/>
      </w:r>
      <w:r w:rsidRPr="00932502">
        <w:rPr>
          <w:rFonts w:hint="eastAsia"/>
        </w:rPr>
        <w:t>，结果如下：</w:t>
      </w:r>
    </w:p>
    <w:p w14:paraId="1D3E8AF2" w14:textId="77777777" w:rsidR="00454D30" w:rsidRPr="00932502" w:rsidRDefault="00454D30" w:rsidP="00454D30">
      <w:pPr>
        <w:pStyle w:val="1e"/>
        <w:jc w:val="center"/>
        <w:rPr>
          <w:noProof/>
        </w:rPr>
      </w:pPr>
      <w:r w:rsidRPr="00932502">
        <w:rPr>
          <w:rFonts w:hint="eastAsia"/>
          <w:noProof/>
        </w:rPr>
        <w:lastRenderedPageBreak/>
        <w:drawing>
          <wp:inline distT="0" distB="0" distL="0" distR="0" wp14:anchorId="0B73ECBE" wp14:editId="794DF2D6">
            <wp:extent cx="5454000" cy="3414551"/>
            <wp:effectExtent l="19050" t="19050" r="1397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1455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6524DC" w14:textId="77777777" w:rsidR="00454D30" w:rsidRPr="00932502" w:rsidRDefault="00454D30" w:rsidP="00B71C3B">
      <w:pPr>
        <w:pStyle w:val="9"/>
        <w:keepNext w:val="0"/>
        <w:spacing w:line="360" w:lineRule="auto"/>
        <w:rPr>
          <w:rFonts w:ascii="方正兰亭黑简体" w:cs="Huawei Sans"/>
          <w:lang w:val="zh-CN"/>
        </w:rPr>
      </w:pPr>
      <w:r w:rsidRPr="00932502">
        <w:rPr>
          <w:rFonts w:ascii="方正兰亭黑简体" w:cs="Huawei Sans"/>
          <w:lang w:val="zh-CN"/>
        </w:rPr>
        <w:t>华为</w:t>
      </w:r>
      <w:proofErr w:type="gramStart"/>
      <w:r w:rsidRPr="00932502">
        <w:rPr>
          <w:rFonts w:ascii="方正兰亭黑简体" w:cs="Huawei Sans"/>
          <w:lang w:val="zh-CN"/>
        </w:rPr>
        <w:t>云官网</w:t>
      </w:r>
      <w:proofErr w:type="gramEnd"/>
    </w:p>
    <w:p w14:paraId="5A43AF36" w14:textId="77777777" w:rsidR="00454D30" w:rsidRPr="00932502" w:rsidRDefault="00454D30" w:rsidP="00B71C3B">
      <w:pPr>
        <w:pStyle w:val="30"/>
        <w:tabs>
          <w:tab w:val="clear" w:pos="1418"/>
        </w:tabs>
        <w:spacing w:line="360" w:lineRule="auto"/>
        <w:ind w:left="1293" w:hanging="159"/>
        <w:rPr>
          <w:rFonts w:ascii="方正兰亭黑简体"/>
        </w:rPr>
      </w:pPr>
      <w:r w:rsidRPr="00932502">
        <w:rPr>
          <w:rFonts w:ascii="方正兰亭黑简体" w:hint="eastAsia"/>
        </w:rPr>
        <w:t>点击首页右上角“注册”</w:t>
      </w:r>
    </w:p>
    <w:p w14:paraId="71A599A9" w14:textId="77777777" w:rsidR="00454D30" w:rsidRPr="00932502" w:rsidRDefault="00454D30" w:rsidP="00454D30">
      <w:pPr>
        <w:pStyle w:val="1e"/>
        <w:rPr>
          <w:noProof/>
        </w:rPr>
      </w:pPr>
      <w:r w:rsidRPr="00932502">
        <w:rPr>
          <w:rFonts w:hint="eastAsia"/>
          <w:noProof/>
        </w:rPr>
        <w:t>点击右上角的“注册”按钮，进行账号注册，结果如下：</w:t>
      </w:r>
    </w:p>
    <w:p w14:paraId="7904C993" w14:textId="77777777" w:rsidR="00454D30" w:rsidRPr="00932502" w:rsidRDefault="00454D30" w:rsidP="00454D30">
      <w:pPr>
        <w:pStyle w:val="1e"/>
        <w:jc w:val="center"/>
        <w:rPr>
          <w:noProof/>
        </w:rPr>
      </w:pPr>
      <w:r w:rsidRPr="00932502">
        <w:rPr>
          <w:rFonts w:hint="eastAsia"/>
          <w:noProof/>
        </w:rPr>
        <w:drawing>
          <wp:inline distT="0" distB="0" distL="0" distR="0" wp14:anchorId="3E69F653" wp14:editId="021BAE4A">
            <wp:extent cx="5454000" cy="3390784"/>
            <wp:effectExtent l="19050" t="19050" r="13970" b="196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39078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B5FCDF" w14:textId="77777777" w:rsidR="00454D30" w:rsidRPr="00932502" w:rsidRDefault="00454D30" w:rsidP="00B71C3B">
      <w:pPr>
        <w:pStyle w:val="9"/>
        <w:keepNext w:val="0"/>
        <w:spacing w:line="360" w:lineRule="auto"/>
        <w:rPr>
          <w:rFonts w:ascii="方正兰亭黑简体" w:cs="Huawei Sans"/>
          <w:lang w:val="zh-CN"/>
        </w:rPr>
      </w:pPr>
      <w:r w:rsidRPr="00932502">
        <w:rPr>
          <w:rFonts w:ascii="方正兰亭黑简体" w:cs="Huawei Sans"/>
          <w:lang w:val="zh-CN"/>
        </w:rPr>
        <w:t>注册账号</w:t>
      </w:r>
    </w:p>
    <w:p w14:paraId="2BB2C337" w14:textId="77777777" w:rsidR="00454D30" w:rsidRPr="00932502" w:rsidRDefault="00454D30" w:rsidP="00B71C3B">
      <w:pPr>
        <w:pStyle w:val="30"/>
        <w:tabs>
          <w:tab w:val="clear" w:pos="1418"/>
        </w:tabs>
        <w:spacing w:line="360" w:lineRule="auto"/>
        <w:ind w:left="1293" w:hanging="159"/>
        <w:rPr>
          <w:rFonts w:ascii="方正兰亭黑简体"/>
        </w:rPr>
      </w:pPr>
      <w:r w:rsidRPr="00932502">
        <w:rPr>
          <w:rFonts w:ascii="方正兰亭黑简体" w:hint="eastAsia"/>
        </w:rPr>
        <w:lastRenderedPageBreak/>
        <w:t>实名认证</w:t>
      </w:r>
    </w:p>
    <w:p w14:paraId="03F7E46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点击“实名认证”按钮进行账户的实名认证，选择“个人用户”进入下一项：</w:t>
      </w:r>
    </w:p>
    <w:p w14:paraId="580231F0" w14:textId="77777777" w:rsidR="00454D30" w:rsidRPr="00932502" w:rsidRDefault="00454D30" w:rsidP="00454D30">
      <w:pPr>
        <w:pStyle w:val="1e"/>
        <w:jc w:val="center"/>
        <w:rPr>
          <w:noProof/>
        </w:rPr>
      </w:pPr>
      <w:r w:rsidRPr="00932502">
        <w:rPr>
          <w:rFonts w:hint="eastAsia"/>
          <w:noProof/>
        </w:rPr>
        <w:drawing>
          <wp:inline distT="0" distB="0" distL="0" distR="0" wp14:anchorId="7AFA0214" wp14:editId="642EB81F">
            <wp:extent cx="5454000" cy="2695876"/>
            <wp:effectExtent l="19050" t="19050" r="1397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9587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429AF4" w14:textId="77777777" w:rsidR="00454D30" w:rsidRPr="00932502" w:rsidRDefault="00454D30" w:rsidP="00B71C3B">
      <w:pPr>
        <w:pStyle w:val="9"/>
        <w:keepNext w:val="0"/>
        <w:spacing w:line="360" w:lineRule="auto"/>
        <w:rPr>
          <w:rFonts w:ascii="方正兰亭黑简体" w:cs="Huawei Sans"/>
          <w:lang w:val="zh-CN"/>
        </w:rPr>
      </w:pPr>
      <w:r w:rsidRPr="00932502">
        <w:rPr>
          <w:rFonts w:ascii="方正兰亭黑简体" w:cs="Huawei Sans"/>
          <w:lang w:val="zh-CN"/>
        </w:rPr>
        <w:t>实名认证</w:t>
      </w:r>
    </w:p>
    <w:p w14:paraId="013F6985" w14:textId="77777777" w:rsidR="00454D30" w:rsidRPr="00932502" w:rsidRDefault="00454D30" w:rsidP="00454D30">
      <w:pPr>
        <w:pStyle w:val="1e"/>
        <w:rPr>
          <w:noProof/>
        </w:rPr>
      </w:pPr>
      <w:r w:rsidRPr="00932502">
        <w:rPr>
          <w:rFonts w:hint="eastAsia"/>
          <w:noProof/>
        </w:rPr>
        <w:t>点击“个人银行卡认证”进入下一项：</w:t>
      </w:r>
    </w:p>
    <w:p w14:paraId="78BFD5D9" w14:textId="77777777" w:rsidR="00454D30" w:rsidRPr="00932502" w:rsidRDefault="00454D30" w:rsidP="00454D30">
      <w:pPr>
        <w:pStyle w:val="1e"/>
        <w:jc w:val="center"/>
        <w:rPr>
          <w:noProof/>
        </w:rPr>
      </w:pPr>
      <w:r w:rsidRPr="00932502">
        <w:rPr>
          <w:rFonts w:hint="eastAsia"/>
          <w:noProof/>
        </w:rPr>
        <w:drawing>
          <wp:inline distT="0" distB="0" distL="0" distR="0" wp14:anchorId="6F5A5B98" wp14:editId="7878CA5B">
            <wp:extent cx="5454000" cy="2688519"/>
            <wp:effectExtent l="19050" t="19050" r="13970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8851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7BF16C" w14:textId="77777777" w:rsidR="00454D30" w:rsidRPr="00932502" w:rsidRDefault="00454D30" w:rsidP="00B71C3B">
      <w:pPr>
        <w:pStyle w:val="9"/>
        <w:keepNext w:val="0"/>
        <w:spacing w:line="360" w:lineRule="auto"/>
        <w:rPr>
          <w:rFonts w:ascii="方正兰亭黑简体" w:cs="Huawei Sans"/>
          <w:lang w:val="zh-CN"/>
        </w:rPr>
      </w:pPr>
      <w:r w:rsidRPr="00932502">
        <w:rPr>
          <w:rFonts w:ascii="方正兰亭黑简体" w:cs="Huawei Sans"/>
          <w:lang w:val="zh-CN"/>
        </w:rPr>
        <w:t>个人银行卡实名认证</w:t>
      </w:r>
    </w:p>
    <w:p w14:paraId="17E9B0E7" w14:textId="77777777" w:rsidR="00454D30" w:rsidRPr="00932502" w:rsidRDefault="00454D30" w:rsidP="00454D30">
      <w:pPr>
        <w:pStyle w:val="1e"/>
        <w:rPr>
          <w:lang w:val="zh-CN"/>
        </w:rPr>
      </w:pPr>
      <w:r w:rsidRPr="00932502">
        <w:rPr>
          <w:rFonts w:hint="eastAsia"/>
        </w:rPr>
        <w:t>填写相关信息，并点击“提交认证”确认：</w:t>
      </w:r>
    </w:p>
    <w:p w14:paraId="7B343A59" w14:textId="77777777" w:rsidR="00454D30" w:rsidRPr="00932502" w:rsidRDefault="00454D30" w:rsidP="00454D30">
      <w:pPr>
        <w:pStyle w:val="1e"/>
        <w:jc w:val="center"/>
        <w:rPr>
          <w:noProof/>
        </w:rPr>
      </w:pPr>
      <w:r w:rsidRPr="00932502">
        <w:rPr>
          <w:rFonts w:hint="eastAsia"/>
          <w:noProof/>
        </w:rPr>
        <w:lastRenderedPageBreak/>
        <w:drawing>
          <wp:inline distT="0" distB="0" distL="0" distR="0" wp14:anchorId="4CF7F3E1" wp14:editId="5F53CB17">
            <wp:extent cx="5454000" cy="2694179"/>
            <wp:effectExtent l="19050" t="19050" r="13970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9417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AF5D86" w14:textId="77777777" w:rsidR="00454D30" w:rsidRPr="00932502" w:rsidRDefault="00454D30" w:rsidP="00B71C3B">
      <w:pPr>
        <w:pStyle w:val="9"/>
        <w:keepNext w:val="0"/>
        <w:spacing w:line="360" w:lineRule="auto"/>
        <w:rPr>
          <w:rFonts w:ascii="方正兰亭黑简体" w:cs="Huawei Sans"/>
          <w:lang w:val="zh-CN"/>
        </w:rPr>
      </w:pPr>
      <w:r w:rsidRPr="00932502">
        <w:rPr>
          <w:rFonts w:ascii="方正兰亭黑简体" w:cs="Huawei Sans"/>
          <w:lang w:val="zh-CN"/>
        </w:rPr>
        <w:t>提交认证</w:t>
      </w:r>
    </w:p>
    <w:p w14:paraId="6BA39473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至此，已完成实名认证。可进入后续环节。</w:t>
      </w:r>
    </w:p>
    <w:p w14:paraId="7D82F782" w14:textId="77777777" w:rsidR="00454D30" w:rsidRPr="00932502" w:rsidRDefault="00454D30" w:rsidP="00B71C3B">
      <w:pPr>
        <w:pStyle w:val="3"/>
        <w:numPr>
          <w:ilvl w:val="2"/>
          <w:numId w:val="4"/>
        </w:numPr>
        <w:spacing w:line="360" w:lineRule="auto"/>
        <w:rPr>
          <w:rFonts w:ascii="方正兰亭黑简体"/>
        </w:rPr>
      </w:pPr>
      <w:bookmarkStart w:id="49" w:name="_Toc8284488"/>
      <w:bookmarkStart w:id="50" w:name="_Toc37778732"/>
      <w:bookmarkStart w:id="51" w:name="_Toc41549391"/>
      <w:bookmarkStart w:id="52" w:name="_Toc66344294"/>
      <w:r w:rsidRPr="00932502">
        <w:rPr>
          <w:rFonts w:ascii="方正兰亭黑简体" w:hint="eastAsia"/>
        </w:rPr>
        <w:t>申请思路</w:t>
      </w:r>
      <w:bookmarkEnd w:id="49"/>
      <w:bookmarkEnd w:id="50"/>
      <w:bookmarkEnd w:id="51"/>
      <w:bookmarkEnd w:id="52"/>
    </w:p>
    <w:p w14:paraId="245E409F" w14:textId="77777777" w:rsidR="00454D30" w:rsidRPr="00932502" w:rsidRDefault="00454D30" w:rsidP="00454D30">
      <w:pPr>
        <w:pStyle w:val="1e"/>
      </w:pPr>
      <w:r w:rsidRPr="00932502">
        <w:rPr>
          <w:rFonts w:hint="eastAsia"/>
          <w:noProof/>
        </w:rPr>
        <w:t>1.</w:t>
      </w:r>
      <w:r w:rsidRPr="00932502">
        <w:rPr>
          <w:rFonts w:hint="eastAsia"/>
          <w:noProof/>
        </w:rPr>
        <w:t>华为云提供了大量的云服务，用户可结合自身的任务与需求申请相应的云资源进行相关的操</w:t>
      </w:r>
      <w:r w:rsidRPr="00932502">
        <w:rPr>
          <w:rFonts w:hint="eastAsia"/>
        </w:rPr>
        <w:t>作。</w:t>
      </w:r>
    </w:p>
    <w:p w14:paraId="4EE1DA1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2.</w:t>
      </w:r>
      <w:proofErr w:type="gramStart"/>
      <w:r w:rsidRPr="00932502">
        <w:rPr>
          <w:rFonts w:hint="eastAsia"/>
        </w:rPr>
        <w:t>云服务</w:t>
      </w:r>
      <w:proofErr w:type="gramEnd"/>
      <w:r w:rsidRPr="00932502">
        <w:rPr>
          <w:rFonts w:hint="eastAsia"/>
        </w:rPr>
        <w:t>的具体申请，可按照对应页面的选项以及自身需求进行相应配置搭建。</w:t>
      </w:r>
    </w:p>
    <w:p w14:paraId="4979A03E" w14:textId="77777777" w:rsidR="00454D30" w:rsidRPr="00932502" w:rsidRDefault="00454D30" w:rsidP="00B71C3B">
      <w:pPr>
        <w:pStyle w:val="2"/>
        <w:numPr>
          <w:ilvl w:val="1"/>
          <w:numId w:val="4"/>
        </w:numPr>
        <w:spacing w:line="360" w:lineRule="auto"/>
        <w:rPr>
          <w:rFonts w:ascii="方正兰亭黑简体"/>
          <w:lang w:eastAsia="zh-CN"/>
        </w:rPr>
      </w:pPr>
      <w:bookmarkStart w:id="53" w:name="_Toc37778733"/>
      <w:bookmarkStart w:id="54" w:name="_Toc41549392"/>
      <w:bookmarkStart w:id="55" w:name="_Toc66344295"/>
      <w:r w:rsidRPr="00932502">
        <w:rPr>
          <w:rFonts w:ascii="方正兰亭黑简体" w:hint="eastAsia"/>
          <w:lang w:eastAsia="zh-CN"/>
        </w:rPr>
        <w:t>Access Key和Secret Access Key的获取</w:t>
      </w:r>
      <w:bookmarkEnd w:id="53"/>
      <w:bookmarkEnd w:id="54"/>
      <w:bookmarkEnd w:id="55"/>
    </w:p>
    <w:p w14:paraId="5A054137" w14:textId="77777777" w:rsidR="00454D30" w:rsidRPr="00932502" w:rsidRDefault="00454D30" w:rsidP="00B71C3B">
      <w:pPr>
        <w:pStyle w:val="3"/>
        <w:numPr>
          <w:ilvl w:val="2"/>
          <w:numId w:val="4"/>
        </w:numPr>
        <w:spacing w:line="360" w:lineRule="auto"/>
        <w:rPr>
          <w:rFonts w:ascii="方正兰亭黑简体"/>
        </w:rPr>
      </w:pPr>
      <w:bookmarkStart w:id="56" w:name="_Toc37778734"/>
      <w:bookmarkStart w:id="57" w:name="_Toc41549393"/>
      <w:bookmarkStart w:id="58" w:name="_Toc66344296"/>
      <w:r w:rsidRPr="00932502">
        <w:rPr>
          <w:rFonts w:ascii="方正兰亭黑简体" w:hint="eastAsia"/>
        </w:rPr>
        <w:t>简介</w:t>
      </w:r>
      <w:bookmarkEnd w:id="56"/>
      <w:bookmarkEnd w:id="57"/>
      <w:bookmarkEnd w:id="58"/>
    </w:p>
    <w:p w14:paraId="16A3BAE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AK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SK</w:t>
      </w:r>
      <w:r w:rsidRPr="00932502">
        <w:rPr>
          <w:rFonts w:hint="eastAsia"/>
        </w:rPr>
        <w:t>是华为云中使用各项服务所需要的“身份代码”，当第一次使用华为云的某些服务时，都会遇到需要输入</w:t>
      </w:r>
      <w:r w:rsidRPr="00932502">
        <w:rPr>
          <w:rFonts w:hint="eastAsia"/>
        </w:rPr>
        <w:t>AK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SK</w:t>
      </w:r>
      <w:r w:rsidRPr="00932502">
        <w:rPr>
          <w:rFonts w:hint="eastAsia"/>
        </w:rPr>
        <w:t>密码的情况，如下图所示：</w:t>
      </w:r>
    </w:p>
    <w:p w14:paraId="2245837D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lastRenderedPageBreak/>
        <w:drawing>
          <wp:inline distT="0" distB="0" distL="0" distR="0" wp14:anchorId="2CA30EB8" wp14:editId="067868C3">
            <wp:extent cx="3259904" cy="2882096"/>
            <wp:effectExtent l="19050" t="19050" r="17145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4298" cy="288598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D210E6" w14:textId="77777777" w:rsidR="00454D30" w:rsidRPr="00932502" w:rsidRDefault="00454D30" w:rsidP="00B71C3B">
      <w:pPr>
        <w:pStyle w:val="9"/>
        <w:spacing w:line="360" w:lineRule="auto"/>
        <w:rPr>
          <w:rFonts w:ascii="方正兰亭黑简体" w:cs="Huawei Sans"/>
        </w:rPr>
      </w:pPr>
      <w:r w:rsidRPr="00932502">
        <w:rPr>
          <w:rFonts w:ascii="方正兰亭黑简体" w:cs="Huawei Sans"/>
        </w:rPr>
        <w:t>AK</w:t>
      </w:r>
      <w:r w:rsidRPr="00932502">
        <w:rPr>
          <w:rFonts w:ascii="方正兰亭黑简体" w:cs="Huawei Sans" w:hint="eastAsia"/>
        </w:rPr>
        <w:t>、</w:t>
      </w:r>
      <w:r w:rsidRPr="00932502">
        <w:rPr>
          <w:rFonts w:ascii="方正兰亭黑简体" w:cs="Huawei Sans"/>
        </w:rPr>
        <w:t>SK认证页面</w:t>
      </w:r>
    </w:p>
    <w:p w14:paraId="18DF3421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图中的</w:t>
      </w:r>
      <w:r w:rsidRPr="00932502">
        <w:rPr>
          <w:rFonts w:hint="eastAsia"/>
        </w:rPr>
        <w:t>Access Key ID</w:t>
      </w:r>
      <w:r w:rsidRPr="00932502">
        <w:rPr>
          <w:rFonts w:hint="eastAsia"/>
        </w:rPr>
        <w:t>就是</w:t>
      </w:r>
      <w:r w:rsidRPr="00932502">
        <w:rPr>
          <w:rFonts w:hint="eastAsia"/>
        </w:rPr>
        <w:t>AK</w:t>
      </w:r>
      <w:r w:rsidRPr="00932502">
        <w:rPr>
          <w:rFonts w:hint="eastAsia"/>
        </w:rPr>
        <w:t>，</w:t>
      </w:r>
      <w:r w:rsidRPr="00932502">
        <w:rPr>
          <w:rFonts w:hint="eastAsia"/>
        </w:rPr>
        <w:t>Secret Access Key</w:t>
      </w:r>
      <w:r w:rsidRPr="00932502">
        <w:rPr>
          <w:rFonts w:hint="eastAsia"/>
        </w:rPr>
        <w:t>就是</w:t>
      </w:r>
      <w:r w:rsidRPr="00932502">
        <w:rPr>
          <w:rFonts w:hint="eastAsia"/>
        </w:rPr>
        <w:t>SK</w:t>
      </w:r>
      <w:r w:rsidRPr="00932502">
        <w:rPr>
          <w:rFonts w:hint="eastAsia"/>
        </w:rPr>
        <w:t>。这是在使用</w:t>
      </w:r>
      <w:r w:rsidRPr="00932502">
        <w:rPr>
          <w:rFonts w:hint="eastAsia"/>
        </w:rPr>
        <w:t>OBS</w:t>
      </w:r>
      <w:r w:rsidRPr="00932502">
        <w:rPr>
          <w:rFonts w:hint="eastAsia"/>
        </w:rPr>
        <w:t>服务时，必须有</w:t>
      </w:r>
      <w:r w:rsidRPr="00932502">
        <w:rPr>
          <w:rFonts w:hint="eastAsia"/>
        </w:rPr>
        <w:t>AK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SK</w:t>
      </w:r>
      <w:r w:rsidRPr="00932502">
        <w:rPr>
          <w:rFonts w:hint="eastAsia"/>
        </w:rPr>
        <w:t>的输入才可以使用。</w:t>
      </w:r>
    </w:p>
    <w:p w14:paraId="45DF9108" w14:textId="77777777" w:rsidR="00454D30" w:rsidRPr="00932502" w:rsidRDefault="00454D30" w:rsidP="00B71C3B">
      <w:pPr>
        <w:pStyle w:val="3"/>
        <w:numPr>
          <w:ilvl w:val="2"/>
          <w:numId w:val="4"/>
        </w:numPr>
        <w:spacing w:line="360" w:lineRule="auto"/>
        <w:rPr>
          <w:rFonts w:ascii="方正兰亭黑简体"/>
        </w:rPr>
      </w:pPr>
      <w:bookmarkStart w:id="59" w:name="_Toc37778735"/>
      <w:bookmarkStart w:id="60" w:name="_Toc41549394"/>
      <w:bookmarkStart w:id="61" w:name="_Toc66344297"/>
      <w:r w:rsidRPr="00932502">
        <w:rPr>
          <w:rFonts w:ascii="方正兰亭黑简体" w:hint="eastAsia"/>
        </w:rPr>
        <w:t>AK和SK如何生成</w:t>
      </w:r>
      <w:bookmarkEnd w:id="59"/>
      <w:bookmarkEnd w:id="60"/>
      <w:bookmarkEnd w:id="61"/>
    </w:p>
    <w:p w14:paraId="2CCBBED8" w14:textId="77777777" w:rsidR="00454D30" w:rsidRPr="00932502" w:rsidRDefault="00454D30" w:rsidP="00B71C3B">
      <w:pPr>
        <w:pStyle w:val="30"/>
        <w:tabs>
          <w:tab w:val="clear" w:pos="1418"/>
        </w:tabs>
        <w:spacing w:line="360" w:lineRule="auto"/>
        <w:ind w:left="1293" w:hanging="159"/>
        <w:rPr>
          <w:rFonts w:ascii="方正兰亭黑简体"/>
        </w:rPr>
      </w:pPr>
      <w:r w:rsidRPr="00932502">
        <w:rPr>
          <w:rFonts w:ascii="方正兰亭黑简体" w:hint="eastAsia"/>
        </w:rPr>
        <w:t>登录好已经注册的华为云账号后，可以从主页的右上角进入账号中心。如下图所示：</w:t>
      </w:r>
    </w:p>
    <w:p w14:paraId="1F651D44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5457B1FE" wp14:editId="43543D1B">
            <wp:extent cx="5454000" cy="1556184"/>
            <wp:effectExtent l="19050" t="19050" r="13970" b="254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5618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208768" w14:textId="77777777" w:rsidR="00454D30" w:rsidRPr="00932502" w:rsidRDefault="00454D30" w:rsidP="00B71C3B">
      <w:pPr>
        <w:pStyle w:val="9"/>
        <w:spacing w:line="360" w:lineRule="auto"/>
        <w:rPr>
          <w:rFonts w:ascii="方正兰亭黑简体" w:cs="Huawei Sans"/>
        </w:rPr>
      </w:pPr>
      <w:r w:rsidRPr="00932502">
        <w:rPr>
          <w:rFonts w:ascii="方正兰亭黑简体" w:cs="Huawei Sans"/>
        </w:rPr>
        <w:t>进入账号中心</w:t>
      </w:r>
    </w:p>
    <w:p w14:paraId="4BF7621E" w14:textId="77777777" w:rsidR="00454D30" w:rsidRPr="00932502" w:rsidRDefault="00454D30" w:rsidP="00B71C3B">
      <w:pPr>
        <w:pStyle w:val="30"/>
        <w:tabs>
          <w:tab w:val="clear" w:pos="1418"/>
        </w:tabs>
        <w:spacing w:line="360" w:lineRule="auto"/>
        <w:ind w:left="1293" w:hanging="159"/>
        <w:rPr>
          <w:rFonts w:ascii="方正兰亭黑简体"/>
        </w:rPr>
      </w:pPr>
      <w:r w:rsidRPr="00932502">
        <w:rPr>
          <w:rFonts w:ascii="方正兰亭黑简体" w:hint="eastAsia"/>
        </w:rPr>
        <w:t>进入账号中心主页后，可以进入“管理我的凭证”。</w:t>
      </w:r>
    </w:p>
    <w:p w14:paraId="6C7C01B9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lastRenderedPageBreak/>
        <w:drawing>
          <wp:inline distT="0" distB="0" distL="0" distR="0" wp14:anchorId="11B91ADD" wp14:editId="054852E6">
            <wp:extent cx="3805213" cy="2338086"/>
            <wp:effectExtent l="19050" t="19050" r="24130" b="2413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4102" cy="2349692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5AF477" w14:textId="77777777" w:rsidR="00454D30" w:rsidRPr="00932502" w:rsidRDefault="00454D30" w:rsidP="00B71C3B">
      <w:pPr>
        <w:pStyle w:val="9"/>
        <w:spacing w:line="360" w:lineRule="auto"/>
        <w:rPr>
          <w:rFonts w:ascii="方正兰亭黑简体" w:cs="Huawei Sans"/>
        </w:rPr>
      </w:pPr>
      <w:r w:rsidRPr="00932502">
        <w:rPr>
          <w:rFonts w:ascii="方正兰亭黑简体" w:cs="Huawei Sans"/>
        </w:rPr>
        <w:t>管理我的凭证</w:t>
      </w:r>
    </w:p>
    <w:p w14:paraId="7861668C" w14:textId="77777777" w:rsidR="00454D30" w:rsidRPr="00932502" w:rsidRDefault="00454D30" w:rsidP="00B71C3B">
      <w:pPr>
        <w:pStyle w:val="30"/>
        <w:tabs>
          <w:tab w:val="clear" w:pos="1418"/>
        </w:tabs>
        <w:spacing w:line="360" w:lineRule="auto"/>
        <w:ind w:left="1293" w:hanging="159"/>
        <w:rPr>
          <w:rFonts w:ascii="方正兰亭黑简体"/>
        </w:rPr>
      </w:pPr>
      <w:r w:rsidRPr="00932502">
        <w:rPr>
          <w:rFonts w:ascii="方正兰亭黑简体" w:hint="eastAsia"/>
        </w:rPr>
        <w:t>在左侧的列表中，点击“访问秘钥”。</w:t>
      </w:r>
    </w:p>
    <w:p w14:paraId="4BA809A9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42A10763" wp14:editId="36A545E5">
            <wp:extent cx="1732677" cy="3177251"/>
            <wp:effectExtent l="19050" t="19050" r="20320" b="234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0126" cy="319091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877B87" w14:textId="77777777" w:rsidR="00454D30" w:rsidRPr="00932502" w:rsidRDefault="00454D30" w:rsidP="00B71C3B">
      <w:pPr>
        <w:pStyle w:val="9"/>
        <w:spacing w:line="360" w:lineRule="auto"/>
        <w:rPr>
          <w:rFonts w:ascii="方正兰亭黑简体" w:cs="Huawei Sans"/>
        </w:rPr>
      </w:pPr>
      <w:r w:rsidRPr="00932502">
        <w:rPr>
          <w:rFonts w:ascii="方正兰亭黑简体" w:cs="Huawei Sans"/>
        </w:rPr>
        <w:t>访问密钥</w:t>
      </w:r>
    </w:p>
    <w:p w14:paraId="509AA96E" w14:textId="77777777" w:rsidR="00454D30" w:rsidRPr="00932502" w:rsidRDefault="00454D30" w:rsidP="00B71C3B">
      <w:pPr>
        <w:pStyle w:val="30"/>
        <w:tabs>
          <w:tab w:val="clear" w:pos="1418"/>
        </w:tabs>
        <w:spacing w:line="360" w:lineRule="auto"/>
        <w:ind w:left="1293" w:hanging="159"/>
        <w:rPr>
          <w:rFonts w:ascii="方正兰亭黑简体"/>
        </w:rPr>
      </w:pPr>
      <w:r w:rsidRPr="00932502">
        <w:rPr>
          <w:rFonts w:ascii="方正兰亭黑简体" w:hint="eastAsia"/>
        </w:rPr>
        <w:t>进入访问秘</w:t>
      </w:r>
      <w:proofErr w:type="gramStart"/>
      <w:r w:rsidRPr="00932502">
        <w:rPr>
          <w:rFonts w:ascii="方正兰亭黑简体" w:hint="eastAsia"/>
        </w:rPr>
        <w:t>钥</w:t>
      </w:r>
      <w:proofErr w:type="gramEnd"/>
      <w:r w:rsidRPr="00932502">
        <w:rPr>
          <w:rFonts w:ascii="方正兰亭黑简体" w:hint="eastAsia"/>
        </w:rPr>
        <w:t>后，就可以通过点击“新增访问秘钥”来添加自己的访问秘钥了，也可以通过右侧的操作来编辑、停用、删除访问秘钥。</w:t>
      </w:r>
    </w:p>
    <w:p w14:paraId="5862D46D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lastRenderedPageBreak/>
        <w:drawing>
          <wp:inline distT="0" distB="0" distL="0" distR="0" wp14:anchorId="7D772F5D" wp14:editId="6061066F">
            <wp:extent cx="5454000" cy="953516"/>
            <wp:effectExtent l="19050" t="19050" r="13970" b="184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5351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7C2FEA" w14:textId="77777777" w:rsidR="00454D30" w:rsidRPr="00932502" w:rsidRDefault="00454D30" w:rsidP="00B71C3B">
      <w:pPr>
        <w:pStyle w:val="9"/>
        <w:spacing w:line="360" w:lineRule="auto"/>
        <w:rPr>
          <w:rFonts w:ascii="方正兰亭黑简体" w:cs="Huawei Sans"/>
        </w:rPr>
      </w:pPr>
      <w:r w:rsidRPr="00932502">
        <w:rPr>
          <w:rFonts w:ascii="方正兰亭黑简体" w:cs="Huawei Sans"/>
        </w:rPr>
        <w:t>新增访问密钥</w:t>
      </w:r>
    </w:p>
    <w:p w14:paraId="51470770" w14:textId="77777777" w:rsidR="00454D30" w:rsidRPr="00932502" w:rsidRDefault="00454D30" w:rsidP="00454D30">
      <w:pPr>
        <w:pStyle w:val="1e"/>
      </w:pPr>
      <w:r w:rsidRPr="00932502">
        <w:rPr>
          <w:rFonts w:hint="eastAsia"/>
          <w:b/>
        </w:rPr>
        <w:t>注意：</w:t>
      </w:r>
      <w:r w:rsidRPr="00932502">
        <w:rPr>
          <w:rFonts w:hint="eastAsia"/>
        </w:rPr>
        <w:t>新增访问秘</w:t>
      </w:r>
      <w:proofErr w:type="gramStart"/>
      <w:r w:rsidRPr="00932502">
        <w:rPr>
          <w:rFonts w:hint="eastAsia"/>
        </w:rPr>
        <w:t>钥</w:t>
      </w:r>
      <w:proofErr w:type="gramEnd"/>
      <w:r w:rsidRPr="00932502">
        <w:rPr>
          <w:rFonts w:hint="eastAsia"/>
        </w:rPr>
        <w:t>后会自动下载一个表格文件，该文件</w:t>
      </w:r>
      <w:proofErr w:type="gramStart"/>
      <w:r w:rsidRPr="00932502">
        <w:rPr>
          <w:rFonts w:hint="eastAsia"/>
        </w:rPr>
        <w:t>存有</w:t>
      </w:r>
      <w:proofErr w:type="gramEnd"/>
      <w:r w:rsidRPr="00932502">
        <w:rPr>
          <w:rFonts w:hint="eastAsia"/>
        </w:rPr>
        <w:t>华为云的访问秘钥，注意保存。</w:t>
      </w:r>
    </w:p>
    <w:p w14:paraId="2CF52EF4" w14:textId="77777777" w:rsidR="00454D30" w:rsidRPr="00932502" w:rsidRDefault="00454D30" w:rsidP="00B71C3B">
      <w:pPr>
        <w:pStyle w:val="2"/>
        <w:numPr>
          <w:ilvl w:val="1"/>
          <w:numId w:val="4"/>
        </w:numPr>
        <w:spacing w:line="360" w:lineRule="auto"/>
        <w:rPr>
          <w:rFonts w:ascii="方正兰亭黑简体"/>
          <w:lang w:eastAsia="zh-CN"/>
        </w:rPr>
      </w:pPr>
      <w:bookmarkStart w:id="62" w:name="_Toc37778736"/>
      <w:bookmarkStart w:id="63" w:name="_Toc41549395"/>
      <w:bookmarkStart w:id="64" w:name="_Toc66344298"/>
      <w:r w:rsidRPr="00932502">
        <w:rPr>
          <w:rFonts w:ascii="方正兰亭黑简体" w:hint="eastAsia"/>
          <w:lang w:eastAsia="zh-CN"/>
        </w:rPr>
        <w:t>华为云常用产品入口</w:t>
      </w:r>
      <w:bookmarkEnd w:id="62"/>
      <w:bookmarkEnd w:id="63"/>
      <w:bookmarkEnd w:id="64"/>
    </w:p>
    <w:p w14:paraId="55170342" w14:textId="77777777" w:rsidR="00454D30" w:rsidRPr="00932502" w:rsidRDefault="00454D30" w:rsidP="00B71C3B">
      <w:pPr>
        <w:pStyle w:val="3"/>
        <w:numPr>
          <w:ilvl w:val="2"/>
          <w:numId w:val="4"/>
        </w:numPr>
        <w:rPr>
          <w:rFonts w:ascii="方正兰亭黑简体"/>
        </w:rPr>
      </w:pPr>
      <w:bookmarkStart w:id="65" w:name="_Toc41549396"/>
      <w:bookmarkStart w:id="66" w:name="_Toc66344299"/>
      <w:r w:rsidRPr="00932502">
        <w:rPr>
          <w:rFonts w:ascii="方正兰亭黑简体" w:hint="eastAsia"/>
        </w:rPr>
        <w:t>对象存储服务O</w:t>
      </w:r>
      <w:r w:rsidRPr="00932502">
        <w:rPr>
          <w:rFonts w:ascii="方正兰亭黑简体"/>
        </w:rPr>
        <w:t>BS</w:t>
      </w:r>
      <w:bookmarkEnd w:id="65"/>
      <w:bookmarkEnd w:id="66"/>
    </w:p>
    <w:p w14:paraId="6EE4D2CA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对象存储服务（</w:t>
      </w:r>
      <w:r w:rsidRPr="00932502">
        <w:t>Object Storage Service</w:t>
      </w:r>
      <w:r w:rsidRPr="00932502">
        <w:t>）是一款稳定、安全、高效、易用的云存储服务，具备标准</w:t>
      </w:r>
      <w:r w:rsidRPr="00932502">
        <w:t>Restful API</w:t>
      </w:r>
      <w:r w:rsidRPr="00932502">
        <w:t>接口，可存储任意数量和形式的非结构化数据</w:t>
      </w:r>
      <w:r w:rsidRPr="00932502">
        <w:rPr>
          <w:rFonts w:hint="eastAsia"/>
        </w:rPr>
        <w:t>。</w:t>
      </w:r>
    </w:p>
    <w:p w14:paraId="5B778B17" w14:textId="77777777" w:rsidR="00454D30" w:rsidRPr="00932502" w:rsidRDefault="00454D30" w:rsidP="00B71C3B">
      <w:pPr>
        <w:pStyle w:val="30"/>
        <w:tabs>
          <w:tab w:val="clear" w:pos="1418"/>
        </w:tabs>
        <w:ind w:left="1701" w:hanging="159"/>
      </w:pPr>
      <w:r w:rsidRPr="00932502">
        <w:rPr>
          <w:rFonts w:hint="eastAsia"/>
        </w:rPr>
        <w:t>打开华为</w:t>
      </w:r>
      <w:proofErr w:type="gramStart"/>
      <w:r w:rsidRPr="00932502">
        <w:rPr>
          <w:rFonts w:hint="eastAsia"/>
        </w:rPr>
        <w:t>云官网</w:t>
      </w:r>
      <w:proofErr w:type="gramEnd"/>
      <w:r w:rsidRPr="00932502">
        <w:rPr>
          <w:rFonts w:hint="eastAsia"/>
        </w:rPr>
        <w:t>并点击</w:t>
      </w:r>
      <w:r w:rsidRPr="00932502">
        <w:rPr>
          <w:rFonts w:hint="eastAsia"/>
        </w:rPr>
        <w:t>O</w:t>
      </w:r>
      <w:r w:rsidRPr="00932502">
        <w:t>BS</w:t>
      </w:r>
      <w:r w:rsidRPr="00932502">
        <w:t>服务</w:t>
      </w:r>
    </w:p>
    <w:p w14:paraId="141FC700" w14:textId="77777777" w:rsidR="00454D30" w:rsidRPr="00932502" w:rsidRDefault="00454D30" w:rsidP="00454D30">
      <w:pPr>
        <w:pStyle w:val="1e"/>
        <w:jc w:val="center"/>
        <w:rPr>
          <w:rFonts w:cs="Huawei Sans"/>
        </w:rPr>
      </w:pPr>
      <w:r w:rsidRPr="00932502">
        <w:rPr>
          <w:noProof/>
        </w:rPr>
        <w:drawing>
          <wp:inline distT="0" distB="0" distL="0" distR="0" wp14:anchorId="0540AFB6" wp14:editId="1DA1955D">
            <wp:extent cx="5400000" cy="2493256"/>
            <wp:effectExtent l="19050" t="19050" r="10795" b="215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325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221615" w14:textId="77777777" w:rsidR="00454D30" w:rsidRPr="00932502" w:rsidRDefault="00454D30" w:rsidP="00B71C3B">
      <w:pPr>
        <w:pStyle w:val="9"/>
        <w:spacing w:line="360" w:lineRule="auto"/>
        <w:rPr>
          <w:rFonts w:ascii="方正兰亭黑简体" w:cs="Huawei Sans"/>
        </w:rPr>
      </w:pPr>
      <w:r w:rsidRPr="00932502">
        <w:rPr>
          <w:rFonts w:ascii="方正兰亭黑简体" w:cs="Huawei Sans"/>
        </w:rPr>
        <w:t>OBS入口</w:t>
      </w:r>
    </w:p>
    <w:p w14:paraId="10B5D74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O</w:t>
      </w:r>
      <w:r w:rsidRPr="00932502">
        <w:t>BS</w:t>
      </w:r>
      <w:r w:rsidRPr="00932502">
        <w:t>服务是华为云中最常用的服务</w:t>
      </w:r>
      <w:r w:rsidRPr="00932502">
        <w:rPr>
          <w:rFonts w:hint="eastAsia"/>
        </w:rPr>
        <w:t>，</w:t>
      </w:r>
      <w:r w:rsidRPr="00932502">
        <w:t>通常都会搭配</w:t>
      </w:r>
      <w:proofErr w:type="spellStart"/>
      <w:r w:rsidRPr="00932502">
        <w:rPr>
          <w:rFonts w:hint="eastAsia"/>
        </w:rPr>
        <w:t>Model</w:t>
      </w:r>
      <w:r w:rsidRPr="00932502">
        <w:t>Arts</w:t>
      </w:r>
      <w:proofErr w:type="spellEnd"/>
      <w:r w:rsidRPr="00932502">
        <w:t>服务一起使用</w:t>
      </w:r>
      <w:r w:rsidRPr="00932502">
        <w:rPr>
          <w:rFonts w:hint="eastAsia"/>
        </w:rPr>
        <w:t>。</w:t>
      </w:r>
    </w:p>
    <w:p w14:paraId="2B0FB839" w14:textId="77777777" w:rsidR="00454D30" w:rsidRPr="00932502" w:rsidRDefault="00454D30" w:rsidP="00B71C3B">
      <w:pPr>
        <w:pStyle w:val="30"/>
        <w:tabs>
          <w:tab w:val="clear" w:pos="1418"/>
        </w:tabs>
        <w:ind w:left="1701" w:hanging="159"/>
      </w:pPr>
      <w:r w:rsidRPr="00932502">
        <w:rPr>
          <w:rFonts w:hint="eastAsia"/>
        </w:rPr>
        <w:t>点击管理控制台，进入服务。</w:t>
      </w:r>
    </w:p>
    <w:p w14:paraId="151B33DB" w14:textId="77777777" w:rsidR="00454D30" w:rsidRPr="00932502" w:rsidRDefault="00454D30" w:rsidP="00454D30">
      <w:pPr>
        <w:pStyle w:val="1e"/>
        <w:jc w:val="center"/>
        <w:rPr>
          <w:rFonts w:cs="Huawei Sans"/>
        </w:rPr>
      </w:pPr>
      <w:r w:rsidRPr="00932502">
        <w:rPr>
          <w:noProof/>
        </w:rPr>
        <w:lastRenderedPageBreak/>
        <w:drawing>
          <wp:inline distT="0" distB="0" distL="0" distR="0" wp14:anchorId="5AEBC5C2" wp14:editId="220E8D6D">
            <wp:extent cx="5400000" cy="1706059"/>
            <wp:effectExtent l="19050" t="19050" r="10795" b="279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605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A12788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进入管理控制台</w:t>
      </w:r>
    </w:p>
    <w:p w14:paraId="7476777A" w14:textId="77777777" w:rsidR="00454D30" w:rsidRPr="00932502" w:rsidRDefault="00454D30" w:rsidP="00454D30">
      <w:pPr>
        <w:pStyle w:val="30"/>
        <w:tabs>
          <w:tab w:val="clear" w:pos="1418"/>
          <w:tab w:val="num" w:pos="1701"/>
        </w:tabs>
        <w:ind w:left="1701" w:hanging="159"/>
      </w:pPr>
      <w:r w:rsidRPr="00932502">
        <w:rPr>
          <w:rFonts w:hint="eastAsia"/>
        </w:rPr>
        <w:t>方式</w:t>
      </w:r>
      <w:proofErr w:type="gramStart"/>
      <w:r w:rsidRPr="00932502">
        <w:rPr>
          <w:rFonts w:hint="eastAsia"/>
        </w:rPr>
        <w:t>一</w:t>
      </w:r>
      <w:proofErr w:type="gramEnd"/>
      <w:r w:rsidRPr="00932502">
        <w:rPr>
          <w:rFonts w:hint="eastAsia"/>
        </w:rPr>
        <w:t>：使用</w:t>
      </w:r>
      <w:r w:rsidRPr="00932502">
        <w:rPr>
          <w:rFonts w:hint="eastAsia"/>
        </w:rPr>
        <w:t>OBS</w:t>
      </w:r>
      <w:r w:rsidRPr="00932502">
        <w:t xml:space="preserve"> Browser</w:t>
      </w:r>
      <w:r w:rsidRPr="00932502">
        <w:rPr>
          <w:rFonts w:hint="eastAsia"/>
        </w:rPr>
        <w:t>+</w:t>
      </w:r>
      <w:r w:rsidRPr="00932502">
        <w:t>上传下载</w:t>
      </w:r>
      <w:r w:rsidRPr="00932502">
        <w:t>OBS</w:t>
      </w:r>
      <w:r w:rsidRPr="00932502">
        <w:t>文件</w:t>
      </w:r>
    </w:p>
    <w:p w14:paraId="7FD272CF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1</w:t>
      </w:r>
      <w:r w:rsidRPr="00932502">
        <w:rPr>
          <w:rFonts w:hint="eastAsia"/>
        </w:rPr>
        <w:t>）下载</w:t>
      </w:r>
      <w:r w:rsidRPr="00932502">
        <w:rPr>
          <w:rFonts w:hint="eastAsia"/>
        </w:rPr>
        <w:t>OBS</w:t>
      </w:r>
      <w:r w:rsidRPr="00932502">
        <w:t xml:space="preserve"> Browser</w:t>
      </w:r>
      <w:r w:rsidRPr="00932502">
        <w:rPr>
          <w:rFonts w:hint="eastAsia"/>
        </w:rPr>
        <w:t>+</w:t>
      </w:r>
      <w:r w:rsidRPr="00932502">
        <w:t xml:space="preserve"> </w:t>
      </w:r>
      <w:r w:rsidRPr="00932502">
        <w:rPr>
          <w:rFonts w:hint="eastAsia"/>
        </w:rPr>
        <w:t>并安装：</w:t>
      </w:r>
      <w:r w:rsidR="00FD2927">
        <w:rPr>
          <w:rStyle w:val="af"/>
          <w:color w:val="auto"/>
        </w:rPr>
        <w:fldChar w:fldCharType="begin"/>
      </w:r>
      <w:r w:rsidR="00FD2927">
        <w:rPr>
          <w:rStyle w:val="af"/>
          <w:color w:val="auto"/>
        </w:rPr>
        <w:instrText xml:space="preserve"> HYPERLINK "https://storage.huaweicloud.com/obs/?locale=zh-cn&amp;region=cn-north-4" \l "/obs/manager/buckets" </w:instrText>
      </w:r>
      <w:r w:rsidR="00FD2927">
        <w:rPr>
          <w:rStyle w:val="af"/>
          <w:color w:val="auto"/>
        </w:rPr>
        <w:fldChar w:fldCharType="separate"/>
      </w:r>
      <w:r w:rsidRPr="00932502">
        <w:rPr>
          <w:rStyle w:val="af"/>
          <w:color w:val="auto"/>
        </w:rPr>
        <w:t>https://storage.huaweicloud.com/obs/?locale=zh-cn&amp;region=cn-north-4#/obs/manager/buckets</w:t>
      </w:r>
      <w:r w:rsidR="00FD2927">
        <w:rPr>
          <w:rStyle w:val="af"/>
          <w:color w:val="auto"/>
        </w:rPr>
        <w:fldChar w:fldCharType="end"/>
      </w:r>
    </w:p>
    <w:p w14:paraId="478B7A31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2354624B" wp14:editId="774BACF6">
            <wp:extent cx="5454000" cy="1414147"/>
            <wp:effectExtent l="19050" t="19050" r="13970" b="146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1414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DB818B" w14:textId="77777777" w:rsidR="00454D30" w:rsidRPr="00932502" w:rsidRDefault="00454D30" w:rsidP="00454D30">
      <w:pPr>
        <w:pStyle w:val="9"/>
        <w:ind w:left="1701"/>
      </w:pPr>
      <w:r w:rsidRPr="00932502">
        <w:rPr>
          <w:rFonts w:hint="eastAsia"/>
        </w:rPr>
        <w:t>下载</w:t>
      </w:r>
      <w:r w:rsidRPr="00932502">
        <w:rPr>
          <w:rFonts w:hint="eastAsia"/>
        </w:rPr>
        <w:t>OBS</w:t>
      </w:r>
      <w:r w:rsidRPr="00932502">
        <w:t xml:space="preserve"> Browser</w:t>
      </w:r>
      <w:r w:rsidRPr="00932502">
        <w:rPr>
          <w:rFonts w:hint="eastAsia"/>
        </w:rPr>
        <w:t>+</w:t>
      </w:r>
    </w:p>
    <w:p w14:paraId="1C057FE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2</w:t>
      </w:r>
      <w:r w:rsidRPr="00932502">
        <w:rPr>
          <w:rFonts w:hint="eastAsia"/>
        </w:rPr>
        <w:t>）打开并使用</w:t>
      </w:r>
      <w:r w:rsidRPr="00932502">
        <w:rPr>
          <w:rFonts w:hint="eastAsia"/>
        </w:rPr>
        <w:t>AK</w:t>
      </w:r>
      <w:r w:rsidRPr="00932502">
        <w:t>/SK</w:t>
      </w:r>
      <w:r w:rsidRPr="00932502">
        <w:rPr>
          <w:rFonts w:hint="eastAsia"/>
        </w:rPr>
        <w:t>登录</w:t>
      </w:r>
      <w:r w:rsidRPr="00932502">
        <w:rPr>
          <w:rFonts w:hint="eastAsia"/>
        </w:rPr>
        <w:t>OBS</w:t>
      </w:r>
      <w:r w:rsidRPr="00932502">
        <w:t xml:space="preserve"> Browser</w:t>
      </w:r>
      <w:r w:rsidRPr="00932502">
        <w:rPr>
          <w:rFonts w:hint="eastAsia"/>
        </w:rPr>
        <w:t>+</w:t>
      </w:r>
    </w:p>
    <w:p w14:paraId="1A0767B4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2D3751C7" wp14:editId="3E49153C">
            <wp:extent cx="5454000" cy="2910913"/>
            <wp:effectExtent l="19050" t="19050" r="13970" b="228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1091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222821" w14:textId="77777777" w:rsidR="00454D30" w:rsidRPr="00932502" w:rsidRDefault="00454D30" w:rsidP="00454D30">
      <w:pPr>
        <w:pStyle w:val="9"/>
        <w:ind w:left="1701"/>
      </w:pPr>
      <w:r w:rsidRPr="00932502">
        <w:rPr>
          <w:rFonts w:hint="eastAsia"/>
        </w:rPr>
        <w:lastRenderedPageBreak/>
        <w:t>登录</w:t>
      </w:r>
      <w:r w:rsidRPr="00932502">
        <w:t>OBS Browser+</w:t>
      </w:r>
    </w:p>
    <w:p w14:paraId="1E6A354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3</w:t>
      </w:r>
      <w:r w:rsidRPr="00932502">
        <w:rPr>
          <w:rFonts w:hint="eastAsia"/>
        </w:rPr>
        <w:t>）登录后即可创建</w:t>
      </w:r>
      <w:proofErr w:type="gramStart"/>
      <w:r w:rsidRPr="00932502">
        <w:rPr>
          <w:rFonts w:hint="eastAsia"/>
        </w:rPr>
        <w:t>桶以及</w:t>
      </w:r>
      <w:proofErr w:type="gramEnd"/>
      <w:r w:rsidRPr="00932502">
        <w:rPr>
          <w:rFonts w:hint="eastAsia"/>
        </w:rPr>
        <w:t>在桶内创建文件夹</w:t>
      </w:r>
    </w:p>
    <w:p w14:paraId="6B89F273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14C085C0" wp14:editId="38D7E041">
            <wp:extent cx="5454000" cy="2282780"/>
            <wp:effectExtent l="19050" t="19050" r="13970" b="228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28278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271EF0" w14:textId="77777777" w:rsidR="00454D30" w:rsidRPr="00932502" w:rsidRDefault="00454D30" w:rsidP="00454D30">
      <w:pPr>
        <w:pStyle w:val="9"/>
        <w:ind w:left="1701"/>
      </w:pPr>
      <w:r w:rsidRPr="00932502">
        <w:t>创建桶</w:t>
      </w:r>
    </w:p>
    <w:p w14:paraId="45DAAC16" w14:textId="77777777" w:rsidR="00454D30" w:rsidRPr="00932502" w:rsidRDefault="00454D30" w:rsidP="00454D30">
      <w:pPr>
        <w:pStyle w:val="1e"/>
      </w:pPr>
    </w:p>
    <w:p w14:paraId="7108AC18" w14:textId="77777777" w:rsidR="00454D30" w:rsidRPr="00932502" w:rsidRDefault="00454D30" w:rsidP="00B71C3B">
      <w:pPr>
        <w:pStyle w:val="30"/>
        <w:tabs>
          <w:tab w:val="clear" w:pos="1418"/>
        </w:tabs>
        <w:ind w:left="1701" w:hanging="159"/>
      </w:pPr>
      <w:r w:rsidRPr="00932502">
        <w:t>方式二</w:t>
      </w:r>
      <w:r w:rsidRPr="00932502">
        <w:rPr>
          <w:rFonts w:hint="eastAsia"/>
        </w:rPr>
        <w:t>：</w:t>
      </w:r>
      <w:r w:rsidRPr="00932502">
        <w:t>使用</w:t>
      </w:r>
      <w:r w:rsidRPr="00932502">
        <w:t>OBS</w:t>
      </w:r>
      <w:r w:rsidRPr="00932502">
        <w:t>页面来上传下载文件</w:t>
      </w:r>
    </w:p>
    <w:p w14:paraId="74BF0855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1</w:t>
      </w:r>
      <w:r w:rsidRPr="00932502">
        <w:rPr>
          <w:rFonts w:hint="eastAsia"/>
        </w:rPr>
        <w:t>）</w:t>
      </w:r>
      <w:r w:rsidRPr="00932502">
        <w:t>点击右上角的创建桶</w:t>
      </w:r>
      <w:r w:rsidRPr="00932502">
        <w:rPr>
          <w:rFonts w:hint="eastAsia"/>
        </w:rPr>
        <w:t>，</w:t>
      </w:r>
      <w:r w:rsidRPr="00932502">
        <w:t>来创建自己的</w:t>
      </w:r>
      <w:r w:rsidRPr="00932502">
        <w:rPr>
          <w:rFonts w:hint="eastAsia"/>
        </w:rPr>
        <w:t>O</w:t>
      </w:r>
      <w:r w:rsidRPr="00932502">
        <w:t>BS</w:t>
      </w:r>
      <w:r w:rsidRPr="00932502">
        <w:t>桶</w:t>
      </w:r>
      <w:r w:rsidRPr="00932502">
        <w:rPr>
          <w:rFonts w:hint="eastAsia"/>
        </w:rPr>
        <w:t>。</w:t>
      </w:r>
    </w:p>
    <w:p w14:paraId="5FAF8935" w14:textId="77777777" w:rsidR="00454D30" w:rsidRPr="00932502" w:rsidRDefault="00454D30" w:rsidP="00454D30">
      <w:pPr>
        <w:pStyle w:val="1e"/>
        <w:jc w:val="center"/>
        <w:rPr>
          <w:rFonts w:cs="Huawei Sans"/>
        </w:rPr>
      </w:pPr>
      <w:r w:rsidRPr="00932502">
        <w:rPr>
          <w:noProof/>
        </w:rPr>
        <w:drawing>
          <wp:inline distT="0" distB="0" distL="0" distR="0" wp14:anchorId="4CC2FEB8" wp14:editId="6FB2C244">
            <wp:extent cx="5400000" cy="2029902"/>
            <wp:effectExtent l="19050" t="19050" r="10795" b="279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29902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2F987C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创建桶</w:t>
      </w:r>
    </w:p>
    <w:p w14:paraId="78F9ABE7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2</w:t>
      </w:r>
      <w:r w:rsidRPr="00932502">
        <w:rPr>
          <w:rFonts w:hint="eastAsia"/>
        </w:rPr>
        <w:t>）</w:t>
      </w:r>
      <w:r w:rsidRPr="00932502">
        <w:t>桶的具体配置情况</w:t>
      </w:r>
      <w:r w:rsidRPr="00932502">
        <w:rPr>
          <w:rFonts w:hint="eastAsia"/>
        </w:rPr>
        <w:t>，</w:t>
      </w:r>
      <w:r w:rsidRPr="00932502">
        <w:t>可以由自己设定</w:t>
      </w:r>
      <w:r w:rsidRPr="00932502">
        <w:rPr>
          <w:rFonts w:hint="eastAsia"/>
        </w:rPr>
        <w:t>，</w:t>
      </w:r>
      <w:r w:rsidRPr="00932502">
        <w:t>区域自行选择</w:t>
      </w:r>
      <w:r w:rsidRPr="00932502">
        <w:rPr>
          <w:rFonts w:hint="eastAsia"/>
        </w:rPr>
        <w:t>，</w:t>
      </w:r>
      <w:r w:rsidRPr="00932502">
        <w:t>建议选择</w:t>
      </w:r>
      <w:r w:rsidRPr="00932502">
        <w:rPr>
          <w:rFonts w:hint="eastAsia"/>
        </w:rPr>
        <w:t>“北京四”，桶名称自定义，储存类别为标准储存。桶策略请自行定义，如果需要别人也读取你的文件，请选择“公共读”，如果只供自己使用，建议选择“私有”，之后点击“立即创建”。</w:t>
      </w:r>
    </w:p>
    <w:p w14:paraId="1D44BBA0" w14:textId="77777777" w:rsidR="00454D30" w:rsidRPr="00932502" w:rsidRDefault="00454D30" w:rsidP="00454D30">
      <w:pPr>
        <w:pStyle w:val="1e"/>
        <w:jc w:val="center"/>
        <w:rPr>
          <w:rFonts w:cs="Huawei Sans"/>
        </w:rPr>
      </w:pPr>
      <w:r w:rsidRPr="00932502">
        <w:rPr>
          <w:noProof/>
        </w:rPr>
        <w:lastRenderedPageBreak/>
        <w:drawing>
          <wp:inline distT="0" distB="0" distL="0" distR="0" wp14:anchorId="37D39A59" wp14:editId="4BD514AF">
            <wp:extent cx="5400000" cy="3742125"/>
            <wp:effectExtent l="19050" t="19050" r="10795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4212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DEA298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配置桶参数</w:t>
      </w:r>
    </w:p>
    <w:p w14:paraId="2810874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3</w:t>
      </w:r>
      <w:r w:rsidRPr="00932502">
        <w:rPr>
          <w:rFonts w:hint="eastAsia"/>
        </w:rPr>
        <w:t>）之后，点击进入新创的桶，点击“对象”，进行数据的存储。</w:t>
      </w:r>
    </w:p>
    <w:p w14:paraId="1D224B31" w14:textId="77777777" w:rsidR="00454D30" w:rsidRPr="00932502" w:rsidRDefault="00454D30" w:rsidP="00454D30">
      <w:pPr>
        <w:pStyle w:val="1e"/>
        <w:jc w:val="center"/>
        <w:rPr>
          <w:rFonts w:cs="Huawei Sans"/>
        </w:rPr>
      </w:pPr>
      <w:r w:rsidRPr="00932502">
        <w:rPr>
          <w:noProof/>
        </w:rPr>
        <w:drawing>
          <wp:inline distT="0" distB="0" distL="0" distR="0" wp14:anchorId="48875AEF" wp14:editId="0BB8691B">
            <wp:extent cx="1200499" cy="2056079"/>
            <wp:effectExtent l="19050" t="19050" r="19050" b="209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323" cy="206948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AB6A92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管理对象</w:t>
      </w:r>
    </w:p>
    <w:p w14:paraId="16243FBA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4</w:t>
      </w:r>
      <w:r w:rsidRPr="00932502">
        <w:rPr>
          <w:rFonts w:hint="eastAsia"/>
        </w:rPr>
        <w:t>）</w:t>
      </w:r>
      <w:r w:rsidRPr="00932502">
        <w:t>接下来就可以上传文件</w:t>
      </w:r>
      <w:r w:rsidRPr="00932502">
        <w:rPr>
          <w:rFonts w:hint="eastAsia"/>
        </w:rPr>
        <w:t>或者创建新的文件夹。</w:t>
      </w:r>
    </w:p>
    <w:p w14:paraId="07AD9080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3CA4E1F6" wp14:editId="1C7D7A34">
            <wp:extent cx="5400000" cy="709317"/>
            <wp:effectExtent l="19050" t="19050" r="10795" b="146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931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8D2E62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lastRenderedPageBreak/>
        <w:t>上传对象</w:t>
      </w:r>
    </w:p>
    <w:p w14:paraId="4B391BB3" w14:textId="77777777" w:rsidR="00454D30" w:rsidRPr="00932502" w:rsidRDefault="00454D30" w:rsidP="00B71C3B">
      <w:pPr>
        <w:pStyle w:val="2"/>
        <w:numPr>
          <w:ilvl w:val="1"/>
          <w:numId w:val="4"/>
        </w:numPr>
      </w:pPr>
      <w:bookmarkStart w:id="67" w:name="_Toc66344300"/>
      <w:bookmarkEnd w:id="28"/>
      <w:bookmarkEnd w:id="29"/>
      <w:bookmarkEnd w:id="30"/>
      <w:bookmarkEnd w:id="31"/>
      <w:r w:rsidRPr="00932502">
        <w:rPr>
          <w:rFonts w:hint="eastAsia"/>
        </w:rPr>
        <w:t>ModelArts</w:t>
      </w:r>
      <w:r w:rsidRPr="00932502">
        <w:rPr>
          <w:rFonts w:hint="eastAsia"/>
        </w:rPr>
        <w:t>开发平台环境准备</w:t>
      </w:r>
      <w:bookmarkEnd w:id="67"/>
    </w:p>
    <w:p w14:paraId="68E88169" w14:textId="77777777" w:rsidR="00454D30" w:rsidRDefault="00454D30" w:rsidP="00454D30">
      <w:pPr>
        <w:pStyle w:val="1e"/>
        <w:rPr>
          <w:rFonts w:ascii="Helvetica" w:hAnsi="Helvetica"/>
          <w:szCs w:val="21"/>
          <w:shd w:val="clear" w:color="auto" w:fill="FFFFFF"/>
        </w:rPr>
      </w:pPr>
      <w:proofErr w:type="spellStart"/>
      <w:r w:rsidRPr="00932502">
        <w:rPr>
          <w:rFonts w:ascii="Helvetica" w:hAnsi="Helvetica"/>
          <w:szCs w:val="21"/>
          <w:shd w:val="clear" w:color="auto" w:fill="FFFFFF"/>
        </w:rPr>
        <w:t>ModelArts</w:t>
      </w:r>
      <w:proofErr w:type="spellEnd"/>
      <w:r w:rsidRPr="00932502">
        <w:rPr>
          <w:rFonts w:ascii="Helvetica" w:hAnsi="Helvetica"/>
          <w:szCs w:val="21"/>
          <w:shd w:val="clear" w:color="auto" w:fill="FFFFFF"/>
        </w:rPr>
        <w:t>是面向开发者的一站式</w:t>
      </w:r>
      <w:r w:rsidRPr="00932502">
        <w:rPr>
          <w:rFonts w:ascii="Helvetica" w:hAnsi="Helvetica"/>
          <w:szCs w:val="21"/>
          <w:shd w:val="clear" w:color="auto" w:fill="FFFFFF"/>
        </w:rPr>
        <w:t>AI</w:t>
      </w:r>
      <w:r w:rsidRPr="00932502">
        <w:rPr>
          <w:rFonts w:ascii="Helvetica" w:hAnsi="Helvetica"/>
          <w:szCs w:val="21"/>
          <w:shd w:val="clear" w:color="auto" w:fill="FFFFFF"/>
        </w:rPr>
        <w:t>开发平台，为机器学习与深度学习提供海量数据预处理及半自动化标注、大规模分布式</w:t>
      </w:r>
      <w:r w:rsidRPr="00932502">
        <w:rPr>
          <w:rFonts w:ascii="Helvetica" w:hAnsi="Helvetica"/>
          <w:szCs w:val="21"/>
          <w:shd w:val="clear" w:color="auto" w:fill="FFFFFF"/>
        </w:rPr>
        <w:t>Training</w:t>
      </w:r>
      <w:r w:rsidRPr="00932502">
        <w:rPr>
          <w:rFonts w:ascii="Helvetica" w:hAnsi="Helvetica"/>
          <w:szCs w:val="21"/>
          <w:shd w:val="clear" w:color="auto" w:fill="FFFFFF"/>
        </w:rPr>
        <w:t>、自动化模型生成，及端</w:t>
      </w:r>
      <w:r w:rsidRPr="00932502">
        <w:rPr>
          <w:rFonts w:ascii="Helvetica" w:hAnsi="Helvetica"/>
          <w:szCs w:val="21"/>
          <w:shd w:val="clear" w:color="auto" w:fill="FFFFFF"/>
        </w:rPr>
        <w:t>-</w:t>
      </w:r>
      <w:r w:rsidRPr="00932502">
        <w:rPr>
          <w:rFonts w:ascii="Helvetica" w:hAnsi="Helvetica"/>
          <w:szCs w:val="21"/>
          <w:shd w:val="clear" w:color="auto" w:fill="FFFFFF"/>
        </w:rPr>
        <w:t>边</w:t>
      </w:r>
      <w:r w:rsidRPr="00932502">
        <w:rPr>
          <w:rFonts w:ascii="Helvetica" w:hAnsi="Helvetica"/>
          <w:szCs w:val="21"/>
          <w:shd w:val="clear" w:color="auto" w:fill="FFFFFF"/>
        </w:rPr>
        <w:t>-</w:t>
      </w:r>
      <w:r w:rsidRPr="00932502">
        <w:rPr>
          <w:rFonts w:ascii="Helvetica" w:hAnsi="Helvetica"/>
          <w:szCs w:val="21"/>
          <w:shd w:val="clear" w:color="auto" w:fill="FFFFFF"/>
        </w:rPr>
        <w:t>云模型按需部署能力，帮助用户快速创建和部署模型，管理全周期</w:t>
      </w:r>
      <w:r w:rsidRPr="00932502">
        <w:rPr>
          <w:rFonts w:ascii="Helvetica" w:hAnsi="Helvetica"/>
          <w:szCs w:val="21"/>
          <w:shd w:val="clear" w:color="auto" w:fill="FFFFFF"/>
        </w:rPr>
        <w:t>AI</w:t>
      </w:r>
      <w:r w:rsidRPr="00932502">
        <w:rPr>
          <w:rFonts w:ascii="Helvetica" w:hAnsi="Helvetica"/>
          <w:szCs w:val="21"/>
          <w:shd w:val="clear" w:color="auto" w:fill="FFFFFF"/>
        </w:rPr>
        <w:t>工作流。</w:t>
      </w:r>
    </w:p>
    <w:p w14:paraId="3AB97BC0" w14:textId="77777777" w:rsidR="00454D30" w:rsidRPr="00932502" w:rsidRDefault="00454D30" w:rsidP="00B71C3B">
      <w:pPr>
        <w:pStyle w:val="30"/>
        <w:tabs>
          <w:tab w:val="clear" w:pos="1418"/>
        </w:tabs>
        <w:ind w:left="1701" w:hanging="159"/>
      </w:pPr>
      <w:r w:rsidRPr="00932502">
        <w:t>登录华为云</w:t>
      </w:r>
      <w:r w:rsidRPr="00932502">
        <w:rPr>
          <w:rFonts w:hint="eastAsia"/>
        </w:rPr>
        <w:t>，</w:t>
      </w:r>
      <w:r w:rsidRPr="00932502">
        <w:t>进入</w:t>
      </w:r>
      <w:proofErr w:type="spellStart"/>
      <w:r w:rsidRPr="00932502">
        <w:t>ModelArts</w:t>
      </w:r>
      <w:proofErr w:type="spellEnd"/>
      <w:r w:rsidRPr="00932502">
        <w:t>控制台</w:t>
      </w:r>
    </w:p>
    <w:p w14:paraId="78CD5016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14C5DC95" wp14:editId="05AC02BE">
            <wp:extent cx="5041127" cy="3038903"/>
            <wp:effectExtent l="19050" t="19050" r="26670" b="285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7588" cy="304279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8645F0" w14:textId="77777777" w:rsidR="00454D30" w:rsidRPr="00932502" w:rsidRDefault="00454D30" w:rsidP="00B71C3B">
      <w:pPr>
        <w:pStyle w:val="9"/>
        <w:spacing w:line="360" w:lineRule="auto"/>
        <w:rPr>
          <w:rFonts w:ascii="方正兰亭黑简体" w:cs="Huawei Sans"/>
        </w:rPr>
      </w:pPr>
      <w:proofErr w:type="spellStart"/>
      <w:r w:rsidRPr="00932502">
        <w:rPr>
          <w:rFonts w:ascii="方正兰亭黑简体" w:cs="Huawei Sans"/>
        </w:rPr>
        <w:t>ModelArts</w:t>
      </w:r>
      <w:proofErr w:type="spellEnd"/>
      <w:r w:rsidRPr="00932502">
        <w:rPr>
          <w:rFonts w:ascii="方正兰亭黑简体" w:cs="Huawei Sans"/>
        </w:rPr>
        <w:t>平台入口</w:t>
      </w:r>
    </w:p>
    <w:p w14:paraId="75360265" w14:textId="77777777" w:rsidR="00454D30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32F1F8DC" wp14:editId="07E4CE7E">
            <wp:extent cx="5337194" cy="1536700"/>
            <wp:effectExtent l="19050" t="19050" r="15875" b="254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7194" cy="153670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06C06C" w14:textId="77777777" w:rsidR="00454D30" w:rsidRPr="00932502" w:rsidRDefault="00454D30" w:rsidP="00454D30">
      <w:pPr>
        <w:pStyle w:val="9"/>
        <w:ind w:left="1701"/>
      </w:pPr>
      <w:r w:rsidRPr="00932502">
        <w:rPr>
          <w:rFonts w:hint="eastAsia"/>
        </w:rPr>
        <w:lastRenderedPageBreak/>
        <w:t>点击进入控制台</w:t>
      </w:r>
    </w:p>
    <w:p w14:paraId="0210C016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6FD25E95" wp14:editId="74837DC6">
            <wp:extent cx="5438459" cy="2781300"/>
            <wp:effectExtent l="19050" t="19050" r="10160" b="190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6709" cy="279574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A5BF18" w14:textId="77777777" w:rsidR="00454D30" w:rsidRPr="00932502" w:rsidRDefault="00454D30" w:rsidP="00B71C3B">
      <w:pPr>
        <w:pStyle w:val="9"/>
      </w:pPr>
      <w:proofErr w:type="spellStart"/>
      <w:r w:rsidRPr="00932502">
        <w:rPr>
          <w:rFonts w:hint="eastAsia"/>
        </w:rPr>
        <w:t>ModelArts</w:t>
      </w:r>
      <w:proofErr w:type="spellEnd"/>
      <w:r w:rsidRPr="00932502">
        <w:rPr>
          <w:rFonts w:hint="eastAsia"/>
        </w:rPr>
        <w:t>主页面</w:t>
      </w:r>
    </w:p>
    <w:p w14:paraId="0CA0D0EB" w14:textId="77777777" w:rsidR="00454D30" w:rsidRPr="00932502" w:rsidRDefault="00454D30" w:rsidP="00B71C3B">
      <w:pPr>
        <w:pStyle w:val="30"/>
      </w:pPr>
      <w:r w:rsidRPr="00932502">
        <w:rPr>
          <w:rFonts w:hint="eastAsia"/>
        </w:rPr>
        <w:t>创建</w:t>
      </w:r>
      <w:proofErr w:type="spellStart"/>
      <w:r w:rsidRPr="00932502">
        <w:t>ModelArts</w:t>
      </w:r>
      <w:proofErr w:type="spellEnd"/>
      <w:r w:rsidRPr="00932502">
        <w:t xml:space="preserve"> Notebook</w:t>
      </w:r>
    </w:p>
    <w:p w14:paraId="107B7FA5" w14:textId="77777777" w:rsidR="00454D30" w:rsidRPr="00932502" w:rsidRDefault="00454D30" w:rsidP="00454D30">
      <w:pPr>
        <w:pStyle w:val="1e"/>
      </w:pPr>
      <w:proofErr w:type="spellStart"/>
      <w:r w:rsidRPr="00932502">
        <w:t>ModelArts</w:t>
      </w:r>
      <w:proofErr w:type="spellEnd"/>
      <w:r w:rsidRPr="00932502">
        <w:t xml:space="preserve"> Notebook</w:t>
      </w:r>
      <w:r w:rsidRPr="00932502">
        <w:t>提供</w:t>
      </w:r>
      <w:proofErr w:type="gramStart"/>
      <w:r w:rsidRPr="00932502">
        <w:t>网页版</w:t>
      </w:r>
      <w:proofErr w:type="gramEnd"/>
      <w:r w:rsidRPr="00932502">
        <w:t>的</w:t>
      </w:r>
      <w:r w:rsidRPr="00932502">
        <w:t>Python</w:t>
      </w:r>
      <w:r w:rsidRPr="00932502">
        <w:t>开发环境，可以方便的编写、运行代码，并查看运行结果。</w:t>
      </w:r>
    </w:p>
    <w:p w14:paraId="6CDCA03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1</w:t>
      </w:r>
      <w:r w:rsidRPr="00932502">
        <w:rPr>
          <w:rFonts w:hint="eastAsia"/>
        </w:rPr>
        <w:t>）在</w:t>
      </w:r>
      <w:proofErr w:type="spellStart"/>
      <w:r w:rsidRPr="00932502">
        <w:t>ModelArts</w:t>
      </w:r>
      <w:proofErr w:type="spellEnd"/>
      <w:r w:rsidRPr="00932502">
        <w:t>服务主界面依次点击</w:t>
      </w:r>
      <w:r w:rsidRPr="00932502">
        <w:t>“</w:t>
      </w:r>
      <w:r w:rsidRPr="00932502">
        <w:t>开发环境</w:t>
      </w:r>
      <w:r w:rsidRPr="00932502">
        <w:t>”</w:t>
      </w:r>
      <w:r w:rsidRPr="00932502">
        <w:t>、</w:t>
      </w:r>
      <w:r w:rsidRPr="00932502">
        <w:t>“</w:t>
      </w:r>
      <w:r w:rsidRPr="00932502">
        <w:t>创建</w:t>
      </w:r>
      <w:r w:rsidRPr="00932502">
        <w:t>”</w:t>
      </w:r>
      <w:r w:rsidRPr="00932502">
        <w:rPr>
          <w:rFonts w:hint="eastAsia"/>
        </w:rPr>
        <w:t>。首次使用时，可能需要验证</w:t>
      </w:r>
      <w:r w:rsidRPr="00932502">
        <w:rPr>
          <w:rFonts w:hint="eastAsia"/>
        </w:rPr>
        <w:t>AK</w:t>
      </w:r>
      <w:r w:rsidRPr="00932502">
        <w:t>/SK</w:t>
      </w:r>
      <w:r w:rsidRPr="00932502">
        <w:rPr>
          <w:rFonts w:hint="eastAsia"/>
        </w:rPr>
        <w:t>，</w:t>
      </w:r>
      <w:r w:rsidRPr="00932502">
        <w:t>按照之前获取的秘</w:t>
      </w:r>
      <w:proofErr w:type="gramStart"/>
      <w:r w:rsidRPr="00932502">
        <w:t>钥</w:t>
      </w:r>
      <w:proofErr w:type="gramEnd"/>
      <w:r w:rsidRPr="00932502">
        <w:t>进行认证即可</w:t>
      </w:r>
      <w:r w:rsidRPr="00932502">
        <w:rPr>
          <w:rFonts w:hint="eastAsia"/>
        </w:rPr>
        <w:t>。</w:t>
      </w:r>
    </w:p>
    <w:p w14:paraId="66FBAF41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737D1AAD" wp14:editId="21754188">
            <wp:extent cx="4655350" cy="1518133"/>
            <wp:effectExtent l="19050" t="19050" r="12065" b="254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101" cy="152196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7F36E4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创建</w:t>
      </w:r>
      <w:proofErr w:type="spellStart"/>
      <w:r w:rsidRPr="00932502">
        <w:t>ModelArts</w:t>
      </w:r>
      <w:proofErr w:type="spellEnd"/>
      <w:r w:rsidRPr="00932502">
        <w:t xml:space="preserve"> Notebook</w:t>
      </w:r>
    </w:p>
    <w:p w14:paraId="0B69A059" w14:textId="77777777" w:rsidR="00454D30" w:rsidRPr="00932502" w:rsidRDefault="00454D30" w:rsidP="00454D30">
      <w:pPr>
        <w:pStyle w:val="1e"/>
      </w:pPr>
    </w:p>
    <w:p w14:paraId="6E392FC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2</w:t>
      </w:r>
      <w:r w:rsidRPr="00932502">
        <w:rPr>
          <w:rFonts w:hint="eastAsia"/>
        </w:rPr>
        <w:t>）填写</w:t>
      </w:r>
      <w:r>
        <w:t>N</w:t>
      </w:r>
      <w:r w:rsidRPr="00932502">
        <w:t>otebook</w:t>
      </w:r>
      <w:r w:rsidRPr="00932502">
        <w:t>所需的参数</w:t>
      </w:r>
      <w:r w:rsidRPr="00932502">
        <w:rPr>
          <w:rFonts w:hint="eastAsia"/>
        </w:rPr>
        <w:t>，</w:t>
      </w:r>
      <w:r w:rsidRPr="00932502">
        <w:t>例如</w:t>
      </w:r>
      <w:r w:rsidRPr="00932502">
        <w:rPr>
          <w:rFonts w:hint="eastAsia"/>
        </w:rPr>
        <w:t>：</w:t>
      </w:r>
    </w:p>
    <w:p w14:paraId="22EBB187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lastRenderedPageBreak/>
        <w:drawing>
          <wp:inline distT="0" distB="0" distL="0" distR="0" wp14:anchorId="2A5FBA6D" wp14:editId="357FAE08">
            <wp:extent cx="4622456" cy="3337588"/>
            <wp:effectExtent l="19050" t="19050" r="2603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4224" cy="333886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064ACE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填写</w:t>
      </w:r>
      <w:r w:rsidRPr="00932502">
        <w:rPr>
          <w:rFonts w:hint="eastAsia"/>
        </w:rPr>
        <w:t>Notebook</w:t>
      </w:r>
      <w:r w:rsidRPr="00932502">
        <w:rPr>
          <w:rFonts w:hint="eastAsia"/>
        </w:rPr>
        <w:t>参数</w:t>
      </w:r>
    </w:p>
    <w:p w14:paraId="5770949B" w14:textId="77777777" w:rsidR="00454D30" w:rsidRPr="00932502" w:rsidRDefault="00454D30" w:rsidP="00B71C3B">
      <w:pPr>
        <w:pStyle w:val="50"/>
      </w:pPr>
      <w:r w:rsidRPr="00932502">
        <w:rPr>
          <w:rFonts w:hint="eastAsia"/>
        </w:rPr>
        <w:t>Notebook</w:t>
      </w:r>
      <w:r w:rsidRPr="00932502">
        <w:rPr>
          <w:rFonts w:hint="eastAsia"/>
        </w:rPr>
        <w:t>参数说明</w:t>
      </w:r>
    </w:p>
    <w:tbl>
      <w:tblPr>
        <w:tblStyle w:val="V30"/>
        <w:tblW w:w="0" w:type="auto"/>
        <w:jc w:val="right"/>
        <w:tblInd w:w="0" w:type="dxa"/>
        <w:tblLook w:val="04A0" w:firstRow="1" w:lastRow="0" w:firstColumn="1" w:lastColumn="0" w:noHBand="0" w:noVBand="1"/>
        <w:tblDescription w:val=""/>
      </w:tblPr>
      <w:tblGrid>
        <w:gridCol w:w="1403"/>
        <w:gridCol w:w="6946"/>
      </w:tblGrid>
      <w:tr w:rsidR="00454D30" w:rsidRPr="00932502" w14:paraId="11A9088F" w14:textId="77777777" w:rsidTr="00FD29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1501DAFF" w14:textId="77777777" w:rsidR="00454D30" w:rsidRPr="00932502" w:rsidRDefault="00454D30" w:rsidP="00FD2927">
            <w:pPr>
              <w:pStyle w:val="1e"/>
              <w:ind w:left="0"/>
            </w:pPr>
            <w:r w:rsidRPr="00932502">
              <w:rPr>
                <w:rFonts w:ascii="Helvetica" w:hAnsi="Helvetica"/>
                <w:b w:val="0"/>
                <w:bCs/>
                <w:szCs w:val="21"/>
              </w:rPr>
              <w:t>参数名称</w:t>
            </w:r>
          </w:p>
        </w:tc>
        <w:tc>
          <w:tcPr>
            <w:tcW w:w="6946" w:type="dxa"/>
          </w:tcPr>
          <w:p w14:paraId="033B3691" w14:textId="77777777" w:rsidR="00454D30" w:rsidRPr="00932502" w:rsidRDefault="00454D30" w:rsidP="00FD2927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32502">
              <w:rPr>
                <w:rFonts w:ascii="Helvetica" w:hAnsi="Helvetica"/>
                <w:b w:val="0"/>
                <w:bCs/>
                <w:szCs w:val="21"/>
              </w:rPr>
              <w:t>说明</w:t>
            </w:r>
          </w:p>
        </w:tc>
      </w:tr>
      <w:tr w:rsidR="00454D30" w:rsidRPr="00932502" w14:paraId="7D415EEC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1CBA0C0D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计费方式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286D1EBF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按需计费。</w:t>
            </w:r>
            <w:proofErr w:type="gramStart"/>
            <w:r w:rsidRPr="00932502">
              <w:rPr>
                <w:rFonts w:ascii="Helvetica" w:hAnsi="Helvetica"/>
                <w:szCs w:val="21"/>
              </w:rPr>
              <w:t>当前仅</w:t>
            </w:r>
            <w:proofErr w:type="gramEnd"/>
            <w:r w:rsidRPr="00932502">
              <w:rPr>
                <w:rFonts w:ascii="Helvetica" w:hAnsi="Helvetica"/>
                <w:szCs w:val="21"/>
              </w:rPr>
              <w:t>支持按需计费，无需修改。</w:t>
            </w:r>
          </w:p>
        </w:tc>
      </w:tr>
      <w:tr w:rsidR="00454D30" w:rsidRPr="00932502" w14:paraId="027BE6AB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4FE38642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名称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66A27C00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的名称。只能包含数字、大小写字母、下划线和中划线，长度不能超过</w:t>
            </w:r>
            <w:r w:rsidRPr="00932502">
              <w:rPr>
                <w:rFonts w:ascii="Helvetica" w:hAnsi="Helvetica"/>
                <w:szCs w:val="21"/>
              </w:rPr>
              <w:t>64</w:t>
            </w:r>
            <w:r w:rsidRPr="00932502">
              <w:rPr>
                <w:rFonts w:ascii="Helvetica" w:hAnsi="Helvetica"/>
                <w:szCs w:val="21"/>
              </w:rPr>
              <w:t>位且不能为空。</w:t>
            </w:r>
          </w:p>
        </w:tc>
      </w:tr>
      <w:tr w:rsidR="00454D30" w:rsidRPr="00932502" w14:paraId="56A53A08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664CD95A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描述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2D3B4A7C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对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的简要描述。</w:t>
            </w:r>
          </w:p>
        </w:tc>
      </w:tr>
      <w:tr w:rsidR="00454D30" w:rsidRPr="00932502" w14:paraId="5116157A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1BB02D95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自动停止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50D17D74" w14:textId="77777777" w:rsidR="00454D30" w:rsidRPr="00932502" w:rsidRDefault="00454D30" w:rsidP="00FD2927">
            <w:pPr>
              <w:pStyle w:val="affb"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默认开启，且默认值为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“1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小时后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，表示该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实例将在运行</w:t>
            </w:r>
            <w:r w:rsidRPr="00932502">
              <w:rPr>
                <w:rFonts w:ascii="Helvetica" w:hAnsi="Helvetica"/>
                <w:szCs w:val="21"/>
              </w:rPr>
              <w:t>1</w:t>
            </w:r>
            <w:r w:rsidRPr="00932502">
              <w:rPr>
                <w:rFonts w:ascii="Helvetica" w:hAnsi="Helvetica"/>
                <w:szCs w:val="21"/>
              </w:rPr>
              <w:t>小时之后自动停止，即</w:t>
            </w:r>
            <w:r w:rsidRPr="00932502">
              <w:rPr>
                <w:rFonts w:ascii="Helvetica" w:hAnsi="Helvetica"/>
                <w:szCs w:val="21"/>
              </w:rPr>
              <w:t>1</w:t>
            </w:r>
            <w:r w:rsidRPr="00932502">
              <w:rPr>
                <w:rFonts w:ascii="Helvetica" w:hAnsi="Helvetica"/>
                <w:szCs w:val="21"/>
              </w:rPr>
              <w:t>小时后停止计费。</w:t>
            </w:r>
          </w:p>
          <w:p w14:paraId="0FC69A31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开启自动停止功能后，可选择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“1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小时后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“2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小时后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“4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小时后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“6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小时后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或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自定义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几种模式。选择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自定义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模式时，可指定</w:t>
            </w:r>
            <w:r w:rsidRPr="00932502">
              <w:rPr>
                <w:rFonts w:ascii="Helvetica" w:hAnsi="Helvetica"/>
                <w:szCs w:val="21"/>
              </w:rPr>
              <w:t>1~24</w:t>
            </w:r>
            <w:r w:rsidRPr="00932502">
              <w:rPr>
                <w:rFonts w:ascii="Helvetica" w:hAnsi="Helvetica"/>
                <w:szCs w:val="21"/>
              </w:rPr>
              <w:t>小时范围内任意整数。</w:t>
            </w:r>
          </w:p>
        </w:tc>
      </w:tr>
      <w:tr w:rsidR="00454D30" w:rsidRPr="00932502" w14:paraId="0130EB44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5742D4B1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工作环境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39E66F4E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当前支持</w:t>
            </w:r>
            <w:r w:rsidRPr="00932502">
              <w:rPr>
                <w:rFonts w:ascii="Helvetica" w:hAnsi="Helvetica"/>
                <w:szCs w:val="21"/>
              </w:rPr>
              <w:t>2</w:t>
            </w:r>
            <w:r w:rsidRPr="00932502">
              <w:rPr>
                <w:rFonts w:ascii="Helvetica" w:hAnsi="Helvetica"/>
                <w:szCs w:val="21"/>
              </w:rPr>
              <w:t>种工作环境，分别为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“Python2”</w:t>
            </w:r>
            <w:r w:rsidRPr="00932502">
              <w:rPr>
                <w:rFonts w:ascii="Helvetica" w:hAnsi="Helvetica"/>
                <w:szCs w:val="21"/>
              </w:rPr>
              <w:t>和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“Python3”</w:t>
            </w:r>
            <w:r w:rsidRPr="00932502">
              <w:rPr>
                <w:rFonts w:ascii="Helvetica" w:hAnsi="Helvetica"/>
                <w:szCs w:val="21"/>
              </w:rPr>
              <w:t>，不同工作环境其对应可使用的</w:t>
            </w:r>
            <w:r w:rsidRPr="00932502">
              <w:rPr>
                <w:rFonts w:ascii="Helvetica" w:hAnsi="Helvetica"/>
                <w:szCs w:val="21"/>
              </w:rPr>
              <w:t>AI</w:t>
            </w:r>
            <w:r w:rsidRPr="00932502">
              <w:rPr>
                <w:rFonts w:ascii="Helvetica" w:hAnsi="Helvetica"/>
                <w:szCs w:val="21"/>
              </w:rPr>
              <w:t>引擎不同，详细支持</w:t>
            </w:r>
            <w:proofErr w:type="gramStart"/>
            <w:r w:rsidRPr="00932502">
              <w:rPr>
                <w:rFonts w:ascii="Helvetica" w:hAnsi="Helvetica"/>
                <w:szCs w:val="21"/>
              </w:rPr>
              <w:t>列表请</w:t>
            </w:r>
            <w:proofErr w:type="gramEnd"/>
            <w:r w:rsidRPr="00932502">
              <w:rPr>
                <w:rFonts w:ascii="Helvetica" w:hAnsi="Helvetica"/>
                <w:szCs w:val="21"/>
              </w:rPr>
              <w:t>参见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begin"/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instrText xml:space="preserve"> HYPERLINK "https://support.huaweicloud.com/engineers-modelarts/modelarts_23_0033.html" \l "modelarts_23_0033__section191109611479" </w:instrText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fldChar w:fldCharType="separate"/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支持的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AI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引擎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end"/>
            </w:r>
            <w:r w:rsidRPr="00932502">
              <w:rPr>
                <w:rFonts w:ascii="Helvetica" w:hAnsi="Helvetica"/>
                <w:szCs w:val="21"/>
              </w:rPr>
              <w:t>。</w:t>
            </w:r>
          </w:p>
          <w:p w14:paraId="5848D77B" w14:textId="77777777" w:rsidR="00454D30" w:rsidRPr="00932502" w:rsidRDefault="00454D30" w:rsidP="00FD2927">
            <w:pPr>
              <w:pStyle w:val="affb"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如果需要使用</w:t>
            </w:r>
            <w:r w:rsidRPr="00932502">
              <w:rPr>
                <w:rFonts w:ascii="Helvetica" w:hAnsi="Helvetica"/>
                <w:szCs w:val="21"/>
              </w:rPr>
              <w:t>TensorFlow 2.X</w:t>
            </w:r>
            <w:r w:rsidRPr="00932502">
              <w:rPr>
                <w:rFonts w:ascii="Helvetica" w:hAnsi="Helvetica"/>
                <w:szCs w:val="21"/>
              </w:rPr>
              <w:t>、</w:t>
            </w:r>
            <w:proofErr w:type="spellStart"/>
            <w:r w:rsidRPr="00932502">
              <w:rPr>
                <w:rFonts w:ascii="Helvetica" w:hAnsi="Helvetica"/>
                <w:szCs w:val="21"/>
              </w:rPr>
              <w:t>PyTorch</w:t>
            </w:r>
            <w:proofErr w:type="spellEnd"/>
            <w:r w:rsidRPr="00932502">
              <w:rPr>
                <w:rFonts w:ascii="Helvetica" w:hAnsi="Helvetica"/>
                <w:szCs w:val="21"/>
              </w:rPr>
              <w:t xml:space="preserve"> 1.4.0</w:t>
            </w:r>
            <w:r w:rsidRPr="00932502">
              <w:rPr>
                <w:rFonts w:ascii="Helvetica" w:hAnsi="Helvetica"/>
                <w:szCs w:val="21"/>
              </w:rPr>
              <w:t>或者</w:t>
            </w:r>
            <w:r w:rsidRPr="00932502">
              <w:rPr>
                <w:rFonts w:ascii="Helvetica" w:hAnsi="Helvetica"/>
                <w:szCs w:val="21"/>
              </w:rPr>
              <w:t>R</w:t>
            </w:r>
            <w:r w:rsidRPr="00932502">
              <w:rPr>
                <w:rFonts w:ascii="Helvetica" w:hAnsi="Helvetica"/>
                <w:szCs w:val="21"/>
              </w:rPr>
              <w:t>语言版本的</w:t>
            </w:r>
            <w:r w:rsidRPr="00932502">
              <w:rPr>
                <w:rFonts w:ascii="Helvetica" w:hAnsi="Helvetica"/>
                <w:szCs w:val="21"/>
              </w:rPr>
              <w:t>AI</w:t>
            </w:r>
            <w:r w:rsidRPr="00932502">
              <w:rPr>
                <w:rFonts w:ascii="Helvetica" w:hAnsi="Helvetica"/>
                <w:szCs w:val="21"/>
              </w:rPr>
              <w:t>框架，则需要选择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“TF-2.1.0&amp;Pytorch-1.4.0-python3.6”</w:t>
            </w:r>
            <w:r w:rsidRPr="00932502">
              <w:rPr>
                <w:rFonts w:ascii="Helvetica" w:hAnsi="Helvetica"/>
                <w:szCs w:val="21"/>
              </w:rPr>
              <w:t>的工作环境。如果选择此类型的工作环境，暂时无法使用免费规格，建议选择其他规格。</w:t>
            </w:r>
          </w:p>
          <w:p w14:paraId="7D7F62D8" w14:textId="77777777" w:rsidR="00454D30" w:rsidRPr="00932502" w:rsidRDefault="00454D30" w:rsidP="00FD2927">
            <w:pPr>
              <w:pStyle w:val="affb"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每个工作环境多种</w:t>
            </w:r>
            <w:r w:rsidRPr="00932502">
              <w:rPr>
                <w:rFonts w:ascii="Helvetica" w:hAnsi="Helvetica"/>
                <w:szCs w:val="21"/>
              </w:rPr>
              <w:t>AI</w:t>
            </w:r>
            <w:r w:rsidRPr="00932502">
              <w:rPr>
                <w:rFonts w:ascii="Helvetica" w:hAnsi="Helvetica"/>
                <w:szCs w:val="21"/>
              </w:rPr>
              <w:t>引擎，可以在同一个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实例中使用所有支持的</w:t>
            </w:r>
            <w:r w:rsidRPr="00932502">
              <w:rPr>
                <w:rFonts w:ascii="Helvetica" w:hAnsi="Helvetica"/>
                <w:szCs w:val="21"/>
              </w:rPr>
              <w:t>AI</w:t>
            </w:r>
            <w:r w:rsidRPr="00932502">
              <w:rPr>
                <w:rFonts w:ascii="Helvetica" w:hAnsi="Helvetica"/>
                <w:szCs w:val="21"/>
              </w:rPr>
              <w:t>引擎，不同的引擎之间可快速、方便的切换，并且有独立的运行</w:t>
            </w:r>
            <w:r w:rsidRPr="00932502">
              <w:rPr>
                <w:rFonts w:ascii="Helvetica" w:hAnsi="Helvetica"/>
                <w:szCs w:val="21"/>
              </w:rPr>
              <w:lastRenderedPageBreak/>
              <w:t>环境。您可以在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实例创建完成后，进入</w:t>
            </w:r>
            <w:proofErr w:type="spellStart"/>
            <w:r w:rsidRPr="00932502">
              <w:rPr>
                <w:rFonts w:ascii="Helvetica" w:hAnsi="Helvetica"/>
                <w:szCs w:val="21"/>
              </w:rPr>
              <w:t>Jupyter</w:t>
            </w:r>
            <w:proofErr w:type="spellEnd"/>
            <w:r w:rsidRPr="00932502">
              <w:rPr>
                <w:rFonts w:ascii="Helvetica" w:hAnsi="Helvetica"/>
                <w:szCs w:val="21"/>
              </w:rPr>
              <w:t>页面创建对应</w:t>
            </w:r>
            <w:r w:rsidRPr="00932502">
              <w:rPr>
                <w:rFonts w:ascii="Helvetica" w:hAnsi="Helvetica"/>
                <w:szCs w:val="21"/>
              </w:rPr>
              <w:t>AI</w:t>
            </w:r>
            <w:r w:rsidRPr="00932502">
              <w:rPr>
                <w:rFonts w:ascii="Helvetica" w:hAnsi="Helvetica"/>
                <w:szCs w:val="21"/>
              </w:rPr>
              <w:t>引擎的开发环境。</w:t>
            </w:r>
          </w:p>
          <w:p w14:paraId="1AFFFE85" w14:textId="77777777" w:rsidR="00454D30" w:rsidRPr="00932502" w:rsidRDefault="00454D30" w:rsidP="00FD2927">
            <w:pPr>
              <w:shd w:val="clear" w:color="auto" w:fill="E9EDF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Style w:val="notetitle"/>
                <w:rFonts w:ascii="Helvetica" w:hAnsi="Helvetica"/>
                <w:b/>
                <w:bCs/>
                <w:szCs w:val="21"/>
              </w:rPr>
              <w:t>说明：</w:t>
            </w:r>
          </w:p>
          <w:p w14:paraId="69D3E624" w14:textId="77777777" w:rsidR="00454D30" w:rsidRPr="00932502" w:rsidRDefault="00454D30" w:rsidP="00FD2927">
            <w:pPr>
              <w:pStyle w:val="affb"/>
              <w:shd w:val="clear" w:color="auto" w:fill="E9EDFA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proofErr w:type="spellStart"/>
            <w:r w:rsidRPr="00932502">
              <w:rPr>
                <w:rFonts w:ascii="Helvetica" w:hAnsi="Helvetica"/>
                <w:szCs w:val="21"/>
              </w:rPr>
              <w:t>ModelArts</w:t>
            </w:r>
            <w:proofErr w:type="spellEnd"/>
            <w:r w:rsidRPr="00932502">
              <w:rPr>
                <w:rFonts w:ascii="Helvetica" w:hAnsi="Helvetica"/>
                <w:szCs w:val="21"/>
              </w:rPr>
              <w:t>还支持</w:t>
            </w:r>
            <w:proofErr w:type="spellStart"/>
            <w:r w:rsidRPr="00932502">
              <w:rPr>
                <w:rFonts w:ascii="Helvetica" w:hAnsi="Helvetica"/>
                <w:szCs w:val="21"/>
              </w:rPr>
              <w:t>Keras</w:t>
            </w:r>
            <w:proofErr w:type="spellEnd"/>
            <w:r w:rsidRPr="00932502">
              <w:rPr>
                <w:rFonts w:ascii="Helvetica" w:hAnsi="Helvetica"/>
                <w:szCs w:val="21"/>
              </w:rPr>
              <w:t>引擎，详细说明请参见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begin"/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instrText xml:space="preserve"> HYPERLINK "https://support.huaweicloud.com/modelarts_faq/modelarts_05_0042.html" \t "_blank" </w:instrText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fldChar w:fldCharType="separate"/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ModelArts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是否支持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Keras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引擎？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end"/>
            </w:r>
          </w:p>
        </w:tc>
      </w:tr>
      <w:tr w:rsidR="00454D30" w:rsidRPr="00932502" w14:paraId="1DA4C1C7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4CBE50AA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lastRenderedPageBreak/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资源池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3C29761B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可选公共资源池和专属资源池，关于</w:t>
            </w:r>
            <w:proofErr w:type="spellStart"/>
            <w:r w:rsidRPr="00932502">
              <w:rPr>
                <w:rFonts w:ascii="Helvetica" w:hAnsi="Helvetica"/>
                <w:szCs w:val="21"/>
              </w:rPr>
              <w:t>ModelArts</w:t>
            </w:r>
            <w:proofErr w:type="spellEnd"/>
            <w:r w:rsidRPr="00932502">
              <w:rPr>
                <w:rFonts w:ascii="Helvetica" w:hAnsi="Helvetica"/>
                <w:szCs w:val="21"/>
              </w:rPr>
              <w:t>专属资源池的介绍和购买，请参见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begin"/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instrText xml:space="preserve"> HYPERLINK "https://support.huaweicloud.com/engineers-modelarts/modelarts_23_0076.html" </w:instrText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fldChar w:fldCharType="separate"/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资源池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end"/>
            </w:r>
            <w:r w:rsidRPr="00932502">
              <w:rPr>
                <w:rFonts w:ascii="Helvetica" w:hAnsi="Helvetica"/>
                <w:szCs w:val="21"/>
              </w:rPr>
              <w:t>。</w:t>
            </w:r>
          </w:p>
        </w:tc>
      </w:tr>
      <w:tr w:rsidR="00454D30" w:rsidRPr="00932502" w14:paraId="5A9CE8C6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54AAAC35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类型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329D60F2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支持</w:t>
            </w:r>
            <w:r w:rsidRPr="00932502">
              <w:rPr>
                <w:rFonts w:ascii="Helvetica" w:hAnsi="Helvetica"/>
                <w:szCs w:val="21"/>
              </w:rPr>
              <w:t>CPU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Fonts w:ascii="Helvetica" w:hAnsi="Helvetica"/>
                <w:szCs w:val="21"/>
              </w:rPr>
              <w:t>GPU</w:t>
            </w:r>
            <w:r w:rsidRPr="00932502">
              <w:rPr>
                <w:rFonts w:ascii="Helvetica" w:hAnsi="Helvetica"/>
                <w:szCs w:val="21"/>
              </w:rPr>
              <w:t>和</w:t>
            </w:r>
            <w:r w:rsidRPr="00932502">
              <w:rPr>
                <w:rFonts w:ascii="Helvetica" w:hAnsi="Helvetica"/>
                <w:szCs w:val="21"/>
              </w:rPr>
              <w:t>Ascend</w:t>
            </w:r>
            <w:r w:rsidRPr="00932502">
              <w:rPr>
                <w:rFonts w:ascii="Helvetica" w:hAnsi="Helvetica"/>
                <w:szCs w:val="21"/>
              </w:rPr>
              <w:t>类型。</w:t>
            </w:r>
            <w:r w:rsidRPr="00932502">
              <w:rPr>
                <w:rFonts w:ascii="Helvetica" w:hAnsi="Helvetica"/>
                <w:szCs w:val="21"/>
              </w:rPr>
              <w:t>GPU</w:t>
            </w:r>
            <w:r w:rsidRPr="00932502">
              <w:rPr>
                <w:rFonts w:ascii="Helvetica" w:hAnsi="Helvetica"/>
                <w:szCs w:val="21"/>
              </w:rPr>
              <w:t>性能更佳，但是相对</w:t>
            </w:r>
            <w:r w:rsidRPr="00932502">
              <w:rPr>
                <w:rFonts w:ascii="Helvetica" w:hAnsi="Helvetica"/>
                <w:szCs w:val="21"/>
              </w:rPr>
              <w:t>CPU</w:t>
            </w:r>
            <w:r w:rsidRPr="00932502">
              <w:rPr>
                <w:rFonts w:ascii="Helvetica" w:hAnsi="Helvetica"/>
                <w:szCs w:val="21"/>
              </w:rPr>
              <w:t>而言，费用更高。</w:t>
            </w:r>
            <w:r w:rsidRPr="00932502">
              <w:rPr>
                <w:rFonts w:ascii="Helvetica" w:hAnsi="Helvetica"/>
                <w:szCs w:val="21"/>
              </w:rPr>
              <w:t>Ascend</w:t>
            </w:r>
            <w:r w:rsidRPr="00932502">
              <w:rPr>
                <w:rFonts w:ascii="Helvetica" w:hAnsi="Helvetica"/>
                <w:szCs w:val="21"/>
              </w:rPr>
              <w:t>类型为公测资源，请提前完成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begin"/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instrText xml:space="preserve"> HYPERLINK "https://console.huaweicloud.com/modelarts/?region=cn-north-4" \l "/dashboard/applyModelArtsAscend910Beta" \t "_blank" </w:instrText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fldChar w:fldCharType="separate"/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Ascend 910</w:t>
            </w:r>
            <w:proofErr w:type="gramStart"/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公测申请</w:t>
            </w:r>
            <w:proofErr w:type="gramEnd"/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end"/>
            </w:r>
            <w:r w:rsidRPr="00932502">
              <w:rPr>
                <w:rFonts w:ascii="Helvetica" w:hAnsi="Helvetica"/>
                <w:szCs w:val="21"/>
              </w:rPr>
              <w:t>。</w:t>
            </w:r>
          </w:p>
        </w:tc>
      </w:tr>
      <w:tr w:rsidR="00454D30" w:rsidRPr="00932502" w14:paraId="354C90F2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509ACAFF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规格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5D6A7506" w14:textId="77777777" w:rsidR="00454D30" w:rsidRPr="00932502" w:rsidRDefault="00454D30" w:rsidP="00B71C3B">
            <w:pPr>
              <w:numPr>
                <w:ilvl w:val="0"/>
                <w:numId w:val="18"/>
              </w:numPr>
              <w:topLinePunct w:val="0"/>
              <w:adjustRightInd/>
              <w:snapToGrid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CPU</w:t>
            </w:r>
            <w:r w:rsidRPr="00932502">
              <w:rPr>
                <w:rFonts w:ascii="Helvetica" w:hAnsi="Helvetica"/>
                <w:szCs w:val="21"/>
              </w:rPr>
              <w:t>规格支持：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“2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核</w:t>
            </w:r>
            <w:r w:rsidRPr="00932502">
              <w:rPr>
                <w:rStyle w:val="parmname"/>
                <w:rFonts w:ascii="Helvetica" w:hAnsi="Helvetica"/>
                <w:szCs w:val="21"/>
              </w:rPr>
              <w:t>8GiB”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“8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核</w:t>
            </w:r>
            <w:r w:rsidRPr="00932502">
              <w:rPr>
                <w:rStyle w:val="parmname"/>
                <w:rFonts w:ascii="Helvetica" w:hAnsi="Helvetica"/>
                <w:szCs w:val="21"/>
              </w:rPr>
              <w:t>32GiB”</w:t>
            </w:r>
            <w:r w:rsidRPr="00932502">
              <w:rPr>
                <w:rStyle w:val="parmname"/>
                <w:rFonts w:ascii="Helvetica" w:hAnsi="Helvetica" w:hint="eastAsia"/>
                <w:szCs w:val="21"/>
              </w:rPr>
              <w:t>；</w:t>
            </w:r>
            <w:r w:rsidRPr="00932502">
              <w:rPr>
                <w:rFonts w:ascii="Helvetica" w:hAnsi="Helvetica"/>
                <w:szCs w:val="21"/>
              </w:rPr>
              <w:t>GPU</w:t>
            </w:r>
            <w:r w:rsidRPr="00932502">
              <w:rPr>
                <w:rFonts w:ascii="Helvetica" w:hAnsi="Helvetica"/>
                <w:szCs w:val="21"/>
              </w:rPr>
              <w:t>规格支持：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“8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核</w:t>
            </w:r>
            <w:r w:rsidRPr="00932502">
              <w:rPr>
                <w:rStyle w:val="parmname"/>
                <w:rFonts w:ascii="Helvetica" w:hAnsi="Helvetica"/>
                <w:szCs w:val="21"/>
              </w:rPr>
              <w:t>64GiB 1*p100”</w:t>
            </w:r>
            <w:r w:rsidRPr="00932502">
              <w:rPr>
                <w:rStyle w:val="parmname"/>
                <w:rFonts w:ascii="Helvetica" w:hAnsi="Helvetica" w:hint="eastAsia"/>
                <w:szCs w:val="21"/>
              </w:rPr>
              <w:t>；</w:t>
            </w:r>
            <w:r w:rsidRPr="00932502">
              <w:rPr>
                <w:rFonts w:ascii="Helvetica" w:hAnsi="Helvetica"/>
                <w:szCs w:val="21"/>
              </w:rPr>
              <w:t>只有选择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公共资源池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时，需要选择规格。根据选择的类型不同，可选规格也不同。</w:t>
            </w:r>
            <w:r w:rsidRPr="00932502">
              <w:rPr>
                <w:rFonts w:ascii="Helvetica" w:hAnsi="Helvetica"/>
                <w:szCs w:val="21"/>
              </w:rPr>
              <w:t>Ascend</w:t>
            </w:r>
            <w:r w:rsidRPr="00932502">
              <w:rPr>
                <w:rFonts w:ascii="Helvetica" w:hAnsi="Helvetica"/>
                <w:szCs w:val="21"/>
              </w:rPr>
              <w:t>规格支持：</w:t>
            </w:r>
            <w:r w:rsidRPr="00932502">
              <w:rPr>
                <w:rStyle w:val="parmname"/>
                <w:rFonts w:ascii="Helvetica" w:hAnsi="Helvetica"/>
                <w:szCs w:val="21"/>
              </w:rPr>
              <w:t xml:space="preserve">“Ascend: 1*Ascend 910 CPU: 24 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核</w:t>
            </w:r>
            <w:r w:rsidRPr="00932502">
              <w:rPr>
                <w:rStyle w:val="parmname"/>
                <w:rFonts w:ascii="Helvetica" w:hAnsi="Helvetica"/>
                <w:szCs w:val="21"/>
              </w:rPr>
              <w:t xml:space="preserve"> 96GiB”</w:t>
            </w:r>
          </w:p>
          <w:p w14:paraId="58183F98" w14:textId="77777777" w:rsidR="00454D30" w:rsidRPr="00932502" w:rsidRDefault="00454D30" w:rsidP="00B71C3B">
            <w:pPr>
              <w:numPr>
                <w:ilvl w:val="0"/>
                <w:numId w:val="19"/>
              </w:numPr>
              <w:topLinePunct w:val="0"/>
              <w:adjustRightInd/>
              <w:snapToGrid/>
              <w:spacing w:before="12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CPU</w:t>
            </w:r>
            <w:r w:rsidRPr="00932502">
              <w:rPr>
                <w:rFonts w:ascii="Helvetica" w:hAnsi="Helvetica"/>
                <w:szCs w:val="21"/>
              </w:rPr>
              <w:t>规格支持：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“[</w:t>
            </w:r>
            <w:r w:rsidRPr="00932502">
              <w:rPr>
                <w:rStyle w:val="parmname"/>
                <w:rFonts w:ascii="Helvetica" w:hAnsi="Helvetica"/>
                <w:szCs w:val="21"/>
              </w:rPr>
              <w:t>限时免费</w:t>
            </w:r>
            <w:r w:rsidRPr="00932502">
              <w:rPr>
                <w:rStyle w:val="parmname"/>
                <w:rFonts w:ascii="Helvetica" w:hAnsi="Helvetica"/>
                <w:szCs w:val="21"/>
              </w:rPr>
              <w:t>]</w:t>
            </w:r>
            <w:r w:rsidRPr="00932502">
              <w:rPr>
                <w:rStyle w:val="parmname"/>
                <w:rFonts w:ascii="Helvetica" w:hAnsi="Helvetica"/>
                <w:szCs w:val="21"/>
              </w:rPr>
              <w:t>体验规格</w:t>
            </w:r>
            <w:r w:rsidRPr="00932502">
              <w:rPr>
                <w:rStyle w:val="parmname"/>
                <w:rFonts w:ascii="Helvetica" w:hAnsi="Helvetica"/>
                <w:szCs w:val="21"/>
              </w:rPr>
              <w:t>CPU</w:t>
            </w:r>
            <w:r w:rsidRPr="00932502">
              <w:rPr>
                <w:rStyle w:val="parmname"/>
                <w:rFonts w:ascii="Helvetica" w:hAnsi="Helvetica"/>
                <w:szCs w:val="21"/>
              </w:rPr>
              <w:t>版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“2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核</w:t>
            </w:r>
            <w:r w:rsidRPr="00932502">
              <w:rPr>
                <w:rStyle w:val="parmname"/>
                <w:rFonts w:ascii="Helvetica" w:hAnsi="Helvetica"/>
                <w:szCs w:val="21"/>
              </w:rPr>
              <w:t>8GiB”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“8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核</w:t>
            </w:r>
            <w:r w:rsidRPr="00932502">
              <w:rPr>
                <w:rStyle w:val="parmname"/>
                <w:rFonts w:ascii="Helvetica" w:hAnsi="Helvetica"/>
                <w:szCs w:val="21"/>
              </w:rPr>
              <w:t>32GiB”</w:t>
            </w:r>
            <w:r w:rsidRPr="00932502">
              <w:rPr>
                <w:rStyle w:val="parmname"/>
                <w:rFonts w:ascii="Helvetica" w:hAnsi="Helvetica" w:hint="eastAsia"/>
                <w:szCs w:val="21"/>
              </w:rPr>
              <w:t>；</w:t>
            </w:r>
            <w:r w:rsidRPr="00932502">
              <w:rPr>
                <w:rFonts w:ascii="Helvetica" w:hAnsi="Helvetica"/>
                <w:szCs w:val="21"/>
              </w:rPr>
              <w:t>GPU</w:t>
            </w:r>
            <w:r w:rsidRPr="00932502">
              <w:rPr>
                <w:rFonts w:ascii="Helvetica" w:hAnsi="Helvetica"/>
                <w:szCs w:val="21"/>
              </w:rPr>
              <w:t>规格支持：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“[</w:t>
            </w:r>
            <w:r w:rsidRPr="00932502">
              <w:rPr>
                <w:rStyle w:val="parmname"/>
                <w:rFonts w:ascii="Helvetica" w:hAnsi="Helvetica"/>
                <w:szCs w:val="21"/>
              </w:rPr>
              <w:t>限时免费</w:t>
            </w:r>
            <w:r w:rsidRPr="00932502">
              <w:rPr>
                <w:rStyle w:val="parmname"/>
                <w:rFonts w:ascii="Helvetica" w:hAnsi="Helvetica"/>
                <w:szCs w:val="21"/>
              </w:rPr>
              <w:t>]</w:t>
            </w:r>
            <w:r w:rsidRPr="00932502">
              <w:rPr>
                <w:rStyle w:val="parmname"/>
                <w:rFonts w:ascii="Helvetica" w:hAnsi="Helvetica"/>
                <w:szCs w:val="21"/>
              </w:rPr>
              <w:t>体验规格</w:t>
            </w:r>
            <w:r w:rsidRPr="00932502">
              <w:rPr>
                <w:rStyle w:val="parmname"/>
                <w:rFonts w:ascii="Helvetica" w:hAnsi="Helvetica"/>
                <w:szCs w:val="21"/>
              </w:rPr>
              <w:t>GPU</w:t>
            </w:r>
            <w:r w:rsidRPr="00932502">
              <w:rPr>
                <w:rStyle w:val="parmname"/>
                <w:rFonts w:ascii="Helvetica" w:hAnsi="Helvetica"/>
                <w:szCs w:val="21"/>
              </w:rPr>
              <w:t>版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、</w:t>
            </w:r>
            <w:r w:rsidRPr="00932502">
              <w:rPr>
                <w:rStyle w:val="parmname"/>
                <w:rFonts w:ascii="Helvetica" w:hAnsi="Helvetica"/>
                <w:szCs w:val="21"/>
              </w:rPr>
              <w:t xml:space="preserve">“GPU: 1*v100NV32 CPU: 8 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核</w:t>
            </w:r>
            <w:r w:rsidRPr="00932502">
              <w:rPr>
                <w:rStyle w:val="parmname"/>
                <w:rFonts w:ascii="Helvetica" w:hAnsi="Helvetica"/>
                <w:szCs w:val="21"/>
              </w:rPr>
              <w:t xml:space="preserve"> 64GiB”</w:t>
            </w:r>
            <w:r w:rsidRPr="00932502">
              <w:rPr>
                <w:rStyle w:val="parmname"/>
                <w:rFonts w:ascii="Helvetica" w:hAnsi="Helvetica" w:hint="eastAsia"/>
                <w:szCs w:val="21"/>
              </w:rPr>
              <w:t>。</w:t>
            </w:r>
            <w:r w:rsidRPr="00932502">
              <w:rPr>
                <w:rFonts w:ascii="Helvetica" w:hAnsi="Helvetica"/>
                <w:szCs w:val="21"/>
              </w:rPr>
              <w:t xml:space="preserve"> </w:t>
            </w:r>
            <w:r w:rsidRPr="00932502">
              <w:rPr>
                <w:rFonts w:ascii="Helvetica" w:hAnsi="Helvetica"/>
                <w:szCs w:val="21"/>
              </w:rPr>
              <w:t>如果选择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限时免费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规格，请仔细阅读界面提示，并勾选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我已阅读并同意以上内容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。</w:t>
            </w:r>
          </w:p>
        </w:tc>
      </w:tr>
      <w:tr w:rsidR="00454D30" w:rsidRPr="00932502" w14:paraId="5016F124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55616EE0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存储配置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15E774D9" w14:textId="77777777" w:rsidR="00454D30" w:rsidRPr="00932502" w:rsidRDefault="00454D30" w:rsidP="00FD2927">
            <w:pPr>
              <w:pStyle w:val="affb"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存储配置可选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云硬盘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和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对象存储服务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。</w:t>
            </w:r>
          </w:p>
          <w:p w14:paraId="6B7A6AC4" w14:textId="77777777" w:rsidR="00454D30" w:rsidRPr="00932502" w:rsidRDefault="00454D30" w:rsidP="00B71C3B">
            <w:pPr>
              <w:numPr>
                <w:ilvl w:val="0"/>
                <w:numId w:val="20"/>
              </w:numPr>
              <w:topLinePunct w:val="0"/>
              <w:adjustRightInd/>
              <w:snapToGrid/>
              <w:spacing w:before="0" w:after="0" w:line="33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云硬盘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作为存储位置</w:t>
            </w:r>
          </w:p>
          <w:p w14:paraId="525EDB69" w14:textId="77777777" w:rsidR="00454D30" w:rsidRPr="00932502" w:rsidRDefault="00454D30" w:rsidP="00FD2927">
            <w:pPr>
              <w:pStyle w:val="affb"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根据实际使用量设置磁盘规格。磁盘规格默认</w:t>
            </w:r>
            <w:r w:rsidRPr="00932502">
              <w:rPr>
                <w:rFonts w:ascii="Helvetica" w:hAnsi="Helvetica"/>
                <w:szCs w:val="21"/>
              </w:rPr>
              <w:t>5GB</w:t>
            </w:r>
            <w:r w:rsidRPr="00932502">
              <w:rPr>
                <w:rFonts w:ascii="Helvetica" w:hAnsi="Helvetica"/>
                <w:szCs w:val="21"/>
              </w:rPr>
              <w:t>。</w:t>
            </w:r>
            <w:proofErr w:type="spellStart"/>
            <w:r w:rsidRPr="00932502">
              <w:rPr>
                <w:rFonts w:ascii="Helvetica" w:hAnsi="Helvetica"/>
                <w:szCs w:val="21"/>
              </w:rPr>
              <w:t>ModelArts</w:t>
            </w:r>
            <w:proofErr w:type="spellEnd"/>
            <w:r w:rsidRPr="00932502">
              <w:rPr>
                <w:rFonts w:ascii="Helvetica" w:hAnsi="Helvetica"/>
                <w:szCs w:val="21"/>
              </w:rPr>
              <w:t>提供</w:t>
            </w:r>
            <w:r w:rsidRPr="00932502">
              <w:rPr>
                <w:rFonts w:ascii="Helvetica" w:hAnsi="Helvetica"/>
                <w:szCs w:val="21"/>
              </w:rPr>
              <w:t>5GB</w:t>
            </w:r>
            <w:r w:rsidRPr="00932502">
              <w:rPr>
                <w:rFonts w:ascii="Helvetica" w:hAnsi="Helvetica"/>
                <w:szCs w:val="21"/>
              </w:rPr>
              <w:t>容量供用户免费使用。超出</w:t>
            </w:r>
            <w:r w:rsidRPr="00932502">
              <w:rPr>
                <w:rFonts w:ascii="Helvetica" w:hAnsi="Helvetica"/>
                <w:szCs w:val="21"/>
              </w:rPr>
              <w:t>5GB</w:t>
            </w:r>
            <w:r w:rsidRPr="00932502">
              <w:rPr>
                <w:rFonts w:ascii="Helvetica" w:hAnsi="Helvetica"/>
                <w:szCs w:val="21"/>
              </w:rPr>
              <w:t>时，超出部分每</w:t>
            </w:r>
            <w:r w:rsidRPr="00932502">
              <w:rPr>
                <w:rFonts w:ascii="Helvetica" w:hAnsi="Helvetica"/>
                <w:szCs w:val="21"/>
              </w:rPr>
              <w:t>GB</w:t>
            </w:r>
            <w:r w:rsidRPr="00932502">
              <w:rPr>
                <w:rFonts w:ascii="Helvetica" w:hAnsi="Helvetica"/>
                <w:szCs w:val="21"/>
              </w:rPr>
              <w:t>按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超高</w:t>
            </w:r>
            <w:r w:rsidRPr="00932502">
              <w:rPr>
                <w:rStyle w:val="parmname"/>
                <w:rFonts w:ascii="Helvetica" w:hAnsi="Helvetica"/>
                <w:szCs w:val="21"/>
              </w:rPr>
              <w:t>IO”</w:t>
            </w:r>
            <w:r w:rsidRPr="00932502">
              <w:rPr>
                <w:rFonts w:ascii="Helvetica" w:hAnsi="Helvetica"/>
                <w:szCs w:val="21"/>
              </w:rPr>
              <w:t>类型的收费标准进行按需收费。磁盘规格的取值范围为</w:t>
            </w:r>
            <w:r w:rsidRPr="00932502">
              <w:rPr>
                <w:rFonts w:ascii="Helvetica" w:hAnsi="Helvetica"/>
                <w:szCs w:val="21"/>
              </w:rPr>
              <w:t>5GB</w:t>
            </w:r>
            <w:r w:rsidRPr="00932502">
              <w:rPr>
                <w:rFonts w:ascii="Helvetica" w:hAnsi="Helvetica"/>
                <w:szCs w:val="21"/>
              </w:rPr>
              <w:t>～</w:t>
            </w:r>
            <w:r w:rsidRPr="00932502">
              <w:rPr>
                <w:rFonts w:ascii="Helvetica" w:hAnsi="Helvetica"/>
                <w:szCs w:val="21"/>
              </w:rPr>
              <w:t>4096GB</w:t>
            </w:r>
            <w:r w:rsidRPr="00932502">
              <w:rPr>
                <w:rFonts w:ascii="Helvetica" w:hAnsi="Helvetica"/>
                <w:szCs w:val="21"/>
              </w:rPr>
              <w:t>。</w:t>
            </w:r>
          </w:p>
          <w:p w14:paraId="1C142EE0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选择此模式，用户在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列表的所有文件读写操作都是针对容器中的内容操作，与</w:t>
            </w:r>
            <w:r w:rsidRPr="00932502">
              <w:rPr>
                <w:rFonts w:ascii="Helvetica" w:hAnsi="Helvetica"/>
                <w:szCs w:val="21"/>
              </w:rPr>
              <w:t>OBS</w:t>
            </w:r>
            <w:r w:rsidRPr="00932502">
              <w:rPr>
                <w:rFonts w:ascii="Helvetica" w:hAnsi="Helvetica"/>
                <w:szCs w:val="21"/>
              </w:rPr>
              <w:t>无关；</w:t>
            </w:r>
            <w:proofErr w:type="gramStart"/>
            <w:r w:rsidRPr="00932502">
              <w:rPr>
                <w:rFonts w:ascii="Helvetica" w:hAnsi="Helvetica"/>
                <w:szCs w:val="21"/>
              </w:rPr>
              <w:t>重启该实例</w:t>
            </w:r>
            <w:proofErr w:type="gramEnd"/>
            <w:r w:rsidRPr="00932502">
              <w:rPr>
                <w:rFonts w:ascii="Helvetica" w:hAnsi="Helvetica"/>
                <w:szCs w:val="21"/>
              </w:rPr>
              <w:t>，内容不丢失。</w:t>
            </w:r>
          </w:p>
          <w:p w14:paraId="4D571826" w14:textId="77777777" w:rsidR="00454D30" w:rsidRPr="00932502" w:rsidRDefault="00454D30" w:rsidP="00B71C3B">
            <w:pPr>
              <w:numPr>
                <w:ilvl w:val="0"/>
                <w:numId w:val="20"/>
              </w:numPr>
              <w:topLinePunct w:val="0"/>
              <w:adjustRightInd/>
              <w:snapToGrid/>
              <w:spacing w:before="12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对象存储服务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作为存储位置</w:t>
            </w:r>
          </w:p>
          <w:p w14:paraId="21463C4E" w14:textId="77777777" w:rsidR="00454D30" w:rsidRPr="00932502" w:rsidRDefault="00454D30" w:rsidP="00FD2927">
            <w:pPr>
              <w:pStyle w:val="affb"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在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存储位置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右侧单击</w:t>
            </w:r>
            <w:r w:rsidRPr="00932502">
              <w:rPr>
                <w:rStyle w:val="uicontrol"/>
                <w:rFonts w:ascii="Helvetica" w:hAnsi="Helvetica"/>
                <w:szCs w:val="21"/>
              </w:rPr>
              <w:t>“</w:t>
            </w:r>
            <w:r w:rsidRPr="00932502">
              <w:rPr>
                <w:rStyle w:val="uicontrol"/>
                <w:rFonts w:ascii="Helvetica" w:hAnsi="Helvetica"/>
                <w:szCs w:val="21"/>
              </w:rPr>
              <w:t>选择</w:t>
            </w:r>
            <w:r w:rsidRPr="00932502">
              <w:rPr>
                <w:rStyle w:val="uicontrol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，设置用于存储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数据的</w:t>
            </w:r>
            <w:r w:rsidRPr="00932502">
              <w:rPr>
                <w:rFonts w:ascii="Helvetica" w:hAnsi="Helvetica"/>
                <w:szCs w:val="21"/>
              </w:rPr>
              <w:t>OBS</w:t>
            </w:r>
            <w:r w:rsidRPr="00932502">
              <w:rPr>
                <w:rFonts w:ascii="Helvetica" w:hAnsi="Helvetica"/>
                <w:szCs w:val="21"/>
              </w:rPr>
              <w:t>路径。如果想直接使用已有的文件或数据，可将数据提前上传至对应的</w:t>
            </w:r>
            <w:r w:rsidRPr="00932502">
              <w:rPr>
                <w:rFonts w:ascii="Helvetica" w:hAnsi="Helvetica"/>
                <w:szCs w:val="21"/>
              </w:rPr>
              <w:t>OBS</w:t>
            </w:r>
            <w:r w:rsidRPr="00932502">
              <w:rPr>
                <w:rFonts w:ascii="Helvetica" w:hAnsi="Helvetica"/>
                <w:szCs w:val="21"/>
              </w:rPr>
              <w:t>路径下。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存储位置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不能设置为</w:t>
            </w:r>
            <w:r w:rsidRPr="00932502">
              <w:rPr>
                <w:rFonts w:ascii="Helvetica" w:hAnsi="Helvetica"/>
                <w:szCs w:val="21"/>
              </w:rPr>
              <w:t>OBS</w:t>
            </w:r>
            <w:r w:rsidRPr="00932502">
              <w:rPr>
                <w:rFonts w:ascii="Helvetica" w:hAnsi="Helvetica"/>
                <w:szCs w:val="21"/>
              </w:rPr>
              <w:t>桶的根目录，需设置为对应</w:t>
            </w:r>
            <w:r w:rsidRPr="00932502">
              <w:rPr>
                <w:rFonts w:ascii="Helvetica" w:hAnsi="Helvetica"/>
                <w:szCs w:val="21"/>
              </w:rPr>
              <w:t>OBS</w:t>
            </w:r>
            <w:r w:rsidRPr="00932502">
              <w:rPr>
                <w:rFonts w:ascii="Helvetica" w:hAnsi="Helvetica"/>
                <w:szCs w:val="21"/>
              </w:rPr>
              <w:t>桶下的具体目录。</w:t>
            </w:r>
          </w:p>
          <w:p w14:paraId="1E842F4A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选择此模式，用户在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列表的所有文件读写操作是基于所选择的</w:t>
            </w:r>
            <w:r w:rsidRPr="00932502">
              <w:rPr>
                <w:rFonts w:ascii="Helvetica" w:hAnsi="Helvetica"/>
                <w:szCs w:val="21"/>
              </w:rPr>
              <w:t>OBS</w:t>
            </w:r>
            <w:r w:rsidRPr="00932502">
              <w:rPr>
                <w:rFonts w:ascii="Helvetica" w:hAnsi="Helvetica"/>
                <w:szCs w:val="21"/>
              </w:rPr>
              <w:t>路径下的内容操作，与当前实例空间无关。如果您需要将内容同步到实例空间，先选中该内容，单击</w:t>
            </w:r>
            <w:r w:rsidRPr="00932502">
              <w:rPr>
                <w:rStyle w:val="uicontrol"/>
                <w:rFonts w:ascii="Helvetica" w:hAnsi="Helvetica"/>
                <w:szCs w:val="21"/>
              </w:rPr>
              <w:t>“Sync OBS”</w:t>
            </w:r>
            <w:r w:rsidRPr="00932502">
              <w:rPr>
                <w:rFonts w:ascii="Helvetica" w:hAnsi="Helvetica"/>
                <w:szCs w:val="21"/>
              </w:rPr>
              <w:t>，即可将所选内容同步到当前容器空间，详细操作可参见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begin"/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instrText xml:space="preserve"> HYPERLINK "https://support.huaweicloud.com/engineers-modelarts/modelarts_23_0038.html" </w:instrText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fldChar w:fldCharType="separate"/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与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OBS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同步文件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end"/>
            </w:r>
            <w:r w:rsidRPr="00932502">
              <w:rPr>
                <w:rFonts w:ascii="Helvetica" w:hAnsi="Helvetica"/>
                <w:szCs w:val="21"/>
              </w:rPr>
              <w:t>。</w:t>
            </w:r>
            <w:proofErr w:type="gramStart"/>
            <w:r w:rsidRPr="00932502">
              <w:rPr>
                <w:rFonts w:ascii="Helvetica" w:hAnsi="Helvetica"/>
                <w:szCs w:val="21"/>
              </w:rPr>
              <w:t>重启该实例</w:t>
            </w:r>
            <w:proofErr w:type="gramEnd"/>
            <w:r w:rsidRPr="00932502">
              <w:rPr>
                <w:rFonts w:ascii="Helvetica" w:hAnsi="Helvetica"/>
                <w:szCs w:val="21"/>
              </w:rPr>
              <w:t>时，内容不丢失。</w:t>
            </w:r>
          </w:p>
        </w:tc>
      </w:tr>
      <w:tr w:rsidR="00454D30" w:rsidRPr="00932502" w14:paraId="056D243A" w14:textId="77777777" w:rsidTr="00FD2927">
        <w:trPr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  <w:hideMark/>
          </w:tcPr>
          <w:p w14:paraId="1B2DC1F4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jc w:val="left"/>
              <w:rPr>
                <w:rFonts w:ascii="Helvetica" w:hAnsi="Helvetica"/>
                <w:szCs w:val="21"/>
              </w:rPr>
            </w:pPr>
            <w:r w:rsidRPr="00932502">
              <w:rPr>
                <w:rStyle w:val="parmname"/>
                <w:rFonts w:ascii="Helvetica" w:hAnsi="Helvetica"/>
                <w:szCs w:val="21"/>
              </w:rPr>
              <w:lastRenderedPageBreak/>
              <w:t>“Git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存储库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</w:p>
        </w:tc>
        <w:tc>
          <w:tcPr>
            <w:tcW w:w="6946" w:type="dxa"/>
            <w:hideMark/>
          </w:tcPr>
          <w:p w14:paraId="4576793E" w14:textId="77777777" w:rsidR="00454D30" w:rsidRPr="00932502" w:rsidRDefault="00454D30" w:rsidP="00FD2927">
            <w:pPr>
              <w:pStyle w:val="affb"/>
              <w:spacing w:before="0" w:after="12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只有当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存储配置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选择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“</w:t>
            </w:r>
            <w:r w:rsidRPr="00932502">
              <w:rPr>
                <w:rStyle w:val="parmname"/>
                <w:rFonts w:ascii="Helvetica" w:hAnsi="Helvetica"/>
                <w:szCs w:val="21"/>
              </w:rPr>
              <w:t>云硬盘</w:t>
            </w:r>
            <w:r w:rsidRPr="00932502">
              <w:rPr>
                <w:rStyle w:val="parmname"/>
                <w:rFonts w:ascii="Helvetica" w:hAnsi="Helvetica"/>
                <w:szCs w:val="21"/>
              </w:rPr>
              <w:t>”</w:t>
            </w:r>
            <w:r w:rsidRPr="00932502">
              <w:rPr>
                <w:rFonts w:ascii="Helvetica" w:hAnsi="Helvetica"/>
                <w:szCs w:val="21"/>
              </w:rPr>
              <w:t>时，支持此参数。</w:t>
            </w:r>
          </w:p>
          <w:p w14:paraId="6D1623ED" w14:textId="77777777" w:rsidR="00454D30" w:rsidRPr="00932502" w:rsidRDefault="00454D30" w:rsidP="00FD2927">
            <w:pPr>
              <w:pStyle w:val="affb"/>
              <w:spacing w:before="0" w:after="0" w:line="33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szCs w:val="21"/>
              </w:rPr>
            </w:pPr>
            <w:r w:rsidRPr="00932502">
              <w:rPr>
                <w:rFonts w:ascii="Helvetica" w:hAnsi="Helvetica"/>
                <w:szCs w:val="21"/>
              </w:rPr>
              <w:t>开启此功能后，可创建一个带有</w:t>
            </w:r>
            <w:r w:rsidRPr="00932502">
              <w:rPr>
                <w:rFonts w:ascii="Helvetica" w:hAnsi="Helvetica"/>
                <w:szCs w:val="21"/>
              </w:rPr>
              <w:t>Git</w:t>
            </w:r>
            <w:r w:rsidRPr="00932502">
              <w:rPr>
                <w:rFonts w:ascii="Helvetica" w:hAnsi="Helvetica"/>
                <w:szCs w:val="21"/>
              </w:rPr>
              <w:t>存储库的</w:t>
            </w:r>
            <w:r w:rsidRPr="00932502">
              <w:rPr>
                <w:rFonts w:ascii="Helvetica" w:hAnsi="Helvetica"/>
                <w:szCs w:val="21"/>
              </w:rPr>
              <w:t>Notebook</w:t>
            </w:r>
            <w:r w:rsidRPr="00932502">
              <w:rPr>
                <w:rFonts w:ascii="Helvetica" w:hAnsi="Helvetica"/>
                <w:szCs w:val="21"/>
              </w:rPr>
              <w:t>实例，系统将自动从</w:t>
            </w:r>
            <w:proofErr w:type="spellStart"/>
            <w:r w:rsidRPr="00932502">
              <w:rPr>
                <w:rFonts w:ascii="Helvetica" w:hAnsi="Helvetica"/>
                <w:szCs w:val="21"/>
              </w:rPr>
              <w:t>Github</w:t>
            </w:r>
            <w:proofErr w:type="spellEnd"/>
            <w:r w:rsidRPr="00932502">
              <w:rPr>
                <w:rFonts w:ascii="Helvetica" w:hAnsi="Helvetica"/>
                <w:szCs w:val="21"/>
              </w:rPr>
              <w:t>同步代码库。详细配置说明请参见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begin"/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instrText xml:space="preserve"> HYPERLINK "https://support.huaweicloud.com/engineers-modelarts/modelarts_23_0279.html" </w:instrText>
            </w:r>
            <w:r w:rsidR="00FD2927">
              <w:rPr>
                <w:rStyle w:val="af"/>
                <w:rFonts w:ascii="Helvetica" w:hAnsi="Helvetica"/>
                <w:color w:val="auto"/>
                <w:sz w:val="20"/>
                <w:szCs w:val="21"/>
              </w:rPr>
              <w:fldChar w:fldCharType="separate"/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创建带有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Git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存储库的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Notebook</w:t>
            </w:r>
            <w:r w:rsidRPr="00932502">
              <w:rPr>
                <w:rStyle w:val="af"/>
                <w:rFonts w:ascii="Helvetica" w:hAnsi="Helvetica"/>
                <w:color w:val="auto"/>
                <w:szCs w:val="21"/>
              </w:rPr>
              <w:t>实例</w:t>
            </w:r>
            <w:r w:rsidR="00FD2927">
              <w:rPr>
                <w:rStyle w:val="af"/>
                <w:rFonts w:ascii="Helvetica" w:hAnsi="Helvetica"/>
                <w:color w:val="auto"/>
                <w:szCs w:val="21"/>
              </w:rPr>
              <w:fldChar w:fldCharType="end"/>
            </w:r>
            <w:r w:rsidRPr="00932502">
              <w:rPr>
                <w:rFonts w:ascii="Helvetica" w:hAnsi="Helvetica"/>
                <w:szCs w:val="21"/>
              </w:rPr>
              <w:t>。</w:t>
            </w:r>
          </w:p>
        </w:tc>
      </w:tr>
    </w:tbl>
    <w:p w14:paraId="4713728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3</w:t>
      </w:r>
      <w:r w:rsidRPr="00932502">
        <w:rPr>
          <w:rFonts w:hint="eastAsia"/>
        </w:rPr>
        <w:t>）配置好</w:t>
      </w:r>
      <w:r w:rsidRPr="00932502">
        <w:t>Notebook</w:t>
      </w:r>
      <w:r w:rsidRPr="00932502">
        <w:t>参数后，点击下一步，进入</w:t>
      </w:r>
      <w:r w:rsidRPr="00932502">
        <w:t>Notebook</w:t>
      </w:r>
      <w:r w:rsidRPr="00932502">
        <w:t>信息预览。确认无误后，点击</w:t>
      </w:r>
      <w:r w:rsidRPr="00932502">
        <w:t>“</w:t>
      </w:r>
      <w:r w:rsidRPr="00932502">
        <w:t>立即创建</w:t>
      </w:r>
      <w:r w:rsidRPr="00932502">
        <w:t>”</w:t>
      </w:r>
      <w:r w:rsidRPr="00932502">
        <w:rPr>
          <w:rFonts w:hint="eastAsia"/>
        </w:rPr>
        <w:t>。</w:t>
      </w:r>
    </w:p>
    <w:p w14:paraId="501E6EE0" w14:textId="77777777" w:rsidR="00454D30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4</w:t>
      </w:r>
      <w:r w:rsidRPr="00932502">
        <w:rPr>
          <w:rFonts w:hint="eastAsia"/>
        </w:rPr>
        <w:t>）创建完成后，返回开发环境主界面，等待</w:t>
      </w:r>
      <w:r w:rsidRPr="00932502">
        <w:t>Notebook</w:t>
      </w:r>
      <w:r w:rsidRPr="00932502">
        <w:t>创建完毕后，打开</w:t>
      </w:r>
      <w:r w:rsidRPr="00932502">
        <w:t>Notebook</w:t>
      </w:r>
      <w:r w:rsidRPr="00932502">
        <w:t>，进行下一步操作。</w:t>
      </w:r>
    </w:p>
    <w:p w14:paraId="3A90778B" w14:textId="77777777" w:rsidR="00454D30" w:rsidRDefault="00454D30" w:rsidP="00454D30">
      <w:pPr>
        <w:pStyle w:val="1e"/>
        <w:rPr>
          <w:b/>
        </w:rPr>
      </w:pPr>
      <w:r w:rsidRPr="000C1501">
        <w:rPr>
          <w:b/>
        </w:rPr>
        <w:t>注意</w:t>
      </w:r>
      <w:r w:rsidRPr="000C1501">
        <w:rPr>
          <w:rFonts w:hint="eastAsia"/>
          <w:b/>
        </w:rPr>
        <w:t>：</w:t>
      </w:r>
      <w:r w:rsidRPr="000C1501">
        <w:rPr>
          <w:b/>
        </w:rPr>
        <w:t>开发框架使用</w:t>
      </w:r>
      <w:proofErr w:type="spellStart"/>
      <w:r w:rsidRPr="000C1501">
        <w:rPr>
          <w:b/>
        </w:rPr>
        <w:t>MindSpore</w:t>
      </w:r>
      <w:proofErr w:type="spellEnd"/>
      <w:r w:rsidRPr="000C1501">
        <w:rPr>
          <w:b/>
        </w:rPr>
        <w:t>的实验</w:t>
      </w:r>
      <w:r w:rsidRPr="000C1501">
        <w:rPr>
          <w:rFonts w:hint="eastAsia"/>
          <w:b/>
        </w:rPr>
        <w:t>，</w:t>
      </w:r>
      <w:r w:rsidRPr="000C1501">
        <w:rPr>
          <w:b/>
        </w:rPr>
        <w:t>需要选择</w:t>
      </w:r>
      <w:r>
        <w:rPr>
          <w:b/>
        </w:rPr>
        <w:t>Notebook</w:t>
      </w:r>
      <w:r>
        <w:rPr>
          <w:b/>
        </w:rPr>
        <w:t>的配置为</w:t>
      </w:r>
      <w:r>
        <w:rPr>
          <w:rFonts w:hint="eastAsia"/>
          <w:b/>
        </w:rPr>
        <w:t>：</w:t>
      </w:r>
      <w:r>
        <w:rPr>
          <w:rFonts w:hint="eastAsia"/>
          <w:b/>
        </w:rPr>
        <w:t>Python</w:t>
      </w:r>
      <w:r>
        <w:rPr>
          <w:b/>
        </w:rPr>
        <w:t>3</w:t>
      </w:r>
      <w:r>
        <w:rPr>
          <w:rFonts w:hint="eastAsia"/>
          <w:b/>
        </w:rPr>
        <w:t>、</w:t>
      </w:r>
      <w:r>
        <w:rPr>
          <w:b/>
        </w:rPr>
        <w:t>Ascend</w:t>
      </w:r>
      <w:r>
        <w:rPr>
          <w:rFonts w:hint="eastAsia"/>
          <w:b/>
        </w:rPr>
        <w:t>、</w:t>
      </w:r>
      <w:r>
        <w:rPr>
          <w:b/>
        </w:rPr>
        <w:t>存储位置默认为</w:t>
      </w:r>
      <w:r>
        <w:rPr>
          <w:b/>
        </w:rPr>
        <w:t>OBS</w:t>
      </w:r>
      <w:r>
        <w:rPr>
          <w:rFonts w:hint="eastAsia"/>
          <w:b/>
        </w:rPr>
        <w:t>，</w:t>
      </w:r>
      <w:r>
        <w:rPr>
          <w:b/>
        </w:rPr>
        <w:t>如下图</w:t>
      </w:r>
      <w:r>
        <w:rPr>
          <w:rFonts w:hint="eastAsia"/>
          <w:b/>
        </w:rPr>
        <w:t>。</w:t>
      </w:r>
    </w:p>
    <w:p w14:paraId="5346E61D" w14:textId="77777777" w:rsidR="00454D30" w:rsidRDefault="00454D30" w:rsidP="00454D30">
      <w:pPr>
        <w:pStyle w:val="1e"/>
        <w:jc w:val="center"/>
        <w:rPr>
          <w:b/>
        </w:rPr>
      </w:pPr>
      <w:r w:rsidRPr="00FA4BDC">
        <w:rPr>
          <w:noProof/>
        </w:rPr>
        <w:drawing>
          <wp:inline distT="0" distB="0" distL="0" distR="0" wp14:anchorId="7E4438DA" wp14:editId="1A45FC22">
            <wp:extent cx="4774237" cy="2589581"/>
            <wp:effectExtent l="19050" t="19050" r="26670" b="203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8362" cy="260809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F6BF79" w14:textId="77777777" w:rsidR="00454D30" w:rsidRDefault="00454D30" w:rsidP="00454D30">
      <w:pPr>
        <w:pStyle w:val="9"/>
        <w:ind w:left="170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时所需</w:t>
      </w:r>
      <w:r w:rsidRPr="00CF39E9">
        <w:rPr>
          <w:rFonts w:hint="eastAsia"/>
        </w:rPr>
        <w:t>填写</w:t>
      </w:r>
      <w:r>
        <w:rPr>
          <w:rFonts w:hint="eastAsia"/>
        </w:rPr>
        <w:t>的</w:t>
      </w:r>
      <w:r>
        <w:t>N</w:t>
      </w:r>
      <w:r w:rsidRPr="00CF39E9">
        <w:t>otebook</w:t>
      </w:r>
      <w:r w:rsidRPr="00CF39E9">
        <w:t>参数</w:t>
      </w:r>
    </w:p>
    <w:p w14:paraId="521C7619" w14:textId="77777777" w:rsidR="00454D30" w:rsidRDefault="00454D30" w:rsidP="00454D30">
      <w:pPr>
        <w:pStyle w:val="1e"/>
        <w:jc w:val="center"/>
      </w:pPr>
      <w:r w:rsidRPr="00FA4BDC">
        <w:rPr>
          <w:noProof/>
        </w:rPr>
        <w:drawing>
          <wp:inline distT="0" distB="0" distL="0" distR="0" wp14:anchorId="09E65E6D" wp14:editId="65C1264E">
            <wp:extent cx="4348413" cy="1353312"/>
            <wp:effectExtent l="19050" t="19050" r="14605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9120" cy="136286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EB8190" w14:textId="77777777" w:rsidR="00454D30" w:rsidRPr="00CF39E9" w:rsidRDefault="00454D30" w:rsidP="00454D30">
      <w:pPr>
        <w:pStyle w:val="9"/>
        <w:ind w:left="1701"/>
      </w:pPr>
      <w:r w:rsidRPr="00CF39E9">
        <w:rPr>
          <w:rFonts w:hint="eastAsia"/>
        </w:rPr>
        <w:t>创建</w:t>
      </w:r>
      <w:proofErr w:type="spellStart"/>
      <w:r w:rsidRPr="00CF39E9">
        <w:t>MindSpore</w:t>
      </w:r>
      <w:proofErr w:type="spellEnd"/>
      <w:r w:rsidRPr="00CF39E9">
        <w:t>的开发环境</w:t>
      </w:r>
    </w:p>
    <w:p w14:paraId="6DD63B0A" w14:textId="77777777" w:rsidR="00454D30" w:rsidRPr="00932502" w:rsidRDefault="00454D30" w:rsidP="00B71C3B">
      <w:pPr>
        <w:pStyle w:val="30"/>
        <w:rPr>
          <w:rFonts w:ascii="微软雅黑" w:eastAsia="微软雅黑" w:hAnsi="微软雅黑"/>
        </w:rPr>
      </w:pPr>
      <w:r w:rsidRPr="00932502">
        <w:rPr>
          <w:rFonts w:hint="eastAsia"/>
        </w:rPr>
        <w:t>在</w:t>
      </w:r>
      <w:r w:rsidRPr="00932502">
        <w:rPr>
          <w:rFonts w:hint="eastAsia"/>
        </w:rPr>
        <w:t>Notebook</w:t>
      </w:r>
      <w:r w:rsidRPr="00932502">
        <w:t>中创建开发环境</w:t>
      </w:r>
    </w:p>
    <w:p w14:paraId="4EA3E4A5" w14:textId="77777777" w:rsidR="00454D30" w:rsidRPr="00932502" w:rsidRDefault="00454D30" w:rsidP="00454D30">
      <w:pPr>
        <w:pStyle w:val="1e"/>
        <w:rPr>
          <w:rFonts w:ascii="微软雅黑" w:eastAsia="微软雅黑" w:hAnsi="微软雅黑"/>
        </w:rPr>
      </w:pPr>
      <w:r w:rsidRPr="00932502">
        <w:rPr>
          <w:rFonts w:hint="eastAsia"/>
          <w:shd w:val="clear" w:color="auto" w:fill="FFFFFF"/>
        </w:rPr>
        <w:t>（</w:t>
      </w:r>
      <w:r w:rsidRPr="00932502">
        <w:rPr>
          <w:rFonts w:hint="eastAsia"/>
          <w:shd w:val="clear" w:color="auto" w:fill="FFFFFF"/>
        </w:rPr>
        <w:t>1</w:t>
      </w:r>
      <w:r w:rsidRPr="00932502">
        <w:rPr>
          <w:rFonts w:hint="eastAsia"/>
          <w:shd w:val="clear" w:color="auto" w:fill="FFFFFF"/>
        </w:rPr>
        <w:t>）</w:t>
      </w:r>
      <w:r w:rsidRPr="00932502">
        <w:rPr>
          <w:shd w:val="clear" w:color="auto" w:fill="FFFFFF"/>
        </w:rPr>
        <w:t>点击下图所示的</w:t>
      </w:r>
      <w:r w:rsidRPr="00932502">
        <w:rPr>
          <w:shd w:val="clear" w:color="auto" w:fill="FFFFFF"/>
        </w:rPr>
        <w:t>“</w:t>
      </w:r>
      <w:r w:rsidRPr="00932502">
        <w:rPr>
          <w:shd w:val="clear" w:color="auto" w:fill="FFFFFF"/>
        </w:rPr>
        <w:t>打开</w:t>
      </w:r>
      <w:r w:rsidRPr="00932502">
        <w:rPr>
          <w:shd w:val="clear" w:color="auto" w:fill="FFFFFF"/>
        </w:rPr>
        <w:t>”</w:t>
      </w:r>
      <w:r w:rsidRPr="00932502">
        <w:rPr>
          <w:shd w:val="clear" w:color="auto" w:fill="FFFFFF"/>
        </w:rPr>
        <w:t>按钮，进入刚刚创建的</w:t>
      </w:r>
      <w:r w:rsidRPr="00932502">
        <w:rPr>
          <w:shd w:val="clear" w:color="auto" w:fill="FFFFFF"/>
        </w:rPr>
        <w:t>Notebook</w:t>
      </w:r>
      <w:r w:rsidRPr="00932502">
        <w:rPr>
          <w:rFonts w:hint="eastAsia"/>
          <w:shd w:val="clear" w:color="auto" w:fill="FFFFFF"/>
        </w:rPr>
        <w:t>。</w:t>
      </w:r>
    </w:p>
    <w:p w14:paraId="00876B15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lastRenderedPageBreak/>
        <w:drawing>
          <wp:inline distT="0" distB="0" distL="0" distR="0" wp14:anchorId="3DE76CB5" wp14:editId="72422495">
            <wp:extent cx="4581823" cy="1321113"/>
            <wp:effectExtent l="19050" t="19050" r="952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3190" cy="132439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23AFA3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打开</w:t>
      </w:r>
      <w:r w:rsidRPr="00932502">
        <w:rPr>
          <w:rFonts w:hint="eastAsia"/>
        </w:rPr>
        <w:t>notebook</w:t>
      </w:r>
    </w:p>
    <w:p w14:paraId="0215E41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2</w:t>
      </w:r>
      <w:r w:rsidRPr="00932502">
        <w:rPr>
          <w:rFonts w:hint="eastAsia"/>
        </w:rPr>
        <w:t>）创建一个</w:t>
      </w:r>
      <w:r w:rsidRPr="00932502">
        <w:t>Python3</w:t>
      </w:r>
      <w:r w:rsidRPr="00932502">
        <w:rPr>
          <w:rFonts w:hint="eastAsia"/>
        </w:rPr>
        <w:t>、</w:t>
      </w:r>
      <w:r w:rsidRPr="00932502">
        <w:t>CPU</w:t>
      </w:r>
      <w:r w:rsidRPr="00932502">
        <w:t>环境的</w:t>
      </w:r>
      <w:r w:rsidRPr="00932502">
        <w:t>Notebook</w:t>
      </w:r>
      <w:r w:rsidRPr="00932502">
        <w:t>。点击右上角的</w:t>
      </w:r>
      <w:r w:rsidRPr="00932502">
        <w:t>"New"</w:t>
      </w:r>
      <w:r w:rsidRPr="00932502">
        <w:t>，可以选择所创建的开发环境</w:t>
      </w:r>
      <w:r w:rsidRPr="00932502">
        <w:rPr>
          <w:rFonts w:hint="eastAsia"/>
        </w:rPr>
        <w:t>。</w:t>
      </w:r>
    </w:p>
    <w:p w14:paraId="1CDC56E5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6E82573F" wp14:editId="1959F41D">
            <wp:extent cx="5112689" cy="2201989"/>
            <wp:effectExtent l="19050" t="19050" r="12065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8023" cy="221290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FE516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（</w:t>
      </w:r>
      <w:r w:rsidRPr="00932502">
        <w:rPr>
          <w:rFonts w:hint="eastAsia"/>
        </w:rPr>
        <w:t>3</w:t>
      </w:r>
      <w:r w:rsidRPr="00932502">
        <w:rPr>
          <w:rFonts w:hint="eastAsia"/>
        </w:rPr>
        <w:t>）点击左上方的文件名</w:t>
      </w:r>
      <w:r w:rsidRPr="00932502">
        <w:t>"Untitled"</w:t>
      </w:r>
      <w:r w:rsidRPr="00932502">
        <w:t>，并输入一个与本实验相关的名称，如</w:t>
      </w:r>
      <w:r w:rsidRPr="00932502">
        <w:t>"</w:t>
      </w:r>
      <w:proofErr w:type="spellStart"/>
      <w:r w:rsidRPr="00932502">
        <w:rPr>
          <w:rFonts w:hint="eastAsia"/>
        </w:rPr>
        <w:t>movie</w:t>
      </w:r>
      <w:r w:rsidRPr="00932502">
        <w:t>_recommendation</w:t>
      </w:r>
      <w:proofErr w:type="spellEnd"/>
      <w:r w:rsidRPr="00932502">
        <w:rPr>
          <w:rFonts w:hint="eastAsia"/>
        </w:rPr>
        <w:t>。</w:t>
      </w:r>
    </w:p>
    <w:p w14:paraId="7686C951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2AF6C97D" wp14:editId="589C88CA">
            <wp:extent cx="5295265" cy="1315850"/>
            <wp:effectExtent l="19050" t="19050" r="1968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5408" cy="132085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E618E5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重命名</w:t>
      </w:r>
      <w:r w:rsidRPr="00932502">
        <w:rPr>
          <w:rFonts w:hint="eastAsia"/>
        </w:rPr>
        <w:t>notebook</w:t>
      </w:r>
    </w:p>
    <w:p w14:paraId="3555D565" w14:textId="77777777" w:rsidR="00454D30" w:rsidRPr="00932502" w:rsidRDefault="00454D30" w:rsidP="00B71C3B">
      <w:pPr>
        <w:pStyle w:val="30"/>
        <w:rPr>
          <w:rFonts w:ascii="微软雅黑" w:eastAsia="微软雅黑" w:hAnsi="微软雅黑"/>
        </w:rPr>
      </w:pPr>
      <w:r w:rsidRPr="00932502">
        <w:rPr>
          <w:rFonts w:hint="eastAsia"/>
        </w:rPr>
        <w:t>在</w:t>
      </w:r>
      <w:r w:rsidRPr="00932502">
        <w:t>Notebook</w:t>
      </w:r>
      <w:r w:rsidRPr="00932502">
        <w:t>中编写并执行代码</w:t>
      </w:r>
    </w:p>
    <w:p w14:paraId="38E8531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在</w:t>
      </w:r>
      <w:r w:rsidRPr="00932502">
        <w:t>Notebook</w:t>
      </w:r>
      <w:r w:rsidRPr="00932502">
        <w:t>中，我们输入一个简单的打印语句，然后点击上方的运行按钮，可以查看语句执行的结果：</w:t>
      </w:r>
    </w:p>
    <w:p w14:paraId="43C96E0E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lastRenderedPageBreak/>
        <w:drawing>
          <wp:inline distT="0" distB="0" distL="0" distR="0" wp14:anchorId="0838990F" wp14:editId="7E548899">
            <wp:extent cx="4874150" cy="1620334"/>
            <wp:effectExtent l="19050" t="19050" r="22225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0088" cy="1625632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8FE5DB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测试</w:t>
      </w:r>
      <w:r w:rsidRPr="00932502">
        <w:rPr>
          <w:rFonts w:hint="eastAsia"/>
        </w:rPr>
        <w:t>notebook</w:t>
      </w:r>
    </w:p>
    <w:p w14:paraId="2871C313" w14:textId="77777777" w:rsidR="00454D30" w:rsidRPr="00932502" w:rsidRDefault="00454D30" w:rsidP="00B71C3B">
      <w:pPr>
        <w:pStyle w:val="30"/>
      </w:pPr>
      <w:r w:rsidRPr="00932502">
        <w:rPr>
          <w:shd w:val="clear" w:color="auto" w:fill="FFFFFF"/>
        </w:rPr>
        <w:t>保存代码</w:t>
      </w:r>
    </w:p>
    <w:p w14:paraId="2F557271" w14:textId="77777777" w:rsidR="00454D30" w:rsidRPr="00932502" w:rsidRDefault="00454D30" w:rsidP="00454D30">
      <w:pPr>
        <w:pStyle w:val="1e"/>
      </w:pPr>
      <w:r w:rsidRPr="00932502">
        <w:rPr>
          <w:shd w:val="clear" w:color="auto" w:fill="FFFFFF"/>
        </w:rPr>
        <w:t>代码编写完之后，我们点击下图所示的</w:t>
      </w:r>
      <w:r w:rsidRPr="00932502">
        <w:rPr>
          <w:shd w:val="clear" w:color="auto" w:fill="FFFFFF"/>
        </w:rPr>
        <w:t>“</w:t>
      </w:r>
      <w:r w:rsidRPr="00932502">
        <w:rPr>
          <w:shd w:val="clear" w:color="auto" w:fill="FFFFFF"/>
        </w:rPr>
        <w:t>保存</w:t>
      </w:r>
      <w:r w:rsidRPr="00932502">
        <w:rPr>
          <w:shd w:val="clear" w:color="auto" w:fill="FFFFFF"/>
        </w:rPr>
        <w:t>”</w:t>
      </w:r>
      <w:r w:rsidRPr="00932502">
        <w:rPr>
          <w:shd w:val="clear" w:color="auto" w:fill="FFFFFF"/>
        </w:rPr>
        <w:t>按钮，保存代码和代码执行结果</w:t>
      </w:r>
      <w:r w:rsidRPr="00932502">
        <w:rPr>
          <w:rFonts w:hint="eastAsia"/>
          <w:shd w:val="clear" w:color="auto" w:fill="FFFFFF"/>
        </w:rPr>
        <w:t>。</w:t>
      </w:r>
    </w:p>
    <w:p w14:paraId="7C1417EA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0C093F9C" wp14:editId="59D9F80C">
            <wp:extent cx="5184251" cy="1643275"/>
            <wp:effectExtent l="19050" t="19050" r="1651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7185" cy="165054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E6550F" w14:textId="77777777" w:rsidR="00454D30" w:rsidRPr="00932502" w:rsidRDefault="00454D30" w:rsidP="00B71C3B">
      <w:pPr>
        <w:pStyle w:val="9"/>
      </w:pPr>
      <w:r w:rsidRPr="00932502">
        <w:rPr>
          <w:rFonts w:hint="eastAsia"/>
        </w:rPr>
        <w:t>保存代码</w:t>
      </w:r>
    </w:p>
    <w:p w14:paraId="0459ED68" w14:textId="77777777" w:rsidR="00454D30" w:rsidRPr="00932502" w:rsidRDefault="00454D30" w:rsidP="00B71C3B">
      <w:pPr>
        <w:pStyle w:val="30"/>
      </w:pPr>
      <w:r w:rsidRPr="00932502">
        <w:rPr>
          <w:rFonts w:hint="eastAsia"/>
        </w:rPr>
        <w:t>从</w:t>
      </w:r>
      <w:proofErr w:type="spellStart"/>
      <w:r w:rsidRPr="00932502">
        <w:t>ModelArts</w:t>
      </w:r>
      <w:proofErr w:type="spellEnd"/>
      <w:r w:rsidRPr="00932502">
        <w:t>下载代码到本地</w:t>
      </w:r>
    </w:p>
    <w:p w14:paraId="08F550CD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1A0DBCED" wp14:editId="1C159E66">
            <wp:extent cx="4715124" cy="3008717"/>
            <wp:effectExtent l="19050" t="19050" r="28575" b="203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1946" cy="301307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298DC8" w14:textId="77777777" w:rsidR="00454D30" w:rsidRPr="00932502" w:rsidRDefault="00454D30" w:rsidP="00B71C3B">
      <w:pPr>
        <w:pStyle w:val="30"/>
      </w:pPr>
      <w:r w:rsidRPr="00932502">
        <w:rPr>
          <w:rFonts w:hint="eastAsia"/>
        </w:rPr>
        <w:t>从本地上传代码到</w:t>
      </w:r>
      <w:proofErr w:type="spellStart"/>
      <w:r w:rsidRPr="00932502">
        <w:t>ModelArts</w:t>
      </w:r>
      <w:proofErr w:type="spellEnd"/>
    </w:p>
    <w:p w14:paraId="43310C2B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lastRenderedPageBreak/>
        <w:drawing>
          <wp:inline distT="0" distB="0" distL="0" distR="0" wp14:anchorId="046A81C8" wp14:editId="05017727">
            <wp:extent cx="5454000" cy="2007194"/>
            <wp:effectExtent l="19050" t="19050" r="139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0719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ACB7A5" w14:textId="77777777" w:rsidR="00454D30" w:rsidRPr="00932502" w:rsidRDefault="00454D30" w:rsidP="00454D30">
      <w:pPr>
        <w:pStyle w:val="1e"/>
      </w:pPr>
    </w:p>
    <w:p w14:paraId="2EB03B02" w14:textId="77777777" w:rsidR="00454D30" w:rsidRPr="00932502" w:rsidRDefault="00454D30" w:rsidP="00454D30">
      <w:pPr>
        <w:pStyle w:val="1e"/>
      </w:pPr>
    </w:p>
    <w:p w14:paraId="39D48B4D" w14:textId="420EEB5F" w:rsidR="0078559E" w:rsidRDefault="0078559E" w:rsidP="00454D30">
      <w:pPr>
        <w:pStyle w:val="1e"/>
      </w:pPr>
      <w:r>
        <w:br w:type="page"/>
      </w:r>
    </w:p>
    <w:p w14:paraId="51686670" w14:textId="77777777" w:rsidR="00454D30" w:rsidRPr="00932502" w:rsidRDefault="00454D30" w:rsidP="00454D30">
      <w:pPr>
        <w:pStyle w:val="1e"/>
      </w:pPr>
    </w:p>
    <w:p w14:paraId="18AA5DB4" w14:textId="77777777" w:rsidR="00454D30" w:rsidRPr="00932502" w:rsidRDefault="00454D30" w:rsidP="00B71C3B">
      <w:pPr>
        <w:pStyle w:val="1"/>
        <w:numPr>
          <w:ilvl w:val="0"/>
          <w:numId w:val="4"/>
        </w:numPr>
      </w:pPr>
      <w:bookmarkStart w:id="68" w:name="_Toc47648701"/>
      <w:bookmarkStart w:id="69" w:name="_Toc66344301"/>
      <w:r w:rsidRPr="00932502">
        <w:rPr>
          <w:rFonts w:hint="eastAsia"/>
        </w:rPr>
        <w:t>数据预处理实验</w:t>
      </w:r>
      <w:bookmarkEnd w:id="68"/>
      <w:bookmarkEnd w:id="69"/>
    </w:p>
    <w:p w14:paraId="5AD983A7" w14:textId="77777777" w:rsidR="00454D30" w:rsidRPr="00932502" w:rsidRDefault="00454D30" w:rsidP="00B71C3B">
      <w:pPr>
        <w:pStyle w:val="2"/>
        <w:numPr>
          <w:ilvl w:val="1"/>
          <w:numId w:val="4"/>
        </w:numPr>
      </w:pPr>
      <w:bookmarkStart w:id="70" w:name="_Toc466755572"/>
      <w:bookmarkStart w:id="71" w:name="_Toc47648702"/>
      <w:bookmarkStart w:id="72" w:name="_Toc66344302"/>
      <w:r w:rsidRPr="00932502">
        <w:rPr>
          <w:rFonts w:hint="eastAsia"/>
        </w:rPr>
        <w:t>实验介绍</w:t>
      </w:r>
      <w:bookmarkEnd w:id="70"/>
      <w:bookmarkEnd w:id="71"/>
      <w:bookmarkEnd w:id="72"/>
    </w:p>
    <w:p w14:paraId="659C7F8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本次实验我们将会对数据集进行相应的预处理工作，因为数据预处理的步骤相对灵活。我们会针对不同特征运用不同的预处理方法。这一个小节的实验，我们将处理一个特征维度的数据，以带领大家学习数据处理的基本语法。掌握了这些基本语法后，大家需要通过代码填空的方式自己动手实践处理数据。</w:t>
      </w:r>
    </w:p>
    <w:p w14:paraId="3FD51A10" w14:textId="77777777" w:rsidR="00454D30" w:rsidRPr="00932502" w:rsidRDefault="00454D30" w:rsidP="00B71C3B">
      <w:pPr>
        <w:pStyle w:val="2"/>
        <w:numPr>
          <w:ilvl w:val="1"/>
          <w:numId w:val="4"/>
        </w:numPr>
      </w:pPr>
      <w:bookmarkStart w:id="73" w:name="_Toc466755574"/>
      <w:bookmarkStart w:id="74" w:name="_Toc47648704"/>
      <w:bookmarkStart w:id="75" w:name="_Toc66344303"/>
      <w:r w:rsidRPr="00932502">
        <w:rPr>
          <w:rFonts w:hint="eastAsia"/>
        </w:rPr>
        <w:t>实验目的</w:t>
      </w:r>
      <w:bookmarkEnd w:id="73"/>
      <w:bookmarkEnd w:id="74"/>
      <w:bookmarkEnd w:id="75"/>
    </w:p>
    <w:p w14:paraId="6D559E3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掌握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的处理方法</w:t>
      </w:r>
    </w:p>
    <w:p w14:paraId="08A4A6D7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掌握异常值的方法</w:t>
      </w:r>
    </w:p>
    <w:p w14:paraId="2FA1326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掌握分类数据的处理与特征编码的实现</w:t>
      </w:r>
    </w:p>
    <w:p w14:paraId="5616E737" w14:textId="77777777" w:rsidR="00454D30" w:rsidRPr="00932502" w:rsidRDefault="00454D30" w:rsidP="00B71C3B">
      <w:pPr>
        <w:pStyle w:val="2"/>
        <w:numPr>
          <w:ilvl w:val="1"/>
          <w:numId w:val="4"/>
        </w:numPr>
      </w:pPr>
      <w:bookmarkStart w:id="76" w:name="_Toc47648705"/>
      <w:bookmarkStart w:id="77" w:name="_Toc66344304"/>
      <w:r w:rsidRPr="00932502">
        <w:rPr>
          <w:rFonts w:hint="eastAsia"/>
        </w:rPr>
        <w:t>实验步骤</w:t>
      </w:r>
      <w:bookmarkEnd w:id="76"/>
      <w:bookmarkEnd w:id="77"/>
    </w:p>
    <w:p w14:paraId="47B10E5C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本次实验使用的数据集是</w:t>
      </w:r>
      <w:r w:rsidRPr="00932502">
        <w:rPr>
          <w:rFonts w:hint="eastAsia"/>
        </w:rPr>
        <w:t>google store</w:t>
      </w:r>
      <w:r w:rsidRPr="00932502">
        <w:rPr>
          <w:rFonts w:hint="eastAsia"/>
        </w:rPr>
        <w:t>中，各个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下载的信息。共</w:t>
      </w:r>
      <w:r w:rsidRPr="00932502">
        <w:rPr>
          <w:rFonts w:hint="eastAsia"/>
        </w:rPr>
        <w:t>10841</w:t>
      </w:r>
      <w:r w:rsidRPr="00932502">
        <w:rPr>
          <w:rFonts w:hint="eastAsia"/>
        </w:rPr>
        <w:t>个样本，每个样本</w:t>
      </w:r>
      <w:r w:rsidRPr="00932502">
        <w:rPr>
          <w:rFonts w:hint="eastAsia"/>
        </w:rPr>
        <w:t>13</w:t>
      </w:r>
      <w:r w:rsidRPr="00932502">
        <w:rPr>
          <w:rFonts w:hint="eastAsia"/>
        </w:rPr>
        <w:t>个特征。</w:t>
      </w:r>
    </w:p>
    <w:p w14:paraId="6E80B00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实验任务介绍：本次实验我们将利用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的类型（</w:t>
      </w:r>
      <w:r w:rsidRPr="00932502">
        <w:rPr>
          <w:rFonts w:hint="eastAsia"/>
        </w:rPr>
        <w:t>Category</w:t>
      </w:r>
      <w:r w:rsidRPr="00932502">
        <w:rPr>
          <w:rFonts w:hint="eastAsia"/>
        </w:rPr>
        <w:t>）、收费情况</w:t>
      </w:r>
      <w:r w:rsidRPr="00932502">
        <w:rPr>
          <w:rFonts w:hint="eastAsia"/>
        </w:rPr>
        <w:t>(Type)</w:t>
      </w:r>
      <w:r w:rsidRPr="00932502">
        <w:rPr>
          <w:rFonts w:hint="eastAsia"/>
        </w:rPr>
        <w:t>、大小（</w:t>
      </w:r>
      <w:r w:rsidRPr="00932502">
        <w:rPr>
          <w:rFonts w:hint="eastAsia"/>
        </w:rPr>
        <w:t>Size</w:t>
      </w:r>
      <w:r w:rsidRPr="00932502">
        <w:rPr>
          <w:rFonts w:hint="eastAsia"/>
        </w:rPr>
        <w:t>）、评分</w:t>
      </w:r>
      <w:r w:rsidRPr="00932502">
        <w:rPr>
          <w:rFonts w:hint="eastAsia"/>
        </w:rPr>
        <w:t>(Rating)</w:t>
      </w:r>
      <w:r w:rsidRPr="00932502">
        <w:rPr>
          <w:rFonts w:hint="eastAsia"/>
        </w:rPr>
        <w:t>、评价数量</w:t>
      </w:r>
      <w:r w:rsidRPr="00932502">
        <w:rPr>
          <w:rFonts w:hint="eastAsia"/>
        </w:rPr>
        <w:t>(Reviews)</w:t>
      </w:r>
      <w:r w:rsidRPr="00932502">
        <w:rPr>
          <w:rFonts w:hint="eastAsia"/>
        </w:rPr>
        <w:t>和分级</w:t>
      </w:r>
      <w:r w:rsidRPr="00932502">
        <w:rPr>
          <w:rFonts w:hint="eastAsia"/>
        </w:rPr>
        <w:t>(Content Rating)</w:t>
      </w:r>
      <w:r w:rsidRPr="00932502">
        <w:rPr>
          <w:rFonts w:hint="eastAsia"/>
        </w:rPr>
        <w:t>等特征来预测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的下载量。</w:t>
      </w:r>
    </w:p>
    <w:p w14:paraId="59EE80EB" w14:textId="3F834BE1" w:rsidR="00454D30" w:rsidRPr="00932502" w:rsidRDefault="00454D30" w:rsidP="00454D30">
      <w:pPr>
        <w:pStyle w:val="1e"/>
      </w:pPr>
      <w:r w:rsidRPr="00932502">
        <w:rPr>
          <w:rFonts w:hint="eastAsia"/>
        </w:rPr>
        <w:t>首先我们将对整理数据集进行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处理，接下来我们将以</w:t>
      </w:r>
      <w:r w:rsidRPr="00932502">
        <w:rPr>
          <w:rFonts w:hint="eastAsia"/>
        </w:rPr>
        <w:t>Rating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Size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Price</w:t>
      </w:r>
      <w:r w:rsidRPr="00932502">
        <w:rPr>
          <w:rFonts w:hint="eastAsia"/>
        </w:rPr>
        <w:t>这</w:t>
      </w:r>
      <w:proofErr w:type="gramStart"/>
      <w:r w:rsidR="00FD2927">
        <w:rPr>
          <w:rFonts w:hint="eastAsia"/>
        </w:rPr>
        <w:t>三</w:t>
      </w:r>
      <w:r w:rsidRPr="00932502">
        <w:rPr>
          <w:rFonts w:hint="eastAsia"/>
        </w:rPr>
        <w:t>特征</w:t>
      </w:r>
      <w:proofErr w:type="gramEnd"/>
      <w:r w:rsidRPr="00932502">
        <w:rPr>
          <w:rFonts w:hint="eastAsia"/>
        </w:rPr>
        <w:t>为例，进行数据预处理的教学。</w:t>
      </w:r>
    </w:p>
    <w:p w14:paraId="2DD49901" w14:textId="77777777" w:rsidR="00454D30" w:rsidRPr="00932502" w:rsidRDefault="00454D30" w:rsidP="00B71C3B">
      <w:pPr>
        <w:pStyle w:val="3"/>
        <w:numPr>
          <w:ilvl w:val="2"/>
          <w:numId w:val="4"/>
        </w:numPr>
        <w:rPr>
          <w:rFonts w:ascii="方正兰亭黑简体"/>
        </w:rPr>
      </w:pPr>
      <w:bookmarkStart w:id="78" w:name="_Toc47648706"/>
      <w:bookmarkStart w:id="79" w:name="_Toc66344305"/>
      <w:r w:rsidRPr="00932502">
        <w:rPr>
          <w:rFonts w:ascii="方正兰亭黑简体" w:hint="eastAsia"/>
        </w:rPr>
        <w:t>数据预处理</w:t>
      </w:r>
      <w:bookmarkEnd w:id="78"/>
      <w:bookmarkEnd w:id="79"/>
    </w:p>
    <w:p w14:paraId="4FFE88D7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数据读取</w:t>
      </w:r>
    </w:p>
    <w:p w14:paraId="72D472E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5B48D6B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lastRenderedPageBreak/>
        <w:t>#</w:t>
      </w:r>
      <w:proofErr w:type="spellStart"/>
      <w:r w:rsidRPr="00932502">
        <w:rPr>
          <w:rFonts w:hint="eastAsia"/>
        </w:rPr>
        <w:t>导入相关库</w:t>
      </w:r>
      <w:proofErr w:type="spellEnd"/>
    </w:p>
    <w:p w14:paraId="1463142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import pandas as pd</w:t>
      </w:r>
    </w:p>
    <w:p w14:paraId="38093A4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</w:t>
      </w:r>
      <w:proofErr w:type="spellStart"/>
      <w:proofErr w:type="gramStart"/>
      <w:r w:rsidRPr="00932502">
        <w:rPr>
          <w:rFonts w:hint="eastAsia"/>
        </w:rPr>
        <w:t>matplotlib.pyplot</w:t>
      </w:r>
      <w:proofErr w:type="spellEnd"/>
      <w:proofErr w:type="gramEnd"/>
      <w:r w:rsidRPr="00932502">
        <w:rPr>
          <w:rFonts w:hint="eastAsia"/>
        </w:rPr>
        <w:t xml:space="preserve"> as </w:t>
      </w:r>
      <w:proofErr w:type="spellStart"/>
      <w:r w:rsidRPr="00932502">
        <w:rPr>
          <w:rFonts w:hint="eastAsia"/>
        </w:rPr>
        <w:t>plt</w:t>
      </w:r>
      <w:proofErr w:type="spellEnd"/>
    </w:p>
    <w:p w14:paraId="550D269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seaborn as </w:t>
      </w:r>
      <w:proofErr w:type="spellStart"/>
      <w:r w:rsidRPr="00932502">
        <w:rPr>
          <w:rFonts w:hint="eastAsia"/>
        </w:rPr>
        <w:t>sns</w:t>
      </w:r>
      <w:proofErr w:type="spellEnd"/>
    </w:p>
    <w:p w14:paraId="748E00D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</w:t>
      </w:r>
      <w:proofErr w:type="spellStart"/>
      <w:r w:rsidRPr="00932502">
        <w:rPr>
          <w:rFonts w:hint="eastAsia"/>
        </w:rPr>
        <w:t>numpy</w:t>
      </w:r>
      <w:proofErr w:type="spellEnd"/>
      <w:r w:rsidRPr="00932502">
        <w:rPr>
          <w:rFonts w:hint="eastAsia"/>
        </w:rPr>
        <w:t xml:space="preserve"> as np</w:t>
      </w:r>
    </w:p>
    <w:p w14:paraId="06C3025D" w14:textId="77777777" w:rsidR="00454D30" w:rsidRPr="00932502" w:rsidRDefault="00454D30" w:rsidP="00454D30">
      <w:pPr>
        <w:pStyle w:val="2f2"/>
      </w:pPr>
    </w:p>
    <w:p w14:paraId="023E5D91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 = </w:t>
      </w:r>
      <w:proofErr w:type="gramStart"/>
      <w:r w:rsidRPr="00932502">
        <w:rPr>
          <w:rFonts w:hint="eastAsia"/>
        </w:rPr>
        <w:t>pd.read</w:t>
      </w:r>
      <w:proofErr w:type="gramEnd"/>
      <w:r w:rsidRPr="00932502">
        <w:rPr>
          <w:rFonts w:hint="eastAsia"/>
        </w:rPr>
        <w:t>_csv("googleappstorev1.csv",index_col=0)#</w:t>
      </w:r>
      <w:r w:rsidRPr="00932502">
        <w:rPr>
          <w:rFonts w:hint="eastAsia"/>
        </w:rPr>
        <w:t>读取数据。</w:t>
      </w:r>
      <w:r w:rsidRPr="00932502">
        <w:rPr>
          <w:rFonts w:hint="eastAsia"/>
        </w:rPr>
        <w:t>index_col=0</w:t>
      </w:r>
      <w:r w:rsidRPr="00932502">
        <w:rPr>
          <w:rFonts w:hint="eastAsia"/>
        </w:rPr>
        <w:t>：读取时不自动添加行号。</w:t>
      </w:r>
    </w:p>
    <w:p w14:paraId="2D98247F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</w:t>
      </w:r>
    </w:p>
    <w:p w14:paraId="40BCE50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29ABBDB9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32218951" wp14:editId="4B9DC1BD">
            <wp:extent cx="5513695" cy="924479"/>
            <wp:effectExtent l="19050" t="19050" r="11430" b="285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935" cy="926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9A3D2C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缺失值处理</w:t>
      </w:r>
    </w:p>
    <w:p w14:paraId="04298818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查看缺失值</w:t>
      </w:r>
    </w:p>
    <w:p w14:paraId="4856C2A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pandas</w:t>
      </w:r>
      <w:r w:rsidRPr="00932502">
        <w:rPr>
          <w:rFonts w:hint="eastAsia"/>
        </w:rPr>
        <w:t>中，</w:t>
      </w:r>
      <w:proofErr w:type="spellStart"/>
      <w:r w:rsidRPr="00932502">
        <w:rPr>
          <w:rFonts w:hint="eastAsia"/>
        </w:rPr>
        <w:t>isnull</w:t>
      </w:r>
      <w:proofErr w:type="spellEnd"/>
      <w:r w:rsidRPr="00932502">
        <w:rPr>
          <w:rFonts w:hint="eastAsia"/>
        </w:rPr>
        <w:t>()</w:t>
      </w:r>
      <w:r w:rsidRPr="00932502">
        <w:rPr>
          <w:rFonts w:hint="eastAsia"/>
        </w:rPr>
        <w:t>是常用的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查看方法：</w:t>
      </w:r>
    </w:p>
    <w:p w14:paraId="43767AE0" w14:textId="77777777" w:rsidR="00454D30" w:rsidRPr="00932502" w:rsidRDefault="00454D30" w:rsidP="00454D30">
      <w:pPr>
        <w:pStyle w:val="1e"/>
      </w:pPr>
      <w:proofErr w:type="spellStart"/>
      <w:r w:rsidRPr="00932502">
        <w:rPr>
          <w:rFonts w:hint="eastAsia"/>
        </w:rPr>
        <w:t>df.isnull</w:t>
      </w:r>
      <w:proofErr w:type="spellEnd"/>
      <w:r w:rsidRPr="00932502">
        <w:rPr>
          <w:rFonts w:hint="eastAsia"/>
        </w:rPr>
        <w:t>():</w:t>
      </w:r>
      <w:r w:rsidRPr="00932502">
        <w:rPr>
          <w:rFonts w:hint="eastAsia"/>
        </w:rPr>
        <w:t>查看所有数据是否为缺失值，返回</w:t>
      </w:r>
      <w:r w:rsidRPr="00932502">
        <w:rPr>
          <w:rFonts w:hint="eastAsia"/>
        </w:rPr>
        <w:t>bool</w:t>
      </w:r>
      <w:r w:rsidRPr="00932502">
        <w:rPr>
          <w:rFonts w:hint="eastAsia"/>
        </w:rPr>
        <w:t>值。</w:t>
      </w:r>
      <w:r w:rsidRPr="00932502">
        <w:rPr>
          <w:rFonts w:hint="eastAsia"/>
        </w:rPr>
        <w:t>True</w:t>
      </w:r>
      <w:r w:rsidRPr="00932502">
        <w:rPr>
          <w:rFonts w:hint="eastAsia"/>
        </w:rPr>
        <w:t>：缺失值；</w:t>
      </w:r>
      <w:r w:rsidRPr="00932502">
        <w:rPr>
          <w:rFonts w:hint="eastAsia"/>
        </w:rPr>
        <w:t>False</w:t>
      </w:r>
      <w:r w:rsidRPr="00932502">
        <w:rPr>
          <w:rFonts w:hint="eastAsia"/>
        </w:rPr>
        <w:t>：不是缺失值。</w:t>
      </w:r>
    </w:p>
    <w:p w14:paraId="3354C708" w14:textId="77777777" w:rsidR="00454D30" w:rsidRPr="00932502" w:rsidRDefault="00454D30" w:rsidP="00454D30">
      <w:pPr>
        <w:pStyle w:val="1e"/>
      </w:pPr>
      <w:proofErr w:type="spellStart"/>
      <w:r w:rsidRPr="00932502">
        <w:rPr>
          <w:rFonts w:hint="eastAsia"/>
        </w:rPr>
        <w:t>df.isnull</w:t>
      </w:r>
      <w:proofErr w:type="spellEnd"/>
      <w:r w:rsidRPr="00932502">
        <w:rPr>
          <w:rFonts w:hint="eastAsia"/>
        </w:rPr>
        <w:t>().any():</w:t>
      </w:r>
      <w:r w:rsidRPr="00932502">
        <w:rPr>
          <w:rFonts w:hint="eastAsia"/>
        </w:rPr>
        <w:t>查看每个特征是否存在缺失值，返回</w:t>
      </w:r>
      <w:r w:rsidRPr="00932502">
        <w:rPr>
          <w:rFonts w:hint="eastAsia"/>
        </w:rPr>
        <w:t>bool</w:t>
      </w:r>
      <w:r w:rsidRPr="00932502">
        <w:rPr>
          <w:rFonts w:hint="eastAsia"/>
        </w:rPr>
        <w:t>值。</w:t>
      </w:r>
    </w:p>
    <w:p w14:paraId="566447B6" w14:textId="77777777" w:rsidR="00454D30" w:rsidRPr="00932502" w:rsidRDefault="00454D30" w:rsidP="00454D30">
      <w:pPr>
        <w:pStyle w:val="1e"/>
      </w:pPr>
      <w:proofErr w:type="spellStart"/>
      <w:r w:rsidRPr="00932502">
        <w:rPr>
          <w:rFonts w:hint="eastAsia"/>
        </w:rPr>
        <w:t>df.isnll</w:t>
      </w:r>
      <w:proofErr w:type="spellEnd"/>
      <w:r w:rsidRPr="00932502">
        <w:rPr>
          <w:rFonts w:hint="eastAsia"/>
        </w:rPr>
        <w:t>().sum():</w:t>
      </w:r>
      <w:r w:rsidRPr="00932502">
        <w:rPr>
          <w:rFonts w:hint="eastAsia"/>
        </w:rPr>
        <w:t>返回每个特征中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的具体数量。</w:t>
      </w:r>
    </w:p>
    <w:p w14:paraId="601FE7BC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4309F03D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 xml:space="preserve"># </w:t>
      </w:r>
      <w:r w:rsidRPr="00932502">
        <w:rPr>
          <w:rFonts w:hint="eastAsia"/>
          <w:lang w:eastAsia="zh-CN"/>
        </w:rPr>
        <w:t>查看前</w:t>
      </w:r>
      <w:r w:rsidRPr="00932502">
        <w:rPr>
          <w:rFonts w:hint="eastAsia"/>
          <w:lang w:eastAsia="zh-CN"/>
        </w:rPr>
        <w:t>5</w:t>
      </w:r>
      <w:r w:rsidRPr="00932502">
        <w:rPr>
          <w:rFonts w:hint="eastAsia"/>
          <w:lang w:eastAsia="zh-CN"/>
        </w:rPr>
        <w:t>个样本中，数据是否为缺失值。</w:t>
      </w:r>
    </w:p>
    <w:p w14:paraId="6F521EF0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().</w:t>
      </w:r>
      <w:proofErr w:type="spellStart"/>
      <w:r w:rsidRPr="00932502">
        <w:rPr>
          <w:rFonts w:hint="eastAsia"/>
        </w:rPr>
        <w:t>isnull</w:t>
      </w:r>
      <w:proofErr w:type="spellEnd"/>
      <w:r w:rsidRPr="00932502">
        <w:rPr>
          <w:rFonts w:hint="eastAsia"/>
        </w:rPr>
        <w:t>()</w:t>
      </w:r>
    </w:p>
    <w:p w14:paraId="3C79C1A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260786ED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7E1E5D47" wp14:editId="6DED6307">
            <wp:extent cx="4679577" cy="1356097"/>
            <wp:effectExtent l="19050" t="19050" r="26035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9052" cy="13588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D008B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0CEB2D6C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 xml:space="preserve"># </w:t>
      </w:r>
      <w:r w:rsidRPr="00932502">
        <w:rPr>
          <w:rFonts w:hint="eastAsia"/>
          <w:lang w:eastAsia="zh-CN"/>
        </w:rPr>
        <w:t>查看每个特征是否存在缺失值</w:t>
      </w:r>
    </w:p>
    <w:p w14:paraId="353A5304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df.isnull</w:t>
      </w:r>
      <w:proofErr w:type="spellEnd"/>
      <w:proofErr w:type="gramEnd"/>
      <w:r w:rsidRPr="00932502">
        <w:rPr>
          <w:rFonts w:hint="eastAsia"/>
        </w:rPr>
        <w:t>().any()</w:t>
      </w:r>
    </w:p>
    <w:p w14:paraId="198F7E9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30F770C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App               False</w:t>
      </w:r>
    </w:p>
    <w:p w14:paraId="1FAE0538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lastRenderedPageBreak/>
        <w:t>Category          False</w:t>
      </w:r>
    </w:p>
    <w:p w14:paraId="720AEC0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Rating             True</w:t>
      </w:r>
    </w:p>
    <w:p w14:paraId="280E2C6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Reviews           False</w:t>
      </w:r>
    </w:p>
    <w:p w14:paraId="42CA2D2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Size              False</w:t>
      </w:r>
    </w:p>
    <w:p w14:paraId="6132304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Installs          False</w:t>
      </w:r>
    </w:p>
    <w:p w14:paraId="5D7376E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Type               True</w:t>
      </w:r>
    </w:p>
    <w:p w14:paraId="31A5449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Price             False</w:t>
      </w:r>
    </w:p>
    <w:p w14:paraId="2C4582C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Content Rating     True</w:t>
      </w:r>
    </w:p>
    <w:p w14:paraId="01B6633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Genres            False</w:t>
      </w:r>
    </w:p>
    <w:p w14:paraId="4D09B9F5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bool</w:t>
      </w:r>
    </w:p>
    <w:p w14:paraId="092FB89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06C90F0A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df.isnull</w:t>
      </w:r>
      <w:proofErr w:type="spellEnd"/>
      <w:proofErr w:type="gramEnd"/>
      <w:r w:rsidRPr="00932502">
        <w:rPr>
          <w:rFonts w:hint="eastAsia"/>
        </w:rPr>
        <w:t>().sum()</w:t>
      </w:r>
    </w:p>
    <w:p w14:paraId="6A529D1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7E62615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App                  0</w:t>
      </w:r>
    </w:p>
    <w:p w14:paraId="1F3E01FB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Category             0</w:t>
      </w:r>
    </w:p>
    <w:p w14:paraId="28DEC1E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Rating            1474</w:t>
      </w:r>
    </w:p>
    <w:p w14:paraId="04C11B2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Reviews              0</w:t>
      </w:r>
    </w:p>
    <w:p w14:paraId="7F3B5A0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Size                 0</w:t>
      </w:r>
    </w:p>
    <w:p w14:paraId="22FA3EA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Installs             0</w:t>
      </w:r>
    </w:p>
    <w:p w14:paraId="75423A7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Type                 1</w:t>
      </w:r>
    </w:p>
    <w:p w14:paraId="08C926F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Price                0</w:t>
      </w:r>
    </w:p>
    <w:p w14:paraId="27E7CB6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Content Rating       1</w:t>
      </w:r>
    </w:p>
    <w:p w14:paraId="027254A8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Genres               0</w:t>
      </w:r>
    </w:p>
    <w:p w14:paraId="772673A4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int64</w:t>
      </w:r>
    </w:p>
    <w:p w14:paraId="192F46C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在介绍完三种查看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的方法后，对于本次任务来说，哪种方法更加合适呢？</w:t>
      </w:r>
      <w:r w:rsidRPr="00932502">
        <w:t xml:space="preserve"> </w:t>
      </w:r>
    </w:p>
    <w:p w14:paraId="45BB15F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思路：我们可以选用</w:t>
      </w:r>
      <w:proofErr w:type="spellStart"/>
      <w:r w:rsidRPr="00932502">
        <w:rPr>
          <w:rFonts w:hint="eastAsia"/>
        </w:rPr>
        <w:t>isnull</w:t>
      </w:r>
      <w:proofErr w:type="spellEnd"/>
      <w:r w:rsidRPr="00932502">
        <w:rPr>
          <w:rFonts w:hint="eastAsia"/>
        </w:rPr>
        <w:t>().any()</w:t>
      </w:r>
      <w:r w:rsidRPr="00932502">
        <w:rPr>
          <w:rFonts w:hint="eastAsia"/>
        </w:rPr>
        <w:t>或</w:t>
      </w:r>
      <w:proofErr w:type="spellStart"/>
      <w:r w:rsidRPr="00932502">
        <w:rPr>
          <w:rFonts w:hint="eastAsia"/>
        </w:rPr>
        <w:t>isnull</w:t>
      </w:r>
      <w:proofErr w:type="spellEnd"/>
      <w:r w:rsidRPr="00932502">
        <w:rPr>
          <w:rFonts w:hint="eastAsia"/>
        </w:rPr>
        <w:t>().sum()</w:t>
      </w:r>
      <w:r w:rsidRPr="00932502">
        <w:rPr>
          <w:rFonts w:hint="eastAsia"/>
        </w:rPr>
        <w:t>方法，查看哪些特征数据包含缺失值。</w:t>
      </w:r>
    </w:p>
    <w:p w14:paraId="35456344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缺失值处理</w:t>
      </w:r>
    </w:p>
    <w:p w14:paraId="41FE01B1" w14:textId="77777777" w:rsidR="00454D30" w:rsidRPr="00932502" w:rsidRDefault="00454D30" w:rsidP="00454D30">
      <w:pPr>
        <w:pStyle w:val="1e"/>
      </w:pPr>
      <w:proofErr w:type="gramStart"/>
      <w:r w:rsidRPr="00932502">
        <w:rPr>
          <w:rFonts w:hint="eastAsia"/>
        </w:rPr>
        <w:t>缺失值处理</w:t>
      </w:r>
      <w:proofErr w:type="gramEnd"/>
      <w:r w:rsidRPr="00932502">
        <w:rPr>
          <w:rFonts w:hint="eastAsia"/>
        </w:rPr>
        <w:t>的常见方法有：</w:t>
      </w:r>
    </w:p>
    <w:p w14:paraId="4893C2E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1</w:t>
      </w:r>
      <w:r w:rsidRPr="00932502">
        <w:rPr>
          <w:rFonts w:hint="eastAsia"/>
        </w:rPr>
        <w:t>删除：</w:t>
      </w:r>
      <w:proofErr w:type="spellStart"/>
      <w:proofErr w:type="gramStart"/>
      <w:r w:rsidRPr="00932502">
        <w:rPr>
          <w:rFonts w:hint="eastAsia"/>
        </w:rPr>
        <w:t>dropna</w:t>
      </w:r>
      <w:proofErr w:type="spellEnd"/>
      <w:r w:rsidRPr="00932502">
        <w:rPr>
          <w:rFonts w:hint="eastAsia"/>
        </w:rPr>
        <w:t>(</w:t>
      </w:r>
      <w:proofErr w:type="gramEnd"/>
      <w:r w:rsidRPr="00932502">
        <w:rPr>
          <w:rFonts w:hint="eastAsia"/>
        </w:rPr>
        <w:t>);</w:t>
      </w:r>
    </w:p>
    <w:p w14:paraId="67A935CA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2.</w:t>
      </w:r>
      <w:r w:rsidRPr="00932502">
        <w:rPr>
          <w:rFonts w:hint="eastAsia"/>
        </w:rPr>
        <w:t>填充：填充包括统计量填充（众数、均值、中位数）、</w:t>
      </w:r>
      <w:r w:rsidRPr="00932502">
        <w:rPr>
          <w:rFonts w:hint="eastAsia"/>
        </w:rPr>
        <w:t>KNN</w:t>
      </w:r>
      <w:r w:rsidRPr="00932502">
        <w:rPr>
          <w:rFonts w:hint="eastAsia"/>
        </w:rPr>
        <w:t>填充和回归预测填充等。常用方法包括：</w:t>
      </w:r>
      <w:proofErr w:type="spellStart"/>
      <w:r w:rsidRPr="00932502">
        <w:rPr>
          <w:rFonts w:hint="eastAsia"/>
        </w:rPr>
        <w:t>fillna</w:t>
      </w:r>
      <w:proofErr w:type="spellEnd"/>
      <w:r w:rsidRPr="00932502">
        <w:rPr>
          <w:rFonts w:hint="eastAsia"/>
        </w:rPr>
        <w:t>()</w:t>
      </w:r>
      <w:r w:rsidRPr="00932502">
        <w:rPr>
          <w:rFonts w:hint="eastAsia"/>
        </w:rPr>
        <w:t>与</w:t>
      </w:r>
      <w:r w:rsidRPr="00932502">
        <w:rPr>
          <w:rFonts w:hint="eastAsia"/>
        </w:rPr>
        <w:t>Python</w:t>
      </w:r>
      <w:r w:rsidRPr="00932502">
        <w:rPr>
          <w:rFonts w:hint="eastAsia"/>
        </w:rPr>
        <w:t>的</w:t>
      </w:r>
      <w:proofErr w:type="spellStart"/>
      <w:r w:rsidRPr="00932502">
        <w:rPr>
          <w:rFonts w:hint="eastAsia"/>
        </w:rPr>
        <w:t>sklearn.preprocessing</w:t>
      </w:r>
      <w:proofErr w:type="spellEnd"/>
      <w:r w:rsidRPr="00932502">
        <w:rPr>
          <w:rFonts w:hint="eastAsia"/>
        </w:rPr>
        <w:t>库中的</w:t>
      </w:r>
      <w:r w:rsidRPr="00932502">
        <w:rPr>
          <w:rFonts w:hint="eastAsia"/>
        </w:rPr>
        <w:t>Imputer</w:t>
      </w:r>
      <w:r w:rsidRPr="00932502">
        <w:rPr>
          <w:rFonts w:hint="eastAsia"/>
        </w:rPr>
        <w:t>类可对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进行众数、均值、中位数填充。</w:t>
      </w:r>
    </w:p>
    <w:p w14:paraId="61817BB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3.</w:t>
      </w:r>
      <w:r w:rsidRPr="00932502">
        <w:rPr>
          <w:rFonts w:hint="eastAsia"/>
        </w:rPr>
        <w:t>不处理</w:t>
      </w:r>
    </w:p>
    <w:p w14:paraId="3F742CE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对于本次实验的数据集和任务，应该对于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进行删除还是填充操作呢？</w:t>
      </w:r>
    </w:p>
    <w:p w14:paraId="66EBFC8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思路：包含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的特征包括：</w:t>
      </w:r>
      <w:r w:rsidRPr="00932502">
        <w:rPr>
          <w:rFonts w:hint="eastAsia"/>
        </w:rPr>
        <w:t>Rating(1474)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Type(1)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Content Rating(1)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Current Ver(8)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Android Ver(3)</w:t>
      </w:r>
      <w:r w:rsidRPr="00932502">
        <w:rPr>
          <w:rFonts w:hint="eastAsia"/>
        </w:rPr>
        <w:t>。除了</w:t>
      </w:r>
      <w:r w:rsidRPr="00932502">
        <w:rPr>
          <w:rFonts w:hint="eastAsia"/>
        </w:rPr>
        <w:t>Rating</w:t>
      </w:r>
      <w:r w:rsidRPr="00932502">
        <w:rPr>
          <w:rFonts w:hint="eastAsia"/>
        </w:rPr>
        <w:t>，其他特征只对应少量缺失数据样本，因此对于这种数据我们可以优先考虑删除缺失数据。而</w:t>
      </w:r>
      <w:r w:rsidRPr="00932502">
        <w:rPr>
          <w:rFonts w:hint="eastAsia"/>
        </w:rPr>
        <w:t>Rating</w:t>
      </w:r>
      <w:r w:rsidRPr="00932502">
        <w:rPr>
          <w:rFonts w:hint="eastAsia"/>
        </w:rPr>
        <w:t>特征对应的缺失数据样本较多，我们优先考虑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填充。</w:t>
      </w:r>
    </w:p>
    <w:p w14:paraId="06429F22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proofErr w:type="gramStart"/>
      <w:r w:rsidRPr="00932502">
        <w:rPr>
          <w:rFonts w:hint="eastAsia"/>
        </w:rPr>
        <w:lastRenderedPageBreak/>
        <w:t>缺失值</w:t>
      </w:r>
      <w:proofErr w:type="gramEnd"/>
      <w:r w:rsidRPr="00932502">
        <w:rPr>
          <w:rFonts w:hint="eastAsia"/>
        </w:rPr>
        <w:t>填充</w:t>
      </w:r>
    </w:p>
    <w:p w14:paraId="44DF8CA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本次实验我们选择统计量填充方法。统计量填充的选择标准：</w:t>
      </w:r>
    </w:p>
    <w:p w14:paraId="4F23D07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对于连续值，推荐使用中位数</w:t>
      </w:r>
      <w:r w:rsidRPr="00932502">
        <w:rPr>
          <w:rFonts w:hint="eastAsia"/>
        </w:rPr>
        <w:t xml:space="preserve"> </w:t>
      </w:r>
      <w:r w:rsidRPr="00932502">
        <w:rPr>
          <w:rFonts w:hint="eastAsia"/>
        </w:rPr>
        <w:t>，可以排除一些特别大或者特别小的异常值造成的影响；</w:t>
      </w:r>
    </w:p>
    <w:p w14:paraId="2C00368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对于离散值，推荐使用众数，均值和中位数没有意义，不能使用。</w:t>
      </w:r>
    </w:p>
    <w:p w14:paraId="1F378FDD" w14:textId="77777777" w:rsidR="00454D30" w:rsidRPr="00932502" w:rsidRDefault="00454D30" w:rsidP="00454D30">
      <w:pPr>
        <w:pStyle w:val="1e"/>
        <w:rPr>
          <w:rFonts w:hAnsi="HuaweiSans-Regular" w:hint="eastAsia"/>
          <w:sz w:val="24"/>
          <w:szCs w:val="24"/>
        </w:rPr>
      </w:pPr>
      <w:r w:rsidRPr="00932502">
        <w:rPr>
          <w:rFonts w:hint="eastAsia"/>
        </w:rPr>
        <w:t>对于评分，我们应该哪种统计量填充方法呢？</w:t>
      </w:r>
      <w:r w:rsidR="00FD2927">
        <w:rPr>
          <w:rStyle w:val="af"/>
          <w:rFonts w:ascii="Cambria" w:hAnsi="Cambria" w:cs="Cambria"/>
          <w:color w:val="auto"/>
        </w:rPr>
        <w:fldChar w:fldCharType="begin"/>
      </w:r>
      <w:r w:rsidR="00FD2927">
        <w:rPr>
          <w:rStyle w:val="af"/>
          <w:rFonts w:ascii="Cambria" w:hAnsi="Cambria" w:cs="Cambria"/>
          <w:color w:val="auto"/>
        </w:rPr>
        <w:instrText xml:space="preserve"> HYPERLINK "http://localhost:8888/notebooks/%E5%BC%80%E5%8F%91%20-%20EBG%E5%9C%A8%E7%BA%BF%E6%9C%BA%E5%99%A8%E5%AD%A6%E4%B9%A0%E5%AE%9E%E8%B7%B5/1.%E6%95%B0%E6%8D%AE%E9%A2%84%E5%A4%84%E7%90%86.ipynb" \l "</w:instrText>
      </w:r>
      <w:r w:rsidR="00FD2927">
        <w:rPr>
          <w:rStyle w:val="af"/>
          <w:rFonts w:ascii="Cambria" w:hAnsi="Cambria" w:cs="Cambria"/>
          <w:color w:val="auto"/>
        </w:rPr>
        <w:instrText>问题</w:instrText>
      </w:r>
      <w:r w:rsidR="00FD2927">
        <w:rPr>
          <w:rStyle w:val="af"/>
          <w:rFonts w:ascii="Cambria" w:hAnsi="Cambria" w:cs="Cambria"/>
          <w:color w:val="auto"/>
        </w:rPr>
        <w:instrText>3</w:instrText>
      </w:r>
      <w:r w:rsidR="00FD2927">
        <w:rPr>
          <w:rStyle w:val="af"/>
          <w:rFonts w:ascii="Cambria" w:hAnsi="Cambria" w:cs="Cambria"/>
          <w:color w:val="auto"/>
        </w:rPr>
        <w:instrText>：对于评分，我们应该哪种统计量填充方法呢？</w:instrText>
      </w:r>
      <w:r w:rsidR="00FD2927">
        <w:rPr>
          <w:rStyle w:val="af"/>
          <w:rFonts w:ascii="Cambria" w:hAnsi="Cambria" w:cs="Cambria"/>
          <w:color w:val="auto"/>
        </w:rPr>
        <w:instrText xml:space="preserve">" </w:instrText>
      </w:r>
      <w:r w:rsidR="00FD2927">
        <w:rPr>
          <w:rStyle w:val="af"/>
          <w:rFonts w:ascii="Cambria" w:hAnsi="Cambria" w:cs="Cambria"/>
          <w:color w:val="auto"/>
        </w:rPr>
        <w:fldChar w:fldCharType="separate"/>
      </w:r>
      <w:r w:rsidRPr="00932502">
        <w:rPr>
          <w:rStyle w:val="af"/>
          <w:rFonts w:ascii="Cambria" w:hAnsi="Cambria" w:cs="Cambria"/>
          <w:color w:val="auto"/>
        </w:rPr>
        <w:t>¶</w:t>
      </w:r>
      <w:r w:rsidR="00FD2927">
        <w:rPr>
          <w:rStyle w:val="af"/>
          <w:rFonts w:ascii="Cambria" w:hAnsi="Cambria" w:cs="Cambria"/>
          <w:color w:val="auto"/>
        </w:rPr>
        <w:fldChar w:fldCharType="end"/>
      </w:r>
    </w:p>
    <w:p w14:paraId="3196D01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思路：评分数据的连续的值，所以我们选择中位数填充。</w:t>
      </w:r>
    </w:p>
    <w:p w14:paraId="01B94AF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使用</w:t>
      </w:r>
      <w:r w:rsidRPr="00932502">
        <w:rPr>
          <w:rFonts w:hint="eastAsia"/>
        </w:rPr>
        <w:t>Python</w:t>
      </w:r>
      <w:r w:rsidRPr="00932502">
        <w:rPr>
          <w:rFonts w:hint="eastAsia"/>
        </w:rPr>
        <w:t>中</w:t>
      </w:r>
      <w:r w:rsidRPr="00932502">
        <w:rPr>
          <w:rFonts w:hint="eastAsia"/>
        </w:rPr>
        <w:t>pandas</w:t>
      </w:r>
      <w:r w:rsidRPr="00932502">
        <w:rPr>
          <w:rFonts w:hint="eastAsia"/>
        </w:rPr>
        <w:t>库的</w:t>
      </w:r>
      <w:proofErr w:type="spellStart"/>
      <w:r w:rsidRPr="00932502">
        <w:rPr>
          <w:rFonts w:hint="eastAsia"/>
        </w:rPr>
        <w:t>dropna</w:t>
      </w:r>
      <w:proofErr w:type="spellEnd"/>
      <w:r w:rsidRPr="00932502">
        <w:rPr>
          <w:rFonts w:hint="eastAsia"/>
        </w:rPr>
        <w:t xml:space="preserve"> ( ) </w:t>
      </w:r>
      <w:r w:rsidRPr="00932502">
        <w:rPr>
          <w:rFonts w:hint="eastAsia"/>
        </w:rPr>
        <w:t>函数，其基本格式如下：</w:t>
      </w:r>
    </w:p>
    <w:p w14:paraId="3C7E7678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DataFrame.fillna</w:t>
      </w:r>
      <w:proofErr w:type="spellEnd"/>
      <w:r w:rsidRPr="00932502">
        <w:rPr>
          <w:rFonts w:hint="eastAsia"/>
        </w:rPr>
        <w:t xml:space="preserve">(value=None, method=None, axis=None, </w:t>
      </w:r>
      <w:proofErr w:type="spellStart"/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=False, limit=None)</w:t>
      </w:r>
    </w:p>
    <w:p w14:paraId="5A93BA07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关键参数详解：</w:t>
      </w:r>
    </w:p>
    <w:p w14:paraId="7054869E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 xml:space="preserve">value: </w:t>
      </w:r>
      <w:r w:rsidRPr="00932502">
        <w:rPr>
          <w:rFonts w:hint="eastAsia"/>
          <w:lang w:eastAsia="zh-CN"/>
        </w:rPr>
        <w:t>特定填充值</w:t>
      </w:r>
    </w:p>
    <w:p w14:paraId="75BD40B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method: </w:t>
      </w:r>
      <w:proofErr w:type="spellStart"/>
      <w:r w:rsidRPr="00932502">
        <w:rPr>
          <w:rFonts w:hint="eastAsia"/>
        </w:rPr>
        <w:t>差值方式</w:t>
      </w:r>
      <w:proofErr w:type="spellEnd"/>
      <w:r w:rsidRPr="00932502">
        <w:rPr>
          <w:rFonts w:hint="eastAsia"/>
        </w:rPr>
        <w:t>：</w:t>
      </w:r>
    </w:p>
    <w:p w14:paraId="7868030B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    pad/</w:t>
      </w:r>
      <w:proofErr w:type="spellStart"/>
      <w:r w:rsidRPr="00932502">
        <w:rPr>
          <w:rFonts w:hint="eastAsia"/>
        </w:rPr>
        <w:t>ffill</w:t>
      </w:r>
      <w:r w:rsidRPr="00932502">
        <w:rPr>
          <w:rFonts w:hint="eastAsia"/>
        </w:rPr>
        <w:t>：用前一个非缺失值去填充该缺失值</w:t>
      </w:r>
      <w:proofErr w:type="spellEnd"/>
    </w:p>
    <w:p w14:paraId="4949AC1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    backfill/</w:t>
      </w:r>
      <w:proofErr w:type="spellStart"/>
      <w:r w:rsidRPr="00932502">
        <w:rPr>
          <w:rFonts w:hint="eastAsia"/>
        </w:rPr>
        <w:t>bfill</w:t>
      </w:r>
      <w:r w:rsidRPr="00932502">
        <w:rPr>
          <w:rFonts w:hint="eastAsia"/>
        </w:rPr>
        <w:t>：用下一个非缺失值填充该缺失值</w:t>
      </w:r>
      <w:proofErr w:type="spellEnd"/>
    </w:p>
    <w:p w14:paraId="2A5CBCC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    </w:t>
      </w:r>
      <w:proofErr w:type="spellStart"/>
      <w:r w:rsidRPr="00932502">
        <w:rPr>
          <w:rFonts w:hint="eastAsia"/>
        </w:rPr>
        <w:t>None</w:t>
      </w:r>
      <w:r w:rsidRPr="00932502">
        <w:rPr>
          <w:rFonts w:hint="eastAsia"/>
        </w:rPr>
        <w:t>：指定一个值去替换缺失值（缺省默认这种方式</w:t>
      </w:r>
      <w:proofErr w:type="spellEnd"/>
      <w:r w:rsidRPr="00932502">
        <w:rPr>
          <w:rFonts w:hint="eastAsia"/>
        </w:rPr>
        <w:t>）</w:t>
      </w:r>
    </w:p>
    <w:p w14:paraId="42C251B7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 xml:space="preserve">axis: </w:t>
      </w:r>
      <w:r w:rsidRPr="00932502">
        <w:rPr>
          <w:rFonts w:hint="eastAsia"/>
          <w:lang w:eastAsia="zh-CN"/>
        </w:rPr>
        <w:t>默认为</w:t>
      </w:r>
      <w:r w:rsidRPr="00932502">
        <w:rPr>
          <w:rFonts w:hint="eastAsia"/>
          <w:lang w:eastAsia="zh-CN"/>
        </w:rPr>
        <w:t>0</w:t>
      </w:r>
      <w:r w:rsidRPr="00932502">
        <w:rPr>
          <w:rFonts w:hint="eastAsia"/>
          <w:lang w:eastAsia="zh-CN"/>
        </w:rPr>
        <w:t>。</w:t>
      </w:r>
      <w:r w:rsidRPr="00932502">
        <w:rPr>
          <w:rFonts w:hint="eastAsia"/>
          <w:lang w:eastAsia="zh-CN"/>
        </w:rPr>
        <w:t>axis=0</w:t>
      </w:r>
      <w:r w:rsidRPr="00932502">
        <w:rPr>
          <w:rFonts w:hint="eastAsia"/>
          <w:lang w:eastAsia="zh-CN"/>
        </w:rPr>
        <w:t>代表</w:t>
      </w:r>
      <w:r w:rsidRPr="00932502">
        <w:rPr>
          <w:rFonts w:hint="eastAsia"/>
          <w:lang w:eastAsia="zh-CN"/>
        </w:rPr>
        <w:t>d</w:t>
      </w:r>
      <w:r w:rsidRPr="00932502">
        <w:rPr>
          <w:rFonts w:hint="eastAsia"/>
          <w:lang w:eastAsia="zh-CN"/>
        </w:rPr>
        <w:t>对行数据进行操作，</w:t>
      </w:r>
      <w:r w:rsidRPr="00932502">
        <w:rPr>
          <w:rFonts w:hint="eastAsia"/>
          <w:lang w:eastAsia="zh-CN"/>
        </w:rPr>
        <w:t>axis=1</w:t>
      </w:r>
      <w:r w:rsidRPr="00932502">
        <w:rPr>
          <w:rFonts w:hint="eastAsia"/>
          <w:lang w:eastAsia="zh-CN"/>
        </w:rPr>
        <w:t>代表列数据</w:t>
      </w:r>
    </w:p>
    <w:p w14:paraId="33C5C14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=True/</w:t>
      </w:r>
      <w:proofErr w:type="spellStart"/>
      <w:r w:rsidRPr="00932502">
        <w:rPr>
          <w:rFonts w:hint="eastAsia"/>
        </w:rPr>
        <w:t>False</w:t>
      </w:r>
      <w:r w:rsidRPr="00932502">
        <w:rPr>
          <w:rFonts w:hint="eastAsia"/>
        </w:rPr>
        <w:t>：</w:t>
      </w:r>
      <w:r w:rsidRPr="00932502">
        <w:rPr>
          <w:rFonts w:hint="eastAsia"/>
        </w:rPr>
        <w:t>Boolean</w:t>
      </w:r>
      <w:r w:rsidRPr="00932502">
        <w:rPr>
          <w:rFonts w:hint="eastAsia"/>
        </w:rPr>
        <w:t>数据</w:t>
      </w:r>
      <w:proofErr w:type="spellEnd"/>
      <w:r w:rsidRPr="00932502">
        <w:rPr>
          <w:rFonts w:hint="eastAsia"/>
        </w:rPr>
        <w:t xml:space="preserve">, </w:t>
      </w:r>
      <w:proofErr w:type="spellStart"/>
      <w:r w:rsidRPr="00932502">
        <w:rPr>
          <w:rFonts w:hint="eastAsia"/>
        </w:rPr>
        <w:t>默认为</w:t>
      </w:r>
      <w:r w:rsidRPr="00932502">
        <w:rPr>
          <w:rFonts w:hint="eastAsia"/>
        </w:rPr>
        <w:t>False</w:t>
      </w:r>
      <w:r w:rsidRPr="00932502">
        <w:rPr>
          <w:rFonts w:hint="eastAsia"/>
        </w:rPr>
        <w:t>。</w:t>
      </w:r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</w:t>
      </w:r>
      <w:proofErr w:type="spellStart"/>
      <w:r w:rsidRPr="00932502">
        <w:rPr>
          <w:rFonts w:hint="eastAsia"/>
        </w:rPr>
        <w:t>True</w:t>
      </w:r>
      <w:r w:rsidRPr="00932502">
        <w:rPr>
          <w:rFonts w:hint="eastAsia"/>
        </w:rPr>
        <w:t>代表直接对原数据集</w:t>
      </w:r>
      <w:r w:rsidRPr="00932502">
        <w:rPr>
          <w:rFonts w:hint="eastAsia"/>
        </w:rPr>
        <w:t>N</w:t>
      </w:r>
      <w:r w:rsidRPr="00932502">
        <w:rPr>
          <w:rFonts w:hint="eastAsia"/>
        </w:rPr>
        <w:t>做出修改</w:t>
      </w:r>
      <w:proofErr w:type="spellEnd"/>
      <w:r w:rsidRPr="00932502">
        <w:rPr>
          <w:rFonts w:hint="eastAsia"/>
        </w:rPr>
        <w:t>。</w:t>
      </w:r>
    </w:p>
    <w:p w14:paraId="4493CA68" w14:textId="77777777" w:rsidR="00454D30" w:rsidRPr="00932502" w:rsidRDefault="00454D30" w:rsidP="00454D30">
      <w:pPr>
        <w:pStyle w:val="2f2"/>
        <w:rPr>
          <w:rFonts w:hAnsi="Courier New"/>
        </w:rPr>
      </w:pPr>
      <w:proofErr w:type="gramStart"/>
      <w:r w:rsidRPr="00932502">
        <w:rPr>
          <w:rFonts w:hint="eastAsia"/>
        </w:rPr>
        <w:t>limit :</w:t>
      </w:r>
      <w:proofErr w:type="gramEnd"/>
      <w:r w:rsidRPr="00932502">
        <w:rPr>
          <w:rFonts w:hint="eastAsia"/>
        </w:rPr>
        <w:t xml:space="preserve"> </w:t>
      </w:r>
      <w:proofErr w:type="spellStart"/>
      <w:r w:rsidRPr="00932502">
        <w:rPr>
          <w:rFonts w:hint="eastAsia"/>
        </w:rPr>
        <w:t>阈值。超过阈值才填充该行或该列</w:t>
      </w:r>
      <w:proofErr w:type="spellEnd"/>
      <w:r w:rsidRPr="00932502">
        <w:rPr>
          <w:rFonts w:hint="eastAsia"/>
        </w:rPr>
        <w:t>。</w:t>
      </w:r>
      <w:r w:rsidRPr="00932502">
        <w:rPr>
          <w:rFonts w:hAnsi="Courier New" w:hint="eastAsia"/>
        </w:rPr>
        <w:t xml:space="preserve"> </w:t>
      </w:r>
    </w:p>
    <w:p w14:paraId="74C8D1E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572A11EA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将样本按照分类类别进行分组，求出每类中评分的中位数，再填充缺失值。</w:t>
      </w:r>
    </w:p>
    <w:p w14:paraId="03FE2D6E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["Rating"] = 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["Rating"</w:t>
      </w:r>
      <w:proofErr w:type="gramStart"/>
      <w:r w:rsidRPr="00932502">
        <w:rPr>
          <w:rFonts w:hint="eastAsia"/>
        </w:rPr>
        <w:t>].</w:t>
      </w:r>
      <w:proofErr w:type="spellStart"/>
      <w:r w:rsidRPr="00932502">
        <w:rPr>
          <w:rFonts w:hint="eastAsia"/>
        </w:rPr>
        <w:t>fillna</w:t>
      </w:r>
      <w:proofErr w:type="spellEnd"/>
      <w:proofErr w:type="gram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["Rating"].median())</w:t>
      </w:r>
    </w:p>
    <w:p w14:paraId="49218C4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["Rating"]</w:t>
      </w:r>
    </w:p>
    <w:p w14:paraId="270E9BC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767A753B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0        4.1</w:t>
      </w:r>
    </w:p>
    <w:p w14:paraId="52F0602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1        3.9</w:t>
      </w:r>
    </w:p>
    <w:p w14:paraId="6AA4AA0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2        4.7</w:t>
      </w:r>
    </w:p>
    <w:p w14:paraId="4A1BB8C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3        4.5</w:t>
      </w:r>
    </w:p>
    <w:p w14:paraId="248D0CF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4        4.3</w:t>
      </w:r>
    </w:p>
    <w:p w14:paraId="5236B1E0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5        4.4</w:t>
      </w:r>
    </w:p>
    <w:p w14:paraId="1752B1E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6        3.8</w:t>
      </w:r>
    </w:p>
    <w:p w14:paraId="5A80728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7        4.1</w:t>
      </w:r>
    </w:p>
    <w:p w14:paraId="0CB60C3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8        4.4</w:t>
      </w:r>
    </w:p>
    <w:p w14:paraId="3F007BA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9        4.7</w:t>
      </w:r>
    </w:p>
    <w:p w14:paraId="1094299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10       4.4</w:t>
      </w:r>
    </w:p>
    <w:p w14:paraId="1F0CEFC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11       4.4</w:t>
      </w:r>
    </w:p>
    <w:p w14:paraId="4E57A8A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12       4.2</w:t>
      </w:r>
    </w:p>
    <w:p w14:paraId="13ED856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…</w:t>
      </w:r>
    </w:p>
    <w:p w14:paraId="1A22A00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3D60D79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lastRenderedPageBreak/>
        <w:t>#</w:t>
      </w:r>
      <w:proofErr w:type="spellStart"/>
      <w:r w:rsidRPr="00932502">
        <w:rPr>
          <w:rFonts w:hint="eastAsia"/>
        </w:rPr>
        <w:t>查看</w:t>
      </w:r>
      <w:proofErr w:type="spellEnd"/>
    </w:p>
    <w:p w14:paraId="473BD9E1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</w:t>
      </w:r>
    </w:p>
    <w:p w14:paraId="5E2269A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693BE822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46FCF5A9" wp14:editId="71692072">
            <wp:extent cx="5411337" cy="951672"/>
            <wp:effectExtent l="19050" t="19050" r="18415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2711" cy="958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455098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删除</w:t>
      </w:r>
    </w:p>
    <w:p w14:paraId="1031B4CF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使用</w:t>
      </w:r>
      <w:r w:rsidRPr="00932502">
        <w:rPr>
          <w:rFonts w:hint="eastAsia"/>
        </w:rPr>
        <w:t>Python</w:t>
      </w:r>
      <w:r w:rsidRPr="00932502">
        <w:rPr>
          <w:rFonts w:hint="eastAsia"/>
        </w:rPr>
        <w:t>中</w:t>
      </w:r>
      <w:r w:rsidRPr="00932502">
        <w:rPr>
          <w:rFonts w:hint="eastAsia"/>
        </w:rPr>
        <w:t>pandas</w:t>
      </w:r>
      <w:r w:rsidRPr="00932502">
        <w:rPr>
          <w:rFonts w:hint="eastAsia"/>
        </w:rPr>
        <w:t>库的</w:t>
      </w:r>
      <w:proofErr w:type="spellStart"/>
      <w:r w:rsidRPr="00932502">
        <w:rPr>
          <w:rFonts w:hint="eastAsia"/>
        </w:rPr>
        <w:t>dropna</w:t>
      </w:r>
      <w:proofErr w:type="spellEnd"/>
      <w:r w:rsidRPr="00932502">
        <w:rPr>
          <w:rFonts w:hint="eastAsia"/>
        </w:rPr>
        <w:t xml:space="preserve"> ( ) </w:t>
      </w:r>
      <w:r w:rsidRPr="00932502">
        <w:rPr>
          <w:rFonts w:hint="eastAsia"/>
        </w:rPr>
        <w:t>函数，其基本格式如下：</w:t>
      </w:r>
    </w:p>
    <w:p w14:paraId="5DF217A7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DataFrame.dropna</w:t>
      </w:r>
      <w:proofErr w:type="spellEnd"/>
      <w:r w:rsidRPr="00932502">
        <w:rPr>
          <w:rFonts w:hint="eastAsia"/>
        </w:rPr>
        <w:t xml:space="preserve">(axis=0, how='any', thresh=None, subset=None, </w:t>
      </w:r>
      <w:proofErr w:type="spellStart"/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=False)</w:t>
      </w:r>
    </w:p>
    <w:p w14:paraId="2B825330" w14:textId="77777777" w:rsidR="00454D30" w:rsidRPr="00932502" w:rsidRDefault="00454D30" w:rsidP="00454D30">
      <w:pPr>
        <w:pStyle w:val="2f2"/>
      </w:pPr>
    </w:p>
    <w:p w14:paraId="41BE1308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关键参数详解：</w:t>
      </w:r>
    </w:p>
    <w:p w14:paraId="33ECF565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axis=0/1</w:t>
      </w:r>
      <w:r w:rsidRPr="00932502">
        <w:rPr>
          <w:rFonts w:hint="eastAsia"/>
          <w:lang w:eastAsia="zh-CN"/>
        </w:rPr>
        <w:t>，默认为</w:t>
      </w:r>
      <w:r w:rsidRPr="00932502">
        <w:rPr>
          <w:rFonts w:hint="eastAsia"/>
          <w:lang w:eastAsia="zh-CN"/>
        </w:rPr>
        <w:t>0</w:t>
      </w:r>
      <w:r w:rsidRPr="00932502">
        <w:rPr>
          <w:rFonts w:hint="eastAsia"/>
          <w:lang w:eastAsia="zh-CN"/>
        </w:rPr>
        <w:t>。</w:t>
      </w:r>
      <w:r w:rsidRPr="00932502">
        <w:rPr>
          <w:rFonts w:hint="eastAsia"/>
          <w:lang w:eastAsia="zh-CN"/>
        </w:rPr>
        <w:t>axis=0</w:t>
      </w:r>
      <w:r w:rsidRPr="00932502">
        <w:rPr>
          <w:rFonts w:hint="eastAsia"/>
          <w:lang w:eastAsia="zh-CN"/>
        </w:rPr>
        <w:t>代表</w:t>
      </w:r>
      <w:r w:rsidRPr="00932502">
        <w:rPr>
          <w:rFonts w:hint="eastAsia"/>
          <w:lang w:eastAsia="zh-CN"/>
        </w:rPr>
        <w:t>d</w:t>
      </w:r>
      <w:r w:rsidRPr="00932502">
        <w:rPr>
          <w:rFonts w:hint="eastAsia"/>
          <w:lang w:eastAsia="zh-CN"/>
        </w:rPr>
        <w:t>对行数据进行操作，</w:t>
      </w:r>
      <w:r w:rsidRPr="00932502">
        <w:rPr>
          <w:rFonts w:hint="eastAsia"/>
          <w:lang w:eastAsia="zh-CN"/>
        </w:rPr>
        <w:t>axis=1</w:t>
      </w:r>
      <w:r w:rsidRPr="00932502">
        <w:rPr>
          <w:rFonts w:hint="eastAsia"/>
          <w:lang w:eastAsia="zh-CN"/>
        </w:rPr>
        <w:t>代表列数据。</w:t>
      </w:r>
    </w:p>
    <w:p w14:paraId="248EF53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how=any/</w:t>
      </w:r>
      <w:proofErr w:type="spellStart"/>
      <w:r w:rsidRPr="00932502">
        <w:rPr>
          <w:rFonts w:hint="eastAsia"/>
        </w:rPr>
        <w:t>all</w:t>
      </w:r>
      <w:r w:rsidRPr="00932502">
        <w:rPr>
          <w:rFonts w:hint="eastAsia"/>
        </w:rPr>
        <w:t>，默认为</w:t>
      </w:r>
      <w:r w:rsidRPr="00932502">
        <w:rPr>
          <w:rFonts w:hint="eastAsia"/>
        </w:rPr>
        <w:t>any</w:t>
      </w:r>
      <w:r w:rsidRPr="00932502">
        <w:rPr>
          <w:rFonts w:hint="eastAsia"/>
        </w:rPr>
        <w:t>。</w:t>
      </w:r>
      <w:r w:rsidRPr="00932502">
        <w:rPr>
          <w:rFonts w:hint="eastAsia"/>
        </w:rPr>
        <w:t>how</w:t>
      </w:r>
      <w:proofErr w:type="spellEnd"/>
      <w:r w:rsidRPr="00932502">
        <w:rPr>
          <w:rFonts w:hint="eastAsia"/>
        </w:rPr>
        <w:t>=</w:t>
      </w:r>
      <w:proofErr w:type="spellStart"/>
      <w:r w:rsidRPr="00932502">
        <w:rPr>
          <w:rFonts w:hint="eastAsia"/>
        </w:rPr>
        <w:t>any</w:t>
      </w:r>
      <w:r w:rsidRPr="00932502">
        <w:rPr>
          <w:rFonts w:hint="eastAsia"/>
        </w:rPr>
        <w:t>代表若某行或某列中存在缺失值，则删除该行或该列</w:t>
      </w:r>
      <w:proofErr w:type="spellEnd"/>
      <w:r w:rsidRPr="00932502">
        <w:rPr>
          <w:rFonts w:hint="eastAsia"/>
        </w:rPr>
        <w:t>。</w:t>
      </w:r>
    </w:p>
    <w:p w14:paraId="1B620A70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how=all:</w:t>
      </w:r>
      <w:r w:rsidRPr="00932502">
        <w:rPr>
          <w:rFonts w:hint="eastAsia"/>
          <w:lang w:eastAsia="zh-CN"/>
        </w:rPr>
        <w:t>若某行或某列中数值全部为空，则删除该行或该列。</w:t>
      </w:r>
    </w:p>
    <w:p w14:paraId="1B371ACB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thresh=N</w:t>
      </w:r>
      <w:r w:rsidRPr="00932502">
        <w:rPr>
          <w:rFonts w:hint="eastAsia"/>
          <w:lang w:eastAsia="zh-CN"/>
        </w:rPr>
        <w:t>，可选参数，代表若某行或某列中至少含有</w:t>
      </w:r>
      <w:r w:rsidRPr="00932502">
        <w:rPr>
          <w:rFonts w:hint="eastAsia"/>
          <w:lang w:eastAsia="zh-CN"/>
        </w:rPr>
        <w:t>N</w:t>
      </w:r>
      <w:proofErr w:type="gramStart"/>
      <w:r w:rsidRPr="00932502">
        <w:rPr>
          <w:rFonts w:hint="eastAsia"/>
          <w:lang w:eastAsia="zh-CN"/>
        </w:rPr>
        <w:t>个</w:t>
      </w:r>
      <w:proofErr w:type="gramEnd"/>
      <w:r w:rsidRPr="00932502">
        <w:rPr>
          <w:rFonts w:hint="eastAsia"/>
          <w:lang w:eastAsia="zh-CN"/>
        </w:rPr>
        <w:t>缺失值，则删除该行或该列。</w:t>
      </w:r>
    </w:p>
    <w:p w14:paraId="2C0BA8C0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subset=</w:t>
      </w:r>
      <w:r w:rsidRPr="00932502">
        <w:rPr>
          <w:rFonts w:hint="eastAsia"/>
          <w:lang w:eastAsia="zh-CN"/>
        </w:rPr>
        <w:t>列名，可选参数，代表若指</w:t>
      </w:r>
      <w:proofErr w:type="gramStart"/>
      <w:r w:rsidRPr="00932502">
        <w:rPr>
          <w:rFonts w:hint="eastAsia"/>
          <w:lang w:eastAsia="zh-CN"/>
        </w:rPr>
        <w:t>定列</w:t>
      </w:r>
      <w:proofErr w:type="gramEnd"/>
      <w:r w:rsidRPr="00932502">
        <w:rPr>
          <w:rFonts w:hint="eastAsia"/>
          <w:lang w:eastAsia="zh-CN"/>
        </w:rPr>
        <w:t>中有缺失值，则删除该行。</w:t>
      </w:r>
    </w:p>
    <w:p w14:paraId="5655A0C5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=True/</w:t>
      </w:r>
      <w:proofErr w:type="spellStart"/>
      <w:r w:rsidRPr="00932502">
        <w:rPr>
          <w:rFonts w:hint="eastAsia"/>
        </w:rPr>
        <w:t>False</w:t>
      </w:r>
      <w:r w:rsidRPr="00932502">
        <w:rPr>
          <w:rFonts w:hint="eastAsia"/>
        </w:rPr>
        <w:t>，</w:t>
      </w:r>
      <w:r w:rsidRPr="00932502">
        <w:rPr>
          <w:rFonts w:hint="eastAsia"/>
        </w:rPr>
        <w:t>Boolean</w:t>
      </w:r>
      <w:r w:rsidRPr="00932502">
        <w:rPr>
          <w:rFonts w:hint="eastAsia"/>
        </w:rPr>
        <w:t>数据</w:t>
      </w:r>
      <w:proofErr w:type="spellEnd"/>
      <w:r w:rsidRPr="00932502">
        <w:rPr>
          <w:rFonts w:hint="eastAsia"/>
        </w:rPr>
        <w:t xml:space="preserve">, </w:t>
      </w:r>
      <w:proofErr w:type="spellStart"/>
      <w:r w:rsidRPr="00932502">
        <w:rPr>
          <w:rFonts w:hint="eastAsia"/>
        </w:rPr>
        <w:t>默认为</w:t>
      </w:r>
      <w:r w:rsidRPr="00932502">
        <w:rPr>
          <w:rFonts w:hint="eastAsia"/>
        </w:rPr>
        <w:t>False</w:t>
      </w:r>
      <w:r w:rsidRPr="00932502">
        <w:rPr>
          <w:rFonts w:hint="eastAsia"/>
        </w:rPr>
        <w:t>。</w:t>
      </w:r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</w:t>
      </w:r>
      <w:proofErr w:type="spellStart"/>
      <w:r w:rsidRPr="00932502">
        <w:rPr>
          <w:rFonts w:hint="eastAsia"/>
        </w:rPr>
        <w:t>True</w:t>
      </w:r>
      <w:r w:rsidRPr="00932502">
        <w:rPr>
          <w:rFonts w:hint="eastAsia"/>
        </w:rPr>
        <w:t>代表直接对原数据集</w:t>
      </w:r>
      <w:r w:rsidRPr="00932502">
        <w:rPr>
          <w:rFonts w:hint="eastAsia"/>
        </w:rPr>
        <w:t>N</w:t>
      </w:r>
      <w:r w:rsidRPr="00932502">
        <w:rPr>
          <w:rFonts w:hint="eastAsia"/>
        </w:rPr>
        <w:t>做出修改</w:t>
      </w:r>
      <w:proofErr w:type="spellEnd"/>
      <w:r w:rsidRPr="00932502">
        <w:rPr>
          <w:rFonts w:hint="eastAsia"/>
        </w:rPr>
        <w:t>。</w:t>
      </w:r>
    </w:p>
    <w:p w14:paraId="2E05894C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</w:t>
      </w:r>
      <w:proofErr w:type="spellStart"/>
      <w:r w:rsidRPr="00932502">
        <w:rPr>
          <w:rFonts w:hint="eastAsia"/>
        </w:rPr>
        <w:t>False</w:t>
      </w:r>
      <w:r w:rsidRPr="00932502">
        <w:rPr>
          <w:rFonts w:hint="eastAsia"/>
        </w:rPr>
        <w:t>代表修改后生成新数据集</w:t>
      </w:r>
      <w:r w:rsidRPr="00932502">
        <w:rPr>
          <w:rFonts w:hint="eastAsia"/>
        </w:rPr>
        <w:t>M</w:t>
      </w:r>
      <w:r w:rsidRPr="00932502">
        <w:rPr>
          <w:rFonts w:hint="eastAsia"/>
        </w:rPr>
        <w:t>，原数据集</w:t>
      </w:r>
      <w:r w:rsidRPr="00932502">
        <w:rPr>
          <w:rFonts w:hint="eastAsia"/>
        </w:rPr>
        <w:t>N</w:t>
      </w:r>
      <w:r w:rsidRPr="00932502">
        <w:rPr>
          <w:rFonts w:hint="eastAsia"/>
        </w:rPr>
        <w:t>保持不变</w:t>
      </w:r>
      <w:proofErr w:type="spellEnd"/>
      <w:r w:rsidRPr="00932502">
        <w:rPr>
          <w:rFonts w:hint="eastAsia"/>
        </w:rPr>
        <w:t>。</w:t>
      </w:r>
    </w:p>
    <w:p w14:paraId="2570F96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7A1BF718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删除新数据集的所有缺失值</w:t>
      </w:r>
    </w:p>
    <w:p w14:paraId="1DE35366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non_na_df</w:t>
      </w:r>
      <w:proofErr w:type="spellEnd"/>
      <w:r w:rsidRPr="00932502">
        <w:rPr>
          <w:rFonts w:hint="eastAsia"/>
        </w:rPr>
        <w:t xml:space="preserve"> = </w:t>
      </w: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df.dropna</w:t>
      </w:r>
      <w:proofErr w:type="spellEnd"/>
      <w:proofErr w:type="gramEnd"/>
      <w:r w:rsidRPr="00932502">
        <w:rPr>
          <w:rFonts w:hint="eastAsia"/>
        </w:rPr>
        <w:t>()</w:t>
      </w:r>
    </w:p>
    <w:p w14:paraId="35033750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non_na_df</w:t>
      </w:r>
      <w:proofErr w:type="spellEnd"/>
    </w:p>
    <w:p w14:paraId="576DC7EF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299C0DCB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690E9D43" wp14:editId="70B40A40">
            <wp:extent cx="5411337" cy="1613070"/>
            <wp:effectExtent l="19050" t="19050" r="18415" b="254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234" cy="16166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C9E2C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760E2224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当删除掉不需要的行时，行索引会变的不连续，这时候可以重新设计新的索引</w:t>
      </w:r>
    </w:p>
    <w:p w14:paraId="1740B93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non_na_</w:t>
      </w:r>
      <w:proofErr w:type="gramStart"/>
      <w:r w:rsidRPr="00932502">
        <w:rPr>
          <w:rFonts w:hint="eastAsia"/>
        </w:rPr>
        <w:t>df.reset</w:t>
      </w:r>
      <w:proofErr w:type="gramEnd"/>
      <w:r w:rsidRPr="00932502">
        <w:rPr>
          <w:rFonts w:hint="eastAsia"/>
        </w:rPr>
        <w:t>_index(drop=True,inplace=True)#drop=True</w:t>
      </w:r>
      <w:r w:rsidRPr="00932502">
        <w:rPr>
          <w:rFonts w:hint="eastAsia"/>
        </w:rPr>
        <w:t>：删除原行索引；</w:t>
      </w:r>
      <w:r w:rsidRPr="00932502">
        <w:rPr>
          <w:rFonts w:hint="eastAsia"/>
        </w:rPr>
        <w:t>inplace=True:</w:t>
      </w:r>
      <w:r w:rsidRPr="00932502">
        <w:rPr>
          <w:rFonts w:hint="eastAsia"/>
        </w:rPr>
        <w:t>在数据上进行更新</w:t>
      </w:r>
    </w:p>
    <w:p w14:paraId="290E297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检查数据集中是否含有缺失值</w:t>
      </w:r>
      <w:proofErr w:type="spellEnd"/>
    </w:p>
    <w:p w14:paraId="1F592301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lastRenderedPageBreak/>
        <w:t>non_na_</w:t>
      </w:r>
      <w:proofErr w:type="gramStart"/>
      <w:r w:rsidRPr="00932502">
        <w:rPr>
          <w:rFonts w:hint="eastAsia"/>
        </w:rPr>
        <w:t>df.isnull</w:t>
      </w:r>
      <w:proofErr w:type="spellEnd"/>
      <w:proofErr w:type="gramEnd"/>
      <w:r w:rsidRPr="00932502">
        <w:rPr>
          <w:rFonts w:hint="eastAsia"/>
        </w:rPr>
        <w:t>().any()</w:t>
      </w:r>
    </w:p>
    <w:p w14:paraId="39A0AB5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63DAEBF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App               False</w:t>
      </w:r>
    </w:p>
    <w:p w14:paraId="609C6DF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Category          False</w:t>
      </w:r>
    </w:p>
    <w:p w14:paraId="6C33EF9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Rating            False</w:t>
      </w:r>
    </w:p>
    <w:p w14:paraId="1F7ADFD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Reviews           False</w:t>
      </w:r>
    </w:p>
    <w:p w14:paraId="47EA750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Size              False</w:t>
      </w:r>
    </w:p>
    <w:p w14:paraId="089773CB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Installs          False</w:t>
      </w:r>
    </w:p>
    <w:p w14:paraId="3541F0B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Type              False</w:t>
      </w:r>
    </w:p>
    <w:p w14:paraId="3DBC584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Price             False</w:t>
      </w:r>
    </w:p>
    <w:p w14:paraId="7D934D5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Content Rating    False</w:t>
      </w:r>
    </w:p>
    <w:p w14:paraId="170A1F1B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Genres            False</w:t>
      </w:r>
    </w:p>
    <w:p w14:paraId="7A57F9E4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bool</w:t>
      </w:r>
    </w:p>
    <w:p w14:paraId="1C1A8AAE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重复值处理</w:t>
      </w:r>
    </w:p>
    <w:p w14:paraId="4146E99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pandas</w:t>
      </w:r>
      <w:r w:rsidRPr="00932502">
        <w:rPr>
          <w:rFonts w:hint="eastAsia"/>
        </w:rPr>
        <w:t>中，除去重复值的常用方法为</w:t>
      </w:r>
      <w:proofErr w:type="spellStart"/>
      <w:r w:rsidRPr="00932502">
        <w:rPr>
          <w:rFonts w:hint="eastAsia"/>
        </w:rPr>
        <w:t>drop_duplicate</w:t>
      </w:r>
      <w:proofErr w:type="spellEnd"/>
      <w:r w:rsidRPr="00932502">
        <w:rPr>
          <w:rFonts w:hint="eastAsia"/>
        </w:rPr>
        <w:t>，其基本格式如下：</w:t>
      </w:r>
    </w:p>
    <w:p w14:paraId="587BF80E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DataFrame.drop_</w:t>
      </w:r>
      <w:proofErr w:type="gramStart"/>
      <w:r w:rsidRPr="00932502">
        <w:rPr>
          <w:rFonts w:hint="eastAsia"/>
        </w:rPr>
        <w:t>duplicates</w:t>
      </w:r>
      <w:proofErr w:type="spellEnd"/>
      <w:r w:rsidRPr="00932502">
        <w:rPr>
          <w:rFonts w:hint="eastAsia"/>
        </w:rPr>
        <w:t>(</w:t>
      </w:r>
      <w:proofErr w:type="gramEnd"/>
      <w:r w:rsidRPr="00932502">
        <w:rPr>
          <w:rFonts w:hint="eastAsia"/>
        </w:rPr>
        <w:t xml:space="preserve">subset=None, keep='first', </w:t>
      </w:r>
      <w:proofErr w:type="spellStart"/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=False)</w:t>
      </w:r>
      <w:r w:rsidRPr="00932502">
        <w:rPr>
          <w:rFonts w:hint="eastAsia"/>
        </w:rPr>
        <w:t>：</w:t>
      </w:r>
    </w:p>
    <w:p w14:paraId="26E825C0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关键参数详解：</w:t>
      </w:r>
    </w:p>
    <w:p w14:paraId="32FD0979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subset:</w:t>
      </w:r>
      <w:r w:rsidRPr="00932502">
        <w:rPr>
          <w:rFonts w:hint="eastAsia"/>
          <w:lang w:eastAsia="zh-CN"/>
        </w:rPr>
        <w:t>用来指定特定的列，默认所有列；</w:t>
      </w:r>
    </w:p>
    <w:p w14:paraId="30612ED1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</w:rPr>
        <w:t>keep: {</w:t>
      </w:r>
      <w:r w:rsidRPr="00932502">
        <w:rPr>
          <w:rFonts w:hint="eastAsia"/>
        </w:rPr>
        <w:t>‘</w:t>
      </w:r>
      <w:r w:rsidRPr="00932502">
        <w:rPr>
          <w:rFonts w:hint="eastAsia"/>
        </w:rPr>
        <w:t>first</w:t>
      </w:r>
      <w:r w:rsidRPr="00932502">
        <w:rPr>
          <w:rFonts w:hint="eastAsia"/>
        </w:rPr>
        <w:t>’</w:t>
      </w:r>
      <w:r w:rsidRPr="00932502">
        <w:rPr>
          <w:rFonts w:hint="eastAsia"/>
        </w:rPr>
        <w:t xml:space="preserve">, </w:t>
      </w:r>
      <w:r w:rsidRPr="00932502">
        <w:rPr>
          <w:rFonts w:hint="eastAsia"/>
        </w:rPr>
        <w:t>‘</w:t>
      </w:r>
      <w:r w:rsidRPr="00932502">
        <w:rPr>
          <w:rFonts w:hint="eastAsia"/>
        </w:rPr>
        <w:t>last</w:t>
      </w:r>
      <w:r w:rsidRPr="00932502">
        <w:rPr>
          <w:rFonts w:hint="eastAsia"/>
        </w:rPr>
        <w:t>’</w:t>
      </w:r>
      <w:r w:rsidRPr="00932502">
        <w:rPr>
          <w:rFonts w:hint="eastAsia"/>
        </w:rPr>
        <w:t xml:space="preserve">, </w:t>
      </w:r>
      <w:proofErr w:type="gramStart"/>
      <w:r w:rsidRPr="00932502">
        <w:rPr>
          <w:rFonts w:hint="eastAsia"/>
        </w:rPr>
        <w:t>False}</w:t>
      </w:r>
      <w:r w:rsidRPr="00932502">
        <w:rPr>
          <w:rFonts w:hint="eastAsia"/>
        </w:rPr>
        <w:t>。</w:t>
      </w:r>
      <w:proofErr w:type="gramEnd"/>
      <w:r w:rsidRPr="00932502">
        <w:rPr>
          <w:rFonts w:hint="eastAsia"/>
          <w:lang w:eastAsia="zh-CN"/>
        </w:rPr>
        <w:t>默认值为‘</w:t>
      </w:r>
      <w:r w:rsidRPr="00932502">
        <w:rPr>
          <w:rFonts w:hint="eastAsia"/>
          <w:lang w:eastAsia="zh-CN"/>
        </w:rPr>
        <w:t>first</w:t>
      </w:r>
      <w:r w:rsidRPr="00932502">
        <w:rPr>
          <w:rFonts w:hint="eastAsia"/>
          <w:lang w:eastAsia="zh-CN"/>
        </w:rPr>
        <w:t>’，用于删除重复项并保留第一次出现的项；</w:t>
      </w:r>
    </w:p>
    <w:p w14:paraId="1B4DC2D2" w14:textId="77777777" w:rsidR="00454D30" w:rsidRPr="00932502" w:rsidRDefault="00454D30" w:rsidP="00454D30">
      <w:pPr>
        <w:pStyle w:val="2f2"/>
        <w:rPr>
          <w:lang w:eastAsia="zh-CN"/>
        </w:rPr>
      </w:pPr>
      <w:proofErr w:type="spellStart"/>
      <w:r w:rsidRPr="00932502">
        <w:rPr>
          <w:rFonts w:hint="eastAsia"/>
          <w:lang w:eastAsia="zh-CN"/>
        </w:rPr>
        <w:t>inplace</w:t>
      </w:r>
      <w:proofErr w:type="spellEnd"/>
      <w:r w:rsidRPr="00932502">
        <w:rPr>
          <w:rFonts w:hint="eastAsia"/>
          <w:lang w:eastAsia="zh-CN"/>
        </w:rPr>
        <w:t>:</w:t>
      </w:r>
      <w:r w:rsidRPr="00932502">
        <w:rPr>
          <w:rFonts w:hint="eastAsia"/>
          <w:lang w:eastAsia="zh-CN"/>
        </w:rPr>
        <w:t>是直接在原来数据上修改还是保留一个副本</w:t>
      </w:r>
    </w:p>
    <w:p w14:paraId="1137C34A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234BAEEC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non_na_</w:t>
      </w:r>
      <w:proofErr w:type="gramStart"/>
      <w:r w:rsidRPr="00932502">
        <w:rPr>
          <w:rFonts w:hint="eastAsia"/>
        </w:rPr>
        <w:t>df.drop</w:t>
      </w:r>
      <w:proofErr w:type="gramEnd"/>
      <w:r w:rsidRPr="00932502">
        <w:rPr>
          <w:rFonts w:hint="eastAsia"/>
        </w:rPr>
        <w:t>_duplicates</w:t>
      </w:r>
      <w:proofErr w:type="spell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inplace</w:t>
      </w:r>
      <w:proofErr w:type="spellEnd"/>
      <w:r w:rsidRPr="00932502">
        <w:rPr>
          <w:rFonts w:hint="eastAsia"/>
        </w:rPr>
        <w:t>=True)</w:t>
      </w:r>
    </w:p>
    <w:p w14:paraId="298260B0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non_na_df</w:t>
      </w:r>
      <w:proofErr w:type="spellEnd"/>
    </w:p>
    <w:p w14:paraId="09C4085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407FF719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45FA1D34" wp14:editId="273F39B8">
            <wp:extent cx="5452281" cy="1335633"/>
            <wp:effectExtent l="19050" t="19050" r="1524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1401" cy="13403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37549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标签重置</w:t>
      </w:r>
    </w:p>
    <w:p w14:paraId="4DB5353E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non_na_</w:t>
      </w:r>
      <w:proofErr w:type="gramStart"/>
      <w:r w:rsidRPr="00932502">
        <w:rPr>
          <w:rFonts w:hint="eastAsia"/>
        </w:rPr>
        <w:t>df.reset</w:t>
      </w:r>
      <w:proofErr w:type="gramEnd"/>
      <w:r w:rsidRPr="00932502">
        <w:rPr>
          <w:rFonts w:hint="eastAsia"/>
        </w:rPr>
        <w:t>_index</w:t>
      </w:r>
      <w:proofErr w:type="spellEnd"/>
      <w:r w:rsidRPr="00932502">
        <w:rPr>
          <w:rFonts w:hint="eastAsia"/>
        </w:rPr>
        <w:t xml:space="preserve">(drop= </w:t>
      </w:r>
      <w:proofErr w:type="spellStart"/>
      <w:r w:rsidRPr="00932502">
        <w:rPr>
          <w:rFonts w:hint="eastAsia"/>
        </w:rPr>
        <w:t>True,inplace</w:t>
      </w:r>
      <w:proofErr w:type="spellEnd"/>
      <w:r w:rsidRPr="00932502">
        <w:rPr>
          <w:rFonts w:hint="eastAsia"/>
        </w:rPr>
        <w:t xml:space="preserve"> = True)</w:t>
      </w:r>
    </w:p>
    <w:p w14:paraId="3BC86630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异常值处理</w:t>
      </w:r>
    </w:p>
    <w:p w14:paraId="1205110A" w14:textId="77777777" w:rsidR="00454D30" w:rsidRPr="00932502" w:rsidRDefault="00454D30" w:rsidP="00454D30">
      <w:pPr>
        <w:pStyle w:val="4a"/>
      </w:pPr>
      <w:r w:rsidRPr="00932502">
        <w:rPr>
          <w:rFonts w:hint="eastAsia"/>
        </w:rPr>
        <w:t>异常值检测和处理异常值。</w:t>
      </w:r>
      <w:r w:rsidRPr="00932502">
        <w:rPr>
          <w:rFonts w:hint="eastAsia"/>
        </w:rPr>
        <w:t xml:space="preserve"> </w:t>
      </w:r>
      <w:r w:rsidRPr="00932502">
        <w:rPr>
          <w:rFonts w:hint="eastAsia"/>
        </w:rPr>
        <w:t>异常值检测的方法主要有：</w:t>
      </w:r>
    </w:p>
    <w:p w14:paraId="676B58B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 xml:space="preserve">1. </w:t>
      </w:r>
      <w:r w:rsidRPr="00932502">
        <w:rPr>
          <w:rFonts w:hint="eastAsia"/>
        </w:rPr>
        <w:t>简单统计分析；</w:t>
      </w:r>
      <w:r w:rsidRPr="00932502">
        <w:rPr>
          <w:rFonts w:hint="eastAsia"/>
        </w:rPr>
        <w:t xml:space="preserve"> </w:t>
      </w:r>
    </w:p>
    <w:p w14:paraId="1C3650A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 xml:space="preserve">2. </w:t>
      </w:r>
      <w:r w:rsidRPr="00932502">
        <w:rPr>
          <w:rFonts w:hint="eastAsia"/>
        </w:rPr>
        <w:t>散点图；</w:t>
      </w:r>
    </w:p>
    <w:p w14:paraId="6AC0BBA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lastRenderedPageBreak/>
        <w:t xml:space="preserve">3. </w:t>
      </w:r>
      <w:r w:rsidRPr="00932502">
        <w:rPr>
          <w:rFonts w:hint="eastAsia"/>
        </w:rPr>
        <w:t>箱型图；</w:t>
      </w:r>
    </w:p>
    <w:p w14:paraId="7EECF81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4. 3-sigma</w:t>
      </w:r>
      <w:r w:rsidRPr="00932502">
        <w:rPr>
          <w:rFonts w:hint="eastAsia"/>
        </w:rPr>
        <w:t>；</w:t>
      </w:r>
    </w:p>
    <w:p w14:paraId="63F5C006" w14:textId="77777777" w:rsidR="00454D30" w:rsidRPr="00932502" w:rsidRDefault="00454D30" w:rsidP="00454D30">
      <w:pPr>
        <w:pStyle w:val="1e"/>
        <w:rPr>
          <w:sz w:val="18"/>
          <w:szCs w:val="18"/>
        </w:rPr>
      </w:pPr>
      <w:r w:rsidRPr="00932502">
        <w:rPr>
          <w:rFonts w:hint="eastAsia"/>
        </w:rPr>
        <w:t xml:space="preserve">5. </w:t>
      </w:r>
      <w:r w:rsidRPr="00932502">
        <w:rPr>
          <w:rFonts w:hint="eastAsia"/>
        </w:rPr>
        <w:t>基于模型的异常值检测等。</w:t>
      </w:r>
    </w:p>
    <w:p w14:paraId="65D49F30" w14:textId="77777777" w:rsidR="00454D30" w:rsidRPr="00932502" w:rsidRDefault="00454D30" w:rsidP="00454D30">
      <w:pPr>
        <w:pStyle w:val="4a"/>
      </w:pPr>
      <w:r w:rsidRPr="00932502">
        <w:rPr>
          <w:rFonts w:hint="eastAsia"/>
        </w:rPr>
        <w:t>异常值处理的方法主要包括：</w:t>
      </w:r>
    </w:p>
    <w:p w14:paraId="28EBDBB1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 xml:space="preserve">1. </w:t>
      </w:r>
      <w:r w:rsidRPr="00932502">
        <w:rPr>
          <w:rFonts w:hint="eastAsia"/>
        </w:rPr>
        <w:t>删除；</w:t>
      </w:r>
    </w:p>
    <w:p w14:paraId="7B57D45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 xml:space="preserve">2. </w:t>
      </w:r>
      <w:r w:rsidRPr="00932502">
        <w:rPr>
          <w:rFonts w:hint="eastAsia"/>
        </w:rPr>
        <w:t>视为缺失值，进行处理；</w:t>
      </w:r>
    </w:p>
    <w:p w14:paraId="7378F80C" w14:textId="77777777" w:rsidR="00454D30" w:rsidRPr="00932502" w:rsidRDefault="00454D30" w:rsidP="00454D30">
      <w:pPr>
        <w:pStyle w:val="1e"/>
        <w:rPr>
          <w:sz w:val="18"/>
          <w:szCs w:val="18"/>
        </w:rPr>
      </w:pPr>
      <w:r w:rsidRPr="00932502">
        <w:rPr>
          <w:rFonts w:hint="eastAsia"/>
        </w:rPr>
        <w:t xml:space="preserve">3. </w:t>
      </w:r>
      <w:r w:rsidRPr="00932502">
        <w:rPr>
          <w:rFonts w:hint="eastAsia"/>
        </w:rPr>
        <w:t>不处理：可以直接在具有异常值的数据集上进行数据建模。</w:t>
      </w:r>
    </w:p>
    <w:p w14:paraId="02D0CF49" w14:textId="77777777" w:rsidR="00454D30" w:rsidRPr="00932502" w:rsidRDefault="00454D30" w:rsidP="00454D30">
      <w:pPr>
        <w:pStyle w:val="4a"/>
      </w:pPr>
      <w:r w:rsidRPr="00932502">
        <w:rPr>
          <w:rFonts w:hint="eastAsia"/>
        </w:rPr>
        <w:t>下面我们将根据每一特征数据，来处理特征的异常值。处理的常用步骤为：</w:t>
      </w:r>
    </w:p>
    <w:p w14:paraId="1FACDECA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1.</w:t>
      </w:r>
      <w:r w:rsidRPr="00932502">
        <w:rPr>
          <w:rFonts w:hint="eastAsia"/>
        </w:rPr>
        <w:t>查看特征的值；</w:t>
      </w:r>
    </w:p>
    <w:p w14:paraId="45EBB8DC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2.</w:t>
      </w:r>
      <w:r w:rsidRPr="00932502">
        <w:rPr>
          <w:rFonts w:hint="eastAsia"/>
        </w:rPr>
        <w:t>特征处理；</w:t>
      </w:r>
    </w:p>
    <w:p w14:paraId="7F1FB9B8" w14:textId="77777777" w:rsidR="00454D30" w:rsidRPr="00932502" w:rsidRDefault="00454D30" w:rsidP="00454D30">
      <w:pPr>
        <w:pStyle w:val="1e"/>
        <w:rPr>
          <w:sz w:val="18"/>
          <w:szCs w:val="18"/>
        </w:rPr>
      </w:pPr>
      <w:r w:rsidRPr="00932502">
        <w:rPr>
          <w:rFonts w:hint="eastAsia"/>
        </w:rPr>
        <w:t>3.</w:t>
      </w:r>
      <w:r w:rsidRPr="00932502">
        <w:rPr>
          <w:rFonts w:hint="eastAsia"/>
        </w:rPr>
        <w:t>异常值检测及处理。</w:t>
      </w:r>
    </w:p>
    <w:p w14:paraId="7F24B3F6" w14:textId="77777777" w:rsidR="00454D30" w:rsidRPr="00932502" w:rsidRDefault="00454D30" w:rsidP="00454D30">
      <w:pPr>
        <w:pStyle w:val="4a"/>
      </w:pPr>
      <w:r w:rsidRPr="00932502">
        <w:rPr>
          <w:rFonts w:hint="eastAsia"/>
        </w:rPr>
        <w:t>下面我们</w:t>
      </w:r>
      <w:proofErr w:type="gramStart"/>
      <w:r w:rsidRPr="00932502">
        <w:rPr>
          <w:rFonts w:hint="eastAsia"/>
        </w:rPr>
        <w:t>一</w:t>
      </w:r>
      <w:proofErr w:type="gramEnd"/>
      <w:r w:rsidRPr="00932502">
        <w:rPr>
          <w:rFonts w:hint="eastAsia"/>
        </w:rPr>
        <w:t>一对各个特征数据进行处理。</w:t>
      </w:r>
    </w:p>
    <w:p w14:paraId="3E18E8C4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Rating</w:t>
      </w:r>
    </w:p>
    <w:p w14:paraId="5CA67F8B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查看数据基本信息。主要查看数值的动态范围和数据类型。</w:t>
      </w:r>
    </w:p>
    <w:p w14:paraId="7A77D74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6289B7B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rating_copy</w:t>
      </w:r>
      <w:proofErr w:type="spellEnd"/>
      <w:r w:rsidRPr="00932502">
        <w:rPr>
          <w:rFonts w:hint="eastAsia"/>
        </w:rPr>
        <w:t xml:space="preserve"> = </w:t>
      </w:r>
      <w:proofErr w:type="spellStart"/>
      <w:r w:rsidRPr="00932502">
        <w:rPr>
          <w:rFonts w:hint="eastAsia"/>
        </w:rPr>
        <w:t>non_na_</w:t>
      </w:r>
      <w:proofErr w:type="gramStart"/>
      <w:r w:rsidRPr="00932502">
        <w:rPr>
          <w:rFonts w:hint="eastAsia"/>
        </w:rPr>
        <w:t>df.copy</w:t>
      </w:r>
      <w:proofErr w:type="spellEnd"/>
      <w:proofErr w:type="gramEnd"/>
      <w:r w:rsidRPr="00932502">
        <w:rPr>
          <w:rFonts w:hint="eastAsia"/>
        </w:rPr>
        <w:t>()</w:t>
      </w:r>
    </w:p>
    <w:p w14:paraId="585914D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print(</w:t>
      </w:r>
      <w:proofErr w:type="spellStart"/>
      <w:r w:rsidRPr="00932502">
        <w:rPr>
          <w:rFonts w:hint="eastAsia"/>
        </w:rPr>
        <w:t>rating_copy</w:t>
      </w:r>
      <w:proofErr w:type="spellEnd"/>
      <w:r w:rsidRPr="00932502">
        <w:rPr>
          <w:rFonts w:hint="eastAsia"/>
        </w:rPr>
        <w:t>["Rating"].</w:t>
      </w:r>
      <w:proofErr w:type="spellStart"/>
      <w:r w:rsidRPr="00932502">
        <w:rPr>
          <w:rFonts w:hint="eastAsia"/>
        </w:rPr>
        <w:t>to_frame</w:t>
      </w:r>
      <w:proofErr w:type="spellEnd"/>
      <w:r w:rsidRPr="00932502">
        <w:rPr>
          <w:rFonts w:hint="eastAsia"/>
        </w:rPr>
        <w:t>(</w:t>
      </w:r>
      <w:proofErr w:type="gramStart"/>
      <w:r w:rsidRPr="00932502">
        <w:rPr>
          <w:rFonts w:hint="eastAsia"/>
        </w:rPr>
        <w:t>).describe</w:t>
      </w:r>
      <w:proofErr w:type="gramEnd"/>
      <w:r w:rsidRPr="00932502">
        <w:rPr>
          <w:rFonts w:hint="eastAsia"/>
        </w:rPr>
        <w:t>())</w:t>
      </w:r>
    </w:p>
    <w:p w14:paraId="6C81222B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rating_copy</w:t>
      </w:r>
      <w:proofErr w:type="spellEnd"/>
      <w:r w:rsidRPr="00932502">
        <w:rPr>
          <w:rFonts w:hint="eastAsia"/>
        </w:rPr>
        <w:t>["Rating"]</w:t>
      </w:r>
    </w:p>
    <w:p w14:paraId="3108AFF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3552DF8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             Rating</w:t>
      </w:r>
    </w:p>
    <w:p w14:paraId="47555D16" w14:textId="77777777" w:rsidR="00454D30" w:rsidRPr="00932502" w:rsidRDefault="00454D30" w:rsidP="00454D30">
      <w:pPr>
        <w:pStyle w:val="2f2"/>
      </w:pPr>
      <w:proofErr w:type="gramStart"/>
      <w:r w:rsidRPr="00932502">
        <w:rPr>
          <w:rFonts w:hint="eastAsia"/>
        </w:rPr>
        <w:t>count  10354.000000</w:t>
      </w:r>
      <w:proofErr w:type="gramEnd"/>
    </w:p>
    <w:p w14:paraId="30E0ED2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mean       4.203738</w:t>
      </w:r>
    </w:p>
    <w:p w14:paraId="3FF7F5E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std        0.485663</w:t>
      </w:r>
    </w:p>
    <w:p w14:paraId="26A1398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min        1.000000</w:t>
      </w:r>
    </w:p>
    <w:p w14:paraId="1228694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25%        4.100000</w:t>
      </w:r>
    </w:p>
    <w:p w14:paraId="335C7B7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50%        4.300000</w:t>
      </w:r>
    </w:p>
    <w:p w14:paraId="7DF9BC40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75%        4.500000</w:t>
      </w:r>
    </w:p>
    <w:p w14:paraId="70B7E7A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max        5.000000</w:t>
      </w:r>
    </w:p>
    <w:p w14:paraId="5A3EA3A5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评分数据是</w:t>
      </w:r>
      <w:r w:rsidRPr="00932502">
        <w:rPr>
          <w:rFonts w:hint="eastAsia"/>
        </w:rPr>
        <w:t>float32</w:t>
      </w:r>
      <w:r w:rsidRPr="00932502">
        <w:rPr>
          <w:rFonts w:hint="eastAsia"/>
        </w:rPr>
        <w:t>的，数值变化范围为</w:t>
      </w:r>
      <w:r w:rsidRPr="00932502">
        <w:rPr>
          <w:rFonts w:hint="eastAsia"/>
        </w:rPr>
        <w:t>1</w:t>
      </w:r>
      <w:r w:rsidRPr="00932502">
        <w:rPr>
          <w:rFonts w:hint="eastAsia"/>
        </w:rPr>
        <w:t>到</w:t>
      </w:r>
      <w:r w:rsidRPr="00932502">
        <w:rPr>
          <w:rFonts w:hint="eastAsia"/>
        </w:rPr>
        <w:t>5</w:t>
      </w:r>
      <w:r w:rsidRPr="00932502">
        <w:rPr>
          <w:rFonts w:hint="eastAsia"/>
        </w:rPr>
        <w:t>。数据的标准差为</w:t>
      </w:r>
      <w:r w:rsidRPr="00932502">
        <w:rPr>
          <w:rFonts w:hint="eastAsia"/>
        </w:rPr>
        <w:t>0.486</w:t>
      </w:r>
      <w:r w:rsidRPr="00932502">
        <w:rPr>
          <w:rFonts w:hint="eastAsia"/>
        </w:rPr>
        <w:t>，说明数据的扰动不大。</w:t>
      </w:r>
    </w:p>
    <w:p w14:paraId="3018D0C7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可视化</w:t>
      </w:r>
    </w:p>
    <w:p w14:paraId="430E21F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103A8329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rating_copy</w:t>
      </w:r>
      <w:proofErr w:type="spellEnd"/>
      <w:r w:rsidRPr="00932502">
        <w:rPr>
          <w:rFonts w:hint="eastAsia"/>
        </w:rPr>
        <w:t>["Rating"</w:t>
      </w:r>
      <w:proofErr w:type="gramStart"/>
      <w:r w:rsidRPr="00932502">
        <w:rPr>
          <w:rFonts w:hint="eastAsia"/>
        </w:rPr>
        <w:t>].hist</w:t>
      </w:r>
      <w:proofErr w:type="gramEnd"/>
      <w:r w:rsidRPr="00932502">
        <w:rPr>
          <w:rFonts w:hint="eastAsia"/>
        </w:rPr>
        <w:t>();</w:t>
      </w:r>
    </w:p>
    <w:p w14:paraId="2FC681BB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plt.xlabel</w:t>
      </w:r>
      <w:proofErr w:type="spellEnd"/>
      <w:proofErr w:type="gramEnd"/>
      <w:r w:rsidRPr="00932502">
        <w:rPr>
          <w:rFonts w:hint="eastAsia"/>
        </w:rPr>
        <w:t>('Rating')</w:t>
      </w:r>
    </w:p>
    <w:p w14:paraId="6D6BA17F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lastRenderedPageBreak/>
        <w:t>plt.ylabel</w:t>
      </w:r>
      <w:proofErr w:type="spellEnd"/>
      <w:proofErr w:type="gramEnd"/>
      <w:r w:rsidRPr="00932502">
        <w:rPr>
          <w:rFonts w:hint="eastAsia"/>
        </w:rPr>
        <w:t>('Frequency')</w:t>
      </w:r>
    </w:p>
    <w:p w14:paraId="551F78A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33656249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3F961BEA" wp14:editId="7CB9B233">
            <wp:extent cx="3562989" cy="2552920"/>
            <wp:effectExtent l="19050" t="19050" r="18415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6668" cy="256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785167" w14:textId="77777777" w:rsidR="00454D30" w:rsidRPr="00932502" w:rsidRDefault="00454D30" w:rsidP="00454D30">
      <w:pPr>
        <w:pStyle w:val="9"/>
        <w:ind w:left="1701"/>
      </w:pPr>
      <w:r w:rsidRPr="00932502">
        <w:t>评分与下载频数直方图</w:t>
      </w:r>
    </w:p>
    <w:p w14:paraId="49D7AFD0" w14:textId="77777777" w:rsidR="00454D30" w:rsidRPr="00932502" w:rsidRDefault="00454D30" w:rsidP="00454D30">
      <w:pPr>
        <w:shd w:val="clear" w:color="auto" w:fill="FFFFFF"/>
        <w:topLinePunct w:val="0"/>
        <w:adjustRightInd/>
        <w:snapToGrid/>
        <w:spacing w:before="0" w:after="0" w:line="291" w:lineRule="atLeast"/>
        <w:ind w:left="510"/>
        <w:jc w:val="right"/>
        <w:rPr>
          <w:rFonts w:ascii="方正兰亭黑简体" w:hAnsi="Courier New" w:cs="Courier New"/>
          <w:sz w:val="21"/>
          <w:szCs w:val="21"/>
        </w:rPr>
      </w:pPr>
    </w:p>
    <w:p w14:paraId="72809EC5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通过观察数据的统计数据和可视化，我们没有在评分数据中发现异常值。</w:t>
      </w:r>
    </w:p>
    <w:p w14:paraId="4B57CE19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Size</w:t>
      </w:r>
    </w:p>
    <w:p w14:paraId="028A6988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查看特征信息</w:t>
      </w:r>
    </w:p>
    <w:p w14:paraId="12FF2EB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62B0180B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 xml:space="preserve"> = </w:t>
      </w:r>
      <w:proofErr w:type="spellStart"/>
      <w:r w:rsidRPr="00932502">
        <w:rPr>
          <w:rFonts w:hint="eastAsia"/>
        </w:rPr>
        <w:t>non_na_</w:t>
      </w:r>
      <w:proofErr w:type="gramStart"/>
      <w:r w:rsidRPr="00932502">
        <w:rPr>
          <w:rFonts w:hint="eastAsia"/>
        </w:rPr>
        <w:t>df.copy</w:t>
      </w:r>
      <w:proofErr w:type="spellEnd"/>
      <w:proofErr w:type="gramEnd"/>
      <w:r w:rsidRPr="00932502">
        <w:rPr>
          <w:rFonts w:hint="eastAsia"/>
        </w:rPr>
        <w:t>()</w:t>
      </w:r>
    </w:p>
    <w:p w14:paraId="18974E9E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["Size"].</w:t>
      </w:r>
      <w:proofErr w:type="spellStart"/>
      <w:r w:rsidRPr="00932502">
        <w:rPr>
          <w:rFonts w:hint="eastAsia"/>
        </w:rPr>
        <w:t>value_</w:t>
      </w:r>
      <w:proofErr w:type="gramStart"/>
      <w:r w:rsidRPr="00932502">
        <w:rPr>
          <w:rFonts w:hint="eastAsia"/>
        </w:rPr>
        <w:t>counts</w:t>
      </w:r>
      <w:proofErr w:type="spellEnd"/>
      <w:r w:rsidRPr="00932502">
        <w:rPr>
          <w:rFonts w:hint="eastAsia"/>
        </w:rPr>
        <w:t>(</w:t>
      </w:r>
      <w:proofErr w:type="gramEnd"/>
      <w:r w:rsidRPr="00932502">
        <w:rPr>
          <w:rFonts w:hint="eastAsia"/>
        </w:rPr>
        <w:t>)</w:t>
      </w:r>
    </w:p>
    <w:p w14:paraId="7FAFB71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131020A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Varies with device    1525</w:t>
      </w:r>
    </w:p>
    <w:p w14:paraId="6CC1C07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11M                    188</w:t>
      </w:r>
    </w:p>
    <w:p w14:paraId="60029E7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12M                    186</w:t>
      </w:r>
    </w:p>
    <w:p w14:paraId="5F85AB9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13M                    186</w:t>
      </w:r>
    </w:p>
    <w:p w14:paraId="2613DB4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14M                    182</w:t>
      </w:r>
    </w:p>
    <w:p w14:paraId="62D0FBF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15M                    174</w:t>
      </w:r>
    </w:p>
    <w:p w14:paraId="065E977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17M                    155</w:t>
      </w:r>
    </w:p>
    <w:p w14:paraId="75E538D8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26M                    145</w:t>
      </w:r>
    </w:p>
    <w:p w14:paraId="75C2B26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16M                    143</w:t>
      </w:r>
    </w:p>
    <w:p w14:paraId="4942DDA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19M                    135</w:t>
      </w:r>
    </w:p>
    <w:p w14:paraId="253F21F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10M                    133</w:t>
      </w:r>
    </w:p>
    <w:p w14:paraId="0207050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25M                    131</w:t>
      </w:r>
    </w:p>
    <w:p w14:paraId="6259BB62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特征处理</w:t>
      </w:r>
    </w:p>
    <w:p w14:paraId="27767B8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lastRenderedPageBreak/>
        <w:t>size</w:t>
      </w:r>
      <w:r w:rsidRPr="00932502">
        <w:rPr>
          <w:rFonts w:hint="eastAsia"/>
        </w:rPr>
        <w:t>这个特征中，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大小的单位不一致，且不是数值型的。因此我们首先需要统一单位，并将特征数据转换成数值型。</w:t>
      </w:r>
    </w:p>
    <w:p w14:paraId="076D4A6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06CCF86A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定位单位为</w:t>
      </w:r>
      <w:r w:rsidRPr="00932502">
        <w:rPr>
          <w:rFonts w:hint="eastAsia"/>
          <w:lang w:eastAsia="zh-CN"/>
        </w:rPr>
        <w:t>MB</w:t>
      </w:r>
      <w:r w:rsidRPr="00932502">
        <w:rPr>
          <w:rFonts w:hint="eastAsia"/>
          <w:lang w:eastAsia="zh-CN"/>
        </w:rPr>
        <w:t>的数据</w:t>
      </w:r>
    </w:p>
    <w:p w14:paraId="0062B28F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k_indices</w:t>
      </w:r>
      <w:proofErr w:type="spellEnd"/>
      <w:r w:rsidRPr="00932502">
        <w:rPr>
          <w:rFonts w:hint="eastAsia"/>
        </w:rPr>
        <w:t xml:space="preserve"> = Size_copy['Size'</w:t>
      </w:r>
      <w:proofErr w:type="gramStart"/>
      <w:r w:rsidRPr="00932502">
        <w:rPr>
          <w:rFonts w:hint="eastAsia"/>
        </w:rPr>
        <w:t>].loc</w:t>
      </w:r>
      <w:proofErr w:type="gramEnd"/>
      <w:r w:rsidRPr="00932502">
        <w:rPr>
          <w:rFonts w:hint="eastAsia"/>
        </w:rPr>
        <w:t>[Size_copy['Size'].str.contains('k')].index.tolist()</w:t>
      </w:r>
    </w:p>
    <w:p w14:paraId="6568C65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converter = </w:t>
      </w:r>
      <w:proofErr w:type="spellStart"/>
      <w:proofErr w:type="gramStart"/>
      <w:r w:rsidRPr="00932502">
        <w:rPr>
          <w:rFonts w:hint="eastAsia"/>
        </w:rPr>
        <w:t>pd.DataFrame</w:t>
      </w:r>
      <w:proofErr w:type="spellEnd"/>
      <w:proofErr w:type="gram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Size_copy.loc</w:t>
      </w:r>
      <w:proofErr w:type="spellEnd"/>
      <w:r w:rsidRPr="00932502">
        <w:rPr>
          <w:rFonts w:hint="eastAsia"/>
        </w:rPr>
        <w:t>[</w:t>
      </w:r>
      <w:proofErr w:type="spellStart"/>
      <w:r w:rsidRPr="00932502">
        <w:rPr>
          <w:rFonts w:hint="eastAsia"/>
        </w:rPr>
        <w:t>k_indices</w:t>
      </w:r>
      <w:proofErr w:type="spellEnd"/>
      <w:r w:rsidRPr="00932502">
        <w:rPr>
          <w:rFonts w:hint="eastAsia"/>
        </w:rPr>
        <w:t xml:space="preserve">, 'Size'].apply(lambda x: </w:t>
      </w:r>
      <w:proofErr w:type="spellStart"/>
      <w:r w:rsidRPr="00932502">
        <w:rPr>
          <w:rFonts w:hint="eastAsia"/>
        </w:rPr>
        <w:t>x.strip</w:t>
      </w:r>
      <w:proofErr w:type="spellEnd"/>
      <w:r w:rsidRPr="00932502">
        <w:rPr>
          <w:rFonts w:hint="eastAsia"/>
        </w:rPr>
        <w:t>('k')).</w:t>
      </w:r>
      <w:proofErr w:type="spellStart"/>
      <w:r w:rsidRPr="00932502">
        <w:rPr>
          <w:rFonts w:hint="eastAsia"/>
        </w:rPr>
        <w:t>astype</w:t>
      </w:r>
      <w:proofErr w:type="spellEnd"/>
      <w:r w:rsidRPr="00932502">
        <w:rPr>
          <w:rFonts w:hint="eastAsia"/>
        </w:rPr>
        <w:t>(float).apply(lambda x: x / 1024).apply(lambda x: round(x, 3)).</w:t>
      </w:r>
      <w:proofErr w:type="spellStart"/>
      <w:r w:rsidRPr="00932502">
        <w:rPr>
          <w:rFonts w:hint="eastAsia"/>
        </w:rPr>
        <w:t>astype</w:t>
      </w:r>
      <w:proofErr w:type="spellEnd"/>
      <w:r w:rsidRPr="00932502">
        <w:rPr>
          <w:rFonts w:hint="eastAsia"/>
        </w:rPr>
        <w:t>(str))</w:t>
      </w:r>
    </w:p>
    <w:p w14:paraId="7F8D6F10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Size_copy.loc</w:t>
      </w:r>
      <w:proofErr w:type="spellEnd"/>
      <w:r w:rsidRPr="00932502">
        <w:rPr>
          <w:rFonts w:hint="eastAsia"/>
        </w:rPr>
        <w:t>[</w:t>
      </w:r>
      <w:proofErr w:type="spellStart"/>
      <w:r w:rsidRPr="00932502">
        <w:rPr>
          <w:rFonts w:hint="eastAsia"/>
        </w:rPr>
        <w:t>k_indices,'Size</w:t>
      </w:r>
      <w:proofErr w:type="spellEnd"/>
      <w:r w:rsidRPr="00932502">
        <w:rPr>
          <w:rFonts w:hint="eastAsia"/>
        </w:rPr>
        <w:t>'] = converter</w:t>
      </w:r>
    </w:p>
    <w:p w14:paraId="6FEAAC46" w14:textId="77777777" w:rsidR="00454D30" w:rsidRPr="00932502" w:rsidRDefault="00454D30" w:rsidP="00454D30">
      <w:pPr>
        <w:pStyle w:val="2f2"/>
      </w:pPr>
    </w:p>
    <w:p w14:paraId="18DFF630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 xml:space="preserve">['Size'] = </w:t>
      </w: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['Size'].</w:t>
      </w:r>
      <w:proofErr w:type="spellStart"/>
      <w:proofErr w:type="gramStart"/>
      <w:r w:rsidRPr="00932502">
        <w:rPr>
          <w:rFonts w:hint="eastAsia"/>
        </w:rPr>
        <w:t>str.replace</w:t>
      </w:r>
      <w:proofErr w:type="spellEnd"/>
      <w:proofErr w:type="gramEnd"/>
      <w:r w:rsidRPr="00932502">
        <w:rPr>
          <w:rFonts w:hint="eastAsia"/>
        </w:rPr>
        <w:t>('M','')</w:t>
      </w:r>
    </w:p>
    <w:p w14:paraId="62F4538C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['Size'</w:t>
      </w:r>
      <w:proofErr w:type="gramStart"/>
      <w:r w:rsidRPr="00932502">
        <w:rPr>
          <w:rFonts w:hint="eastAsia"/>
        </w:rPr>
        <w:t>].head</w:t>
      </w:r>
      <w:proofErr w:type="gramEnd"/>
      <w:r w:rsidRPr="00932502">
        <w:rPr>
          <w:rFonts w:hint="eastAsia"/>
        </w:rPr>
        <w:t>()</w:t>
      </w:r>
    </w:p>
    <w:p w14:paraId="5235FFF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</w:t>
      </w:r>
    </w:p>
    <w:p w14:paraId="7CA9AC5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0     19</w:t>
      </w:r>
    </w:p>
    <w:p w14:paraId="1444E730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1     14</w:t>
      </w:r>
    </w:p>
    <w:p w14:paraId="3265D9C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2    8.7</w:t>
      </w:r>
    </w:p>
    <w:p w14:paraId="0861849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3     25</w:t>
      </w:r>
    </w:p>
    <w:p w14:paraId="2029272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4    2.8</w:t>
      </w:r>
    </w:p>
    <w:p w14:paraId="65D075E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Size,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object</w:t>
      </w:r>
    </w:p>
    <w:p w14:paraId="09493F73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Size</w:t>
      </w:r>
      <w:r w:rsidRPr="00932502">
        <w:rPr>
          <w:rFonts w:hint="eastAsia"/>
        </w:rPr>
        <w:t>特征中，出现最多的是“</w:t>
      </w:r>
      <w:r w:rsidRPr="00932502">
        <w:rPr>
          <w:rFonts w:hint="eastAsia"/>
        </w:rPr>
        <w:t>Varies with device</w:t>
      </w:r>
      <w:r w:rsidRPr="00932502">
        <w:rPr>
          <w:rFonts w:hint="eastAsia"/>
        </w:rPr>
        <w:t>”，我们需要对这种非数值型的字符串进行处理。这里我们将“</w:t>
      </w:r>
      <w:r w:rsidRPr="00932502">
        <w:rPr>
          <w:rFonts w:hint="eastAsia"/>
        </w:rPr>
        <w:t>Varies with device</w:t>
      </w:r>
      <w:r w:rsidRPr="00932502">
        <w:rPr>
          <w:rFonts w:hint="eastAsia"/>
        </w:rPr>
        <w:t>”</w:t>
      </w:r>
      <w:proofErr w:type="gramStart"/>
      <w:r w:rsidRPr="00932502">
        <w:rPr>
          <w:rFonts w:hint="eastAsia"/>
        </w:rPr>
        <w:t>当做缺失</w:t>
      </w:r>
      <w:proofErr w:type="gramEnd"/>
      <w:r w:rsidRPr="00932502">
        <w:rPr>
          <w:rFonts w:hint="eastAsia"/>
        </w:rPr>
        <w:t>值处理。</w:t>
      </w:r>
    </w:p>
    <w:p w14:paraId="5A13C84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43F78A7C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将</w:t>
      </w:r>
      <w:r w:rsidRPr="00932502">
        <w:rPr>
          <w:rFonts w:hint="eastAsia"/>
          <w:lang w:eastAsia="zh-CN"/>
        </w:rPr>
        <w:t>Varies with device</w:t>
      </w:r>
      <w:r w:rsidRPr="00932502">
        <w:rPr>
          <w:rFonts w:hint="eastAsia"/>
          <w:lang w:eastAsia="zh-CN"/>
        </w:rPr>
        <w:t>转化为缺失值</w:t>
      </w:r>
    </w:p>
    <w:p w14:paraId="0A889B74" w14:textId="77777777" w:rsidR="00454D30" w:rsidRPr="00932502" w:rsidRDefault="00454D30" w:rsidP="00454D30">
      <w:pPr>
        <w:pStyle w:val="2f2"/>
        <w:rPr>
          <w:lang w:eastAsia="zh-CN"/>
        </w:rPr>
      </w:pPr>
      <w:proofErr w:type="spellStart"/>
      <w:r w:rsidRPr="00932502">
        <w:rPr>
          <w:rFonts w:hint="eastAsia"/>
          <w:lang w:eastAsia="zh-CN"/>
        </w:rPr>
        <w:t>Size_copy</w:t>
      </w:r>
      <w:proofErr w:type="spellEnd"/>
      <w:r w:rsidRPr="00932502">
        <w:rPr>
          <w:rFonts w:hint="eastAsia"/>
          <w:lang w:eastAsia="zh-CN"/>
        </w:rPr>
        <w:t>['Size'</w:t>
      </w:r>
      <w:proofErr w:type="gramStart"/>
      <w:r w:rsidRPr="00932502">
        <w:rPr>
          <w:rFonts w:hint="eastAsia"/>
          <w:lang w:eastAsia="zh-CN"/>
        </w:rPr>
        <w:t>].replace</w:t>
      </w:r>
      <w:proofErr w:type="gramEnd"/>
      <w:r w:rsidRPr="00932502">
        <w:rPr>
          <w:rFonts w:hint="eastAsia"/>
          <w:lang w:eastAsia="zh-CN"/>
        </w:rPr>
        <w:t xml:space="preserve">("Varies with device", </w:t>
      </w:r>
      <w:proofErr w:type="spellStart"/>
      <w:r w:rsidRPr="00932502">
        <w:rPr>
          <w:rFonts w:hint="eastAsia"/>
          <w:lang w:eastAsia="zh-CN"/>
        </w:rPr>
        <w:t>np.nan</w:t>
      </w:r>
      <w:proofErr w:type="spellEnd"/>
      <w:r w:rsidRPr="00932502">
        <w:rPr>
          <w:rFonts w:hint="eastAsia"/>
          <w:lang w:eastAsia="zh-CN"/>
        </w:rPr>
        <w:t xml:space="preserve">, </w:t>
      </w:r>
      <w:proofErr w:type="spellStart"/>
      <w:r w:rsidRPr="00932502">
        <w:rPr>
          <w:rFonts w:hint="eastAsia"/>
          <w:lang w:eastAsia="zh-CN"/>
        </w:rPr>
        <w:t>inplace</w:t>
      </w:r>
      <w:proofErr w:type="spellEnd"/>
      <w:r w:rsidRPr="00932502">
        <w:rPr>
          <w:rFonts w:hint="eastAsia"/>
          <w:lang w:eastAsia="zh-CN"/>
        </w:rPr>
        <w:t xml:space="preserve"> = True)</w:t>
      </w:r>
    </w:p>
    <w:p w14:paraId="35C073E7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['Size</w:t>
      </w:r>
      <w:proofErr w:type="gramStart"/>
      <w:r w:rsidRPr="00932502">
        <w:rPr>
          <w:rFonts w:hint="eastAsia"/>
        </w:rPr>
        <w:t>']=</w:t>
      </w:r>
      <w:proofErr w:type="spellStart"/>
      <w:proofErr w:type="gramEnd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['Size'].</w:t>
      </w:r>
      <w:proofErr w:type="spellStart"/>
      <w:r w:rsidRPr="00932502">
        <w:rPr>
          <w:rFonts w:hint="eastAsia"/>
        </w:rPr>
        <w:t>astype</w:t>
      </w:r>
      <w:proofErr w:type="spellEnd"/>
      <w:r w:rsidRPr="00932502">
        <w:rPr>
          <w:rFonts w:hint="eastAsia"/>
        </w:rPr>
        <w:t>("float").apply(lambda x: round(x, 3))</w:t>
      </w:r>
    </w:p>
    <w:p w14:paraId="332B38B0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['Size'</w:t>
      </w:r>
      <w:proofErr w:type="gramStart"/>
      <w:r w:rsidRPr="00932502">
        <w:rPr>
          <w:rFonts w:hint="eastAsia"/>
        </w:rPr>
        <w:t>].head</w:t>
      </w:r>
      <w:proofErr w:type="gramEnd"/>
      <w:r w:rsidRPr="00932502">
        <w:rPr>
          <w:rFonts w:hint="eastAsia"/>
        </w:rPr>
        <w:t>()</w:t>
      </w:r>
    </w:p>
    <w:p w14:paraId="1C2A94A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28948C0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0    19.0</w:t>
      </w:r>
    </w:p>
    <w:p w14:paraId="65CDA4F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1    14.0</w:t>
      </w:r>
    </w:p>
    <w:p w14:paraId="1D3E743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2     8.7</w:t>
      </w:r>
    </w:p>
    <w:p w14:paraId="7FFC5B2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3    25.0</w:t>
      </w:r>
    </w:p>
    <w:p w14:paraId="0F42FCA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4     2.8</w:t>
      </w:r>
    </w:p>
    <w:p w14:paraId="17E47A8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Size,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float64</w:t>
      </w:r>
    </w:p>
    <w:p w14:paraId="333E36CF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对于</w:t>
      </w:r>
      <w:r w:rsidRPr="00932502">
        <w:rPr>
          <w:rFonts w:hint="eastAsia"/>
        </w:rPr>
        <w:t>Varies with device</w:t>
      </w:r>
      <w:r w:rsidRPr="00932502">
        <w:rPr>
          <w:rFonts w:hint="eastAsia"/>
        </w:rPr>
        <w:t>，我们应该哪种方式处理缺失值？</w:t>
      </w:r>
    </w:p>
    <w:p w14:paraId="74C976E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思路：</w:t>
      </w:r>
      <w:proofErr w:type="gramStart"/>
      <w:r w:rsidRPr="00932502">
        <w:rPr>
          <w:rFonts w:hint="eastAsia"/>
        </w:rPr>
        <w:t>缺失值处理</w:t>
      </w:r>
      <w:proofErr w:type="gramEnd"/>
      <w:r w:rsidRPr="00932502">
        <w:rPr>
          <w:rFonts w:hint="eastAsia"/>
        </w:rPr>
        <w:t>的常见方法有：删除：</w:t>
      </w:r>
      <w:proofErr w:type="spellStart"/>
      <w:r w:rsidRPr="00932502">
        <w:rPr>
          <w:rFonts w:hint="eastAsia"/>
        </w:rPr>
        <w:t>dropna</w:t>
      </w:r>
      <w:proofErr w:type="spellEnd"/>
      <w:r w:rsidRPr="00932502">
        <w:rPr>
          <w:rFonts w:hint="eastAsia"/>
        </w:rPr>
        <w:t>();</w:t>
      </w:r>
      <w:r w:rsidRPr="00932502">
        <w:rPr>
          <w:rFonts w:hint="eastAsia"/>
        </w:rPr>
        <w:t>填充：填充包括统计量填充（众数、均值、中位数）；不处理。根据</w:t>
      </w:r>
      <w:r w:rsidRPr="00932502">
        <w:rPr>
          <w:rFonts w:hint="eastAsia"/>
        </w:rPr>
        <w:t>Varies with device</w:t>
      </w:r>
      <w:r w:rsidRPr="00932502">
        <w:rPr>
          <w:rFonts w:hint="eastAsia"/>
        </w:rPr>
        <w:t>的特点和对应样本的数量，在此我们用均值填充这个缺失值。</w:t>
      </w:r>
    </w:p>
    <w:p w14:paraId="6FE304E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734030B0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根据各类别的均值填充数据</w:t>
      </w:r>
    </w:p>
    <w:p w14:paraId="0098CC3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Size_copy['Size'</w:t>
      </w:r>
      <w:proofErr w:type="gramStart"/>
      <w:r w:rsidRPr="00932502">
        <w:rPr>
          <w:rFonts w:hint="eastAsia"/>
        </w:rPr>
        <w:t>].fillna</w:t>
      </w:r>
      <w:proofErr w:type="gramEnd"/>
      <w:r w:rsidRPr="00932502">
        <w:rPr>
          <w:rFonts w:hint="eastAsia"/>
        </w:rPr>
        <w:t>(Size_copy.groupby('Category')['Size'].transform('mean'),inplace = True)</w:t>
      </w:r>
    </w:p>
    <w:p w14:paraId="00E04D8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lastRenderedPageBreak/>
        <w:t>#</w:t>
      </w:r>
      <w:proofErr w:type="spellStart"/>
      <w:r w:rsidRPr="00932502">
        <w:rPr>
          <w:rFonts w:hint="eastAsia"/>
        </w:rPr>
        <w:t>查找检查非数值数据</w:t>
      </w:r>
      <w:proofErr w:type="spellEnd"/>
    </w:p>
    <w:p w14:paraId="380BEAB3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</w:t>
      </w:r>
      <w:proofErr w:type="gramStart"/>
      <w:r w:rsidRPr="00932502">
        <w:rPr>
          <w:rFonts w:hint="eastAsia"/>
        </w:rPr>
        <w:t>copy.applymap</w:t>
      </w:r>
      <w:proofErr w:type="spellEnd"/>
      <w:proofErr w:type="gramEnd"/>
      <w:r w:rsidRPr="00932502">
        <w:rPr>
          <w:rFonts w:hint="eastAsia"/>
        </w:rPr>
        <w:t xml:space="preserve">(lambda x: </w:t>
      </w:r>
      <w:proofErr w:type="spellStart"/>
      <w:r w:rsidRPr="00932502">
        <w:rPr>
          <w:rFonts w:hint="eastAsia"/>
        </w:rPr>
        <w:t>isinstance</w:t>
      </w:r>
      <w:proofErr w:type="spell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x,float</w:t>
      </w:r>
      <w:proofErr w:type="spellEnd"/>
      <w:r w:rsidRPr="00932502">
        <w:rPr>
          <w:rFonts w:hint="eastAsia"/>
        </w:rPr>
        <w:t>))['Size'].</w:t>
      </w:r>
      <w:proofErr w:type="spellStart"/>
      <w:r w:rsidRPr="00932502">
        <w:rPr>
          <w:rFonts w:hint="eastAsia"/>
        </w:rPr>
        <w:t>value_counts</w:t>
      </w:r>
      <w:proofErr w:type="spellEnd"/>
      <w:r w:rsidRPr="00932502">
        <w:rPr>
          <w:rFonts w:hint="eastAsia"/>
        </w:rPr>
        <w:t>()</w:t>
      </w:r>
    </w:p>
    <w:p w14:paraId="3C37972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3BAE6E4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True    10354</w:t>
      </w:r>
    </w:p>
    <w:p w14:paraId="2DC9CC6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Size,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int64</w:t>
      </w:r>
    </w:p>
    <w:p w14:paraId="31B42646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数据全为数值型数据。接下来可以对数据进行异常值检测了。</w:t>
      </w:r>
    </w:p>
    <w:p w14:paraId="672D1981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异常值检测</w:t>
      </w:r>
    </w:p>
    <w:p w14:paraId="48384E0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首先我们可以查看该特征的数值信息并绘制一下散点图，观察特征的数值。</w:t>
      </w:r>
    </w:p>
    <w:p w14:paraId="3316D037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0D3EAE1E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['Size'</w:t>
      </w:r>
      <w:proofErr w:type="gramStart"/>
      <w:r w:rsidRPr="00932502">
        <w:rPr>
          <w:rFonts w:hint="eastAsia"/>
        </w:rPr>
        <w:t>].describe</w:t>
      </w:r>
      <w:proofErr w:type="gramEnd"/>
      <w:r w:rsidRPr="00932502">
        <w:rPr>
          <w:rFonts w:hint="eastAsia"/>
        </w:rPr>
        <w:t>()</w:t>
      </w:r>
    </w:p>
    <w:p w14:paraId="38AA6A1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7CB5199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count    10354.000000</w:t>
      </w:r>
    </w:p>
    <w:p w14:paraId="4AA2E3B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mean        21.000700</w:t>
      </w:r>
    </w:p>
    <w:p w14:paraId="66077A2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std         21.112004</w:t>
      </w:r>
    </w:p>
    <w:p w14:paraId="47E57E8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min          0.008000</w:t>
      </w:r>
    </w:p>
    <w:p w14:paraId="4A3518B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25%          5.700000</w:t>
      </w:r>
    </w:p>
    <w:p w14:paraId="72027D2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50%         14.000000</w:t>
      </w:r>
    </w:p>
    <w:p w14:paraId="6488E68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75%         27.930205</w:t>
      </w:r>
    </w:p>
    <w:p w14:paraId="73000E3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max        100.000000</w:t>
      </w:r>
    </w:p>
    <w:p w14:paraId="642E8A5B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Size,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float64</w:t>
      </w:r>
    </w:p>
    <w:p w14:paraId="687EA36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5D4F2777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plt.figure</w:t>
      </w:r>
      <w:proofErr w:type="spellEnd"/>
      <w:proofErr w:type="gram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figsize</w:t>
      </w:r>
      <w:proofErr w:type="spellEnd"/>
      <w:r w:rsidRPr="00932502">
        <w:rPr>
          <w:rFonts w:hint="eastAsia"/>
        </w:rPr>
        <w:t xml:space="preserve"> = (10,10))</w:t>
      </w:r>
    </w:p>
    <w:p w14:paraId="40A9EEE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g = </w:t>
      </w:r>
      <w:proofErr w:type="spellStart"/>
      <w:proofErr w:type="gramStart"/>
      <w:r w:rsidRPr="00932502">
        <w:rPr>
          <w:rFonts w:hint="eastAsia"/>
        </w:rPr>
        <w:t>sns.jointplot</w:t>
      </w:r>
      <w:proofErr w:type="spellEnd"/>
      <w:proofErr w:type="gramEnd"/>
      <w:r w:rsidRPr="00932502">
        <w:rPr>
          <w:rFonts w:hint="eastAsia"/>
        </w:rPr>
        <w:t>(x="Size", y="</w:t>
      </w:r>
      <w:proofErr w:type="spellStart"/>
      <w:r w:rsidRPr="00932502">
        <w:rPr>
          <w:rFonts w:hint="eastAsia"/>
        </w:rPr>
        <w:t>Rating",color</w:t>
      </w:r>
      <w:proofErr w:type="spellEnd"/>
      <w:r w:rsidRPr="00932502">
        <w:rPr>
          <w:rFonts w:hint="eastAsia"/>
        </w:rPr>
        <w:t xml:space="preserve"> = '</w:t>
      </w:r>
      <w:proofErr w:type="spellStart"/>
      <w:r w:rsidRPr="00932502">
        <w:rPr>
          <w:rFonts w:hint="eastAsia"/>
        </w:rPr>
        <w:t>orangered</w:t>
      </w:r>
      <w:proofErr w:type="spellEnd"/>
      <w:r w:rsidRPr="00932502">
        <w:rPr>
          <w:rFonts w:hint="eastAsia"/>
        </w:rPr>
        <w:t>', data=</w:t>
      </w:r>
      <w:proofErr w:type="spellStart"/>
      <w:r w:rsidRPr="00932502">
        <w:rPr>
          <w:rFonts w:hint="eastAsia"/>
        </w:rPr>
        <w:t>Size_copy</w:t>
      </w:r>
      <w:proofErr w:type="spellEnd"/>
      <w:r w:rsidRPr="00932502">
        <w:rPr>
          <w:rFonts w:hint="eastAsia"/>
        </w:rPr>
        <w:t>, size = 8)</w:t>
      </w:r>
    </w:p>
    <w:p w14:paraId="523ED24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Size_copy.to_csv</w:t>
      </w:r>
      <w:proofErr w:type="spellEnd"/>
      <w:r w:rsidRPr="00932502">
        <w:rPr>
          <w:rFonts w:hint="eastAsia"/>
        </w:rPr>
        <w:t>('appstorev1.2.csv')</w:t>
      </w:r>
    </w:p>
    <w:p w14:paraId="4F150C9C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</w:t>
      </w:r>
    </w:p>
    <w:p w14:paraId="7591A651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7AF658B1" wp14:editId="57B57C67">
            <wp:extent cx="2579427" cy="2590668"/>
            <wp:effectExtent l="19050" t="19050" r="11430" b="196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79427" cy="25906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A675F9" w14:textId="77777777" w:rsidR="00454D30" w:rsidRPr="00932502" w:rsidRDefault="00454D30" w:rsidP="00454D30">
      <w:pPr>
        <w:pStyle w:val="9"/>
        <w:ind w:left="1701"/>
      </w:pPr>
      <w:r w:rsidRPr="00932502">
        <w:rPr>
          <w:rFonts w:hint="eastAsia"/>
        </w:rPr>
        <w:lastRenderedPageBreak/>
        <w:t>评分数据散点图</w:t>
      </w:r>
    </w:p>
    <w:p w14:paraId="6008B7BC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通过观察统计数据，发现数据的标准差很大。但是</w:t>
      </w:r>
      <w:r w:rsidRPr="00932502">
        <w:rPr>
          <w:rFonts w:hint="eastAsia"/>
        </w:rPr>
        <w:t>Size</w:t>
      </w:r>
      <w:r w:rsidRPr="00932502">
        <w:rPr>
          <w:rFonts w:hint="eastAsia"/>
        </w:rPr>
        <w:t>这个属性中，有很多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的大小最大为</w:t>
      </w:r>
      <w:r w:rsidRPr="00932502">
        <w:rPr>
          <w:rFonts w:hint="eastAsia"/>
        </w:rPr>
        <w:t>1e9B</w:t>
      </w:r>
      <w:r w:rsidRPr="00932502">
        <w:rPr>
          <w:rFonts w:hint="eastAsia"/>
        </w:rPr>
        <w:t>，最小为</w:t>
      </w:r>
      <w:r w:rsidRPr="00932502">
        <w:rPr>
          <w:rFonts w:hint="eastAsia"/>
        </w:rPr>
        <w:t>1e6B</w:t>
      </w:r>
      <w:r w:rsidRPr="00932502">
        <w:rPr>
          <w:rFonts w:hint="eastAsia"/>
        </w:rPr>
        <w:t>。数值都在正常范围以内，且我们从散点图中，并未发现明显的异常值。因此这一特征我们认为是没有异常值。</w:t>
      </w:r>
    </w:p>
    <w:p w14:paraId="497D7EE3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Price</w:t>
      </w:r>
    </w:p>
    <w:p w14:paraId="6E79B144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查看特征信息</w:t>
      </w:r>
    </w:p>
    <w:p w14:paraId="4D925FA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036BB348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price_copy</w:t>
      </w:r>
      <w:proofErr w:type="spellEnd"/>
      <w:r w:rsidRPr="00932502">
        <w:rPr>
          <w:rFonts w:hint="eastAsia"/>
        </w:rPr>
        <w:t xml:space="preserve"> = </w:t>
      </w:r>
      <w:proofErr w:type="spellStart"/>
      <w:r w:rsidRPr="00932502">
        <w:rPr>
          <w:rFonts w:hint="eastAsia"/>
        </w:rPr>
        <w:t>Size_</w:t>
      </w:r>
      <w:proofErr w:type="gramStart"/>
      <w:r w:rsidRPr="00932502">
        <w:rPr>
          <w:rFonts w:hint="eastAsia"/>
        </w:rPr>
        <w:t>copy.copy</w:t>
      </w:r>
      <w:proofErr w:type="spellEnd"/>
      <w:proofErr w:type="gramEnd"/>
      <w:r w:rsidRPr="00932502">
        <w:rPr>
          <w:rFonts w:hint="eastAsia"/>
        </w:rPr>
        <w:t>()</w:t>
      </w:r>
    </w:p>
    <w:p w14:paraId="55C9741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price_copy</w:t>
      </w:r>
      <w:proofErr w:type="spellEnd"/>
      <w:r w:rsidRPr="00932502">
        <w:rPr>
          <w:rFonts w:hint="eastAsia"/>
        </w:rPr>
        <w:t>["Price"].</w:t>
      </w:r>
      <w:proofErr w:type="spellStart"/>
      <w:r w:rsidRPr="00932502">
        <w:rPr>
          <w:rFonts w:hint="eastAsia"/>
        </w:rPr>
        <w:t>value_</w:t>
      </w:r>
      <w:proofErr w:type="gramStart"/>
      <w:r w:rsidRPr="00932502">
        <w:rPr>
          <w:rFonts w:hint="eastAsia"/>
        </w:rPr>
        <w:t>counts</w:t>
      </w:r>
      <w:proofErr w:type="spellEnd"/>
      <w:r w:rsidRPr="00932502">
        <w:rPr>
          <w:rFonts w:hint="eastAsia"/>
        </w:rPr>
        <w:t>(</w:t>
      </w:r>
      <w:proofErr w:type="gramEnd"/>
      <w:r w:rsidRPr="00932502">
        <w:rPr>
          <w:rFonts w:hint="eastAsia"/>
        </w:rPr>
        <w:t>)</w:t>
      </w:r>
    </w:p>
    <w:p w14:paraId="2C76C91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640DE03B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0          9589</w:t>
      </w:r>
    </w:p>
    <w:p w14:paraId="036025F5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$0.99       146</w:t>
      </w:r>
    </w:p>
    <w:p w14:paraId="1A9CD869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$2.99       125</w:t>
      </w:r>
    </w:p>
    <w:p w14:paraId="0E26F4A9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$1.99        73</w:t>
      </w:r>
    </w:p>
    <w:p w14:paraId="0784B9EF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$4.99        70</w:t>
      </w:r>
    </w:p>
    <w:p w14:paraId="09DDC4B1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$3.99        60</w:t>
      </w:r>
    </w:p>
    <w:p w14:paraId="1BCF7CFD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$1.49        46</w:t>
      </w:r>
    </w:p>
    <w:p w14:paraId="01FAC2B7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$5.99        27</w:t>
      </w:r>
    </w:p>
    <w:p w14:paraId="0C0CA0EE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$2.49        25</w:t>
      </w:r>
    </w:p>
    <w:p w14:paraId="5B8671A6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$9.99        19</w:t>
      </w:r>
    </w:p>
    <w:p w14:paraId="4FC2DE10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$6.99        12</w:t>
      </w:r>
    </w:p>
    <w:p w14:paraId="01CDE488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$399.99      12</w:t>
      </w:r>
    </w:p>
    <w:p w14:paraId="52C4EB47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$4.49         9</w:t>
      </w:r>
    </w:p>
    <w:p w14:paraId="6782F3A3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$14.99        9</w:t>
      </w:r>
    </w:p>
    <w:p w14:paraId="25C993D3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$3.49         7</w:t>
      </w:r>
    </w:p>
    <w:p w14:paraId="4138D6CD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$7.99         7</w:t>
      </w:r>
    </w:p>
    <w:p w14:paraId="3C954573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数据中，包含非数值符号，需要删除。数据中，有</w:t>
      </w:r>
      <w:r w:rsidRPr="00932502">
        <w:rPr>
          <w:rFonts w:hint="eastAsia"/>
        </w:rPr>
        <w:t>92</w:t>
      </w:r>
      <w:r w:rsidRPr="00932502">
        <w:rPr>
          <w:rFonts w:hint="eastAsia"/>
        </w:rPr>
        <w:t>个不同的价格。</w:t>
      </w:r>
    </w:p>
    <w:p w14:paraId="4596117D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特征处理</w:t>
      </w:r>
    </w:p>
    <w:p w14:paraId="2929B18B" w14:textId="77777777" w:rsidR="00454D30" w:rsidRPr="00932502" w:rsidRDefault="00454D30" w:rsidP="00454D30">
      <w:pPr>
        <w:pStyle w:val="1e"/>
        <w:rPr>
          <w:rStyle w:val="afff3"/>
          <w:b w:val="0"/>
          <w:bCs w:val="0"/>
        </w:rPr>
      </w:pPr>
      <w:proofErr w:type="gramStart"/>
      <w:r w:rsidRPr="00932502">
        <w:rPr>
          <w:rStyle w:val="afff3"/>
          <w:rFonts w:hint="eastAsia"/>
          <w:b w:val="0"/>
          <w:bCs w:val="0"/>
        </w:rPr>
        <w:t>删除非</w:t>
      </w:r>
      <w:proofErr w:type="gramEnd"/>
      <w:r w:rsidRPr="00932502">
        <w:rPr>
          <w:rStyle w:val="afff3"/>
          <w:rFonts w:hint="eastAsia"/>
          <w:b w:val="0"/>
          <w:bCs w:val="0"/>
        </w:rPr>
        <w:t>数值符号</w:t>
      </w:r>
      <w:r w:rsidRPr="00932502">
        <w:rPr>
          <w:rStyle w:val="afff3"/>
          <w:rFonts w:hint="eastAsia"/>
          <w:b w:val="0"/>
          <w:bCs w:val="0"/>
        </w:rPr>
        <w:t>$</w:t>
      </w:r>
      <w:r w:rsidRPr="00932502">
        <w:rPr>
          <w:rStyle w:val="afff3"/>
          <w:rFonts w:hint="eastAsia"/>
          <w:b w:val="0"/>
          <w:bCs w:val="0"/>
        </w:rPr>
        <w:t>。</w:t>
      </w:r>
    </w:p>
    <w:p w14:paraId="3F8CDFC3" w14:textId="77777777" w:rsidR="00454D30" w:rsidRPr="00932502" w:rsidRDefault="00454D30" w:rsidP="00454D30">
      <w:pPr>
        <w:pStyle w:val="1e"/>
        <w:rPr>
          <w:rStyle w:val="afff3"/>
          <w:b w:val="0"/>
          <w:bCs w:val="0"/>
        </w:rPr>
      </w:pPr>
      <w:r w:rsidRPr="00932502">
        <w:rPr>
          <w:rStyle w:val="afff3"/>
          <w:rFonts w:hint="eastAsia"/>
          <w:b w:val="0"/>
          <w:bCs w:val="0"/>
        </w:rPr>
        <w:t>代码：</w:t>
      </w:r>
    </w:p>
    <w:p w14:paraId="1A711382" w14:textId="77777777" w:rsidR="00454D30" w:rsidRPr="00932502" w:rsidRDefault="00454D30" w:rsidP="00454D30">
      <w:pPr>
        <w:pStyle w:val="2f2"/>
        <w:rPr>
          <w:rStyle w:val="afff3"/>
          <w:b w:val="0"/>
          <w:bCs w:val="0"/>
          <w:lang w:eastAsia="zh-CN"/>
        </w:rPr>
      </w:pPr>
      <w:r w:rsidRPr="00932502">
        <w:rPr>
          <w:rStyle w:val="afff3"/>
          <w:rFonts w:hint="eastAsia"/>
          <w:b w:val="0"/>
          <w:bCs w:val="0"/>
          <w:lang w:eastAsia="zh-CN"/>
        </w:rPr>
        <w:t>#</w:t>
      </w:r>
      <w:r w:rsidRPr="00932502">
        <w:rPr>
          <w:rStyle w:val="afff3"/>
          <w:rFonts w:hint="eastAsia"/>
          <w:b w:val="0"/>
          <w:bCs w:val="0"/>
          <w:lang w:eastAsia="zh-CN"/>
        </w:rPr>
        <w:t>用</w:t>
      </w:r>
      <w:r w:rsidRPr="00932502">
        <w:rPr>
          <w:rStyle w:val="afff3"/>
          <w:rFonts w:hint="eastAsia"/>
          <w:b w:val="0"/>
          <w:bCs w:val="0"/>
          <w:lang w:eastAsia="zh-CN"/>
        </w:rPr>
        <w:t>replace</w:t>
      </w:r>
      <w:r w:rsidRPr="00932502">
        <w:rPr>
          <w:rStyle w:val="afff3"/>
          <w:rFonts w:hint="eastAsia"/>
          <w:b w:val="0"/>
          <w:bCs w:val="0"/>
          <w:lang w:eastAsia="zh-CN"/>
        </w:rPr>
        <w:t>删除数值当中符号，并</w:t>
      </w:r>
      <w:proofErr w:type="gramStart"/>
      <w:r w:rsidRPr="00932502">
        <w:rPr>
          <w:rStyle w:val="afff3"/>
          <w:rFonts w:hint="eastAsia"/>
          <w:b w:val="0"/>
          <w:bCs w:val="0"/>
          <w:lang w:eastAsia="zh-CN"/>
        </w:rPr>
        <w:t>把特征</w:t>
      </w:r>
      <w:proofErr w:type="gramEnd"/>
      <w:r w:rsidRPr="00932502">
        <w:rPr>
          <w:rStyle w:val="afff3"/>
          <w:rFonts w:hint="eastAsia"/>
          <w:b w:val="0"/>
          <w:bCs w:val="0"/>
          <w:lang w:eastAsia="zh-CN"/>
        </w:rPr>
        <w:t>中的数据类型转化为数值型。</w:t>
      </w:r>
    </w:p>
    <w:p w14:paraId="7F0629A1" w14:textId="77777777" w:rsidR="00454D30" w:rsidRPr="00932502" w:rsidRDefault="00454D30" w:rsidP="00454D30">
      <w:pPr>
        <w:pStyle w:val="2f2"/>
        <w:rPr>
          <w:rStyle w:val="afff3"/>
          <w:b w:val="0"/>
          <w:bCs w:val="0"/>
        </w:rPr>
      </w:pPr>
      <w:r w:rsidRPr="00932502">
        <w:rPr>
          <w:rStyle w:val="afff3"/>
          <w:rFonts w:hint="eastAsia"/>
          <w:b w:val="0"/>
          <w:bCs w:val="0"/>
        </w:rPr>
        <w:t>price_copy["Price</w:t>
      </w:r>
      <w:proofErr w:type="gramStart"/>
      <w:r w:rsidRPr="00932502">
        <w:rPr>
          <w:rStyle w:val="afff3"/>
          <w:rFonts w:hint="eastAsia"/>
          <w:b w:val="0"/>
          <w:bCs w:val="0"/>
        </w:rPr>
        <w:t>"]=</w:t>
      </w:r>
      <w:proofErr w:type="gramEnd"/>
      <w:r w:rsidRPr="00932502">
        <w:rPr>
          <w:rStyle w:val="afff3"/>
          <w:rFonts w:hint="eastAsia"/>
          <w:b w:val="0"/>
          <w:bCs w:val="0"/>
        </w:rPr>
        <w:t>price_copy["Price"].str.replace('$','').astype("float")</w:t>
      </w:r>
    </w:p>
    <w:p w14:paraId="2A7809AA" w14:textId="77777777" w:rsidR="00454D30" w:rsidRPr="00932502" w:rsidRDefault="00454D30" w:rsidP="00454D30">
      <w:pPr>
        <w:pStyle w:val="2f2"/>
        <w:rPr>
          <w:rStyle w:val="afff3"/>
          <w:b w:val="0"/>
          <w:bCs w:val="0"/>
        </w:rPr>
      </w:pPr>
      <w:r w:rsidRPr="00932502">
        <w:rPr>
          <w:rStyle w:val="afff3"/>
          <w:rFonts w:hint="eastAsia"/>
          <w:b w:val="0"/>
          <w:bCs w:val="0"/>
        </w:rPr>
        <w:t>#</w:t>
      </w:r>
      <w:proofErr w:type="spellStart"/>
      <w:r w:rsidRPr="00932502">
        <w:rPr>
          <w:rStyle w:val="afff3"/>
          <w:rFonts w:hint="eastAsia"/>
          <w:b w:val="0"/>
          <w:bCs w:val="0"/>
        </w:rPr>
        <w:t>price_copy</w:t>
      </w:r>
      <w:proofErr w:type="spellEnd"/>
      <w:r w:rsidRPr="00932502">
        <w:rPr>
          <w:rStyle w:val="afff3"/>
          <w:rFonts w:hint="eastAsia"/>
          <w:b w:val="0"/>
          <w:bCs w:val="0"/>
        </w:rPr>
        <w:t>["Price"</w:t>
      </w:r>
      <w:proofErr w:type="gramStart"/>
      <w:r w:rsidRPr="00932502">
        <w:rPr>
          <w:rStyle w:val="afff3"/>
          <w:rFonts w:hint="eastAsia"/>
          <w:b w:val="0"/>
          <w:bCs w:val="0"/>
        </w:rPr>
        <w:t>].describe</w:t>
      </w:r>
      <w:proofErr w:type="gramEnd"/>
      <w:r w:rsidRPr="00932502">
        <w:rPr>
          <w:rStyle w:val="afff3"/>
          <w:rFonts w:hint="eastAsia"/>
          <w:b w:val="0"/>
          <w:bCs w:val="0"/>
        </w:rPr>
        <w:t>()</w:t>
      </w:r>
    </w:p>
    <w:p w14:paraId="5A17821E" w14:textId="77777777" w:rsidR="00454D30" w:rsidRPr="00932502" w:rsidRDefault="00454D30" w:rsidP="00454D30">
      <w:pPr>
        <w:pStyle w:val="2f2"/>
        <w:rPr>
          <w:rStyle w:val="afff3"/>
          <w:b w:val="0"/>
          <w:bCs w:val="0"/>
        </w:rPr>
      </w:pPr>
      <w:proofErr w:type="spellStart"/>
      <w:r w:rsidRPr="00932502">
        <w:rPr>
          <w:rStyle w:val="afff3"/>
          <w:rFonts w:hint="eastAsia"/>
          <w:b w:val="0"/>
          <w:bCs w:val="0"/>
        </w:rPr>
        <w:t>price_copy</w:t>
      </w:r>
      <w:proofErr w:type="spellEnd"/>
      <w:r w:rsidRPr="00932502">
        <w:rPr>
          <w:rStyle w:val="afff3"/>
          <w:rFonts w:hint="eastAsia"/>
          <w:b w:val="0"/>
          <w:bCs w:val="0"/>
        </w:rPr>
        <w:t>["Price"].</w:t>
      </w:r>
      <w:proofErr w:type="spellStart"/>
      <w:r w:rsidRPr="00932502">
        <w:rPr>
          <w:rStyle w:val="afff3"/>
          <w:rFonts w:hint="eastAsia"/>
          <w:b w:val="0"/>
          <w:bCs w:val="0"/>
        </w:rPr>
        <w:t>value_counts</w:t>
      </w:r>
      <w:proofErr w:type="spellEnd"/>
      <w:r w:rsidRPr="00932502">
        <w:rPr>
          <w:rStyle w:val="afff3"/>
          <w:rFonts w:hint="eastAsia"/>
          <w:b w:val="0"/>
          <w:bCs w:val="0"/>
        </w:rPr>
        <w:t>(</w:t>
      </w:r>
      <w:proofErr w:type="gramStart"/>
      <w:r w:rsidRPr="00932502">
        <w:rPr>
          <w:rStyle w:val="afff3"/>
          <w:rFonts w:hint="eastAsia"/>
          <w:b w:val="0"/>
          <w:bCs w:val="0"/>
        </w:rPr>
        <w:t>).head</w:t>
      </w:r>
      <w:proofErr w:type="gramEnd"/>
      <w:r w:rsidRPr="00932502">
        <w:rPr>
          <w:rStyle w:val="afff3"/>
          <w:rFonts w:hint="eastAsia"/>
          <w:b w:val="0"/>
          <w:bCs w:val="0"/>
        </w:rPr>
        <w:t>(10)</w:t>
      </w:r>
    </w:p>
    <w:p w14:paraId="52E79E0D" w14:textId="77777777" w:rsidR="00454D30" w:rsidRPr="00932502" w:rsidRDefault="00454D30" w:rsidP="00454D30">
      <w:pPr>
        <w:pStyle w:val="1e"/>
        <w:rPr>
          <w:rStyle w:val="afff3"/>
          <w:b w:val="0"/>
          <w:bCs w:val="0"/>
        </w:rPr>
      </w:pPr>
      <w:r w:rsidRPr="00932502">
        <w:rPr>
          <w:rStyle w:val="afff3"/>
          <w:rFonts w:hint="eastAsia"/>
          <w:b w:val="0"/>
          <w:bCs w:val="0"/>
        </w:rPr>
        <w:t>输出：</w:t>
      </w:r>
    </w:p>
    <w:p w14:paraId="1AA73AC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0.00    9589</w:t>
      </w:r>
    </w:p>
    <w:p w14:paraId="1C87C1C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0.99     146</w:t>
      </w:r>
    </w:p>
    <w:p w14:paraId="1F210FE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2.99     125</w:t>
      </w:r>
    </w:p>
    <w:p w14:paraId="526C2EB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lastRenderedPageBreak/>
        <w:t>1.99      73</w:t>
      </w:r>
    </w:p>
    <w:p w14:paraId="1B4910D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4.99      70</w:t>
      </w:r>
    </w:p>
    <w:p w14:paraId="5D18440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3.99      60</w:t>
      </w:r>
    </w:p>
    <w:p w14:paraId="06F6894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1.49      46</w:t>
      </w:r>
    </w:p>
    <w:p w14:paraId="3AFE10C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5.99      27</w:t>
      </w:r>
    </w:p>
    <w:p w14:paraId="3FD5CEC0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2.49      25</w:t>
      </w:r>
    </w:p>
    <w:p w14:paraId="0869614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9.99      19</w:t>
      </w:r>
    </w:p>
    <w:p w14:paraId="4DC5F69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Price,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int64</w:t>
      </w:r>
    </w:p>
    <w:p w14:paraId="3E914310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异常值检测</w:t>
      </w:r>
    </w:p>
    <w:p w14:paraId="65C6989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查看统计数据。</w:t>
      </w:r>
    </w:p>
    <w:p w14:paraId="0ED912F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38B9E227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price_copy</w:t>
      </w:r>
      <w:proofErr w:type="spellEnd"/>
      <w:r w:rsidRPr="00932502">
        <w:rPr>
          <w:rFonts w:hint="eastAsia"/>
        </w:rPr>
        <w:t>["Price"</w:t>
      </w:r>
      <w:proofErr w:type="gramStart"/>
      <w:r w:rsidRPr="00932502">
        <w:rPr>
          <w:rFonts w:hint="eastAsia"/>
        </w:rPr>
        <w:t>].describe</w:t>
      </w:r>
      <w:proofErr w:type="gramEnd"/>
      <w:r w:rsidRPr="00932502">
        <w:rPr>
          <w:rFonts w:hint="eastAsia"/>
        </w:rPr>
        <w:t>()</w:t>
      </w:r>
    </w:p>
    <w:p w14:paraId="4E25CA2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1AC85DA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count    10354.000000</w:t>
      </w:r>
    </w:p>
    <w:p w14:paraId="13BCDD2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mean         1.031099</w:t>
      </w:r>
    </w:p>
    <w:p w14:paraId="4F7DF29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std         16.280974</w:t>
      </w:r>
    </w:p>
    <w:p w14:paraId="2DCFA21B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min          0.000000</w:t>
      </w:r>
    </w:p>
    <w:p w14:paraId="118AC23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25%          0.000000</w:t>
      </w:r>
    </w:p>
    <w:p w14:paraId="1348D09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50%          0.000000</w:t>
      </w:r>
    </w:p>
    <w:p w14:paraId="6B76A47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75%          0.000000</w:t>
      </w:r>
    </w:p>
    <w:p w14:paraId="419150B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max        400.000000</w:t>
      </w:r>
    </w:p>
    <w:p w14:paraId="7ED329E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Price,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float64</w:t>
      </w:r>
    </w:p>
    <w:p w14:paraId="05FBEC4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从统计数据中我们发现，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价格的动态范围在</w:t>
      </w:r>
      <w:r w:rsidRPr="00932502">
        <w:rPr>
          <w:rFonts w:hint="eastAsia"/>
        </w:rPr>
        <w:t>[0,400]</w:t>
      </w:r>
      <w:r w:rsidRPr="00932502">
        <w:rPr>
          <w:rFonts w:hint="eastAsia"/>
        </w:rPr>
        <w:t>之间，标准差为</w:t>
      </w:r>
      <w:r w:rsidRPr="00932502">
        <w:rPr>
          <w:rFonts w:hint="eastAsia"/>
        </w:rPr>
        <w:t>16.295</w:t>
      </w:r>
      <w:r w:rsidRPr="00932502">
        <w:rPr>
          <w:rFonts w:hint="eastAsia"/>
        </w:rPr>
        <w:t>。这里我们可以选择查看一下价格比较大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，通过观察这些样本判断是否为异常值。</w:t>
      </w:r>
    </w:p>
    <w:p w14:paraId="2CA2F8A4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0329778F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查看价格大于</w:t>
      </w:r>
      <w:r w:rsidRPr="00932502">
        <w:rPr>
          <w:rFonts w:hint="eastAsia"/>
          <w:lang w:eastAsia="zh-CN"/>
        </w:rPr>
        <w:t>350</w:t>
      </w:r>
      <w:r w:rsidRPr="00932502">
        <w:rPr>
          <w:rFonts w:hint="eastAsia"/>
          <w:lang w:eastAsia="zh-CN"/>
        </w:rPr>
        <w:t>美金的样本</w:t>
      </w:r>
    </w:p>
    <w:p w14:paraId="68DC6377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price_copy</w:t>
      </w:r>
      <w:proofErr w:type="spellEnd"/>
      <w:r w:rsidRPr="00932502">
        <w:rPr>
          <w:rFonts w:hint="eastAsia"/>
        </w:rPr>
        <w:t>[</w:t>
      </w:r>
      <w:proofErr w:type="spellStart"/>
      <w:r w:rsidRPr="00932502">
        <w:rPr>
          <w:rFonts w:hint="eastAsia"/>
        </w:rPr>
        <w:t>price_copy</w:t>
      </w:r>
      <w:proofErr w:type="spellEnd"/>
      <w:r w:rsidRPr="00932502">
        <w:rPr>
          <w:rFonts w:hint="eastAsia"/>
        </w:rPr>
        <w:t>["Price"]&gt;300]</w:t>
      </w:r>
    </w:p>
    <w:p w14:paraId="69E0C71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6F43902E" w14:textId="77777777" w:rsidR="00454D30" w:rsidRPr="00932502" w:rsidRDefault="00454D30" w:rsidP="00454D30">
      <w:pPr>
        <w:shd w:val="clear" w:color="auto" w:fill="FFFFFF"/>
        <w:topLinePunct w:val="0"/>
        <w:adjustRightInd/>
        <w:snapToGrid/>
        <w:spacing w:before="0" w:after="0" w:line="291" w:lineRule="atLeast"/>
        <w:ind w:left="0"/>
        <w:jc w:val="center"/>
        <w:rPr>
          <w:rFonts w:ascii="方正兰亭黑简体" w:hAnsi="Courier New" w:cs="Courier New"/>
          <w:sz w:val="21"/>
          <w:szCs w:val="21"/>
        </w:rPr>
      </w:pPr>
      <w:r w:rsidRPr="00932502">
        <w:rPr>
          <w:rFonts w:ascii="方正兰亭黑简体" w:hint="eastAsia"/>
          <w:noProof/>
        </w:rPr>
        <w:drawing>
          <wp:inline distT="0" distB="0" distL="0" distR="0" wp14:anchorId="6872703B" wp14:editId="09486818">
            <wp:extent cx="4804564" cy="1701388"/>
            <wp:effectExtent l="19050" t="19050" r="1524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1848" cy="17039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FF1D17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这些数据并没有明显异常。</w:t>
      </w:r>
    </w:p>
    <w:p w14:paraId="0F0BAFE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数据可视化，绘制一下散点图，观察数据变换趋势。</w:t>
      </w:r>
    </w:p>
    <w:p w14:paraId="4E67313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lastRenderedPageBreak/>
        <w:t>代码：</w:t>
      </w:r>
    </w:p>
    <w:p w14:paraId="67D8DD94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plt.figure</w:t>
      </w:r>
      <w:proofErr w:type="spellEnd"/>
      <w:proofErr w:type="gram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figsize</w:t>
      </w:r>
      <w:proofErr w:type="spellEnd"/>
      <w:r w:rsidRPr="00932502">
        <w:rPr>
          <w:rFonts w:hint="eastAsia"/>
        </w:rPr>
        <w:t xml:space="preserve"> = (10,10))</w:t>
      </w:r>
    </w:p>
    <w:p w14:paraId="05B9709A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sns.regplot</w:t>
      </w:r>
      <w:proofErr w:type="spellEnd"/>
      <w:proofErr w:type="gramEnd"/>
      <w:r w:rsidRPr="00932502">
        <w:rPr>
          <w:rFonts w:hint="eastAsia"/>
        </w:rPr>
        <w:t>(x="Price", y="Rating", color = '</w:t>
      </w:r>
      <w:proofErr w:type="spellStart"/>
      <w:r w:rsidRPr="00932502">
        <w:rPr>
          <w:rFonts w:hint="eastAsia"/>
        </w:rPr>
        <w:t>darkorange</w:t>
      </w:r>
      <w:proofErr w:type="spellEnd"/>
      <w:r w:rsidRPr="00932502">
        <w:rPr>
          <w:rFonts w:hint="eastAsia"/>
        </w:rPr>
        <w:t xml:space="preserve">',data= </w:t>
      </w:r>
      <w:proofErr w:type="spellStart"/>
      <w:r w:rsidRPr="00932502">
        <w:rPr>
          <w:rFonts w:hint="eastAsia"/>
        </w:rPr>
        <w:t>price_copy</w:t>
      </w:r>
      <w:proofErr w:type="spellEnd"/>
      <w:r w:rsidRPr="00932502">
        <w:rPr>
          <w:rFonts w:hint="eastAsia"/>
        </w:rPr>
        <w:t>)</w:t>
      </w:r>
    </w:p>
    <w:p w14:paraId="362184C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保存文件</w:t>
      </w:r>
      <w:proofErr w:type="spellEnd"/>
    </w:p>
    <w:p w14:paraId="3EEEE4E3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price_copy.to_csv</w:t>
      </w:r>
      <w:proofErr w:type="spellEnd"/>
      <w:r w:rsidRPr="00932502">
        <w:rPr>
          <w:rFonts w:hint="eastAsia"/>
        </w:rPr>
        <w:t>('appstorev1.3.csv')</w:t>
      </w:r>
    </w:p>
    <w:p w14:paraId="6DCFAD35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5334B4CD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39CE2055" wp14:editId="33BB3EE3">
            <wp:extent cx="2894502" cy="2759057"/>
            <wp:effectExtent l="0" t="0" r="127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581" cy="27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01B4" w14:textId="77777777" w:rsidR="00454D30" w:rsidRPr="00932502" w:rsidRDefault="00454D30" w:rsidP="00454D30">
      <w:pPr>
        <w:pStyle w:val="9"/>
        <w:ind w:left="1701"/>
      </w:pPr>
      <w:r w:rsidRPr="00932502">
        <w:t>价格散点图</w:t>
      </w:r>
    </w:p>
    <w:p w14:paraId="7C931913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从散点图我们可以看出，价格对评分的影响不大，但是如果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价格设置的过高，会影响评分。</w:t>
      </w:r>
    </w:p>
    <w:p w14:paraId="3235E111" w14:textId="77777777" w:rsidR="00454D30" w:rsidRPr="00932502" w:rsidRDefault="00454D30" w:rsidP="00B71C3B">
      <w:pPr>
        <w:pStyle w:val="3"/>
        <w:numPr>
          <w:ilvl w:val="2"/>
          <w:numId w:val="4"/>
        </w:numPr>
        <w:rPr>
          <w:rFonts w:ascii="方正兰亭黑简体"/>
        </w:rPr>
      </w:pPr>
      <w:bookmarkStart w:id="80" w:name="_Toc47648707"/>
      <w:bookmarkStart w:id="81" w:name="_Toc66344306"/>
      <w:r w:rsidRPr="00932502">
        <w:rPr>
          <w:rFonts w:ascii="方正兰亭黑简体" w:hint="eastAsia"/>
        </w:rPr>
        <w:t>思考题</w:t>
      </w:r>
      <w:bookmarkEnd w:id="80"/>
      <w:bookmarkEnd w:id="81"/>
    </w:p>
    <w:p w14:paraId="58082A0F" w14:textId="04A607AC" w:rsidR="00454D30" w:rsidRPr="00932502" w:rsidRDefault="00454D30" w:rsidP="00454D30">
      <w:pPr>
        <w:pStyle w:val="1e"/>
      </w:pPr>
      <w:r w:rsidRPr="00932502">
        <w:rPr>
          <w:rFonts w:hint="eastAsia"/>
        </w:rPr>
        <w:t>接下来，请大家根据第一节学习内容。对</w:t>
      </w:r>
      <w:r w:rsidRPr="00932502">
        <w:rPr>
          <w:rFonts w:hint="eastAsia"/>
        </w:rPr>
        <w:t>Installs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Reviews</w:t>
      </w:r>
      <w:r w:rsidRPr="00932502">
        <w:rPr>
          <w:rFonts w:hint="eastAsia"/>
        </w:rPr>
        <w:t>进行特征处理、无</w:t>
      </w:r>
      <w:proofErr w:type="gramStart"/>
      <w:r w:rsidRPr="00932502">
        <w:rPr>
          <w:rFonts w:hint="eastAsia"/>
        </w:rPr>
        <w:t>量纲化</w:t>
      </w:r>
      <w:proofErr w:type="gramEnd"/>
      <w:r w:rsidR="00113367">
        <w:rPr>
          <w:rFonts w:hint="eastAsia"/>
        </w:rPr>
        <w:t>(</w:t>
      </w:r>
      <w:r w:rsidR="00113367">
        <w:rPr>
          <w:rFonts w:hint="eastAsia"/>
        </w:rPr>
        <w:t>规范化</w:t>
      </w:r>
      <w:r w:rsidR="00113367">
        <w:t>)</w:t>
      </w:r>
      <w:r w:rsidRPr="00932502">
        <w:rPr>
          <w:rFonts w:hint="eastAsia"/>
        </w:rPr>
        <w:t>和异常值处理。</w:t>
      </w:r>
      <w:r w:rsidRPr="00932502">
        <w:rPr>
          <w:rFonts w:hint="eastAsia"/>
        </w:rPr>
        <w:t xml:space="preserve"> </w:t>
      </w:r>
      <w:r w:rsidRPr="00932502">
        <w:rPr>
          <w:rFonts w:hint="eastAsia"/>
        </w:rPr>
        <w:t>基本步骤如下：</w:t>
      </w:r>
    </w:p>
    <w:p w14:paraId="4C4255F8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查看特征的值</w:t>
      </w:r>
    </w:p>
    <w:p w14:paraId="27E8E0BD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特征处理</w:t>
      </w:r>
    </w:p>
    <w:p w14:paraId="2C027DBD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异常值检测及处理</w:t>
      </w:r>
    </w:p>
    <w:p w14:paraId="769E95A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导入相关库</w:t>
      </w:r>
      <w:proofErr w:type="spellEnd"/>
    </w:p>
    <w:p w14:paraId="3CDFE0E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import pandas as pd</w:t>
      </w:r>
    </w:p>
    <w:p w14:paraId="73C4422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</w:t>
      </w:r>
      <w:proofErr w:type="spellStart"/>
      <w:proofErr w:type="gramStart"/>
      <w:r w:rsidRPr="00932502">
        <w:rPr>
          <w:rFonts w:hint="eastAsia"/>
        </w:rPr>
        <w:t>matplotlib.pyplot</w:t>
      </w:r>
      <w:proofErr w:type="spellEnd"/>
      <w:proofErr w:type="gramEnd"/>
      <w:r w:rsidRPr="00932502">
        <w:rPr>
          <w:rFonts w:hint="eastAsia"/>
        </w:rPr>
        <w:t xml:space="preserve"> as </w:t>
      </w:r>
      <w:proofErr w:type="spellStart"/>
      <w:r w:rsidRPr="00932502">
        <w:rPr>
          <w:rFonts w:hint="eastAsia"/>
        </w:rPr>
        <w:t>plt</w:t>
      </w:r>
      <w:proofErr w:type="spellEnd"/>
    </w:p>
    <w:p w14:paraId="4B2AC78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seaborn as </w:t>
      </w:r>
      <w:proofErr w:type="spellStart"/>
      <w:r w:rsidRPr="00932502">
        <w:rPr>
          <w:rFonts w:hint="eastAsia"/>
        </w:rPr>
        <w:t>sns</w:t>
      </w:r>
      <w:proofErr w:type="spellEnd"/>
    </w:p>
    <w:p w14:paraId="43348B1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</w:t>
      </w:r>
      <w:proofErr w:type="spellStart"/>
      <w:r w:rsidRPr="00932502">
        <w:rPr>
          <w:rFonts w:hint="eastAsia"/>
        </w:rPr>
        <w:t>numpy</w:t>
      </w:r>
      <w:proofErr w:type="spellEnd"/>
      <w:r w:rsidRPr="00932502">
        <w:rPr>
          <w:rFonts w:hint="eastAsia"/>
        </w:rPr>
        <w:t xml:space="preserve"> as np</w:t>
      </w:r>
    </w:p>
    <w:p w14:paraId="51C8A20F" w14:textId="77777777" w:rsidR="00454D30" w:rsidRPr="00932502" w:rsidRDefault="00454D30" w:rsidP="00454D30">
      <w:pPr>
        <w:pStyle w:val="2f2"/>
      </w:pPr>
      <w:r w:rsidRPr="00932502">
        <w:t>……</w:t>
      </w:r>
    </w:p>
    <w:p w14:paraId="18FDF5D7" w14:textId="77777777" w:rsidR="00454D30" w:rsidRPr="00932502" w:rsidRDefault="00454D30" w:rsidP="00454D30">
      <w:pPr>
        <w:pStyle w:val="2f2"/>
      </w:pPr>
      <w:r w:rsidRPr="00932502">
        <w:t>…….</w:t>
      </w:r>
    </w:p>
    <w:p w14:paraId="61CCEB28" w14:textId="77777777" w:rsidR="00454D30" w:rsidRPr="00932502" w:rsidRDefault="00454D30" w:rsidP="00B71C3B">
      <w:pPr>
        <w:pStyle w:val="3"/>
        <w:numPr>
          <w:ilvl w:val="2"/>
          <w:numId w:val="4"/>
        </w:numPr>
        <w:rPr>
          <w:rFonts w:ascii="方正兰亭黑简体"/>
        </w:rPr>
      </w:pPr>
      <w:bookmarkStart w:id="82" w:name="_Toc47648708"/>
      <w:bookmarkStart w:id="83" w:name="_Toc66344307"/>
      <w:r w:rsidRPr="00932502">
        <w:rPr>
          <w:rFonts w:ascii="方正兰亭黑简体" w:hint="eastAsia"/>
        </w:rPr>
        <w:lastRenderedPageBreak/>
        <w:t>数据预处理 - 分类</w:t>
      </w:r>
      <w:bookmarkEnd w:id="82"/>
      <w:r w:rsidRPr="00932502">
        <w:rPr>
          <w:rFonts w:ascii="方正兰亭黑简体" w:hint="eastAsia"/>
        </w:rPr>
        <w:t>数据</w:t>
      </w:r>
      <w:bookmarkEnd w:id="83"/>
    </w:p>
    <w:p w14:paraId="0D664443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上一部分实验，我们完成了</w:t>
      </w:r>
      <w:proofErr w:type="gramStart"/>
      <w:r w:rsidRPr="00932502">
        <w:rPr>
          <w:rFonts w:hint="eastAsia"/>
        </w:rPr>
        <w:t>缺失值处理</w:t>
      </w:r>
      <w:proofErr w:type="gramEnd"/>
      <w:r w:rsidRPr="00932502">
        <w:rPr>
          <w:rFonts w:hint="eastAsia"/>
        </w:rPr>
        <w:t>和包括</w:t>
      </w:r>
      <w:r w:rsidRPr="00932502">
        <w:rPr>
          <w:rFonts w:hint="eastAsia"/>
        </w:rPr>
        <w:t>Rating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Size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Price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Installs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Reviews</w:t>
      </w:r>
      <w:r w:rsidRPr="00932502">
        <w:rPr>
          <w:rFonts w:hint="eastAsia"/>
        </w:rPr>
        <w:t>在内的</w:t>
      </w:r>
      <w:r w:rsidRPr="00932502">
        <w:rPr>
          <w:rFonts w:hint="eastAsia"/>
        </w:rPr>
        <w:t>5</w:t>
      </w:r>
      <w:r w:rsidRPr="00932502">
        <w:rPr>
          <w:rFonts w:hint="eastAsia"/>
        </w:rPr>
        <w:t>个特征的异常值处理工作。这些都是数值属性的数据。接下来我们对分类属性的特征的处理工作，包括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Category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Type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Content Rating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Genres</w:t>
      </w:r>
      <w:r w:rsidRPr="00932502">
        <w:rPr>
          <w:rFonts w:hint="eastAsia"/>
        </w:rPr>
        <w:t>。</w:t>
      </w:r>
    </w:p>
    <w:p w14:paraId="275572F1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本次实验中，我们首先</w:t>
      </w:r>
      <w:r w:rsidRPr="00932502">
        <w:rPr>
          <w:rFonts w:hint="eastAsia"/>
        </w:rPr>
        <w:t>Content Rating</w:t>
      </w:r>
      <w:r w:rsidRPr="00932502">
        <w:rPr>
          <w:rFonts w:hint="eastAsia"/>
        </w:rPr>
        <w:t>为例，一起学习处理分类数据的过程。掌握了这些基本语法后，大家需要通过代码填空的方式自己动手实践处理数据。</w:t>
      </w:r>
    </w:p>
    <w:p w14:paraId="14274EA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数据挖掘中，一些算法可以直接计算分类变量，比如决策树模型。但许多机器学习算法不能直接处理分类变量，它们的输入和输出都是数值型数据。因此，把分类变量转换成数值型数据是必要的，可以用独热编码</w:t>
      </w:r>
      <w:r w:rsidRPr="00932502">
        <w:rPr>
          <w:rFonts w:hint="eastAsia"/>
        </w:rPr>
        <w:t xml:space="preserve"> (One-Hot Encoding) </w:t>
      </w:r>
      <w:r w:rsidRPr="00932502">
        <w:rPr>
          <w:rFonts w:hint="eastAsia"/>
        </w:rPr>
        <w:t>、哑编码</w:t>
      </w:r>
      <w:r w:rsidRPr="00932502">
        <w:rPr>
          <w:rFonts w:hint="eastAsia"/>
        </w:rPr>
        <w:t xml:space="preserve"> (Dummy Encoding)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label encoding</w:t>
      </w:r>
      <w:r w:rsidRPr="00932502">
        <w:rPr>
          <w:rFonts w:hint="eastAsia"/>
        </w:rPr>
        <w:t>实现。</w:t>
      </w:r>
    </w:p>
    <w:p w14:paraId="43016B55" w14:textId="77777777" w:rsidR="00454D30" w:rsidRPr="00932502" w:rsidRDefault="00454D30" w:rsidP="00B71C3B">
      <w:pPr>
        <w:pStyle w:val="1e"/>
        <w:numPr>
          <w:ilvl w:val="0"/>
          <w:numId w:val="17"/>
        </w:numPr>
        <w:topLinePunct/>
        <w:adjustRightInd w:val="0"/>
      </w:pPr>
      <w:r w:rsidRPr="00932502">
        <w:rPr>
          <w:rFonts w:hint="eastAsia"/>
        </w:rPr>
        <w:t>无序分类变量的离散化方法较为常用方法：独热编码</w:t>
      </w:r>
      <w:r w:rsidRPr="00932502">
        <w:rPr>
          <w:rFonts w:hint="eastAsia"/>
        </w:rPr>
        <w:t xml:space="preserve"> (One-Hot Encoding)</w:t>
      </w:r>
      <w:r w:rsidRPr="00932502">
        <w:rPr>
          <w:rFonts w:hint="eastAsia"/>
        </w:rPr>
        <w:t>。</w:t>
      </w:r>
    </w:p>
    <w:p w14:paraId="287F6FBA" w14:textId="77777777" w:rsidR="00454D30" w:rsidRPr="00932502" w:rsidRDefault="00454D30" w:rsidP="00B71C3B">
      <w:pPr>
        <w:pStyle w:val="1e"/>
        <w:numPr>
          <w:ilvl w:val="0"/>
          <w:numId w:val="17"/>
        </w:numPr>
        <w:topLinePunct/>
        <w:adjustRightInd w:val="0"/>
      </w:pPr>
      <w:r w:rsidRPr="00932502">
        <w:rPr>
          <w:rFonts w:hint="eastAsia"/>
        </w:rPr>
        <w:t>有序分类变量</w:t>
      </w:r>
      <w:r w:rsidRPr="00932502">
        <w:rPr>
          <w:rFonts w:hint="eastAsia"/>
        </w:rPr>
        <w:t>{</w:t>
      </w:r>
      <w:r w:rsidRPr="00932502">
        <w:rPr>
          <w:rFonts w:hint="eastAsia"/>
        </w:rPr>
        <w:t>低年级，中年级，高年级</w:t>
      </w:r>
      <w:r w:rsidRPr="00932502">
        <w:rPr>
          <w:rFonts w:hint="eastAsia"/>
        </w:rPr>
        <w:t>}</w:t>
      </w:r>
      <w:r w:rsidRPr="00932502">
        <w:rPr>
          <w:rFonts w:hint="eastAsia"/>
        </w:rPr>
        <w:t>，可以使用</w:t>
      </w:r>
      <w:r w:rsidRPr="00932502">
        <w:rPr>
          <w:rFonts w:hint="eastAsia"/>
        </w:rPr>
        <w:t>Label-Encoding</w:t>
      </w:r>
      <w:r w:rsidRPr="00932502">
        <w:rPr>
          <w:rFonts w:hint="eastAsia"/>
        </w:rPr>
        <w:t>直接离散化为</w:t>
      </w:r>
      <w:r w:rsidRPr="00932502">
        <w:rPr>
          <w:rFonts w:hint="eastAsia"/>
        </w:rPr>
        <w:t>{0,1,2}</w:t>
      </w:r>
      <w:r w:rsidRPr="00932502">
        <w:rPr>
          <w:rFonts w:hint="eastAsia"/>
        </w:rPr>
        <w:t>。</w:t>
      </w:r>
    </w:p>
    <w:p w14:paraId="3BEDEFD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3217BB1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导入相关库</w:t>
      </w:r>
      <w:proofErr w:type="spellEnd"/>
    </w:p>
    <w:p w14:paraId="537137F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import pandas as pd</w:t>
      </w:r>
    </w:p>
    <w:p w14:paraId="397D246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</w:t>
      </w:r>
      <w:proofErr w:type="spellStart"/>
      <w:proofErr w:type="gramStart"/>
      <w:r w:rsidRPr="00932502">
        <w:rPr>
          <w:rFonts w:hint="eastAsia"/>
        </w:rPr>
        <w:t>matplotlib.pyplot</w:t>
      </w:r>
      <w:proofErr w:type="spellEnd"/>
      <w:proofErr w:type="gramEnd"/>
      <w:r w:rsidRPr="00932502">
        <w:rPr>
          <w:rFonts w:hint="eastAsia"/>
        </w:rPr>
        <w:t xml:space="preserve"> as </w:t>
      </w:r>
      <w:proofErr w:type="spellStart"/>
      <w:r w:rsidRPr="00932502">
        <w:rPr>
          <w:rFonts w:hint="eastAsia"/>
        </w:rPr>
        <w:t>plt</w:t>
      </w:r>
      <w:proofErr w:type="spellEnd"/>
    </w:p>
    <w:p w14:paraId="10EA27D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seaborn as </w:t>
      </w:r>
      <w:proofErr w:type="spellStart"/>
      <w:r w:rsidRPr="00932502">
        <w:rPr>
          <w:rFonts w:hint="eastAsia"/>
        </w:rPr>
        <w:t>sns</w:t>
      </w:r>
      <w:proofErr w:type="spellEnd"/>
    </w:p>
    <w:p w14:paraId="0206FAD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import </w:t>
      </w:r>
      <w:proofErr w:type="spellStart"/>
      <w:r w:rsidRPr="00932502">
        <w:rPr>
          <w:rFonts w:hint="eastAsia"/>
        </w:rPr>
        <w:t>numpy</w:t>
      </w:r>
      <w:proofErr w:type="spellEnd"/>
      <w:r w:rsidRPr="00932502">
        <w:rPr>
          <w:rFonts w:hint="eastAsia"/>
        </w:rPr>
        <w:t xml:space="preserve"> as np</w:t>
      </w:r>
    </w:p>
    <w:p w14:paraId="60D293A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数据读取</w:t>
      </w:r>
      <w:proofErr w:type="spellEnd"/>
    </w:p>
    <w:p w14:paraId="09773D53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 = </w:t>
      </w:r>
      <w:proofErr w:type="spellStart"/>
      <w:proofErr w:type="gramStart"/>
      <w:r w:rsidRPr="00932502">
        <w:rPr>
          <w:rFonts w:hint="eastAsia"/>
        </w:rPr>
        <w:t>pd.read</w:t>
      </w:r>
      <w:proofErr w:type="gramEnd"/>
      <w:r w:rsidRPr="00932502">
        <w:rPr>
          <w:rFonts w:hint="eastAsia"/>
        </w:rPr>
        <w:t>_csv</w:t>
      </w:r>
      <w:proofErr w:type="spellEnd"/>
      <w:r w:rsidRPr="00932502">
        <w:rPr>
          <w:rFonts w:hint="eastAsia"/>
        </w:rPr>
        <w:t>('appstorev1.4.csv',index_col=0)</w:t>
      </w:r>
    </w:p>
    <w:p w14:paraId="3E78407D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</w:t>
      </w:r>
    </w:p>
    <w:p w14:paraId="264EE31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3B6B91FF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3168546C" wp14:editId="0A7B716E">
            <wp:extent cx="5426015" cy="909215"/>
            <wp:effectExtent l="19050" t="19050" r="22860" b="247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4102" cy="9122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CCC1E6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Type</w:t>
      </w:r>
    </w:p>
    <w:p w14:paraId="52375B5C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  <w:rPr>
          <w:rStyle w:val="afff3"/>
          <w:b w:val="0"/>
          <w:bCs w:val="0"/>
        </w:rPr>
      </w:pPr>
      <w:r w:rsidRPr="00932502">
        <w:rPr>
          <w:rStyle w:val="afff3"/>
          <w:rFonts w:hint="eastAsia"/>
        </w:rPr>
        <w:t>查看特征信息及可视化</w:t>
      </w:r>
    </w:p>
    <w:p w14:paraId="30B8CB37" w14:textId="77777777" w:rsidR="00454D30" w:rsidRPr="00932502" w:rsidRDefault="00454D30" w:rsidP="00454D30">
      <w:pPr>
        <w:pStyle w:val="1e"/>
        <w:rPr>
          <w:rStyle w:val="afff3"/>
          <w:rFonts w:hAnsi="HuaweiSans-Regular" w:hint="eastAsia"/>
          <w:b w:val="0"/>
          <w:bCs w:val="0"/>
          <w:szCs w:val="32"/>
        </w:rPr>
      </w:pPr>
      <w:r w:rsidRPr="00932502">
        <w:rPr>
          <w:rStyle w:val="afff3"/>
          <w:rFonts w:hAnsi="HuaweiSans-Regular" w:hint="eastAsia"/>
          <w:b w:val="0"/>
          <w:bCs w:val="0"/>
          <w:szCs w:val="32"/>
        </w:rPr>
        <w:t>代码：</w:t>
      </w:r>
    </w:p>
    <w:p w14:paraId="3C58BAF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查看特征的数值</w:t>
      </w:r>
      <w:proofErr w:type="spellEnd"/>
    </w:p>
    <w:p w14:paraId="3308B81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['Type'].</w:t>
      </w:r>
      <w:proofErr w:type="spellStart"/>
      <w:r w:rsidRPr="00932502">
        <w:rPr>
          <w:rFonts w:hint="eastAsia"/>
        </w:rPr>
        <w:t>value_counts</w:t>
      </w:r>
      <w:proofErr w:type="spellEnd"/>
      <w:r w:rsidRPr="00932502">
        <w:rPr>
          <w:rFonts w:hint="eastAsia"/>
        </w:rPr>
        <w:t>(</w:t>
      </w:r>
      <w:proofErr w:type="gramStart"/>
      <w:r w:rsidRPr="00932502">
        <w:rPr>
          <w:rFonts w:hint="eastAsia"/>
        </w:rPr>
        <w:t>).plot</w:t>
      </w:r>
      <w:proofErr w:type="gramEnd"/>
      <w:r w:rsidRPr="00932502">
        <w:rPr>
          <w:rFonts w:hint="eastAsia"/>
        </w:rPr>
        <w:t>(kind='bar')</w:t>
      </w:r>
    </w:p>
    <w:p w14:paraId="708A626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07EEF247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lastRenderedPageBreak/>
        <w:drawing>
          <wp:inline distT="0" distB="0" distL="0" distR="0" wp14:anchorId="3CBB334C" wp14:editId="74ABB622">
            <wp:extent cx="3107903" cy="207691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1594" cy="20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38E0" w14:textId="77777777" w:rsidR="00454D30" w:rsidRPr="00932502" w:rsidRDefault="00454D30" w:rsidP="00454D30">
      <w:pPr>
        <w:pStyle w:val="9"/>
        <w:ind w:left="1701"/>
      </w:pPr>
      <w:r w:rsidRPr="00932502">
        <w:t>可视化特征信息</w:t>
      </w:r>
    </w:p>
    <w:p w14:paraId="197FD43A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Style w:val="afff3"/>
          <w:rFonts w:hint="eastAsia"/>
        </w:rPr>
        <w:t>分类变量数值化</w:t>
      </w:r>
    </w:p>
    <w:p w14:paraId="57FD6972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Type</w:t>
      </w:r>
      <w:r w:rsidRPr="00932502">
        <w:rPr>
          <w:rFonts w:hint="eastAsia"/>
        </w:rPr>
        <w:t>数据只有两种可能数值，包括</w:t>
      </w:r>
      <w:r w:rsidRPr="00932502">
        <w:rPr>
          <w:rFonts w:hint="eastAsia"/>
        </w:rPr>
        <w:t>free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paid</w:t>
      </w:r>
      <w:r w:rsidRPr="00932502">
        <w:rPr>
          <w:rFonts w:hint="eastAsia"/>
        </w:rPr>
        <w:t>。因此我们可以用</w:t>
      </w:r>
      <w:r w:rsidRPr="00932502">
        <w:rPr>
          <w:rFonts w:hint="eastAsia"/>
        </w:rPr>
        <w:t>Label-Encoding</w:t>
      </w:r>
      <w:r w:rsidRPr="00932502">
        <w:rPr>
          <w:rFonts w:hint="eastAsia"/>
        </w:rPr>
        <w:t>将这一特征数据离散化。</w:t>
      </w:r>
    </w:p>
    <w:p w14:paraId="2FC312F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69BBF57B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我们可以直接通过</w:t>
      </w:r>
      <w:r w:rsidRPr="00932502">
        <w:rPr>
          <w:rFonts w:hint="eastAsia"/>
          <w:lang w:eastAsia="zh-CN"/>
        </w:rPr>
        <w:t>map</w:t>
      </w:r>
      <w:r w:rsidRPr="00932502">
        <w:rPr>
          <w:rFonts w:hint="eastAsia"/>
          <w:lang w:eastAsia="zh-CN"/>
        </w:rPr>
        <w:t>实现分类变量的离散化</w:t>
      </w:r>
    </w:p>
    <w:p w14:paraId="6AC568C4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['Type'] = 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['Type'</w:t>
      </w:r>
      <w:proofErr w:type="gramStart"/>
      <w:r w:rsidRPr="00932502">
        <w:rPr>
          <w:rFonts w:hint="eastAsia"/>
        </w:rPr>
        <w:t>].map</w:t>
      </w:r>
      <w:proofErr w:type="gramEnd"/>
      <w:r w:rsidRPr="00932502">
        <w:rPr>
          <w:rFonts w:hint="eastAsia"/>
        </w:rPr>
        <w:t>({'Free':1,"Paid":2})</w:t>
      </w:r>
    </w:p>
    <w:p w14:paraId="3251156C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</w:t>
      </w:r>
    </w:p>
    <w:p w14:paraId="6BAFB190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</w:rPr>
        <w:t>输出：</w:t>
      </w:r>
      <w:r w:rsidRPr="00932502">
        <w:rPr>
          <w:rFonts w:hint="eastAsia"/>
          <w:noProof/>
        </w:rPr>
        <w:drawing>
          <wp:inline distT="0" distB="0" distL="0" distR="0" wp14:anchorId="7A773A26" wp14:editId="4AFEB120">
            <wp:extent cx="5459104" cy="963471"/>
            <wp:effectExtent l="19050" t="19050" r="27305" b="273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7137" cy="9666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3BDFA4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Content Rating</w:t>
      </w:r>
    </w:p>
    <w:p w14:paraId="69FF7A01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  <w:rPr>
          <w:rStyle w:val="afff3"/>
          <w:b w:val="0"/>
          <w:bCs w:val="0"/>
        </w:rPr>
      </w:pPr>
      <w:r w:rsidRPr="00932502">
        <w:rPr>
          <w:rStyle w:val="afff3"/>
          <w:rFonts w:hint="eastAsia"/>
        </w:rPr>
        <w:t>查看特征信息及可视化。</w:t>
      </w:r>
    </w:p>
    <w:p w14:paraId="08F879F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3F6CC1E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查看特征的数值</w:t>
      </w:r>
      <w:proofErr w:type="spellEnd"/>
    </w:p>
    <w:p w14:paraId="4A571FA5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</w:t>
      </w:r>
      <w:proofErr w:type="spellEnd"/>
      <w:r w:rsidRPr="00932502">
        <w:rPr>
          <w:rFonts w:hint="eastAsia"/>
        </w:rPr>
        <w:t>[</w:t>
      </w:r>
      <w:proofErr w:type="gramEnd"/>
      <w:r w:rsidRPr="00932502">
        <w:rPr>
          <w:rFonts w:hint="eastAsia"/>
        </w:rPr>
        <w:t>'Content Rating'].</w:t>
      </w:r>
      <w:proofErr w:type="spellStart"/>
      <w:r w:rsidRPr="00932502">
        <w:rPr>
          <w:rFonts w:hint="eastAsia"/>
        </w:rPr>
        <w:t>value_counts</w:t>
      </w:r>
      <w:proofErr w:type="spellEnd"/>
      <w:r w:rsidRPr="00932502">
        <w:rPr>
          <w:rFonts w:hint="eastAsia"/>
        </w:rPr>
        <w:t>()</w:t>
      </w:r>
    </w:p>
    <w:p w14:paraId="0B65D24A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5C41101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Everyone           8305</w:t>
      </w:r>
    </w:p>
    <w:p w14:paraId="4713067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Teen               1128</w:t>
      </w:r>
    </w:p>
    <w:p w14:paraId="3FEBE15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Mature 17+          445</w:t>
      </w:r>
    </w:p>
    <w:p w14:paraId="5730A5D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Everyone 10+        359</w:t>
      </w:r>
    </w:p>
    <w:p w14:paraId="0056FDC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Adults only 18+       3</w:t>
      </w:r>
    </w:p>
    <w:p w14:paraId="2452788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Unrated               2</w:t>
      </w:r>
    </w:p>
    <w:p w14:paraId="0AE5FC6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Content Rating,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int64</w:t>
      </w:r>
    </w:p>
    <w:p w14:paraId="3411CAB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lastRenderedPageBreak/>
        <w:t>内容分级数据中，有</w:t>
      </w:r>
      <w:r w:rsidRPr="00932502">
        <w:rPr>
          <w:rFonts w:hint="eastAsia"/>
        </w:rPr>
        <w:t>2</w:t>
      </w:r>
      <w:r w:rsidRPr="00932502">
        <w:rPr>
          <w:rFonts w:hint="eastAsia"/>
        </w:rPr>
        <w:t>个样本没有分级。我们可以单独查看一下这两个样本，观察是否为缺失值。</w:t>
      </w:r>
    </w:p>
    <w:p w14:paraId="299AEEF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37CEC98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</w:t>
      </w:r>
      <w:proofErr w:type="spellEnd"/>
      <w:r w:rsidRPr="00932502">
        <w:rPr>
          <w:rFonts w:hint="eastAsia"/>
        </w:rPr>
        <w:t>[</w:t>
      </w:r>
      <w:proofErr w:type="spellStart"/>
      <w:proofErr w:type="gramEnd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['Content Rating']=='Unrated']</w:t>
      </w:r>
    </w:p>
    <w:p w14:paraId="13154E28" w14:textId="77777777" w:rsidR="00454D30" w:rsidRPr="00932502" w:rsidRDefault="00454D30" w:rsidP="00454D30">
      <w:pPr>
        <w:pStyle w:val="1e"/>
      </w:pPr>
    </w:p>
    <w:p w14:paraId="3364046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1F0A0C9C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27DDF311" wp14:editId="08C28FDF">
            <wp:extent cx="5529532" cy="713136"/>
            <wp:effectExtent l="19050" t="19050" r="1460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1951" cy="718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9275B1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可以看出数据的第一条数据只有一条评论和一次下载，第二条数据只有</w:t>
      </w:r>
      <w:r w:rsidRPr="00932502">
        <w:rPr>
          <w:rFonts w:hint="eastAsia"/>
        </w:rPr>
        <w:t>9</w:t>
      </w:r>
      <w:r w:rsidRPr="00932502">
        <w:rPr>
          <w:rFonts w:hint="eastAsia"/>
        </w:rPr>
        <w:t>次下载却有</w:t>
      </w:r>
      <w:r w:rsidRPr="00932502">
        <w:rPr>
          <w:rFonts w:hint="eastAsia"/>
        </w:rPr>
        <w:t>1186</w:t>
      </w:r>
      <w:r w:rsidRPr="00932502">
        <w:rPr>
          <w:rFonts w:hint="eastAsia"/>
        </w:rPr>
        <w:t>条评论。因此我们可以将这两个没有分级的样本给删除。</w:t>
      </w:r>
    </w:p>
    <w:p w14:paraId="10B9E9E9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474F449E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 = </w:t>
      </w: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</w:t>
      </w:r>
      <w:proofErr w:type="spellEnd"/>
      <w:r w:rsidRPr="00932502">
        <w:rPr>
          <w:rFonts w:hint="eastAsia"/>
        </w:rPr>
        <w:t>[</w:t>
      </w:r>
      <w:proofErr w:type="spellStart"/>
      <w:proofErr w:type="gramEnd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['Content Rating'] !='Unrated']</w:t>
      </w:r>
    </w:p>
    <w:p w14:paraId="47084B5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更新重置样本标签</w:t>
      </w:r>
      <w:proofErr w:type="spellEnd"/>
    </w:p>
    <w:p w14:paraId="243F6907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df.reset</w:t>
      </w:r>
      <w:proofErr w:type="gramEnd"/>
      <w:r w:rsidRPr="00932502">
        <w:rPr>
          <w:rFonts w:hint="eastAsia"/>
        </w:rPr>
        <w:t>_index</w:t>
      </w:r>
      <w:proofErr w:type="spellEnd"/>
      <w:r w:rsidRPr="00932502">
        <w:rPr>
          <w:rFonts w:hint="eastAsia"/>
        </w:rPr>
        <w:t xml:space="preserve">(drop= </w:t>
      </w:r>
      <w:proofErr w:type="spellStart"/>
      <w:r w:rsidRPr="00932502">
        <w:rPr>
          <w:rFonts w:hint="eastAsia"/>
        </w:rPr>
        <w:t>True,inplace</w:t>
      </w:r>
      <w:proofErr w:type="spellEnd"/>
      <w:r w:rsidRPr="00932502">
        <w:rPr>
          <w:rFonts w:hint="eastAsia"/>
        </w:rPr>
        <w:t xml:space="preserve"> = True)</w:t>
      </w:r>
    </w:p>
    <w:p w14:paraId="2FAD0743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sns.catplot</w:t>
      </w:r>
      <w:proofErr w:type="spellEnd"/>
      <w:proofErr w:type="gramEnd"/>
      <w:r w:rsidRPr="00932502">
        <w:rPr>
          <w:rFonts w:hint="eastAsia"/>
        </w:rPr>
        <w:t xml:space="preserve">(x="Content </w:t>
      </w:r>
      <w:proofErr w:type="spellStart"/>
      <w:r w:rsidRPr="00932502">
        <w:rPr>
          <w:rFonts w:hint="eastAsia"/>
        </w:rPr>
        <w:t>Rating",y</w:t>
      </w:r>
      <w:proofErr w:type="spellEnd"/>
      <w:r w:rsidRPr="00932502">
        <w:rPr>
          <w:rFonts w:hint="eastAsia"/>
        </w:rPr>
        <w:t>="</w:t>
      </w:r>
      <w:proofErr w:type="spellStart"/>
      <w:r w:rsidRPr="00932502">
        <w:rPr>
          <w:rFonts w:hint="eastAsia"/>
        </w:rPr>
        <w:t>Rating",data</w:t>
      </w:r>
      <w:proofErr w:type="spellEnd"/>
      <w:r w:rsidRPr="00932502">
        <w:rPr>
          <w:rFonts w:hint="eastAsia"/>
        </w:rPr>
        <w:t>=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, kind="box")</w:t>
      </w:r>
    </w:p>
    <w:p w14:paraId="1BFC6764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plt.xticks</w:t>
      </w:r>
      <w:proofErr w:type="spellEnd"/>
      <w:proofErr w:type="gramEnd"/>
      <w:r w:rsidRPr="00932502">
        <w:rPr>
          <w:rFonts w:hint="eastAsia"/>
        </w:rPr>
        <w:t>(rotation=80)</w:t>
      </w:r>
    </w:p>
    <w:p w14:paraId="3D1716D5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39D3C95D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2B16166F" wp14:editId="0967718D">
            <wp:extent cx="2959560" cy="1966224"/>
            <wp:effectExtent l="19050" t="19050" r="1270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8534" cy="1978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E0C26A" w14:textId="77777777" w:rsidR="00454D30" w:rsidRPr="00932502" w:rsidRDefault="00454D30" w:rsidP="00454D30">
      <w:pPr>
        <w:pStyle w:val="9"/>
        <w:ind w:left="1701"/>
      </w:pPr>
      <w:r w:rsidRPr="00932502">
        <w:rPr>
          <w:rFonts w:hint="eastAsia"/>
        </w:rPr>
        <w:t>内容</w:t>
      </w:r>
      <w:proofErr w:type="gramStart"/>
      <w:r w:rsidRPr="00932502">
        <w:rPr>
          <w:rFonts w:hint="eastAsia"/>
        </w:rPr>
        <w:t>分级箱</w:t>
      </w:r>
      <w:proofErr w:type="gramEnd"/>
      <w:r w:rsidRPr="00932502">
        <w:rPr>
          <w:rFonts w:hint="eastAsia"/>
        </w:rPr>
        <w:t>型图</w:t>
      </w:r>
    </w:p>
    <w:p w14:paraId="258F16E1" w14:textId="2A8AE8DD" w:rsidR="00454D30" w:rsidRPr="00932502" w:rsidRDefault="00454D30" w:rsidP="00454D30">
      <w:pPr>
        <w:pStyle w:val="1e"/>
      </w:pPr>
      <w:r w:rsidRPr="00932502">
        <w:rPr>
          <w:rFonts w:hint="eastAsia"/>
        </w:rPr>
        <w:t>从箱型图中，每个内容分级的均值来看</w:t>
      </w:r>
      <w:r w:rsidRPr="00932502">
        <w:rPr>
          <w:rFonts w:hint="eastAsia"/>
        </w:rPr>
        <w:t>Adults only 18+</w:t>
      </w:r>
      <w:r w:rsidRPr="00932502">
        <w:rPr>
          <w:rFonts w:hint="eastAsia"/>
        </w:rPr>
        <w:t>的平均评分最高。</w:t>
      </w:r>
      <w:r w:rsidRPr="00932502">
        <w:rPr>
          <w:rFonts w:hint="eastAsia"/>
        </w:rPr>
        <w:t>Mature 17+</w:t>
      </w:r>
      <w:r w:rsidRPr="00932502">
        <w:rPr>
          <w:rFonts w:hint="eastAsia"/>
        </w:rPr>
        <w:t>的平均评分最低。</w:t>
      </w:r>
    </w:p>
    <w:p w14:paraId="7D6D7C51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Style w:val="afff3"/>
          <w:rFonts w:hint="eastAsia"/>
        </w:rPr>
        <w:t>分类变量数值化</w:t>
      </w:r>
    </w:p>
    <w:p w14:paraId="6C4733AC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内容分级这一特征三种取值不是完全独立的，根据限制的程度我们可以排序为</w:t>
      </w:r>
      <w:r w:rsidRPr="00932502">
        <w:rPr>
          <w:rFonts w:hint="eastAsia"/>
        </w:rPr>
        <w:t>Everyone</w:t>
      </w:r>
      <w:r w:rsidRPr="00932502">
        <w:rPr>
          <w:rFonts w:hint="eastAsia"/>
        </w:rPr>
        <w:t>，</w:t>
      </w:r>
      <w:r w:rsidRPr="00932502">
        <w:rPr>
          <w:rFonts w:hint="eastAsia"/>
        </w:rPr>
        <w:t>Everyone 10+</w:t>
      </w:r>
      <w:r w:rsidRPr="00932502">
        <w:rPr>
          <w:rFonts w:hint="eastAsia"/>
        </w:rPr>
        <w:t>，</w:t>
      </w:r>
      <w:r w:rsidRPr="00932502">
        <w:rPr>
          <w:rFonts w:hint="eastAsia"/>
        </w:rPr>
        <w:t>Teen</w:t>
      </w:r>
      <w:r w:rsidRPr="00932502">
        <w:rPr>
          <w:rFonts w:hint="eastAsia"/>
        </w:rPr>
        <w:t>，</w:t>
      </w:r>
      <w:r w:rsidRPr="00932502">
        <w:rPr>
          <w:rFonts w:hint="eastAsia"/>
        </w:rPr>
        <w:t>Mature 17+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Adults only 18</w:t>
      </w:r>
      <w:r w:rsidRPr="00932502">
        <w:rPr>
          <w:rFonts w:hint="eastAsia"/>
        </w:rPr>
        <w:t>。因此</w:t>
      </w:r>
      <w:proofErr w:type="gramStart"/>
      <w:r w:rsidRPr="00932502">
        <w:rPr>
          <w:rFonts w:hint="eastAsia"/>
        </w:rPr>
        <w:t>分级有</w:t>
      </w:r>
      <w:proofErr w:type="gramEnd"/>
      <w:r w:rsidRPr="00932502">
        <w:rPr>
          <w:rFonts w:hint="eastAsia"/>
        </w:rPr>
        <w:t>高低是有序变量，这里用</w:t>
      </w:r>
      <w:r w:rsidRPr="00932502">
        <w:rPr>
          <w:rFonts w:hint="eastAsia"/>
        </w:rPr>
        <w:t xml:space="preserve"> </w:t>
      </w:r>
      <w:proofErr w:type="spellStart"/>
      <w:r w:rsidRPr="00932502">
        <w:rPr>
          <w:rFonts w:hint="eastAsia"/>
        </w:rPr>
        <w:t>LabelEncoder</w:t>
      </w:r>
      <w:proofErr w:type="spellEnd"/>
      <w:r w:rsidRPr="00932502">
        <w:rPr>
          <w:rFonts w:hint="eastAsia"/>
        </w:rPr>
        <w:t>。</w:t>
      </w:r>
    </w:p>
    <w:p w14:paraId="02963E41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lastRenderedPageBreak/>
        <w:t>代码：</w:t>
      </w:r>
      <w:bookmarkStart w:id="84" w:name="_GoBack"/>
      <w:bookmarkEnd w:id="84"/>
    </w:p>
    <w:p w14:paraId="58DF0553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 xml:space="preserve">from </w:t>
      </w:r>
      <w:proofErr w:type="spellStart"/>
      <w:proofErr w:type="gramStart"/>
      <w:r w:rsidRPr="00932502">
        <w:rPr>
          <w:rFonts w:hint="eastAsia"/>
          <w:lang w:eastAsia="zh-CN"/>
        </w:rPr>
        <w:t>sklearn.preprocessing</w:t>
      </w:r>
      <w:proofErr w:type="spellEnd"/>
      <w:proofErr w:type="gramEnd"/>
      <w:r w:rsidRPr="00932502">
        <w:rPr>
          <w:rFonts w:hint="eastAsia"/>
          <w:lang w:eastAsia="zh-CN"/>
        </w:rPr>
        <w:t xml:space="preserve"> import </w:t>
      </w:r>
      <w:proofErr w:type="spellStart"/>
      <w:r w:rsidRPr="00932502">
        <w:rPr>
          <w:rFonts w:hint="eastAsia"/>
          <w:lang w:eastAsia="zh-CN"/>
        </w:rPr>
        <w:t>LabelEncoder</w:t>
      </w:r>
      <w:proofErr w:type="spellEnd"/>
    </w:p>
    <w:p w14:paraId="7EDC2674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 xml:space="preserve">le = </w:t>
      </w:r>
      <w:proofErr w:type="spellStart"/>
      <w:proofErr w:type="gramStart"/>
      <w:r w:rsidRPr="00932502">
        <w:rPr>
          <w:rFonts w:hint="eastAsia"/>
          <w:lang w:eastAsia="zh-CN"/>
        </w:rPr>
        <w:t>LabelEncoder</w:t>
      </w:r>
      <w:proofErr w:type="spellEnd"/>
      <w:r w:rsidRPr="00932502">
        <w:rPr>
          <w:rFonts w:hint="eastAsia"/>
          <w:lang w:eastAsia="zh-CN"/>
        </w:rPr>
        <w:t>(</w:t>
      </w:r>
      <w:proofErr w:type="gramEnd"/>
      <w:r w:rsidRPr="00932502">
        <w:rPr>
          <w:rFonts w:hint="eastAsia"/>
          <w:lang w:eastAsia="zh-CN"/>
        </w:rPr>
        <w:t>)</w:t>
      </w:r>
    </w:p>
    <w:p w14:paraId="5EBC3729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</w:t>
      </w:r>
      <w:proofErr w:type="spellEnd"/>
      <w:r w:rsidRPr="00932502">
        <w:rPr>
          <w:rFonts w:hint="eastAsia"/>
        </w:rPr>
        <w:t>[</w:t>
      </w:r>
      <w:proofErr w:type="gramEnd"/>
      <w:r w:rsidRPr="00932502">
        <w:rPr>
          <w:rFonts w:hint="eastAsia"/>
        </w:rPr>
        <w:t xml:space="preserve">'Content Rating'] = </w:t>
      </w:r>
      <w:proofErr w:type="spellStart"/>
      <w:r w:rsidRPr="00932502">
        <w:rPr>
          <w:rFonts w:hint="eastAsia"/>
        </w:rPr>
        <w:t>le.fit_transform</w:t>
      </w:r>
      <w:proofErr w:type="spell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['Content Rating'])</w:t>
      </w:r>
    </w:p>
    <w:p w14:paraId="759D0605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</w:t>
      </w:r>
    </w:p>
    <w:p w14:paraId="23FCDDC3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36D443B4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607BDDCD" wp14:editId="0AF8E86D">
            <wp:extent cx="5417389" cy="973534"/>
            <wp:effectExtent l="19050" t="19050" r="12065" b="171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7108" cy="982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361D45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Category</w:t>
      </w:r>
    </w:p>
    <w:p w14:paraId="1F0DA17B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  <w:rPr>
          <w:rStyle w:val="afff3"/>
          <w:b w:val="0"/>
          <w:bCs w:val="0"/>
        </w:rPr>
      </w:pPr>
      <w:r w:rsidRPr="00932502">
        <w:rPr>
          <w:rStyle w:val="afff3"/>
          <w:rFonts w:hint="eastAsia"/>
        </w:rPr>
        <w:t>查看特征信息及可视化。</w:t>
      </w:r>
    </w:p>
    <w:p w14:paraId="68F8B51C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2848F3AD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["Category"].</w:t>
      </w:r>
      <w:proofErr w:type="spellStart"/>
      <w:r w:rsidRPr="00932502">
        <w:rPr>
          <w:rFonts w:hint="eastAsia"/>
        </w:rPr>
        <w:t>value_</w:t>
      </w:r>
      <w:proofErr w:type="gramStart"/>
      <w:r w:rsidRPr="00932502">
        <w:rPr>
          <w:rFonts w:hint="eastAsia"/>
        </w:rPr>
        <w:t>counts</w:t>
      </w:r>
      <w:proofErr w:type="spellEnd"/>
      <w:r w:rsidRPr="00932502">
        <w:rPr>
          <w:rFonts w:hint="eastAsia"/>
        </w:rPr>
        <w:t>(</w:t>
      </w:r>
      <w:proofErr w:type="gramEnd"/>
      <w:r w:rsidRPr="00932502">
        <w:rPr>
          <w:rFonts w:hint="eastAsia"/>
        </w:rPr>
        <w:t>)</w:t>
      </w:r>
    </w:p>
    <w:p w14:paraId="11B8FB0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00832AD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FAMILY                 1930</w:t>
      </w:r>
    </w:p>
    <w:p w14:paraId="430E3D4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GAME                   1081</w:t>
      </w:r>
    </w:p>
    <w:p w14:paraId="1451FD8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TOOLS                   835</w:t>
      </w:r>
    </w:p>
    <w:p w14:paraId="2878DBF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BUSINESS                426</w:t>
      </w:r>
    </w:p>
    <w:p w14:paraId="3F9B9974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MEDICAL                 407</w:t>
      </w:r>
    </w:p>
    <w:p w14:paraId="4F5AC13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PRODUCTIVITY            406</w:t>
      </w:r>
    </w:p>
    <w:p w14:paraId="67B45A0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PERSONALIZATION         387</w:t>
      </w:r>
    </w:p>
    <w:p w14:paraId="0CEE13E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LIFESTYLE               372</w:t>
      </w:r>
    </w:p>
    <w:p w14:paraId="247E9DE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FINANCE                 358</w:t>
      </w:r>
    </w:p>
    <w:p w14:paraId="287D3D2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SPORTS                  349</w:t>
      </w:r>
    </w:p>
    <w:p w14:paraId="679EDF0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COMMUNICATION           348</w:t>
      </w:r>
    </w:p>
    <w:p w14:paraId="54DEC05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PHOTOGRAPHY             318</w:t>
      </w:r>
    </w:p>
    <w:p w14:paraId="0084ED2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HEALTH_AND_FITNESS      306</w:t>
      </w:r>
    </w:p>
    <w:p w14:paraId="068A78B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SOCIAL                  267</w:t>
      </w:r>
    </w:p>
    <w:p w14:paraId="0946AB67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NEWS_AND_MAGAZINES      261</w:t>
      </w:r>
    </w:p>
    <w:p w14:paraId="772A4AF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TRAVEL_AND_LOCAL        233</w:t>
      </w:r>
    </w:p>
    <w:p w14:paraId="2C8BD22A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BOOKS_AND_REFERENCE     230</w:t>
      </w:r>
    </w:p>
    <w:p w14:paraId="0B0A63D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SHOPPING                223</w:t>
      </w:r>
    </w:p>
    <w:p w14:paraId="28A5B728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DATING                  196</w:t>
      </w:r>
    </w:p>
    <w:p w14:paraId="787030E6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VIDEO_PLAYERS           172</w:t>
      </w:r>
    </w:p>
    <w:p w14:paraId="0310F0AD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MAPS_AND_NAVIGATION     137</w:t>
      </w:r>
    </w:p>
    <w:p w14:paraId="3BEDDFE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EDUCATION               130</w:t>
      </w:r>
    </w:p>
    <w:p w14:paraId="2FB3B6E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FOOD_AND_DRINK          124</w:t>
      </w:r>
    </w:p>
    <w:p w14:paraId="1C7D854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ENTERTAINMENT           111</w:t>
      </w:r>
    </w:p>
    <w:p w14:paraId="166FC7B2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AUTO_AND_VEHICLES        85</w:t>
      </w:r>
    </w:p>
    <w:p w14:paraId="594CC0A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LIBRARIES_AND_DEMO       85</w:t>
      </w:r>
    </w:p>
    <w:p w14:paraId="708750A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lastRenderedPageBreak/>
        <w:t>WEATHER                  82</w:t>
      </w:r>
    </w:p>
    <w:p w14:paraId="122D36C3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HOUSE_AND_HOME           80</w:t>
      </w:r>
    </w:p>
    <w:p w14:paraId="6B9A9D7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EVENTS                   64</w:t>
      </w:r>
    </w:p>
    <w:p w14:paraId="2598F5FE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ART_AND_DESIGN           64</w:t>
      </w:r>
    </w:p>
    <w:p w14:paraId="7821D7A1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COMICS                   60</w:t>
      </w:r>
    </w:p>
    <w:p w14:paraId="455A2AD5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PARENTING                60</w:t>
      </w:r>
    </w:p>
    <w:p w14:paraId="2F2A0439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BEAUTY                   53</w:t>
      </w:r>
    </w:p>
    <w:p w14:paraId="79F0C62F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 xml:space="preserve">Name: Category, </w:t>
      </w:r>
      <w:proofErr w:type="spellStart"/>
      <w:r w:rsidRPr="00932502">
        <w:rPr>
          <w:rFonts w:hint="eastAsia"/>
        </w:rPr>
        <w:t>dtype</w:t>
      </w:r>
      <w:proofErr w:type="spellEnd"/>
      <w:r w:rsidRPr="00932502">
        <w:rPr>
          <w:rFonts w:hint="eastAsia"/>
        </w:rPr>
        <w:t>: int64</w:t>
      </w:r>
    </w:p>
    <w:p w14:paraId="24F0043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26DE97A9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plt.figure</w:t>
      </w:r>
      <w:proofErr w:type="spellEnd"/>
      <w:proofErr w:type="gram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figsize</w:t>
      </w:r>
      <w:proofErr w:type="spellEnd"/>
      <w:r w:rsidRPr="00932502">
        <w:rPr>
          <w:rFonts w:hint="eastAsia"/>
        </w:rPr>
        <w:t>=(20, 10))</w:t>
      </w:r>
    </w:p>
    <w:p w14:paraId="446CF487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sns.barplot</w:t>
      </w:r>
      <w:proofErr w:type="spellEnd"/>
      <w:proofErr w:type="gramEnd"/>
      <w:r w:rsidRPr="00932502">
        <w:rPr>
          <w:rFonts w:hint="eastAsia"/>
        </w:rPr>
        <w:t>(x="Category", y="</w:t>
      </w:r>
      <w:proofErr w:type="spellStart"/>
      <w:r w:rsidRPr="00932502">
        <w:rPr>
          <w:rFonts w:hint="eastAsia"/>
        </w:rPr>
        <w:t>Rating",hue</w:t>
      </w:r>
      <w:proofErr w:type="spellEnd"/>
      <w:r w:rsidRPr="00932502">
        <w:rPr>
          <w:rFonts w:hint="eastAsia"/>
        </w:rPr>
        <w:t>="Type", data=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)</w:t>
      </w:r>
    </w:p>
    <w:p w14:paraId="22EDB97C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rPr>
          <w:rFonts w:hint="eastAsia"/>
        </w:rPr>
        <w:t>plt.xticks</w:t>
      </w:r>
      <w:proofErr w:type="spellEnd"/>
      <w:proofErr w:type="gramEnd"/>
      <w:r w:rsidRPr="00932502">
        <w:rPr>
          <w:rFonts w:hint="eastAsia"/>
        </w:rPr>
        <w:t>(rotation=80)</w:t>
      </w:r>
    </w:p>
    <w:p w14:paraId="14F186B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10CADF73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09F9671B" wp14:editId="3FF5318D">
            <wp:extent cx="4654257" cy="3096883"/>
            <wp:effectExtent l="19050" t="19050" r="13335" b="279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1429" cy="3108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EAE9A3" w14:textId="77777777" w:rsidR="00454D30" w:rsidRPr="00932502" w:rsidRDefault="00454D30" w:rsidP="00454D30">
      <w:pPr>
        <w:pStyle w:val="9"/>
        <w:ind w:left="1701"/>
      </w:pPr>
      <w:r w:rsidRPr="00932502">
        <w:rPr>
          <w:rFonts w:hint="eastAsia"/>
        </w:rPr>
        <w:t>APP</w:t>
      </w:r>
      <w:r w:rsidRPr="00932502">
        <w:rPr>
          <w:rFonts w:hint="eastAsia"/>
        </w:rPr>
        <w:t>类别评分图</w:t>
      </w:r>
    </w:p>
    <w:p w14:paraId="3C11E82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对于</w:t>
      </w:r>
      <w:proofErr w:type="spellStart"/>
      <w:r w:rsidRPr="00932502">
        <w:rPr>
          <w:rFonts w:hint="eastAsia"/>
        </w:rPr>
        <w:t>art_and_design</w:t>
      </w:r>
      <w:proofErr w:type="spellEnd"/>
      <w:r w:rsidRPr="00932502">
        <w:rPr>
          <w:rFonts w:hint="eastAsia"/>
        </w:rPr>
        <w:t>、</w:t>
      </w:r>
      <w:r w:rsidRPr="00932502">
        <w:rPr>
          <w:rFonts w:hint="eastAsia"/>
        </w:rPr>
        <w:t>education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entertainment</w:t>
      </w:r>
      <w:r w:rsidRPr="00932502">
        <w:rPr>
          <w:rFonts w:hint="eastAsia"/>
        </w:rPr>
        <w:t>和</w:t>
      </w:r>
      <w:proofErr w:type="spellStart"/>
      <w:r w:rsidRPr="00932502">
        <w:rPr>
          <w:rFonts w:hint="eastAsia"/>
        </w:rPr>
        <w:t>news_and_magnizeszz</w:t>
      </w:r>
      <w:proofErr w:type="spellEnd"/>
      <w:r w:rsidRPr="00932502">
        <w:rPr>
          <w:rFonts w:hint="eastAsia"/>
        </w:rPr>
        <w:t>这几类来说，收费的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的均分比较高。对于</w:t>
      </w:r>
      <w:r w:rsidRPr="00932502">
        <w:rPr>
          <w:rFonts w:hint="eastAsia"/>
        </w:rPr>
        <w:t>social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parenting</w:t>
      </w:r>
      <w:r w:rsidRPr="00932502">
        <w:rPr>
          <w:rFonts w:hint="eastAsia"/>
        </w:rPr>
        <w:t>来说，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费用很可能会带来不好的评分。</w:t>
      </w:r>
      <w:r w:rsidRPr="00932502">
        <w:rPr>
          <w:rFonts w:hint="eastAsia"/>
        </w:rPr>
        <w:t>beauty</w:t>
      </w:r>
      <w:r w:rsidRPr="00932502">
        <w:rPr>
          <w:rFonts w:hint="eastAsia"/>
        </w:rPr>
        <w:t>、</w:t>
      </w:r>
      <w:r w:rsidRPr="00932502">
        <w:rPr>
          <w:rFonts w:hint="eastAsia"/>
        </w:rPr>
        <w:t>comics</w:t>
      </w:r>
      <w:r w:rsidRPr="00932502">
        <w:rPr>
          <w:rFonts w:hint="eastAsia"/>
        </w:rPr>
        <w:t>和</w:t>
      </w:r>
      <w:proofErr w:type="spellStart"/>
      <w:r w:rsidRPr="00932502">
        <w:rPr>
          <w:rFonts w:hint="eastAsia"/>
        </w:rPr>
        <w:t>house_and_home</w:t>
      </w:r>
      <w:proofErr w:type="spellEnd"/>
      <w:r w:rsidRPr="00932502">
        <w:rPr>
          <w:rFonts w:hint="eastAsia"/>
        </w:rPr>
        <w:t>这三个类别的所有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都是免费的。</w:t>
      </w:r>
    </w:p>
    <w:p w14:paraId="16042D7C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Style w:val="afff3"/>
          <w:rFonts w:hint="eastAsia"/>
        </w:rPr>
        <w:t>分类变量数值化</w:t>
      </w:r>
    </w:p>
    <w:p w14:paraId="3951B78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经过上面的学习，对类别进行数值离散化，使用哪个方法更合理呢？</w:t>
      </w:r>
      <w:r w:rsidR="00FD2927">
        <w:rPr>
          <w:rStyle w:val="af"/>
          <w:rFonts w:ascii="Cambria" w:hAnsi="Cambria" w:cs="Cambria"/>
          <w:color w:val="auto"/>
        </w:rPr>
        <w:fldChar w:fldCharType="begin"/>
      </w:r>
      <w:r w:rsidR="00FD2927">
        <w:rPr>
          <w:rStyle w:val="af"/>
          <w:rFonts w:ascii="Cambria" w:hAnsi="Cambria" w:cs="Cambria"/>
          <w:color w:val="auto"/>
        </w:rPr>
        <w:instrText xml:space="preserve"> HYPERLINK "http://localhost:8888/notebooks/%E5%BC%80%E5%8F%91%20-%20EBG%E5%9C%A8%E7%BA%BF%E6%9C%BA%E5%99%A8%E5%AD%A6%E4%B9%A0%E5%AE%9E%E8%B7%B5/3.%E6%95%B0%E6%8D%AE%E9%A2%84%E5%A4%84%E7%90%86%20-%202.ipynb" \l "</w:instrText>
      </w:r>
      <w:r w:rsidR="00FD2927">
        <w:rPr>
          <w:rStyle w:val="af"/>
          <w:rFonts w:ascii="Cambria" w:hAnsi="Cambria" w:cs="Cambria"/>
          <w:color w:val="auto"/>
        </w:rPr>
        <w:instrText>问题</w:instrText>
      </w:r>
      <w:r w:rsidR="00FD2927">
        <w:rPr>
          <w:rStyle w:val="af"/>
          <w:rFonts w:ascii="Cambria" w:hAnsi="Cambria" w:cs="Cambria"/>
          <w:color w:val="auto"/>
        </w:rPr>
        <w:instrText>1</w:instrText>
      </w:r>
      <w:r w:rsidR="00FD2927">
        <w:rPr>
          <w:rStyle w:val="af"/>
          <w:rFonts w:ascii="Cambria" w:hAnsi="Cambria" w:cs="Cambria"/>
          <w:color w:val="auto"/>
        </w:rPr>
        <w:instrText>：经过上面的学习，对类别进行数值离散化，使用哪个方法更合理呢？</w:instrText>
      </w:r>
      <w:r w:rsidR="00FD2927">
        <w:rPr>
          <w:rStyle w:val="af"/>
          <w:rFonts w:ascii="Cambria" w:hAnsi="Cambria" w:cs="Cambria"/>
          <w:color w:val="auto"/>
        </w:rPr>
        <w:instrText xml:space="preserve">" </w:instrText>
      </w:r>
      <w:r w:rsidR="00FD2927">
        <w:rPr>
          <w:rStyle w:val="af"/>
          <w:rFonts w:ascii="Cambria" w:hAnsi="Cambria" w:cs="Cambria"/>
          <w:color w:val="auto"/>
        </w:rPr>
        <w:fldChar w:fldCharType="separate"/>
      </w:r>
      <w:r w:rsidRPr="00932502">
        <w:rPr>
          <w:rStyle w:val="af"/>
          <w:rFonts w:ascii="Cambria" w:hAnsi="Cambria" w:cs="Cambria"/>
          <w:color w:val="auto"/>
        </w:rPr>
        <w:t>¶</w:t>
      </w:r>
      <w:r w:rsidR="00FD2927">
        <w:rPr>
          <w:rStyle w:val="af"/>
          <w:rFonts w:ascii="Cambria" w:hAnsi="Cambria" w:cs="Cambria"/>
          <w:color w:val="auto"/>
        </w:rPr>
        <w:fldChar w:fldCharType="end"/>
      </w:r>
    </w:p>
    <w:p w14:paraId="0EFB7D55" w14:textId="73862676" w:rsidR="00454D30" w:rsidRPr="00932502" w:rsidRDefault="00454D30" w:rsidP="00454D30">
      <w:pPr>
        <w:pStyle w:val="1e"/>
      </w:pPr>
      <w:r w:rsidRPr="00932502">
        <w:rPr>
          <w:rFonts w:hint="eastAsia"/>
        </w:rPr>
        <w:t>思路：类别数据是无序的。我们可以采用</w:t>
      </w:r>
      <w:r w:rsidRPr="00932502">
        <w:rPr>
          <w:rFonts w:hint="eastAsia"/>
        </w:rPr>
        <w:t>one-hot</w:t>
      </w:r>
      <w:r w:rsidRPr="00932502">
        <w:rPr>
          <w:rFonts w:hint="eastAsia"/>
        </w:rPr>
        <w:t>编码。</w:t>
      </w:r>
      <w:r w:rsidRPr="00932502">
        <w:rPr>
          <w:rFonts w:hint="eastAsia"/>
        </w:rPr>
        <w:t>one-hot</w:t>
      </w:r>
      <w:r w:rsidRPr="00932502">
        <w:rPr>
          <w:rFonts w:hint="eastAsia"/>
        </w:rPr>
        <w:t>编码的实现方式重要有两种。第一种是利用</w:t>
      </w:r>
      <w:r w:rsidRPr="00932502">
        <w:rPr>
          <w:rFonts w:hint="eastAsia"/>
        </w:rPr>
        <w:t>pandas</w:t>
      </w:r>
      <w:r w:rsidRPr="00932502">
        <w:rPr>
          <w:rFonts w:hint="eastAsia"/>
        </w:rPr>
        <w:t>中的</w:t>
      </w:r>
      <w:proofErr w:type="spellStart"/>
      <w:r w:rsidRPr="00932502">
        <w:rPr>
          <w:rFonts w:hint="eastAsia"/>
        </w:rPr>
        <w:t>get_dummy</w:t>
      </w:r>
      <w:proofErr w:type="spellEnd"/>
      <w:r w:rsidRPr="00932502">
        <w:rPr>
          <w:rFonts w:hint="eastAsia"/>
        </w:rPr>
        <w:t>()</w:t>
      </w:r>
      <w:r w:rsidRPr="00932502">
        <w:rPr>
          <w:rFonts w:hint="eastAsia"/>
        </w:rPr>
        <w:t>实现；第二种是利用</w:t>
      </w:r>
      <w:proofErr w:type="spellStart"/>
      <w:r w:rsidR="005204C5">
        <w:rPr>
          <w:rFonts w:hint="eastAsia"/>
        </w:rPr>
        <w:t>Sciket</w:t>
      </w:r>
      <w:proofErr w:type="spellEnd"/>
      <w:r w:rsidR="005204C5">
        <w:t xml:space="preserve"> </w:t>
      </w:r>
      <w:r w:rsidRPr="00932502">
        <w:rPr>
          <w:rFonts w:hint="eastAsia"/>
        </w:rPr>
        <w:t>learn</w:t>
      </w:r>
      <w:r w:rsidRPr="00932502">
        <w:rPr>
          <w:rFonts w:hint="eastAsia"/>
        </w:rPr>
        <w:t>中的</w:t>
      </w:r>
      <w:r w:rsidRPr="00932502">
        <w:rPr>
          <w:rFonts w:hint="eastAsia"/>
        </w:rPr>
        <w:t xml:space="preserve">from </w:t>
      </w:r>
      <w:proofErr w:type="spellStart"/>
      <w:r w:rsidRPr="00932502">
        <w:rPr>
          <w:rFonts w:hint="eastAsia"/>
        </w:rPr>
        <w:t>sklearn.preprocessing</w:t>
      </w:r>
      <w:proofErr w:type="spellEnd"/>
      <w:r w:rsidRPr="00932502">
        <w:rPr>
          <w:rFonts w:hint="eastAsia"/>
        </w:rPr>
        <w:t xml:space="preserve"> import </w:t>
      </w:r>
      <w:proofErr w:type="spellStart"/>
      <w:r w:rsidRPr="00932502">
        <w:rPr>
          <w:rFonts w:hint="eastAsia"/>
        </w:rPr>
        <w:t>OneHotEncoder</w:t>
      </w:r>
      <w:proofErr w:type="spellEnd"/>
      <w:r w:rsidRPr="00932502">
        <w:rPr>
          <w:rFonts w:hint="eastAsia"/>
        </w:rPr>
        <w:t>实现。由于</w:t>
      </w:r>
      <w:r w:rsidRPr="00932502">
        <w:rPr>
          <w:rFonts w:hint="eastAsia"/>
        </w:rPr>
        <w:t>pandas</w:t>
      </w:r>
      <w:r w:rsidRPr="00932502">
        <w:rPr>
          <w:rFonts w:hint="eastAsia"/>
        </w:rPr>
        <w:t>机制问题，它需要在内存中把数据集都读入进来，要是数据量大的话，太消耗资源，</w:t>
      </w:r>
      <w:r w:rsidRPr="00932502">
        <w:rPr>
          <w:rFonts w:hint="eastAsia"/>
        </w:rPr>
        <w:t>one-hot</w:t>
      </w:r>
      <w:r w:rsidRPr="00932502">
        <w:rPr>
          <w:rFonts w:hint="eastAsia"/>
        </w:rPr>
        <w:t>可以读数组，因此大规模</w:t>
      </w:r>
      <w:proofErr w:type="gramStart"/>
      <w:r w:rsidRPr="00932502">
        <w:rPr>
          <w:rFonts w:hint="eastAsia"/>
        </w:rPr>
        <w:t>数据</w:t>
      </w:r>
      <w:r w:rsidRPr="00932502">
        <w:rPr>
          <w:rFonts w:hint="eastAsia"/>
        </w:rPr>
        <w:lastRenderedPageBreak/>
        <w:t>集很方便</w:t>
      </w:r>
      <w:proofErr w:type="gramEnd"/>
      <w:r w:rsidRPr="00932502">
        <w:rPr>
          <w:rFonts w:hint="eastAsia"/>
        </w:rPr>
        <w:t>。如果我们选用</w:t>
      </w:r>
      <w:r w:rsidRPr="00932502">
        <w:rPr>
          <w:rFonts w:hint="eastAsia"/>
        </w:rPr>
        <w:t>label-encoding</w:t>
      </w:r>
      <w:r w:rsidRPr="00932502">
        <w:rPr>
          <w:rFonts w:hint="eastAsia"/>
        </w:rPr>
        <w:t>，这样类别数据可能会出现顺序关系，可能会降低模型的精确度。我们选用独热码。</w:t>
      </w:r>
    </w:p>
    <w:p w14:paraId="6103E8F0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6E0C2ED4" w14:textId="77777777" w:rsidR="00454D30" w:rsidRPr="00932502" w:rsidRDefault="00454D30" w:rsidP="00454D30">
      <w:pPr>
        <w:pStyle w:val="2f2"/>
        <w:rPr>
          <w:lang w:eastAsia="zh-CN"/>
        </w:rPr>
      </w:pPr>
      <w:r w:rsidRPr="00932502">
        <w:rPr>
          <w:rFonts w:hint="eastAsia"/>
          <w:lang w:eastAsia="zh-CN"/>
        </w:rPr>
        <w:t>#</w:t>
      </w:r>
      <w:r w:rsidRPr="00932502">
        <w:rPr>
          <w:rFonts w:hint="eastAsia"/>
          <w:lang w:eastAsia="zh-CN"/>
        </w:rPr>
        <w:t>用</w:t>
      </w:r>
      <w:proofErr w:type="spellStart"/>
      <w:r w:rsidRPr="00932502">
        <w:rPr>
          <w:rFonts w:hint="eastAsia"/>
          <w:lang w:eastAsia="zh-CN"/>
        </w:rPr>
        <w:t>get_dummies</w:t>
      </w:r>
      <w:proofErr w:type="spellEnd"/>
      <w:r w:rsidRPr="00932502">
        <w:rPr>
          <w:rFonts w:hint="eastAsia"/>
          <w:lang w:eastAsia="zh-CN"/>
        </w:rPr>
        <w:t>()</w:t>
      </w:r>
      <w:r w:rsidRPr="00932502">
        <w:rPr>
          <w:rFonts w:hint="eastAsia"/>
          <w:lang w:eastAsia="zh-CN"/>
        </w:rPr>
        <w:t>将</w:t>
      </w:r>
      <w:r w:rsidRPr="00932502">
        <w:rPr>
          <w:rFonts w:hint="eastAsia"/>
          <w:lang w:eastAsia="zh-CN"/>
        </w:rPr>
        <w:t>Category</w:t>
      </w:r>
      <w:r w:rsidRPr="00932502">
        <w:rPr>
          <w:rFonts w:hint="eastAsia"/>
          <w:lang w:eastAsia="zh-CN"/>
        </w:rPr>
        <w:t>转换为数值数据。</w:t>
      </w:r>
    </w:p>
    <w:p w14:paraId="646D6D94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 = </w:t>
      </w:r>
      <w:proofErr w:type="spellStart"/>
      <w:r w:rsidRPr="00932502">
        <w:rPr>
          <w:rFonts w:hint="eastAsia"/>
        </w:rPr>
        <w:t>pd.get_</w:t>
      </w:r>
      <w:proofErr w:type="gramStart"/>
      <w:r w:rsidRPr="00932502">
        <w:rPr>
          <w:rFonts w:hint="eastAsia"/>
        </w:rPr>
        <w:t>dummies</w:t>
      </w:r>
      <w:proofErr w:type="spellEnd"/>
      <w:r w:rsidRPr="00932502">
        <w:rPr>
          <w:rFonts w:hint="eastAsia"/>
        </w:rPr>
        <w:t>(</w:t>
      </w:r>
      <w:proofErr w:type="spellStart"/>
      <w:proofErr w:type="gramEnd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, columns= ["Category"])</w:t>
      </w:r>
    </w:p>
    <w:p w14:paraId="5511BCA0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</w:t>
      </w:r>
    </w:p>
    <w:p w14:paraId="247E3B9D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输出：</w:t>
      </w:r>
    </w:p>
    <w:p w14:paraId="19C1C8AF" w14:textId="77777777" w:rsidR="00454D30" w:rsidRPr="00932502" w:rsidRDefault="00454D30" w:rsidP="00454D30">
      <w:pPr>
        <w:pStyle w:val="1e"/>
        <w:jc w:val="center"/>
      </w:pPr>
      <w:r w:rsidRPr="00932502">
        <w:rPr>
          <w:rFonts w:hint="eastAsia"/>
          <w:noProof/>
        </w:rPr>
        <w:drawing>
          <wp:inline distT="0" distB="0" distL="0" distR="0" wp14:anchorId="3C7AD7A6" wp14:editId="4FAFC495">
            <wp:extent cx="4688282" cy="2470128"/>
            <wp:effectExtent l="19050" t="19050" r="17145" b="260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4773" cy="24735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3CA276" w14:textId="77777777" w:rsidR="00454D30" w:rsidRPr="00932502" w:rsidRDefault="00454D30" w:rsidP="00B71C3B">
      <w:pPr>
        <w:pStyle w:val="4"/>
        <w:numPr>
          <w:ilvl w:val="3"/>
          <w:numId w:val="4"/>
        </w:numPr>
        <w:rPr>
          <w:rFonts w:hint="default"/>
        </w:rPr>
      </w:pPr>
      <w:r w:rsidRPr="00932502">
        <w:t>Genres</w:t>
      </w:r>
    </w:p>
    <w:p w14:paraId="43316E3F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t>查看处理特征数据</w:t>
      </w:r>
    </w:p>
    <w:p w14:paraId="5A5F3782" w14:textId="77777777" w:rsidR="00454D30" w:rsidRPr="00932502" w:rsidRDefault="00454D30" w:rsidP="00454D30">
      <w:pPr>
        <w:pStyle w:val="1e"/>
      </w:pPr>
      <w:r w:rsidRPr="00932502">
        <w:t>代码</w:t>
      </w:r>
      <w:r w:rsidRPr="00932502">
        <w:rPr>
          <w:rFonts w:hint="eastAsia"/>
        </w:rPr>
        <w:t>：</w:t>
      </w:r>
    </w:p>
    <w:p w14:paraId="11E16127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["Genres"].</w:t>
      </w:r>
      <w:proofErr w:type="spellStart"/>
      <w:r w:rsidRPr="00932502">
        <w:rPr>
          <w:rFonts w:hint="eastAsia"/>
        </w:rPr>
        <w:t>value_</w:t>
      </w:r>
      <w:proofErr w:type="gramStart"/>
      <w:r w:rsidRPr="00932502">
        <w:rPr>
          <w:rFonts w:hint="eastAsia"/>
        </w:rPr>
        <w:t>counts</w:t>
      </w:r>
      <w:proofErr w:type="spellEnd"/>
      <w:r w:rsidRPr="00932502">
        <w:rPr>
          <w:rFonts w:hint="eastAsia"/>
        </w:rPr>
        <w:t>(</w:t>
      </w:r>
      <w:proofErr w:type="gramEnd"/>
      <w:r w:rsidRPr="00932502">
        <w:rPr>
          <w:rFonts w:hint="eastAsia"/>
        </w:rPr>
        <w:t>)</w:t>
      </w:r>
    </w:p>
    <w:p w14:paraId="0E58D05D" w14:textId="77777777" w:rsidR="00454D30" w:rsidRPr="00932502" w:rsidRDefault="00454D30" w:rsidP="00454D30">
      <w:pPr>
        <w:pStyle w:val="1e"/>
      </w:pPr>
      <w:r w:rsidRPr="00932502">
        <w:t>输出</w:t>
      </w:r>
      <w:r w:rsidRPr="00932502">
        <w:rPr>
          <w:rFonts w:hint="eastAsia"/>
        </w:rPr>
        <w:t>：</w:t>
      </w:r>
    </w:p>
    <w:p w14:paraId="003E464C" w14:textId="77777777" w:rsidR="00454D30" w:rsidRPr="00932502" w:rsidRDefault="00454D30" w:rsidP="00454D30">
      <w:pPr>
        <w:pStyle w:val="2f2"/>
      </w:pPr>
      <w:r w:rsidRPr="00932502">
        <w:t>Tools                                  834</w:t>
      </w:r>
    </w:p>
    <w:p w14:paraId="701B8229" w14:textId="77777777" w:rsidR="00454D30" w:rsidRPr="00932502" w:rsidRDefault="00454D30" w:rsidP="00454D30">
      <w:pPr>
        <w:pStyle w:val="2f2"/>
      </w:pPr>
      <w:r w:rsidRPr="00932502">
        <w:t>Entertainment                          587</w:t>
      </w:r>
    </w:p>
    <w:p w14:paraId="6A5D53B5" w14:textId="77777777" w:rsidR="00454D30" w:rsidRPr="00932502" w:rsidRDefault="00454D30" w:rsidP="00454D30">
      <w:pPr>
        <w:pStyle w:val="2f2"/>
      </w:pPr>
      <w:r w:rsidRPr="00932502">
        <w:t>Education                              525</w:t>
      </w:r>
    </w:p>
    <w:p w14:paraId="196135E0" w14:textId="77777777" w:rsidR="00454D30" w:rsidRPr="00932502" w:rsidRDefault="00454D30" w:rsidP="00454D30">
      <w:pPr>
        <w:pStyle w:val="2f2"/>
      </w:pPr>
      <w:r w:rsidRPr="00932502">
        <w:t>Business                               426</w:t>
      </w:r>
    </w:p>
    <w:p w14:paraId="415C942A" w14:textId="77777777" w:rsidR="00454D30" w:rsidRPr="00932502" w:rsidRDefault="00454D30" w:rsidP="00454D30">
      <w:pPr>
        <w:pStyle w:val="2f2"/>
      </w:pPr>
      <w:r w:rsidRPr="00932502">
        <w:t>Medical                                407</w:t>
      </w:r>
    </w:p>
    <w:p w14:paraId="17ACD52B" w14:textId="77777777" w:rsidR="00454D30" w:rsidRPr="00932502" w:rsidRDefault="00454D30" w:rsidP="00454D30">
      <w:pPr>
        <w:pStyle w:val="2f2"/>
      </w:pPr>
      <w:r w:rsidRPr="00932502">
        <w:t>Productivity                           406</w:t>
      </w:r>
    </w:p>
    <w:p w14:paraId="5C7A9827" w14:textId="77777777" w:rsidR="00454D30" w:rsidRPr="00932502" w:rsidRDefault="00454D30" w:rsidP="00454D30">
      <w:pPr>
        <w:pStyle w:val="2f2"/>
      </w:pPr>
      <w:r w:rsidRPr="00932502">
        <w:t>Personalization                        387</w:t>
      </w:r>
    </w:p>
    <w:p w14:paraId="662BFF96" w14:textId="77777777" w:rsidR="00454D30" w:rsidRPr="00932502" w:rsidRDefault="00454D30" w:rsidP="00454D30">
      <w:pPr>
        <w:pStyle w:val="2f2"/>
      </w:pPr>
      <w:r w:rsidRPr="00932502">
        <w:t>Lifestyle                              371</w:t>
      </w:r>
    </w:p>
    <w:p w14:paraId="40F8FB27" w14:textId="77777777" w:rsidR="00454D30" w:rsidRPr="00932502" w:rsidRDefault="00454D30" w:rsidP="00454D30">
      <w:pPr>
        <w:pStyle w:val="2f2"/>
      </w:pPr>
      <w:r w:rsidRPr="00932502">
        <w:t>Finance                                358</w:t>
      </w:r>
    </w:p>
    <w:p w14:paraId="2AC7E2F5" w14:textId="77777777" w:rsidR="00454D30" w:rsidRPr="00932502" w:rsidRDefault="00454D30" w:rsidP="00454D30">
      <w:pPr>
        <w:pStyle w:val="2f2"/>
      </w:pPr>
      <w:r w:rsidRPr="00932502">
        <w:t>Sports                                 354</w:t>
      </w:r>
    </w:p>
    <w:p w14:paraId="515A9809" w14:textId="77777777" w:rsidR="00454D30" w:rsidRPr="00932502" w:rsidRDefault="00454D30" w:rsidP="00454D30">
      <w:pPr>
        <w:pStyle w:val="2f2"/>
      </w:pPr>
      <w:r w:rsidRPr="00932502">
        <w:t>Action                                 354</w:t>
      </w:r>
    </w:p>
    <w:p w14:paraId="1B87729B" w14:textId="77777777" w:rsidR="00454D30" w:rsidRPr="00932502" w:rsidRDefault="00454D30" w:rsidP="00454D30">
      <w:pPr>
        <w:pStyle w:val="2f2"/>
      </w:pPr>
      <w:r w:rsidRPr="00932502">
        <w:t>Communication                          348</w:t>
      </w:r>
    </w:p>
    <w:p w14:paraId="364455E9" w14:textId="77777777" w:rsidR="00454D30" w:rsidRPr="00932502" w:rsidRDefault="00454D30" w:rsidP="00454D30">
      <w:pPr>
        <w:pStyle w:val="2f2"/>
      </w:pPr>
      <w:r w:rsidRPr="00932502">
        <w:t>Photography                            318</w:t>
      </w:r>
    </w:p>
    <w:p w14:paraId="76A0AEEC" w14:textId="77777777" w:rsidR="00454D30" w:rsidRPr="00932502" w:rsidRDefault="00454D30" w:rsidP="00454D30">
      <w:pPr>
        <w:pStyle w:val="2f2"/>
      </w:pPr>
      <w:r w:rsidRPr="00932502">
        <w:t>Health &amp; Fitness                       306</w:t>
      </w:r>
    </w:p>
    <w:p w14:paraId="0D63876D" w14:textId="77777777" w:rsidR="00454D30" w:rsidRPr="00932502" w:rsidRDefault="00454D30" w:rsidP="00454D30">
      <w:pPr>
        <w:pStyle w:val="2f2"/>
      </w:pPr>
      <w:r w:rsidRPr="00932502">
        <w:t>Social                                 267</w:t>
      </w:r>
    </w:p>
    <w:p w14:paraId="3E4F2575" w14:textId="77777777" w:rsidR="00454D30" w:rsidRPr="00932502" w:rsidRDefault="00454D30" w:rsidP="00454D30">
      <w:pPr>
        <w:pStyle w:val="2f2"/>
      </w:pPr>
      <w:r w:rsidRPr="00932502">
        <w:lastRenderedPageBreak/>
        <w:t>News &amp; Magazines                       261</w:t>
      </w:r>
    </w:p>
    <w:p w14:paraId="7D5CD091" w14:textId="77777777" w:rsidR="00454D30" w:rsidRPr="00932502" w:rsidRDefault="00454D30" w:rsidP="00454D30">
      <w:pPr>
        <w:pStyle w:val="2f2"/>
      </w:pPr>
      <w:r w:rsidRPr="00932502">
        <w:t>Travel &amp; Local                         232</w:t>
      </w:r>
    </w:p>
    <w:p w14:paraId="6CBA4D6C" w14:textId="77777777" w:rsidR="00454D30" w:rsidRPr="00932502" w:rsidRDefault="00454D30" w:rsidP="00454D30">
      <w:pPr>
        <w:pStyle w:val="2f2"/>
      </w:pPr>
      <w:r w:rsidRPr="00932502">
        <w:t>Books &amp; Reference                      230</w:t>
      </w:r>
    </w:p>
    <w:p w14:paraId="42392717" w14:textId="77777777" w:rsidR="00454D30" w:rsidRPr="00932502" w:rsidRDefault="00454D30" w:rsidP="00454D30">
      <w:pPr>
        <w:pStyle w:val="2f2"/>
      </w:pPr>
      <w:r w:rsidRPr="00932502">
        <w:t>Shopping                               223</w:t>
      </w:r>
    </w:p>
    <w:p w14:paraId="259D64C4" w14:textId="77777777" w:rsidR="00454D30" w:rsidRPr="00932502" w:rsidRDefault="00454D30" w:rsidP="00454D30">
      <w:pPr>
        <w:pStyle w:val="2f2"/>
      </w:pPr>
      <w:r w:rsidRPr="00932502">
        <w:t>Arcade                                 213</w:t>
      </w:r>
    </w:p>
    <w:p w14:paraId="222F6AA7" w14:textId="77777777" w:rsidR="00454D30" w:rsidRPr="00932502" w:rsidRDefault="00454D30" w:rsidP="00454D30">
      <w:pPr>
        <w:pStyle w:val="2f2"/>
      </w:pPr>
      <w:r w:rsidRPr="00932502">
        <w:t>Simulation                             199</w:t>
      </w:r>
    </w:p>
    <w:p w14:paraId="101B4C08" w14:textId="77777777" w:rsidR="00454D30" w:rsidRPr="00932502" w:rsidRDefault="00454D30" w:rsidP="00454D30">
      <w:pPr>
        <w:pStyle w:val="2f2"/>
      </w:pPr>
      <w:r w:rsidRPr="00932502">
        <w:t>Dating                                 196</w:t>
      </w:r>
    </w:p>
    <w:p w14:paraId="02408DB3" w14:textId="77777777" w:rsidR="00454D30" w:rsidRPr="00932502" w:rsidRDefault="00454D30" w:rsidP="00454D30">
      <w:pPr>
        <w:pStyle w:val="2f2"/>
      </w:pPr>
      <w:r w:rsidRPr="00932502">
        <w:t>Casual                                 173</w:t>
      </w:r>
    </w:p>
    <w:p w14:paraId="0188C7C0" w14:textId="77777777" w:rsidR="00454D30" w:rsidRPr="00932502" w:rsidRDefault="00454D30" w:rsidP="00454D30">
      <w:pPr>
        <w:pStyle w:val="2f2"/>
      </w:pPr>
      <w:r w:rsidRPr="00932502">
        <w:t>Video Players &amp; Editors                170</w:t>
      </w:r>
    </w:p>
    <w:p w14:paraId="7763BB4F" w14:textId="77777777" w:rsidR="00454D30" w:rsidRPr="00932502" w:rsidRDefault="00454D30" w:rsidP="00454D30">
      <w:pPr>
        <w:pStyle w:val="2f2"/>
      </w:pPr>
      <w:r w:rsidRPr="00932502">
        <w:t>Maps &amp; Navigation                      137</w:t>
      </w:r>
    </w:p>
    <w:p w14:paraId="4815BD21" w14:textId="77777777" w:rsidR="00454D30" w:rsidRPr="00932502" w:rsidRDefault="00454D30" w:rsidP="00454D30">
      <w:pPr>
        <w:pStyle w:val="2f2"/>
      </w:pPr>
      <w:r w:rsidRPr="00932502">
        <w:t>Puzzle                                 136</w:t>
      </w:r>
    </w:p>
    <w:p w14:paraId="05057654" w14:textId="77777777" w:rsidR="00454D30" w:rsidRPr="00932502" w:rsidRDefault="00454D30" w:rsidP="00454D30">
      <w:pPr>
        <w:pStyle w:val="2f2"/>
      </w:pPr>
      <w:r w:rsidRPr="00932502">
        <w:t>Food &amp; Drink                           124</w:t>
      </w:r>
    </w:p>
    <w:p w14:paraId="3D99381A" w14:textId="77777777" w:rsidR="00454D30" w:rsidRPr="00932502" w:rsidRDefault="00454D30" w:rsidP="00454D30">
      <w:pPr>
        <w:pStyle w:val="2f2"/>
      </w:pPr>
      <w:r w:rsidRPr="00932502">
        <w:t>Role Playing                           109</w:t>
      </w:r>
    </w:p>
    <w:p w14:paraId="3A0A1124" w14:textId="77777777" w:rsidR="00454D30" w:rsidRPr="00932502" w:rsidRDefault="00454D30" w:rsidP="00454D30">
      <w:pPr>
        <w:pStyle w:val="2f2"/>
      </w:pPr>
      <w:r w:rsidRPr="00932502">
        <w:t>Strategy                                97</w:t>
      </w:r>
    </w:p>
    <w:p w14:paraId="2F4067CC" w14:textId="77777777" w:rsidR="00454D30" w:rsidRPr="00932502" w:rsidRDefault="00454D30" w:rsidP="00454D30">
      <w:pPr>
        <w:pStyle w:val="2f2"/>
      </w:pPr>
      <w:r w:rsidRPr="00932502">
        <w:t>Racing                                  94</w:t>
      </w:r>
    </w:p>
    <w:p w14:paraId="54DACF28" w14:textId="77777777" w:rsidR="00454D30" w:rsidRPr="00932502" w:rsidRDefault="00454D30" w:rsidP="00454D30">
      <w:pPr>
        <w:pStyle w:val="2f2"/>
      </w:pPr>
      <w:r w:rsidRPr="00932502">
        <w:t xml:space="preserve">                                      ... </w:t>
      </w:r>
    </w:p>
    <w:p w14:paraId="694A0766" w14:textId="77777777" w:rsidR="00454D30" w:rsidRPr="00932502" w:rsidRDefault="00454D30" w:rsidP="00454D30">
      <w:pPr>
        <w:pStyle w:val="2f2"/>
      </w:pPr>
      <w:r w:rsidRPr="00932502">
        <w:t xml:space="preserve">Art &amp; </w:t>
      </w:r>
      <w:proofErr w:type="spellStart"/>
      <w:proofErr w:type="gramStart"/>
      <w:r w:rsidRPr="00932502">
        <w:t>Design;Action</w:t>
      </w:r>
      <w:proofErr w:type="spellEnd"/>
      <w:proofErr w:type="gramEnd"/>
      <w:r w:rsidRPr="00932502">
        <w:t xml:space="preserve"> &amp; Adventure          2</w:t>
      </w:r>
    </w:p>
    <w:p w14:paraId="580AB409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t>Entertainment;Pretend</w:t>
      </w:r>
      <w:proofErr w:type="spellEnd"/>
      <w:proofErr w:type="gramEnd"/>
      <w:r w:rsidRPr="00932502">
        <w:t xml:space="preserve"> Play               2</w:t>
      </w:r>
    </w:p>
    <w:p w14:paraId="2DA9B143" w14:textId="77777777" w:rsidR="00454D30" w:rsidRPr="00932502" w:rsidRDefault="00454D30" w:rsidP="00454D30">
      <w:pPr>
        <w:pStyle w:val="2f2"/>
      </w:pPr>
      <w:r w:rsidRPr="00932502">
        <w:t xml:space="preserve">Video Players &amp; </w:t>
      </w:r>
      <w:proofErr w:type="spellStart"/>
      <w:proofErr w:type="gramStart"/>
      <w:r w:rsidRPr="00932502">
        <w:t>Editors;Creativity</w:t>
      </w:r>
      <w:proofErr w:type="spellEnd"/>
      <w:proofErr w:type="gramEnd"/>
      <w:r w:rsidRPr="00932502">
        <w:t xml:space="preserve">       2</w:t>
      </w:r>
    </w:p>
    <w:p w14:paraId="620211B5" w14:textId="77777777" w:rsidR="00454D30" w:rsidRPr="00932502" w:rsidRDefault="00454D30" w:rsidP="00454D30">
      <w:pPr>
        <w:pStyle w:val="2f2"/>
      </w:pPr>
      <w:r w:rsidRPr="00932502">
        <w:t xml:space="preserve">Books &amp; </w:t>
      </w:r>
      <w:proofErr w:type="spellStart"/>
      <w:proofErr w:type="gramStart"/>
      <w:r w:rsidRPr="00932502">
        <w:t>Reference;Education</w:t>
      </w:r>
      <w:proofErr w:type="spellEnd"/>
      <w:proofErr w:type="gramEnd"/>
      <w:r w:rsidRPr="00932502">
        <w:t xml:space="preserve">              2</w:t>
      </w:r>
    </w:p>
    <w:p w14:paraId="046E39B4" w14:textId="77777777" w:rsidR="00454D30" w:rsidRPr="00932502" w:rsidRDefault="00454D30" w:rsidP="00454D30">
      <w:pPr>
        <w:pStyle w:val="2f2"/>
      </w:pPr>
      <w:r w:rsidRPr="00932502">
        <w:t xml:space="preserve">Art &amp; </w:t>
      </w:r>
      <w:proofErr w:type="spellStart"/>
      <w:proofErr w:type="gramStart"/>
      <w:r w:rsidRPr="00932502">
        <w:t>Design;Pretend</w:t>
      </w:r>
      <w:proofErr w:type="spellEnd"/>
      <w:proofErr w:type="gramEnd"/>
      <w:r w:rsidRPr="00932502">
        <w:t xml:space="preserve"> Play                2</w:t>
      </w:r>
    </w:p>
    <w:p w14:paraId="13A865EA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t>Adventure;Education</w:t>
      </w:r>
      <w:proofErr w:type="spellEnd"/>
      <w:proofErr w:type="gramEnd"/>
      <w:r w:rsidRPr="00932502">
        <w:t xml:space="preserve">                      2</w:t>
      </w:r>
    </w:p>
    <w:p w14:paraId="3E5A8C56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t>Card;Brain</w:t>
      </w:r>
      <w:proofErr w:type="spellEnd"/>
      <w:proofErr w:type="gramEnd"/>
      <w:r w:rsidRPr="00932502">
        <w:t xml:space="preserve"> Games                         1</w:t>
      </w:r>
    </w:p>
    <w:p w14:paraId="32C6A047" w14:textId="77777777" w:rsidR="00454D30" w:rsidRPr="00932502" w:rsidRDefault="00454D30" w:rsidP="00454D30">
      <w:pPr>
        <w:pStyle w:val="2f2"/>
      </w:pPr>
      <w:r w:rsidRPr="00932502">
        <w:t xml:space="preserve">Travel &amp; </w:t>
      </w:r>
      <w:proofErr w:type="spellStart"/>
      <w:proofErr w:type="gramStart"/>
      <w:r w:rsidRPr="00932502">
        <w:t>Local;Action</w:t>
      </w:r>
      <w:proofErr w:type="spellEnd"/>
      <w:proofErr w:type="gramEnd"/>
      <w:r w:rsidRPr="00932502">
        <w:t xml:space="preserve"> &amp; Adventure        1</w:t>
      </w:r>
    </w:p>
    <w:p w14:paraId="08FF7FE4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t>Adventure;Brain</w:t>
      </w:r>
      <w:proofErr w:type="spellEnd"/>
      <w:proofErr w:type="gramEnd"/>
      <w:r w:rsidRPr="00932502">
        <w:t xml:space="preserve"> Games                    1</w:t>
      </w:r>
    </w:p>
    <w:p w14:paraId="4CD9F4DE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t>Strategy;Education</w:t>
      </w:r>
      <w:proofErr w:type="spellEnd"/>
      <w:proofErr w:type="gramEnd"/>
      <w:r w:rsidRPr="00932502">
        <w:t xml:space="preserve">                       1</w:t>
      </w:r>
    </w:p>
    <w:p w14:paraId="6093B479" w14:textId="77777777" w:rsidR="00454D30" w:rsidRPr="00932502" w:rsidRDefault="00454D30" w:rsidP="00454D30">
      <w:pPr>
        <w:pStyle w:val="2f2"/>
      </w:pPr>
      <w:r w:rsidRPr="00932502">
        <w:t xml:space="preserve">Health &amp; </w:t>
      </w:r>
      <w:proofErr w:type="spellStart"/>
      <w:proofErr w:type="gramStart"/>
      <w:r w:rsidRPr="00932502">
        <w:t>Fitness;Education</w:t>
      </w:r>
      <w:proofErr w:type="spellEnd"/>
      <w:proofErr w:type="gramEnd"/>
      <w:r w:rsidRPr="00932502">
        <w:t xml:space="preserve">               1</w:t>
      </w:r>
    </w:p>
    <w:p w14:paraId="1D7F7F45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t>Racing;Pretend</w:t>
      </w:r>
      <w:proofErr w:type="spellEnd"/>
      <w:proofErr w:type="gramEnd"/>
      <w:r w:rsidRPr="00932502">
        <w:t xml:space="preserve"> Play                      1</w:t>
      </w:r>
    </w:p>
    <w:p w14:paraId="3F423077" w14:textId="77777777" w:rsidR="00454D30" w:rsidRPr="00932502" w:rsidRDefault="00454D30" w:rsidP="00454D30">
      <w:pPr>
        <w:pStyle w:val="2f2"/>
      </w:pPr>
      <w:proofErr w:type="spellStart"/>
      <w:proofErr w:type="gramStart"/>
      <w:r w:rsidRPr="00932502">
        <w:t>Entertainment;Education</w:t>
      </w:r>
      <w:proofErr w:type="spellEnd"/>
      <w:proofErr w:type="gramEnd"/>
      <w:r w:rsidRPr="00932502">
        <w:t xml:space="preserve">                  1</w:t>
      </w:r>
    </w:p>
    <w:p w14:paraId="694A1A1F" w14:textId="77777777" w:rsidR="00454D30" w:rsidRPr="00932502" w:rsidRDefault="00454D30" w:rsidP="00454D30">
      <w:pPr>
        <w:pStyle w:val="2f2"/>
      </w:pPr>
      <w:r w:rsidRPr="00932502">
        <w:t xml:space="preserve">Music &amp; </w:t>
      </w:r>
      <w:proofErr w:type="spellStart"/>
      <w:proofErr w:type="gramStart"/>
      <w:r w:rsidRPr="00932502">
        <w:t>Audio;Music</w:t>
      </w:r>
      <w:proofErr w:type="spellEnd"/>
      <w:proofErr w:type="gramEnd"/>
      <w:r w:rsidRPr="00932502">
        <w:t xml:space="preserve"> &amp; Video              1</w:t>
      </w:r>
    </w:p>
    <w:p w14:paraId="5AD90FBF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从输出的类型数据我们可以看出，某些样本的类型数据，其实包含两个类型，比如</w:t>
      </w:r>
      <w:r w:rsidRPr="00932502">
        <w:rPr>
          <w:rFonts w:hint="eastAsia"/>
        </w:rPr>
        <w:t xml:space="preserve">Video Players &amp; </w:t>
      </w:r>
      <w:proofErr w:type="spellStart"/>
      <w:r w:rsidRPr="00932502">
        <w:rPr>
          <w:rFonts w:hint="eastAsia"/>
        </w:rPr>
        <w:t>Editors;Creativity</w:t>
      </w:r>
      <w:proofErr w:type="spellEnd"/>
      <w:r w:rsidRPr="00932502">
        <w:rPr>
          <w:rFonts w:hint="eastAsia"/>
        </w:rPr>
        <w:t>，</w:t>
      </w:r>
      <w:proofErr w:type="spellStart"/>
      <w:r w:rsidRPr="00932502">
        <w:rPr>
          <w:rFonts w:hint="eastAsia"/>
        </w:rPr>
        <w:t>Card;Action</w:t>
      </w:r>
      <w:proofErr w:type="spellEnd"/>
      <w:r w:rsidRPr="00932502">
        <w:rPr>
          <w:rFonts w:hint="eastAsia"/>
        </w:rPr>
        <w:t xml:space="preserve"> &amp; Adventure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 xml:space="preserve">Books &amp; </w:t>
      </w:r>
      <w:proofErr w:type="spellStart"/>
      <w:r w:rsidRPr="00932502">
        <w:rPr>
          <w:rFonts w:hint="eastAsia"/>
        </w:rPr>
        <w:t>Reference;Creativity</w:t>
      </w:r>
      <w:proofErr w:type="spellEnd"/>
      <w:r w:rsidRPr="00932502">
        <w:rPr>
          <w:rFonts w:hint="eastAsia"/>
        </w:rPr>
        <w:t xml:space="preserve"> </w:t>
      </w:r>
      <w:r w:rsidRPr="00932502">
        <w:rPr>
          <w:rFonts w:hint="eastAsia"/>
        </w:rPr>
        <w:t>。分号前为主要的类型，分号后为次要的类型。有因</w:t>
      </w:r>
      <w:r w:rsidRPr="00932502">
        <w:rPr>
          <w:rFonts w:hint="eastAsia"/>
        </w:rPr>
        <w:t>Genres</w:t>
      </w:r>
      <w:r w:rsidRPr="00932502">
        <w:rPr>
          <w:rFonts w:hint="eastAsia"/>
        </w:rPr>
        <w:t>和</w:t>
      </w:r>
      <w:r w:rsidRPr="00932502">
        <w:rPr>
          <w:rFonts w:hint="eastAsia"/>
        </w:rPr>
        <w:t>Category</w:t>
      </w:r>
      <w:r w:rsidRPr="00932502">
        <w:rPr>
          <w:rFonts w:hint="eastAsia"/>
        </w:rPr>
        <w:t>这个特征表示的意思有重复的地方。这里我们只保留分号前的主要类型。</w:t>
      </w:r>
    </w:p>
    <w:p w14:paraId="543DEF39" w14:textId="77777777" w:rsidR="00454D30" w:rsidRPr="00932502" w:rsidRDefault="00454D30" w:rsidP="00454D30">
      <w:pPr>
        <w:pStyle w:val="1e"/>
      </w:pPr>
      <w:r w:rsidRPr="00932502">
        <w:t>代码</w:t>
      </w:r>
      <w:r w:rsidRPr="00932502">
        <w:rPr>
          <w:rFonts w:hint="eastAsia"/>
        </w:rPr>
        <w:t>：</w:t>
      </w:r>
    </w:p>
    <w:p w14:paraId="670F3991" w14:textId="77777777" w:rsidR="00454D30" w:rsidRPr="00932502" w:rsidRDefault="00454D30" w:rsidP="00454D30">
      <w:pPr>
        <w:pStyle w:val="2f2"/>
        <w:rPr>
          <w:lang w:eastAsia="zh-CN"/>
        </w:rPr>
      </w:pPr>
      <w:proofErr w:type="spellStart"/>
      <w:r w:rsidRPr="00932502">
        <w:rPr>
          <w:rFonts w:hint="eastAsia"/>
          <w:lang w:eastAsia="zh-CN"/>
        </w:rPr>
        <w:t>sep</w:t>
      </w:r>
      <w:proofErr w:type="spellEnd"/>
      <w:r w:rsidRPr="00932502">
        <w:rPr>
          <w:rFonts w:hint="eastAsia"/>
          <w:lang w:eastAsia="zh-CN"/>
        </w:rPr>
        <w:t xml:space="preserve"> = ';'</w:t>
      </w:r>
    </w:p>
    <w:p w14:paraId="4E20640A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['Genres</w:t>
      </w:r>
      <w:proofErr w:type="gramStart"/>
      <w:r w:rsidRPr="00932502">
        <w:rPr>
          <w:rFonts w:hint="eastAsia"/>
        </w:rPr>
        <w:t>']=</w:t>
      </w:r>
      <w:proofErr w:type="gramEnd"/>
      <w:r w:rsidRPr="00932502">
        <w:rPr>
          <w:rFonts w:hint="eastAsia"/>
        </w:rPr>
        <w:t xml:space="preserve"> 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['Genres'].apply(lambda x: </w:t>
      </w:r>
      <w:proofErr w:type="spellStart"/>
      <w:r w:rsidRPr="00932502">
        <w:rPr>
          <w:rFonts w:hint="eastAsia"/>
        </w:rPr>
        <w:t>x.split</w:t>
      </w:r>
      <w:proofErr w:type="spell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sep</w:t>
      </w:r>
      <w:proofErr w:type="spellEnd"/>
      <w:r w:rsidRPr="00932502">
        <w:rPr>
          <w:rFonts w:hint="eastAsia"/>
        </w:rPr>
        <w:t>)[0])</w:t>
      </w:r>
    </w:p>
    <w:p w14:paraId="4BAAB0D8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["Genres"].</w:t>
      </w:r>
      <w:proofErr w:type="spellStart"/>
      <w:r w:rsidRPr="00932502">
        <w:rPr>
          <w:rFonts w:hint="eastAsia"/>
        </w:rPr>
        <w:t>value_</w:t>
      </w:r>
      <w:proofErr w:type="gramStart"/>
      <w:r w:rsidRPr="00932502">
        <w:rPr>
          <w:rFonts w:hint="eastAsia"/>
        </w:rPr>
        <w:t>counts</w:t>
      </w:r>
      <w:proofErr w:type="spellEnd"/>
      <w:r w:rsidRPr="00932502">
        <w:rPr>
          <w:rFonts w:hint="eastAsia"/>
        </w:rPr>
        <w:t>(</w:t>
      </w:r>
      <w:proofErr w:type="gramEnd"/>
      <w:r w:rsidRPr="00932502">
        <w:rPr>
          <w:rFonts w:hint="eastAsia"/>
        </w:rPr>
        <w:t>)</w:t>
      </w:r>
    </w:p>
    <w:p w14:paraId="6E4F26CF" w14:textId="77777777" w:rsidR="00454D30" w:rsidRPr="00932502" w:rsidRDefault="00454D30" w:rsidP="00454D30">
      <w:pPr>
        <w:pStyle w:val="1e"/>
      </w:pPr>
      <w:r w:rsidRPr="00932502">
        <w:t>输出</w:t>
      </w:r>
      <w:r w:rsidRPr="00932502">
        <w:rPr>
          <w:rFonts w:hint="eastAsia"/>
        </w:rPr>
        <w:t>：</w:t>
      </w:r>
    </w:p>
    <w:p w14:paraId="6D90B2F5" w14:textId="77777777" w:rsidR="00454D30" w:rsidRPr="00932502" w:rsidRDefault="00454D30" w:rsidP="00454D30">
      <w:pPr>
        <w:pStyle w:val="2f2"/>
      </w:pPr>
      <w:r w:rsidRPr="00932502">
        <w:t>Tools                      835</w:t>
      </w:r>
    </w:p>
    <w:p w14:paraId="632E403C" w14:textId="77777777" w:rsidR="00454D30" w:rsidRPr="00932502" w:rsidRDefault="00454D30" w:rsidP="00454D30">
      <w:pPr>
        <w:pStyle w:val="2f2"/>
      </w:pPr>
      <w:r w:rsidRPr="00932502">
        <w:t>Entertainment              627</w:t>
      </w:r>
    </w:p>
    <w:p w14:paraId="006338E9" w14:textId="77777777" w:rsidR="00454D30" w:rsidRPr="00932502" w:rsidRDefault="00454D30" w:rsidP="00454D30">
      <w:pPr>
        <w:pStyle w:val="2f2"/>
      </w:pPr>
      <w:r w:rsidRPr="00932502">
        <w:t>Education                  608</w:t>
      </w:r>
    </w:p>
    <w:p w14:paraId="798AE076" w14:textId="77777777" w:rsidR="00454D30" w:rsidRPr="00932502" w:rsidRDefault="00454D30" w:rsidP="00454D30">
      <w:pPr>
        <w:pStyle w:val="2f2"/>
      </w:pPr>
      <w:r w:rsidRPr="00932502">
        <w:t>Business                   426</w:t>
      </w:r>
    </w:p>
    <w:p w14:paraId="5FD21A4F" w14:textId="77777777" w:rsidR="00454D30" w:rsidRPr="00932502" w:rsidRDefault="00454D30" w:rsidP="00454D30">
      <w:pPr>
        <w:pStyle w:val="2f2"/>
      </w:pPr>
      <w:r w:rsidRPr="00932502">
        <w:t>Medical                    407</w:t>
      </w:r>
    </w:p>
    <w:p w14:paraId="1A483247" w14:textId="77777777" w:rsidR="00454D30" w:rsidRPr="00932502" w:rsidRDefault="00454D30" w:rsidP="00454D30">
      <w:pPr>
        <w:pStyle w:val="2f2"/>
      </w:pPr>
      <w:r w:rsidRPr="00932502">
        <w:lastRenderedPageBreak/>
        <w:t>Productivity               406</w:t>
      </w:r>
    </w:p>
    <w:p w14:paraId="5EBD7EA5" w14:textId="77777777" w:rsidR="00454D30" w:rsidRPr="00932502" w:rsidRDefault="00454D30" w:rsidP="00454D30">
      <w:pPr>
        <w:pStyle w:val="2f2"/>
      </w:pPr>
      <w:r w:rsidRPr="00932502">
        <w:t>Personalization            387</w:t>
      </w:r>
    </w:p>
    <w:p w14:paraId="26B06A44" w14:textId="77777777" w:rsidR="00454D30" w:rsidRPr="00932502" w:rsidRDefault="00454D30" w:rsidP="00454D30">
      <w:pPr>
        <w:pStyle w:val="2f2"/>
      </w:pPr>
      <w:r w:rsidRPr="00932502">
        <w:t>Lifestyle                  373</w:t>
      </w:r>
    </w:p>
    <w:p w14:paraId="58E982E0" w14:textId="77777777" w:rsidR="00454D30" w:rsidRPr="00932502" w:rsidRDefault="00454D30" w:rsidP="00454D30">
      <w:pPr>
        <w:pStyle w:val="2f2"/>
      </w:pPr>
      <w:r w:rsidRPr="00932502">
        <w:t>Action                     369</w:t>
      </w:r>
    </w:p>
    <w:p w14:paraId="114EB2DB" w14:textId="77777777" w:rsidR="00454D30" w:rsidRPr="00932502" w:rsidRDefault="00454D30" w:rsidP="00454D30">
      <w:pPr>
        <w:pStyle w:val="2f2"/>
      </w:pPr>
      <w:r w:rsidRPr="00932502">
        <w:t>Finance                    358</w:t>
      </w:r>
    </w:p>
    <w:p w14:paraId="1330291E" w14:textId="77777777" w:rsidR="00454D30" w:rsidRPr="00932502" w:rsidRDefault="00454D30" w:rsidP="00454D30">
      <w:pPr>
        <w:pStyle w:val="2f2"/>
      </w:pPr>
      <w:r w:rsidRPr="00932502">
        <w:t>Sports                     358</w:t>
      </w:r>
    </w:p>
    <w:p w14:paraId="39A62829" w14:textId="77777777" w:rsidR="00454D30" w:rsidRPr="00932502" w:rsidRDefault="00454D30" w:rsidP="00454D30">
      <w:pPr>
        <w:pStyle w:val="2f2"/>
      </w:pPr>
      <w:r w:rsidRPr="00932502">
        <w:t>Communication              349</w:t>
      </w:r>
    </w:p>
    <w:p w14:paraId="365F7294" w14:textId="77777777" w:rsidR="00454D30" w:rsidRPr="00932502" w:rsidRDefault="00454D30" w:rsidP="00454D30">
      <w:pPr>
        <w:pStyle w:val="2f2"/>
      </w:pPr>
      <w:r w:rsidRPr="00932502">
        <w:t>Photography                318</w:t>
      </w:r>
    </w:p>
    <w:p w14:paraId="06BB6EC3" w14:textId="77777777" w:rsidR="00454D30" w:rsidRPr="00932502" w:rsidRDefault="00454D30" w:rsidP="00454D30">
      <w:pPr>
        <w:pStyle w:val="2f2"/>
      </w:pPr>
      <w:r w:rsidRPr="00932502">
        <w:t>Health &amp; Fitness           308</w:t>
      </w:r>
    </w:p>
    <w:p w14:paraId="5F94DDE5" w14:textId="77777777" w:rsidR="00454D30" w:rsidRPr="00932502" w:rsidRDefault="00454D30" w:rsidP="00454D30">
      <w:pPr>
        <w:pStyle w:val="2f2"/>
      </w:pPr>
      <w:r w:rsidRPr="00932502">
        <w:t>Social                     267</w:t>
      </w:r>
    </w:p>
    <w:p w14:paraId="6D1176BA" w14:textId="77777777" w:rsidR="00454D30" w:rsidRPr="00932502" w:rsidRDefault="00454D30" w:rsidP="00454D30">
      <w:pPr>
        <w:pStyle w:val="2f2"/>
      </w:pPr>
      <w:r w:rsidRPr="00932502">
        <w:t>News &amp; Magazines           261</w:t>
      </w:r>
    </w:p>
    <w:p w14:paraId="5204A3EC" w14:textId="77777777" w:rsidR="00454D30" w:rsidRPr="00932502" w:rsidRDefault="00454D30" w:rsidP="00454D30">
      <w:pPr>
        <w:pStyle w:val="2f2"/>
      </w:pPr>
      <w:r w:rsidRPr="00932502">
        <w:t>Casual                     242</w:t>
      </w:r>
    </w:p>
    <w:p w14:paraId="1711735F" w14:textId="77777777" w:rsidR="00454D30" w:rsidRPr="00932502" w:rsidRDefault="00454D30" w:rsidP="00454D30">
      <w:pPr>
        <w:pStyle w:val="2f2"/>
      </w:pPr>
      <w:r w:rsidRPr="00932502">
        <w:t>…</w:t>
      </w:r>
    </w:p>
    <w:p w14:paraId="1383C6CD" w14:textId="77777777" w:rsidR="00454D30" w:rsidRPr="00932502" w:rsidRDefault="00454D30" w:rsidP="00B71C3B">
      <w:pPr>
        <w:pStyle w:val="30"/>
        <w:tabs>
          <w:tab w:val="clear" w:pos="1418"/>
          <w:tab w:val="num" w:pos="1576"/>
        </w:tabs>
        <w:ind w:left="1576" w:hanging="159"/>
      </w:pPr>
      <w:r w:rsidRPr="00932502">
        <w:rPr>
          <w:rFonts w:hint="eastAsia"/>
        </w:rPr>
        <w:t>分类变量数值化</w:t>
      </w:r>
    </w:p>
    <w:p w14:paraId="416E5E4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42244973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['Genres'] = </w:t>
      </w:r>
      <w:proofErr w:type="spellStart"/>
      <w:r w:rsidRPr="00932502">
        <w:rPr>
          <w:rFonts w:hint="eastAsia"/>
        </w:rPr>
        <w:t>le.fit_transform</w:t>
      </w:r>
      <w:proofErr w:type="spellEnd"/>
      <w:r w:rsidRPr="00932502">
        <w:rPr>
          <w:rFonts w:hint="eastAsia"/>
        </w:rPr>
        <w:t>(</w:t>
      </w: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>['Genres'])</w:t>
      </w:r>
    </w:p>
    <w:p w14:paraId="05229154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df.head</w:t>
      </w:r>
      <w:proofErr w:type="spellEnd"/>
      <w:proofErr w:type="gramEnd"/>
      <w:r w:rsidRPr="00932502">
        <w:rPr>
          <w:rFonts w:hint="eastAsia"/>
        </w:rPr>
        <w:t>()</w:t>
      </w:r>
    </w:p>
    <w:p w14:paraId="1A2E011C" w14:textId="77777777" w:rsidR="00454D30" w:rsidRPr="00932502" w:rsidRDefault="00454D30" w:rsidP="00454D30">
      <w:pPr>
        <w:pStyle w:val="1e"/>
      </w:pPr>
      <w:r w:rsidRPr="00932502">
        <w:t>输出</w:t>
      </w:r>
      <w:r w:rsidRPr="00932502">
        <w:rPr>
          <w:rFonts w:hint="eastAsia"/>
        </w:rPr>
        <w:t>：</w:t>
      </w:r>
    </w:p>
    <w:p w14:paraId="71ED4E7C" w14:textId="77777777" w:rsidR="00454D30" w:rsidRPr="00932502" w:rsidRDefault="00454D30" w:rsidP="00454D30">
      <w:pPr>
        <w:pStyle w:val="1e"/>
        <w:jc w:val="center"/>
      </w:pPr>
      <w:r w:rsidRPr="00932502">
        <w:rPr>
          <w:noProof/>
        </w:rPr>
        <w:drawing>
          <wp:inline distT="0" distB="0" distL="0" distR="0" wp14:anchorId="25157AB2" wp14:editId="4410CE17">
            <wp:extent cx="4806950" cy="1885274"/>
            <wp:effectExtent l="19050" t="19050" r="12700" b="203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0154" cy="1886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8D78B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这里</w:t>
      </w:r>
      <w:r w:rsidRPr="00932502">
        <w:rPr>
          <w:rFonts w:hint="eastAsia"/>
        </w:rPr>
        <w:t>APP</w:t>
      </w:r>
      <w:r w:rsidRPr="00932502">
        <w:rPr>
          <w:rFonts w:hint="eastAsia"/>
        </w:rPr>
        <w:t>的名字我们不做处理，直接删除。</w:t>
      </w:r>
    </w:p>
    <w:p w14:paraId="7AA1C9EE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代码：</w:t>
      </w:r>
    </w:p>
    <w:p w14:paraId="2BCCB8E2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</w:t>
      </w:r>
      <w:proofErr w:type="spellEnd"/>
      <w:r w:rsidRPr="00932502">
        <w:rPr>
          <w:rFonts w:hint="eastAsia"/>
        </w:rPr>
        <w:t xml:space="preserve"> = </w:t>
      </w:r>
      <w:proofErr w:type="spellStart"/>
      <w:r w:rsidRPr="00932502">
        <w:rPr>
          <w:rFonts w:hint="eastAsia"/>
        </w:rPr>
        <w:t>raw_</w:t>
      </w:r>
      <w:proofErr w:type="gramStart"/>
      <w:r w:rsidRPr="00932502">
        <w:rPr>
          <w:rFonts w:hint="eastAsia"/>
        </w:rPr>
        <w:t>df.drop</w:t>
      </w:r>
      <w:proofErr w:type="spellEnd"/>
      <w:proofErr w:type="gramEnd"/>
      <w:r w:rsidRPr="00932502">
        <w:rPr>
          <w:rFonts w:hint="eastAsia"/>
        </w:rPr>
        <w:t>(["App"],axis='columns')</w:t>
      </w:r>
    </w:p>
    <w:p w14:paraId="67DD6EAC" w14:textId="77777777" w:rsidR="00454D30" w:rsidRPr="00932502" w:rsidRDefault="00454D30" w:rsidP="00454D30">
      <w:pPr>
        <w:pStyle w:val="2f2"/>
      </w:pPr>
      <w:r w:rsidRPr="00932502">
        <w:rPr>
          <w:rFonts w:hint="eastAsia"/>
        </w:rPr>
        <w:t>#</w:t>
      </w:r>
      <w:proofErr w:type="spellStart"/>
      <w:r w:rsidRPr="00932502">
        <w:rPr>
          <w:rFonts w:hint="eastAsia"/>
        </w:rPr>
        <w:t>保存文件</w:t>
      </w:r>
      <w:proofErr w:type="spellEnd"/>
    </w:p>
    <w:p w14:paraId="34EB9BA5" w14:textId="77777777" w:rsidR="00454D30" w:rsidRPr="00932502" w:rsidRDefault="00454D30" w:rsidP="00454D30">
      <w:pPr>
        <w:pStyle w:val="2f2"/>
      </w:pPr>
      <w:proofErr w:type="spellStart"/>
      <w:r w:rsidRPr="00932502">
        <w:rPr>
          <w:rFonts w:hint="eastAsia"/>
        </w:rPr>
        <w:t>raw_df.to_csv</w:t>
      </w:r>
      <w:proofErr w:type="spellEnd"/>
      <w:r w:rsidRPr="00932502">
        <w:rPr>
          <w:rFonts w:hint="eastAsia"/>
        </w:rPr>
        <w:t>("AppDataV2.csv")</w:t>
      </w:r>
    </w:p>
    <w:p w14:paraId="4DBED6A4" w14:textId="77777777" w:rsidR="00454D30" w:rsidRPr="00932502" w:rsidRDefault="00454D30" w:rsidP="00B71C3B">
      <w:pPr>
        <w:pStyle w:val="2"/>
        <w:numPr>
          <w:ilvl w:val="1"/>
          <w:numId w:val="4"/>
        </w:numPr>
      </w:pPr>
      <w:bookmarkStart w:id="85" w:name="_Toc47648709"/>
      <w:bookmarkStart w:id="86" w:name="_Toc66344308"/>
      <w:r w:rsidRPr="00932502">
        <w:rPr>
          <w:rFonts w:hint="eastAsia"/>
        </w:rPr>
        <w:t>实验小结</w:t>
      </w:r>
      <w:bookmarkEnd w:id="85"/>
      <w:bookmarkEnd w:id="86"/>
    </w:p>
    <w:p w14:paraId="2D3D3948" w14:textId="77777777" w:rsidR="00454D30" w:rsidRPr="00932502" w:rsidRDefault="00454D30" w:rsidP="00454D30">
      <w:pPr>
        <w:pStyle w:val="1e"/>
      </w:pPr>
      <w:r w:rsidRPr="00932502">
        <w:rPr>
          <w:rFonts w:hint="eastAsia"/>
        </w:rPr>
        <w:t>本实验我们对评分数据进行了数据预处理工作，主要的操作包括了</w:t>
      </w:r>
      <w:proofErr w:type="gramStart"/>
      <w:r w:rsidRPr="00932502">
        <w:rPr>
          <w:rFonts w:hint="eastAsia"/>
        </w:rPr>
        <w:t>缺失值</w:t>
      </w:r>
      <w:proofErr w:type="gramEnd"/>
      <w:r w:rsidRPr="00932502">
        <w:rPr>
          <w:rFonts w:hint="eastAsia"/>
        </w:rPr>
        <w:t>查看和处理方式、异常值查看、异常值处理、特征数据的处理、数值数据处理与分类数据的处理。</w:t>
      </w:r>
    </w:p>
    <w:bookmarkEnd w:id="14"/>
    <w:p w14:paraId="30C68BE4" w14:textId="151C52B0" w:rsidR="0020153C" w:rsidRPr="00454D30" w:rsidRDefault="0020153C" w:rsidP="003121A3">
      <w:pPr>
        <w:pStyle w:val="1e"/>
        <w:ind w:left="0"/>
      </w:pPr>
    </w:p>
    <w:sectPr w:rsidR="0020153C" w:rsidRPr="00454D30" w:rsidSect="00033B54">
      <w:headerReference w:type="default" r:id="rId64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3A8FBB" w14:textId="77777777" w:rsidR="00B63955" w:rsidRDefault="00B63955" w:rsidP="00940D2A">
      <w:pPr>
        <w:spacing w:before="0" w:after="0" w:line="240" w:lineRule="auto"/>
      </w:pPr>
      <w:r>
        <w:separator/>
      </w:r>
    </w:p>
  </w:endnote>
  <w:endnote w:type="continuationSeparator" w:id="0">
    <w:p w14:paraId="17E1BC2B" w14:textId="77777777" w:rsidR="00B63955" w:rsidRDefault="00B63955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Malgun Gothic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altName w:val="Sylfaen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CB25A7" w14:textId="77777777" w:rsidR="00B63955" w:rsidRDefault="00B63955" w:rsidP="00940D2A">
      <w:pPr>
        <w:spacing w:before="0" w:after="0" w:line="240" w:lineRule="auto"/>
      </w:pPr>
      <w:r>
        <w:separator/>
      </w:r>
    </w:p>
  </w:footnote>
  <w:footnote w:type="continuationSeparator" w:id="0">
    <w:p w14:paraId="1F8907AA" w14:textId="77777777" w:rsidR="00B63955" w:rsidRDefault="00B63955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FD2927" w:rsidRPr="009D4127" w:rsidRDefault="00FD2927" w:rsidP="00033B54">
    <w:pPr>
      <w:pStyle w:val="a7"/>
      <w:rPr>
        <w:rFonts w:ascii="Huawei Sans" w:eastAsia="方正兰亭黑简体" w:hAnsi="Huawei Sans"/>
      </w:rPr>
    </w:pPr>
  </w:p>
  <w:p w14:paraId="6619D47F" w14:textId="77777777" w:rsidR="00FD2927" w:rsidRPr="009D4127" w:rsidRDefault="00FD2927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FD2927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FD2927" w:rsidRPr="009D4127" w:rsidRDefault="00FD2927" w:rsidP="00854769">
          <w:pPr>
            <w:pStyle w:val="afffd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FD2927" w:rsidRPr="009D4127" w:rsidRDefault="00FD2927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344B6ED4" w:rsidR="00FD2927" w:rsidRPr="009D4127" w:rsidRDefault="00FD2927" w:rsidP="00033B54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 w:hint="eastAsia"/>
              <w:noProof/>
            </w:rPr>
            <w:t>《机器学习》</w:t>
          </w:r>
          <w:r>
            <w:rPr>
              <w:rFonts w:ascii="Huawei Sans" w:eastAsia="方正兰亭黑简体" w:hAnsi="Huawei Sans" w:hint="eastAsia"/>
              <w:noProof/>
            </w:rPr>
            <w:t>-</w:t>
          </w:r>
          <w:r>
            <w:rPr>
              <w:rFonts w:ascii="Huawei Sans" w:eastAsia="方正兰亭黑简体" w:hAnsi="Huawei Sans" w:hint="eastAsia"/>
              <w:noProof/>
            </w:rPr>
            <w:t>数据预处理与特征工程实验手册</w:t>
          </w:r>
        </w:p>
      </w:tc>
      <w:tc>
        <w:tcPr>
          <w:tcW w:w="1134" w:type="dxa"/>
          <w:vAlign w:val="bottom"/>
        </w:tcPr>
        <w:p w14:paraId="279C3BBC" w14:textId="1A924E70" w:rsidR="00FD2927" w:rsidRPr="009D4127" w:rsidRDefault="00FD2927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  <w:noProof/>
            </w:rPr>
            <w:t>37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FD2927" w:rsidRPr="009D4127" w:rsidRDefault="00FD2927" w:rsidP="00033B54">
    <w:pPr>
      <w:pStyle w:val="a7"/>
      <w:rPr>
        <w:rFonts w:ascii="Huawei Sans" w:eastAsia="方正兰亭黑简体" w:hAnsi="Huawei Sans"/>
      </w:rPr>
    </w:pPr>
  </w:p>
  <w:p w14:paraId="76432B8F" w14:textId="77777777" w:rsidR="00FD2927" w:rsidRPr="009D4127" w:rsidRDefault="00FD2927" w:rsidP="00033B54">
    <w:pPr>
      <w:pStyle w:val="a7"/>
      <w:rPr>
        <w:rFonts w:ascii="Huawei Sans" w:eastAsia="方正兰亭黑简体" w:hAnsi="Huawei Sans"/>
      </w:rPr>
    </w:pPr>
  </w:p>
  <w:p w14:paraId="2CCE42D9" w14:textId="77777777" w:rsidR="00FD2927" w:rsidRPr="009D4127" w:rsidRDefault="00FD2927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30C"/>
    <w:multiLevelType w:val="multilevel"/>
    <w:tmpl w:val="913C3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71657A1"/>
    <w:multiLevelType w:val="multilevel"/>
    <w:tmpl w:val="518E076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7023FC0"/>
    <w:multiLevelType w:val="hybridMultilevel"/>
    <w:tmpl w:val="E63E85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5" w15:restartNumberingAfterBreak="0">
    <w:nsid w:val="6CE600C4"/>
    <w:multiLevelType w:val="multilevel"/>
    <w:tmpl w:val="28D83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 w15:restartNumberingAfterBreak="0">
    <w:nsid w:val="7B77514C"/>
    <w:multiLevelType w:val="multilevel"/>
    <w:tmpl w:val="1EB43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8"/>
  </w:num>
  <w:num w:numId="3">
    <w:abstractNumId w:val="6"/>
  </w:num>
  <w:num w:numId="4">
    <w:abstractNumId w:val="3"/>
  </w:num>
  <w:num w:numId="5">
    <w:abstractNumId w:val="10"/>
  </w:num>
  <w:num w:numId="6">
    <w:abstractNumId w:val="5"/>
  </w:num>
  <w:num w:numId="7">
    <w:abstractNumId w:val="2"/>
  </w:num>
  <w:num w:numId="8">
    <w:abstractNumId w:val="7"/>
  </w:num>
  <w:num w:numId="9">
    <w:abstractNumId w:val="11"/>
  </w:num>
  <w:num w:numId="10">
    <w:abstractNumId w:val="9"/>
  </w:num>
  <w:num w:numId="11">
    <w:abstractNumId w:val="13"/>
  </w:num>
  <w:num w:numId="12">
    <w:abstractNumId w:val="1"/>
  </w:num>
  <w:num w:numId="13">
    <w:abstractNumId w:val="3"/>
  </w:num>
  <w:num w:numId="14">
    <w:abstractNumId w:val="4"/>
  </w:num>
  <w:num w:numId="15">
    <w:abstractNumId w:val="16"/>
  </w:num>
  <w:num w:numId="16">
    <w:abstractNumId w:val="14"/>
  </w:num>
  <w:num w:numId="17">
    <w:abstractNumId w:val="12"/>
  </w:num>
  <w:num w:numId="18">
    <w:abstractNumId w:val="18"/>
  </w:num>
  <w:num w:numId="19">
    <w:abstractNumId w:val="15"/>
  </w:num>
  <w:num w:numId="20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2513"/>
    <w:rsid w:val="000D41DD"/>
    <w:rsid w:val="000D57E7"/>
    <w:rsid w:val="000D601E"/>
    <w:rsid w:val="000D79DE"/>
    <w:rsid w:val="000E12FE"/>
    <w:rsid w:val="000E16AA"/>
    <w:rsid w:val="000E3396"/>
    <w:rsid w:val="000E3FA8"/>
    <w:rsid w:val="000E48ED"/>
    <w:rsid w:val="000E5B3B"/>
    <w:rsid w:val="000F21A1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3367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31CAC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4ACF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45F2"/>
    <w:rsid w:val="002247BC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1171"/>
    <w:rsid w:val="003121A3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EAD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4D30"/>
    <w:rsid w:val="00455497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35D9"/>
    <w:rsid w:val="005204C5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3953"/>
    <w:rsid w:val="00543A76"/>
    <w:rsid w:val="00543FDE"/>
    <w:rsid w:val="00545A3D"/>
    <w:rsid w:val="005476F7"/>
    <w:rsid w:val="00547873"/>
    <w:rsid w:val="00554DC2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58EE"/>
    <w:rsid w:val="006B5E98"/>
    <w:rsid w:val="006B6A79"/>
    <w:rsid w:val="006C1E0B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4046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7AB"/>
    <w:rsid w:val="00711AA7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4054"/>
    <w:rsid w:val="007455B8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59E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6F68"/>
    <w:rsid w:val="00807F84"/>
    <w:rsid w:val="00810E74"/>
    <w:rsid w:val="00811280"/>
    <w:rsid w:val="00811B8B"/>
    <w:rsid w:val="00811EA4"/>
    <w:rsid w:val="0081257B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B9B"/>
    <w:rsid w:val="008C0438"/>
    <w:rsid w:val="008C09F3"/>
    <w:rsid w:val="008C2E4D"/>
    <w:rsid w:val="008C30F4"/>
    <w:rsid w:val="008C5037"/>
    <w:rsid w:val="008C7F85"/>
    <w:rsid w:val="008D2C22"/>
    <w:rsid w:val="008D76B5"/>
    <w:rsid w:val="008E0285"/>
    <w:rsid w:val="008E322E"/>
    <w:rsid w:val="008E6235"/>
    <w:rsid w:val="008E68BA"/>
    <w:rsid w:val="008E72B4"/>
    <w:rsid w:val="008F2081"/>
    <w:rsid w:val="008F286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51FE4"/>
    <w:rsid w:val="00B527A9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3955"/>
    <w:rsid w:val="00B6476C"/>
    <w:rsid w:val="00B66DA1"/>
    <w:rsid w:val="00B6735C"/>
    <w:rsid w:val="00B71C3B"/>
    <w:rsid w:val="00B72ACC"/>
    <w:rsid w:val="00B736C2"/>
    <w:rsid w:val="00B75A84"/>
    <w:rsid w:val="00B81DEF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E05AF"/>
    <w:rsid w:val="00BE174A"/>
    <w:rsid w:val="00BE194F"/>
    <w:rsid w:val="00BE1DA9"/>
    <w:rsid w:val="00BE3B30"/>
    <w:rsid w:val="00BE5A13"/>
    <w:rsid w:val="00BE6A13"/>
    <w:rsid w:val="00BE780B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360"/>
    <w:rsid w:val="00C57AA7"/>
    <w:rsid w:val="00C57E7D"/>
    <w:rsid w:val="00C602AF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472C"/>
    <w:rsid w:val="00CB76A4"/>
    <w:rsid w:val="00CC0FB5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764A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8DB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3E46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20933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A66"/>
    <w:rsid w:val="00F53ACE"/>
    <w:rsid w:val="00F54CD2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2927"/>
    <w:rsid w:val="00FD3373"/>
    <w:rsid w:val="00FD450C"/>
    <w:rsid w:val="00FD6CD0"/>
    <w:rsid w:val="00FD733D"/>
    <w:rsid w:val="00FD73EA"/>
    <w:rsid w:val="00FD7A39"/>
    <w:rsid w:val="00FE42DD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uiPriority w:val="9"/>
    <w:qFormat/>
    <w:rsid w:val="00FC5DD0"/>
    <w:pPr>
      <w:keepNext/>
      <w:numPr>
        <w:numId w:val="1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uiPriority w:val="9"/>
    <w:qFormat/>
    <w:rsid w:val="00FC5DD0"/>
    <w:pPr>
      <w:keepNext/>
      <w:keepLines/>
      <w:numPr>
        <w:ilvl w:val="1"/>
        <w:numId w:val="1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uiPriority w:val="9"/>
    <w:qFormat/>
    <w:rsid w:val="009D4127"/>
    <w:pPr>
      <w:keepNext/>
      <w:keepLines/>
      <w:numPr>
        <w:ilvl w:val="2"/>
        <w:numId w:val="1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link w:val="41"/>
    <w:autoRedefine/>
    <w:qFormat/>
    <w:rsid w:val="009D4127"/>
    <w:pPr>
      <w:keepNext/>
      <w:keepLines/>
      <w:numPr>
        <w:ilvl w:val="3"/>
        <w:numId w:val="1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link w:val="52"/>
    <w:autoRedefine/>
    <w:qFormat/>
    <w:rsid w:val="009D4127"/>
    <w:pPr>
      <w:keepNext/>
      <w:keepLines/>
      <w:numPr>
        <w:ilvl w:val="4"/>
        <w:numId w:val="1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3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4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5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6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link w:val="af6"/>
    <w:semiHidden/>
    <w:rsid w:val="009D0E48"/>
  </w:style>
  <w:style w:type="character" w:styleId="af7">
    <w:name w:val="annotation reference"/>
    <w:basedOn w:val="a3"/>
    <w:semiHidden/>
    <w:rsid w:val="009D0E48"/>
    <w:rPr>
      <w:sz w:val="21"/>
      <w:szCs w:val="21"/>
    </w:rPr>
  </w:style>
  <w:style w:type="paragraph" w:styleId="af8">
    <w:name w:val="annotation subject"/>
    <w:basedOn w:val="af5"/>
    <w:next w:val="af5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9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a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b">
    <w:name w:val="endnote text"/>
    <w:basedOn w:val="a2"/>
    <w:semiHidden/>
    <w:rsid w:val="009D0E48"/>
  </w:style>
  <w:style w:type="character" w:styleId="afc">
    <w:name w:val="endnote reference"/>
    <w:basedOn w:val="a3"/>
    <w:semiHidden/>
    <w:rsid w:val="009D0E48"/>
    <w:rPr>
      <w:vertAlign w:val="superscript"/>
    </w:rPr>
  </w:style>
  <w:style w:type="paragraph" w:styleId="afd">
    <w:name w:val="table of authorities"/>
    <w:basedOn w:val="a2"/>
    <w:next w:val="a2"/>
    <w:semiHidden/>
    <w:rsid w:val="009D0E48"/>
    <w:pPr>
      <w:ind w:left="420"/>
    </w:pPr>
  </w:style>
  <w:style w:type="paragraph" w:styleId="afe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0">
    <w:name w:val="Salutation"/>
    <w:basedOn w:val="a2"/>
    <w:next w:val="a2"/>
    <w:semiHidden/>
    <w:rsid w:val="009D0E48"/>
  </w:style>
  <w:style w:type="paragraph" w:styleId="aff1">
    <w:name w:val="Plain Text"/>
    <w:basedOn w:val="a2"/>
    <w:semiHidden/>
    <w:rsid w:val="009D0E48"/>
    <w:rPr>
      <w:rFonts w:ascii="宋体" w:hAnsi="Courier New" w:cs="Courier New"/>
    </w:rPr>
  </w:style>
  <w:style w:type="table" w:styleId="aff2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E-mail Signature"/>
    <w:basedOn w:val="a2"/>
    <w:semiHidden/>
    <w:rsid w:val="009D0E48"/>
  </w:style>
  <w:style w:type="paragraph" w:styleId="aff4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6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7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8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9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a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b">
    <w:name w:val="Normal (Web)"/>
    <w:basedOn w:val="a2"/>
    <w:uiPriority w:val="99"/>
    <w:semiHidden/>
    <w:rsid w:val="009D0E48"/>
    <w:rPr>
      <w:rFonts w:cs="Times New Roman"/>
    </w:rPr>
  </w:style>
  <w:style w:type="paragraph" w:styleId="affc">
    <w:name w:val="Signature"/>
    <w:basedOn w:val="a2"/>
    <w:semiHidden/>
    <w:rsid w:val="009D0E48"/>
    <w:pPr>
      <w:ind w:leftChars="2100" w:left="100"/>
    </w:pPr>
  </w:style>
  <w:style w:type="character" w:styleId="affd">
    <w:name w:val="Emphasis"/>
    <w:basedOn w:val="a3"/>
    <w:semiHidden/>
    <w:qFormat/>
    <w:rsid w:val="008938AC"/>
    <w:rPr>
      <w:i/>
      <w:iCs/>
    </w:rPr>
  </w:style>
  <w:style w:type="paragraph" w:styleId="affe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0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1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2">
    <w:name w:val="line number"/>
    <w:basedOn w:val="a3"/>
    <w:semiHidden/>
    <w:rsid w:val="009D0E48"/>
  </w:style>
  <w:style w:type="character" w:styleId="afff3">
    <w:name w:val="Strong"/>
    <w:basedOn w:val="a3"/>
    <w:uiPriority w:val="22"/>
    <w:qFormat/>
    <w:rsid w:val="008938AC"/>
    <w:rPr>
      <w:b/>
      <w:bCs/>
    </w:rPr>
  </w:style>
  <w:style w:type="character" w:styleId="afff4">
    <w:name w:val="page number"/>
    <w:basedOn w:val="a3"/>
    <w:semiHidden/>
    <w:rsid w:val="009D0E48"/>
  </w:style>
  <w:style w:type="character" w:styleId="afff5">
    <w:name w:val="FollowedHyperlink"/>
    <w:semiHidden/>
    <w:rsid w:val="009D0E48"/>
    <w:rPr>
      <w:color w:val="800080"/>
      <w:u w:val="none"/>
    </w:rPr>
  </w:style>
  <w:style w:type="paragraph" w:styleId="afff6">
    <w:name w:val="Body Text"/>
    <w:basedOn w:val="a2"/>
    <w:semiHidden/>
    <w:rsid w:val="009D0E48"/>
    <w:pPr>
      <w:spacing w:after="120"/>
    </w:pPr>
  </w:style>
  <w:style w:type="paragraph" w:styleId="afff7">
    <w:name w:val="Body Text First Indent"/>
    <w:basedOn w:val="afff6"/>
    <w:semiHidden/>
    <w:rsid w:val="009D0E48"/>
    <w:pPr>
      <w:ind w:firstLineChars="100" w:firstLine="420"/>
    </w:pPr>
  </w:style>
  <w:style w:type="paragraph" w:styleId="afff8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8"/>
    <w:semiHidden/>
    <w:rsid w:val="009D0E48"/>
    <w:pPr>
      <w:ind w:firstLineChars="200" w:firstLine="420"/>
    </w:pPr>
  </w:style>
  <w:style w:type="paragraph" w:styleId="afff9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a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b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c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d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e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e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e"/>
    <w:rsid w:val="00014276"/>
    <w:pPr>
      <w:spacing w:after="120"/>
    </w:pPr>
    <w:rPr>
      <w:rFonts w:cs="宋体"/>
      <w:szCs w:val="20"/>
    </w:rPr>
  </w:style>
  <w:style w:type="paragraph" w:customStyle="1" w:styleId="affff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f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0">
    <w:name w:val="样式 蓝色"/>
    <w:basedOn w:val="a3"/>
    <w:semiHidden/>
    <w:rsid w:val="00D9006B"/>
    <w:rPr>
      <w:color w:val="0000FF"/>
    </w:rPr>
  </w:style>
  <w:style w:type="character" w:customStyle="1" w:styleId="affff1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2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3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uiPriority w:val="9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4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5">
    <w:name w:val="List Paragraph"/>
    <w:basedOn w:val="a2"/>
    <w:link w:val="affff6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6">
    <w:name w:val="列表段落 字符"/>
    <w:basedOn w:val="a3"/>
    <w:link w:val="affff5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7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8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5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f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254FAD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254FAD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806F6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 w:themeFill="background1" w:themeFillShade="BF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806F68"/>
    <w:rPr>
      <w:rFonts w:ascii="Huawei Sans" w:eastAsia="方正兰亭黑简体" w:hAnsi="Huawei Sans" w:cs="Courier New"/>
      <w:sz w:val="18"/>
      <w:szCs w:val="18"/>
      <w:shd w:val="clear" w:color="auto" w:fill="BFBFBF" w:themeFill="background1" w:themeFillShade="BF"/>
      <w:lang w:eastAsia="en-US"/>
    </w:rPr>
  </w:style>
  <w:style w:type="paragraph" w:customStyle="1" w:styleId="30">
    <w:name w:val="3.步骤"/>
    <w:basedOn w:val="a2"/>
    <w:link w:val="3f1"/>
    <w:autoRedefine/>
    <w:qFormat/>
    <w:rsid w:val="00254FAD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C5DD0"/>
  </w:style>
  <w:style w:type="paragraph" w:customStyle="1" w:styleId="73">
    <w:name w:val="7.简介标题"/>
    <w:basedOn w:val="a2"/>
    <w:link w:val="74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C5DD0"/>
    <w:rPr>
      <w:noProof/>
    </w:rPr>
  </w:style>
  <w:style w:type="character" w:customStyle="1" w:styleId="20">
    <w:name w:val="标题 2 字符"/>
    <w:aliases w:val="ALT+2 字符"/>
    <w:basedOn w:val="a3"/>
    <w:link w:val="2"/>
    <w:uiPriority w:val="9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uiPriority w:val="9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9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254FAD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c"/>
    <w:autoRedefine/>
    <w:qFormat/>
    <w:rsid w:val="00FC5DD0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FC5DD0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c">
    <w:name w:val="5.表格标题 字符"/>
    <w:basedOn w:val="a3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a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b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c">
    <w:name w:val="Quote"/>
    <w:basedOn w:val="a2"/>
    <w:next w:val="a2"/>
    <w:link w:val="affffd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d">
    <w:name w:val="引用 字符"/>
    <w:basedOn w:val="a3"/>
    <w:link w:val="affffc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e">
    <w:name w:val="Intense Quote"/>
    <w:basedOn w:val="a2"/>
    <w:next w:val="a2"/>
    <w:link w:val="afffff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f">
    <w:name w:val="明显引用 字符"/>
    <w:basedOn w:val="a3"/>
    <w:link w:val="affffe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0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1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2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af6">
    <w:name w:val="批注文字 字符"/>
    <w:basedOn w:val="a3"/>
    <w:link w:val="af5"/>
    <w:semiHidden/>
    <w:rsid w:val="00454D30"/>
    <w:rPr>
      <w:rFonts w:ascii="微软雅黑" w:eastAsia="微软雅黑" w:hAnsi="微软雅黑" w:cs="微软雅黑"/>
    </w:rPr>
  </w:style>
  <w:style w:type="character" w:customStyle="1" w:styleId="41">
    <w:name w:val="标题 4 字符"/>
    <w:aliases w:val="ALT+4 字符"/>
    <w:basedOn w:val="a3"/>
    <w:link w:val="4"/>
    <w:rsid w:val="00454D30"/>
    <w:rPr>
      <w:rFonts w:ascii="Huawei Sans" w:eastAsia="方正兰亭黑简体" w:hAnsi="Huawei Sans" w:cs="微软雅黑"/>
      <w:noProof/>
      <w:sz w:val="28"/>
      <w:szCs w:val="28"/>
    </w:rPr>
  </w:style>
  <w:style w:type="character" w:customStyle="1" w:styleId="52">
    <w:name w:val="标题 5 字符"/>
    <w:aliases w:val="ALT+5 字符"/>
    <w:basedOn w:val="a3"/>
    <w:link w:val="5"/>
    <w:rsid w:val="00454D30"/>
    <w:rPr>
      <w:rFonts w:ascii="Huawei Sans" w:eastAsia="方正兰亭黑简体" w:hAnsi="Huawei Sans" w:cs="微软雅黑"/>
      <w:noProof/>
      <w:sz w:val="24"/>
      <w:szCs w:val="24"/>
    </w:rPr>
  </w:style>
  <w:style w:type="paragraph" w:customStyle="1" w:styleId="hcaption">
    <w:name w:val="hcaption"/>
    <w:basedOn w:val="a2"/>
    <w:qFormat/>
    <w:rsid w:val="00454D30"/>
    <w:pPr>
      <w:widowControl w:val="0"/>
      <w:topLinePunct w:val="0"/>
      <w:adjustRightInd/>
      <w:snapToGrid/>
      <w:spacing w:before="0" w:after="0" w:line="300" w:lineRule="auto"/>
      <w:ind w:left="0"/>
      <w:jc w:val="center"/>
    </w:pPr>
    <w:rPr>
      <w:rFonts w:ascii="Times New Roman" w:eastAsia="黑体" w:hAnsi="Times New Roman" w:cs="Times New Roman"/>
      <w:kern w:val="2"/>
      <w:sz w:val="18"/>
      <w:szCs w:val="22"/>
    </w:rPr>
  </w:style>
  <w:style w:type="paragraph" w:customStyle="1" w:styleId="htext">
    <w:name w:val="htext"/>
    <w:basedOn w:val="a2"/>
    <w:qFormat/>
    <w:rsid w:val="00454D30"/>
    <w:pPr>
      <w:widowControl w:val="0"/>
      <w:topLinePunct w:val="0"/>
      <w:adjustRightInd/>
      <w:snapToGrid/>
      <w:spacing w:before="0" w:after="0" w:line="300" w:lineRule="auto"/>
      <w:ind w:left="0" w:firstLineChars="200" w:firstLine="200"/>
      <w:jc w:val="both"/>
    </w:pPr>
    <w:rPr>
      <w:rFonts w:ascii="Times New Roman" w:eastAsia="宋体" w:hAnsi="Times New Roman" w:cs="Times New Roman"/>
      <w:kern w:val="2"/>
      <w:sz w:val="21"/>
      <w:szCs w:val="22"/>
    </w:rPr>
  </w:style>
  <w:style w:type="character" w:customStyle="1" w:styleId="HTML9">
    <w:name w:val="HTML 预设格式 字符"/>
    <w:basedOn w:val="a3"/>
    <w:link w:val="HTML8"/>
    <w:uiPriority w:val="99"/>
    <w:semiHidden/>
    <w:rsid w:val="00454D30"/>
    <w:rPr>
      <w:rFonts w:ascii="Courier New" w:eastAsia="微软雅黑" w:hAnsi="Courier New" w:cs="Courier New"/>
    </w:rPr>
  </w:style>
  <w:style w:type="character" w:customStyle="1" w:styleId="kn">
    <w:name w:val="kn"/>
    <w:basedOn w:val="a3"/>
    <w:rsid w:val="00454D30"/>
  </w:style>
  <w:style w:type="character" w:customStyle="1" w:styleId="nn">
    <w:name w:val="nn"/>
    <w:basedOn w:val="a3"/>
    <w:rsid w:val="00454D30"/>
  </w:style>
  <w:style w:type="character" w:customStyle="1" w:styleId="k">
    <w:name w:val="k"/>
    <w:basedOn w:val="a3"/>
    <w:rsid w:val="00454D30"/>
  </w:style>
  <w:style w:type="character" w:customStyle="1" w:styleId="c1">
    <w:name w:val="c1"/>
    <w:basedOn w:val="a3"/>
    <w:rsid w:val="00454D30"/>
  </w:style>
  <w:style w:type="character" w:customStyle="1" w:styleId="n">
    <w:name w:val="n"/>
    <w:basedOn w:val="a3"/>
    <w:rsid w:val="00454D30"/>
  </w:style>
  <w:style w:type="character" w:customStyle="1" w:styleId="o">
    <w:name w:val="o"/>
    <w:basedOn w:val="a3"/>
    <w:rsid w:val="00454D30"/>
  </w:style>
  <w:style w:type="character" w:customStyle="1" w:styleId="p">
    <w:name w:val="p"/>
    <w:basedOn w:val="a3"/>
    <w:rsid w:val="00454D30"/>
  </w:style>
  <w:style w:type="character" w:customStyle="1" w:styleId="s2">
    <w:name w:val="s2"/>
    <w:basedOn w:val="a3"/>
    <w:rsid w:val="00454D30"/>
  </w:style>
  <w:style w:type="character" w:customStyle="1" w:styleId="sa">
    <w:name w:val="sa"/>
    <w:basedOn w:val="a3"/>
    <w:rsid w:val="00454D30"/>
  </w:style>
  <w:style w:type="character" w:customStyle="1" w:styleId="kc">
    <w:name w:val="kc"/>
    <w:basedOn w:val="a3"/>
    <w:rsid w:val="00454D30"/>
  </w:style>
  <w:style w:type="character" w:customStyle="1" w:styleId="mi">
    <w:name w:val="mi"/>
    <w:basedOn w:val="a3"/>
    <w:rsid w:val="00454D30"/>
  </w:style>
  <w:style w:type="character" w:customStyle="1" w:styleId="s1">
    <w:name w:val="s1"/>
    <w:basedOn w:val="a3"/>
    <w:rsid w:val="00454D30"/>
  </w:style>
  <w:style w:type="character" w:customStyle="1" w:styleId="mf">
    <w:name w:val="mf"/>
    <w:basedOn w:val="a3"/>
    <w:rsid w:val="00454D30"/>
  </w:style>
  <w:style w:type="character" w:customStyle="1" w:styleId="ow">
    <w:name w:val="ow"/>
    <w:basedOn w:val="a3"/>
    <w:rsid w:val="00454D30"/>
  </w:style>
  <w:style w:type="character" w:customStyle="1" w:styleId="nb">
    <w:name w:val="nb"/>
    <w:basedOn w:val="a3"/>
    <w:rsid w:val="00454D30"/>
  </w:style>
  <w:style w:type="character" w:customStyle="1" w:styleId="si">
    <w:name w:val="si"/>
    <w:basedOn w:val="a3"/>
    <w:rsid w:val="00454D30"/>
  </w:style>
  <w:style w:type="character" w:customStyle="1" w:styleId="md-plain">
    <w:name w:val="md-plain"/>
    <w:basedOn w:val="a3"/>
    <w:rsid w:val="00454D30"/>
  </w:style>
  <w:style w:type="character" w:customStyle="1" w:styleId="md-softbreak">
    <w:name w:val="md-softbreak"/>
    <w:basedOn w:val="a3"/>
    <w:rsid w:val="00454D30"/>
  </w:style>
  <w:style w:type="paragraph" w:customStyle="1" w:styleId="1111">
    <w:name w:val="1.1.1"/>
    <w:basedOn w:val="3"/>
    <w:link w:val="111Char0"/>
    <w:qFormat/>
    <w:rsid w:val="00454D30"/>
    <w:pPr>
      <w:numPr>
        <w:ilvl w:val="0"/>
        <w:numId w:val="0"/>
      </w:numPr>
    </w:pPr>
    <w:rPr>
      <w:rFonts w:cs="Huawei Sans"/>
      <w:lang w:eastAsia="en-US"/>
    </w:rPr>
  </w:style>
  <w:style w:type="character" w:customStyle="1" w:styleId="111Char0">
    <w:name w:val="1.1.1 Char"/>
    <w:basedOn w:val="31"/>
    <w:link w:val="1111"/>
    <w:rsid w:val="00454D30"/>
    <w:rPr>
      <w:rFonts w:ascii="Huawei Sans" w:eastAsia="方正兰亭黑简体" w:hAnsi="Huawei Sans" w:cs="Huawei Sans"/>
      <w:noProof/>
      <w:sz w:val="32"/>
      <w:szCs w:val="32"/>
      <w:lang w:eastAsia="en-US"/>
    </w:rPr>
  </w:style>
  <w:style w:type="paragraph" w:customStyle="1" w:styleId="Cover-">
    <w:name w:val="Cover-宋体+罗马+正文"/>
    <w:basedOn w:val="a2"/>
    <w:link w:val="Cover-Char"/>
    <w:rsid w:val="00454D3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rFonts w:ascii="HuaweiSans-Regular" w:eastAsia="方正兰亭黑简体" w:hAnsi="HuaweiSans-Regular" w:cs="Arial"/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454D30"/>
    <w:rPr>
      <w:rFonts w:ascii="HuaweiSans-Regular" w:eastAsia="方正兰亭黑简体" w:hAnsi="HuaweiSans-Regular" w:cs="Arial"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454D30"/>
    <w:rPr>
      <w:rFonts w:eastAsia="黑体" w:cs="Arial"/>
      <w:spacing w:val="-4"/>
      <w:kern w:val="2"/>
      <w:sz w:val="21"/>
      <w:szCs w:val="21"/>
    </w:rPr>
  </w:style>
  <w:style w:type="character" w:customStyle="1" w:styleId="TableDescription0">
    <w:name w:val="Table Description 字符"/>
    <w:basedOn w:val="a3"/>
    <w:link w:val="TableDescription"/>
    <w:rsid w:val="00454D30"/>
    <w:rPr>
      <w:rFonts w:ascii="微软雅黑" w:eastAsia="黑体" w:hAnsi="微软雅黑" w:cs="微软雅黑"/>
      <w:spacing w:val="-4"/>
    </w:rPr>
  </w:style>
  <w:style w:type="character" w:customStyle="1" w:styleId="TableDescription2">
    <w:name w:val="样式 Table Description + 居中 字符"/>
    <w:basedOn w:val="TableDescription0"/>
    <w:link w:val="TableDescription1"/>
    <w:rsid w:val="00454D30"/>
    <w:rPr>
      <w:rFonts w:ascii="微软雅黑" w:eastAsia="黑体" w:hAnsi="微软雅黑" w:cs="宋体"/>
      <w:spacing w:val="-4"/>
    </w:rPr>
  </w:style>
  <w:style w:type="character" w:customStyle="1" w:styleId="o2">
    <w:name w:val="o2"/>
    <w:basedOn w:val="a3"/>
    <w:rsid w:val="00454D30"/>
  </w:style>
  <w:style w:type="character" w:customStyle="1" w:styleId="mi2">
    <w:name w:val="mi2"/>
    <w:basedOn w:val="a3"/>
    <w:rsid w:val="00454D30"/>
  </w:style>
  <w:style w:type="character" w:customStyle="1" w:styleId="c12">
    <w:name w:val="c12"/>
    <w:basedOn w:val="a3"/>
    <w:rsid w:val="00454D30"/>
  </w:style>
  <w:style w:type="character" w:customStyle="1" w:styleId="nb2">
    <w:name w:val="nb2"/>
    <w:basedOn w:val="a3"/>
    <w:rsid w:val="00454D30"/>
  </w:style>
  <w:style w:type="character" w:customStyle="1" w:styleId="s22">
    <w:name w:val="s22"/>
    <w:basedOn w:val="a3"/>
    <w:rsid w:val="00454D30"/>
  </w:style>
  <w:style w:type="character" w:customStyle="1" w:styleId="mf2">
    <w:name w:val="mf2"/>
    <w:basedOn w:val="a3"/>
    <w:rsid w:val="00454D30"/>
  </w:style>
  <w:style w:type="paragraph" w:customStyle="1" w:styleId="2f4">
    <w:name w:val="样式2"/>
    <w:basedOn w:val="1e"/>
    <w:link w:val="2Char"/>
    <w:qFormat/>
    <w:rsid w:val="00454D30"/>
    <w:pPr>
      <w:topLinePunct/>
      <w:adjustRightInd w:val="0"/>
      <w:ind w:left="0" w:firstLine="420"/>
    </w:pPr>
    <w:rPr>
      <w:rFonts w:ascii="方正兰亭黑简体" w:hAnsi="Courier New" w:cs="Courier New"/>
      <w:color w:val="000000"/>
      <w:sz w:val="18"/>
      <w:szCs w:val="18"/>
    </w:rPr>
  </w:style>
  <w:style w:type="character" w:customStyle="1" w:styleId="sd2">
    <w:name w:val="sd2"/>
    <w:basedOn w:val="a3"/>
    <w:rsid w:val="00454D30"/>
  </w:style>
  <w:style w:type="character" w:customStyle="1" w:styleId="2Char">
    <w:name w:val="样式2 Char"/>
    <w:basedOn w:val="1f"/>
    <w:link w:val="2f4"/>
    <w:rsid w:val="00454D30"/>
    <w:rPr>
      <w:rFonts w:ascii="方正兰亭黑简体" w:eastAsia="方正兰亭黑简体" w:hAnsi="Courier New" w:cs="Courier New"/>
      <w:color w:val="000000"/>
      <w:sz w:val="18"/>
      <w:szCs w:val="18"/>
    </w:rPr>
  </w:style>
  <w:style w:type="character" w:customStyle="1" w:styleId="kc2">
    <w:name w:val="kc2"/>
    <w:basedOn w:val="a3"/>
    <w:rsid w:val="00454D30"/>
  </w:style>
  <w:style w:type="character" w:customStyle="1" w:styleId="kn2">
    <w:name w:val="kn2"/>
    <w:basedOn w:val="a3"/>
    <w:rsid w:val="00454D30"/>
  </w:style>
  <w:style w:type="character" w:customStyle="1" w:styleId="nn2">
    <w:name w:val="nn2"/>
    <w:basedOn w:val="a3"/>
    <w:rsid w:val="00454D30"/>
  </w:style>
  <w:style w:type="character" w:customStyle="1" w:styleId="k2">
    <w:name w:val="k2"/>
    <w:basedOn w:val="a3"/>
    <w:rsid w:val="00454D30"/>
  </w:style>
  <w:style w:type="character" w:customStyle="1" w:styleId="nd2">
    <w:name w:val="nd2"/>
    <w:basedOn w:val="a3"/>
    <w:rsid w:val="00454D30"/>
  </w:style>
  <w:style w:type="character" w:customStyle="1" w:styleId="nf2">
    <w:name w:val="nf2"/>
    <w:basedOn w:val="a3"/>
    <w:rsid w:val="00454D30"/>
  </w:style>
  <w:style w:type="character" w:customStyle="1" w:styleId="s12">
    <w:name w:val="s12"/>
    <w:basedOn w:val="a3"/>
    <w:rsid w:val="00454D30"/>
  </w:style>
  <w:style w:type="character" w:customStyle="1" w:styleId="si2">
    <w:name w:val="si2"/>
    <w:basedOn w:val="a3"/>
    <w:rsid w:val="00454D30"/>
  </w:style>
  <w:style w:type="character" w:customStyle="1" w:styleId="cm-header1">
    <w:name w:val="cm-header1"/>
    <w:basedOn w:val="a3"/>
    <w:rsid w:val="00454D30"/>
    <w:rPr>
      <w:b/>
      <w:bCs/>
    </w:rPr>
  </w:style>
  <w:style w:type="character" w:customStyle="1" w:styleId="cm-link1">
    <w:name w:val="cm-link1"/>
    <w:basedOn w:val="a3"/>
    <w:rsid w:val="00454D30"/>
    <w:rPr>
      <w:u w:val="single"/>
    </w:rPr>
  </w:style>
  <w:style w:type="character" w:customStyle="1" w:styleId="parmname">
    <w:name w:val="parmname"/>
    <w:basedOn w:val="a3"/>
    <w:rsid w:val="00454D30"/>
  </w:style>
  <w:style w:type="character" w:customStyle="1" w:styleId="notetitle">
    <w:name w:val="notetitle"/>
    <w:basedOn w:val="a3"/>
    <w:rsid w:val="00454D30"/>
  </w:style>
  <w:style w:type="character" w:customStyle="1" w:styleId="uicontrol">
    <w:name w:val="uicontrol"/>
    <w:basedOn w:val="a3"/>
    <w:rsid w:val="00454D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customXml" Target="../customXml/item4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083D3F5-A2B5-4F00-96FB-2C198E02B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56FEB25-FE25-4B2F-80ED-1FBD54A2D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4065</TotalTime>
  <Pages>1</Pages>
  <Words>3461</Words>
  <Characters>19729</Characters>
  <Application>Microsoft Office Word</Application>
  <DocSecurity>0</DocSecurity>
  <Lines>164</Lines>
  <Paragraphs>46</Paragraphs>
  <ScaleCrop>false</ScaleCrop>
  <Company>Huawei Technologies Co.,Ltd.</Company>
  <LinksUpToDate>false</LinksUpToDate>
  <CharactersWithSpaces>23144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lenovo</cp:lastModifiedBy>
  <cp:revision>6</cp:revision>
  <cp:lastPrinted>2016-11-21T02:33:00Z</cp:lastPrinted>
  <dcterms:created xsi:type="dcterms:W3CDTF">2021-03-01T02:54:00Z</dcterms:created>
  <dcterms:modified xsi:type="dcterms:W3CDTF">2021-03-11T03:22:00Z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(3)v3M5sRVAG/VZLGk9ep6zwWyC++bm7Z87oFiqqPvdujrf7WJJ0cYvwqNvfN8lcUgLmhU5nQXF
9pHtiS5XCWFdjwRkWQ2VVwZIhvOgMAS6fxixjbUtmstuL3q9eQOwxE6eVdhp9/qwdOx8xSsK
DHWYWkJhVQrgLFdr1vE7hVihT7xZ35NydKCFocbohk3jLqCu4Hei/arbGqWK2OeGu+u2dMLS
g9aKFA8ryZ/QL0dd9D</vt:lpwstr>
  </property>
  <property fmtid="{D5CDD505-2E9C-101B-9397-08002B2CF9AE}" pid="15" name="_2015_ms_pID_7253431">
    <vt:lpwstr>Sj6bhGaBjtzmM3GuwQrsbsK3ozlbfzftf0qE0FxzTC+t0BJqLgCPjz
ES0Sixj6k5gBsp3EsfQBkRL6SOQADU0Ucqj++dhd+SKJFHOLWgoB7NTVj60M1hM05eKbg4uQ
D+UfHeGH3h9kgelITkZ3H2MHUrtRYGV0ljuKyjrS2LVMCEBU1YEQil+WXEaitZGAWxUA08SD
9yPIf06OS3eGrSwiXjNMksLdGvOEHNSMMe6Z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6w==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1574825726</vt:lpwstr>
  </property>
</Properties>
</file>