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F115D5" w14:textId="77777777" w:rsidR="00E75EA5" w:rsidRPr="00FA4BDC" w:rsidRDefault="00E75EA5" w:rsidP="0073326B">
      <w:pPr>
        <w:pStyle w:val="5a"/>
      </w:pPr>
    </w:p>
    <w:p w14:paraId="1250B36E" w14:textId="77777777" w:rsidR="00E75EA5" w:rsidRPr="00FA4BDC" w:rsidRDefault="00E75EA5" w:rsidP="00E75EA5">
      <w:pPr>
        <w:rPr>
          <w:rFonts w:ascii="Huawei Sans" w:eastAsia="方正兰亭黑简体" w:hAnsi="Huawei Sans"/>
        </w:rPr>
      </w:pPr>
    </w:p>
    <w:p w14:paraId="196A4D35" w14:textId="17E4ED32" w:rsidR="00E75EA5" w:rsidRPr="00FA4BDC" w:rsidRDefault="00E75EA5">
      <w:pPr>
        <w:topLinePunct w:val="0"/>
        <w:adjustRightInd/>
        <w:snapToGrid/>
        <w:spacing w:before="0" w:after="0" w:line="240" w:lineRule="auto"/>
        <w:ind w:left="0"/>
        <w:rPr>
          <w:rFonts w:ascii="Huawei Sans" w:eastAsia="方正兰亭黑简体" w:hAnsi="Huawei Sans"/>
        </w:rPr>
      </w:pPr>
    </w:p>
    <w:p w14:paraId="5D450DE1" w14:textId="5308AE08" w:rsidR="00E75EA5" w:rsidRPr="00FA4BDC" w:rsidRDefault="00E75EA5">
      <w:pPr>
        <w:topLinePunct w:val="0"/>
        <w:adjustRightInd/>
        <w:snapToGrid/>
        <w:spacing w:before="0" w:after="0" w:line="240" w:lineRule="auto"/>
        <w:ind w:left="0"/>
        <w:rPr>
          <w:rFonts w:ascii="Huawei Sans" w:eastAsia="方正兰亭黑简体" w:hAnsi="Huawei Sans"/>
        </w:rPr>
      </w:pPr>
    </w:p>
    <w:p w14:paraId="0F0948E5" w14:textId="409E85B5" w:rsidR="00E75EA5" w:rsidRPr="00FA4BDC" w:rsidRDefault="00E75EA5">
      <w:pPr>
        <w:topLinePunct w:val="0"/>
        <w:adjustRightInd/>
        <w:snapToGrid/>
        <w:spacing w:before="0" w:after="0" w:line="240" w:lineRule="auto"/>
        <w:ind w:left="0"/>
        <w:rPr>
          <w:rFonts w:ascii="Huawei Sans" w:eastAsia="方正兰亭黑简体" w:hAnsi="Huawei Sans"/>
        </w:rPr>
      </w:pPr>
    </w:p>
    <w:p w14:paraId="1C7C3611" w14:textId="77777777" w:rsidR="00E75EA5" w:rsidRPr="00FA4BDC" w:rsidRDefault="00E75EA5">
      <w:pPr>
        <w:topLinePunct w:val="0"/>
        <w:adjustRightInd/>
        <w:snapToGrid/>
        <w:spacing w:before="0" w:after="0" w:line="240" w:lineRule="auto"/>
        <w:ind w:left="0"/>
        <w:rPr>
          <w:rFonts w:ascii="Huawei Sans" w:eastAsia="方正兰亭黑简体" w:hAnsi="Huawei Sans"/>
        </w:rPr>
      </w:pPr>
    </w:p>
    <w:p w14:paraId="2B63D2A6" w14:textId="77777777" w:rsidR="0020153C" w:rsidRPr="00FA4BDC" w:rsidRDefault="0020153C" w:rsidP="0020153C">
      <w:pPr>
        <w:ind w:left="0"/>
        <w:rPr>
          <w:rFonts w:ascii="Huawei Sans" w:eastAsia="方正兰亭黑简体" w:hAnsi="Huawei Sans"/>
        </w:rPr>
      </w:pPr>
    </w:p>
    <w:p w14:paraId="1E20AA9F" w14:textId="77777777" w:rsidR="0020153C" w:rsidRPr="00FA4BDC" w:rsidRDefault="0020153C" w:rsidP="0020153C">
      <w:pPr>
        <w:pStyle w:val="Cover2"/>
        <w:rPr>
          <w:rFonts w:ascii="Huawei Sans" w:eastAsia="方正兰亭黑简体" w:hAnsi="Huawei Sans"/>
          <w:lang w:eastAsia="zh-CN"/>
        </w:rPr>
      </w:pPr>
    </w:p>
    <w:p w14:paraId="45427A13" w14:textId="5893140A" w:rsidR="0020153C" w:rsidRPr="00FA4BDC" w:rsidRDefault="00146CA6" w:rsidP="0020153C">
      <w:pPr>
        <w:pStyle w:val="Cover2"/>
        <w:rPr>
          <w:rFonts w:ascii="Huawei Sans" w:eastAsia="方正兰亭黑简体" w:hAnsi="Huawei Sans"/>
          <w:sz w:val="72"/>
          <w:szCs w:val="72"/>
          <w:lang w:eastAsia="zh-CN"/>
        </w:rPr>
      </w:pPr>
      <w:r w:rsidRPr="00FA4BDC">
        <w:rPr>
          <w:rFonts w:ascii="Huawei Sans" w:eastAsia="方正兰亭黑简体" w:hAnsi="Huawei Sans" w:hint="eastAsia"/>
          <w:sz w:val="72"/>
          <w:szCs w:val="72"/>
          <w:lang w:eastAsia="zh-CN"/>
        </w:rPr>
        <w:t>《机器学习》</w:t>
      </w:r>
      <w:r w:rsidRPr="00FA4BDC">
        <w:rPr>
          <w:rFonts w:ascii="Huawei Sans" w:eastAsia="方正兰亭黑简体" w:hAnsi="Huawei Sans" w:hint="eastAsia"/>
          <w:sz w:val="72"/>
          <w:szCs w:val="72"/>
          <w:lang w:eastAsia="zh-CN"/>
        </w:rPr>
        <w:t xml:space="preserve"> </w:t>
      </w:r>
      <w:r w:rsidRPr="00FA4BDC">
        <w:rPr>
          <w:rFonts w:ascii="Huawei Sans" w:eastAsia="方正兰亭黑简体" w:hAnsi="Huawei Sans"/>
          <w:sz w:val="72"/>
          <w:szCs w:val="72"/>
          <w:lang w:eastAsia="zh-CN"/>
        </w:rPr>
        <w:t xml:space="preserve">– </w:t>
      </w:r>
      <w:r w:rsidRPr="00FA4BDC">
        <w:rPr>
          <w:rFonts w:ascii="Huawei Sans" w:eastAsia="方正兰亭黑简体" w:hAnsi="Huawei Sans"/>
          <w:sz w:val="72"/>
          <w:szCs w:val="72"/>
          <w:lang w:eastAsia="zh-CN"/>
        </w:rPr>
        <w:t>监督学习</w:t>
      </w:r>
    </w:p>
    <w:p w14:paraId="22520186" w14:textId="77777777" w:rsidR="0020153C" w:rsidRPr="00FA4BDC" w:rsidRDefault="0020153C" w:rsidP="0020153C">
      <w:pPr>
        <w:pStyle w:val="Cover2"/>
        <w:rPr>
          <w:rFonts w:ascii="Huawei Sans" w:eastAsia="方正兰亭黑简体" w:hAnsi="Huawei Sans"/>
          <w:lang w:eastAsia="zh-CN"/>
        </w:rPr>
      </w:pPr>
    </w:p>
    <w:p w14:paraId="3F112442" w14:textId="77777777" w:rsidR="0020153C" w:rsidRPr="00FA4BDC" w:rsidRDefault="0020153C" w:rsidP="0020153C">
      <w:pPr>
        <w:pStyle w:val="Cover2"/>
        <w:rPr>
          <w:rFonts w:ascii="Huawei Sans" w:eastAsia="方正兰亭黑简体" w:hAnsi="Huawei Sans"/>
          <w:lang w:eastAsia="zh-CN"/>
        </w:rPr>
      </w:pPr>
    </w:p>
    <w:p w14:paraId="0FA8C2C2" w14:textId="77777777" w:rsidR="0020153C" w:rsidRPr="00FA4BDC" w:rsidRDefault="0020153C" w:rsidP="0020153C">
      <w:pPr>
        <w:pStyle w:val="Cover2"/>
        <w:rPr>
          <w:rFonts w:ascii="Huawei Sans" w:eastAsia="方正兰亭黑简体" w:hAnsi="Huawei Sans"/>
          <w:lang w:eastAsia="zh-CN"/>
        </w:rPr>
      </w:pPr>
    </w:p>
    <w:p w14:paraId="58444A97" w14:textId="77777777" w:rsidR="0020153C" w:rsidRPr="00FA4BDC" w:rsidRDefault="0020153C" w:rsidP="0020153C">
      <w:pPr>
        <w:pStyle w:val="Cover2"/>
        <w:rPr>
          <w:rFonts w:ascii="Huawei Sans" w:eastAsia="方正兰亭黑简体" w:hAnsi="Huawei Sans"/>
          <w:lang w:eastAsia="zh-CN"/>
        </w:rPr>
      </w:pPr>
    </w:p>
    <w:p w14:paraId="4EEE72F3" w14:textId="77777777" w:rsidR="0020153C" w:rsidRPr="00FA4BDC" w:rsidRDefault="0020153C" w:rsidP="0020153C">
      <w:pPr>
        <w:pStyle w:val="Cover2"/>
        <w:rPr>
          <w:rFonts w:ascii="Huawei Sans" w:eastAsia="方正兰亭黑简体" w:hAnsi="Huawei Sans"/>
          <w:lang w:eastAsia="zh-CN"/>
        </w:rPr>
      </w:pPr>
    </w:p>
    <w:p w14:paraId="62ED3664" w14:textId="414C8387" w:rsidR="00213E96" w:rsidRPr="00FA4BDC" w:rsidRDefault="00213E96" w:rsidP="0020153C">
      <w:pPr>
        <w:pStyle w:val="Cover2"/>
        <w:rPr>
          <w:rFonts w:ascii="Huawei Sans" w:eastAsia="方正兰亭黑简体" w:hAnsi="Huawei Sans"/>
          <w:lang w:eastAsia="zh-CN"/>
        </w:rPr>
      </w:pPr>
    </w:p>
    <w:p w14:paraId="2F5EACC8" w14:textId="5E174D38" w:rsidR="00213E96" w:rsidRPr="00FA4BDC" w:rsidRDefault="00213E96" w:rsidP="0020153C">
      <w:pPr>
        <w:pStyle w:val="Cover2"/>
        <w:rPr>
          <w:rFonts w:ascii="Huawei Sans" w:eastAsia="方正兰亭黑简体" w:hAnsi="Huawei Sans"/>
          <w:lang w:eastAsia="zh-CN"/>
        </w:rPr>
      </w:pPr>
    </w:p>
    <w:p w14:paraId="3EFA5202" w14:textId="2428E973" w:rsidR="00213E96" w:rsidRPr="00FA4BDC" w:rsidRDefault="00213E96" w:rsidP="0020153C">
      <w:pPr>
        <w:pStyle w:val="Cover2"/>
        <w:rPr>
          <w:rFonts w:ascii="Huawei Sans" w:eastAsia="方正兰亭黑简体" w:hAnsi="Huawei Sans"/>
          <w:lang w:eastAsia="zh-CN"/>
        </w:rPr>
      </w:pPr>
    </w:p>
    <w:p w14:paraId="5090A8A2" w14:textId="1B7B2006" w:rsidR="00213E96" w:rsidRPr="00FA4BDC" w:rsidRDefault="00213E96" w:rsidP="0020153C">
      <w:pPr>
        <w:pStyle w:val="Cover2"/>
        <w:rPr>
          <w:rFonts w:ascii="Huawei Sans" w:eastAsia="方正兰亭黑简体" w:hAnsi="Huawei Sans"/>
          <w:lang w:eastAsia="zh-CN"/>
        </w:rPr>
      </w:pPr>
    </w:p>
    <w:p w14:paraId="5D885321" w14:textId="51EA07BB" w:rsidR="00213E96" w:rsidRPr="00FA4BDC" w:rsidRDefault="00213E96" w:rsidP="0020153C">
      <w:pPr>
        <w:pStyle w:val="Cover2"/>
        <w:rPr>
          <w:rFonts w:ascii="Huawei Sans" w:eastAsia="方正兰亭黑简体" w:hAnsi="Huawei Sans"/>
          <w:lang w:eastAsia="zh-CN"/>
        </w:rPr>
      </w:pPr>
    </w:p>
    <w:p w14:paraId="1A377C9C" w14:textId="5DB420D2" w:rsidR="00213E96" w:rsidRPr="00FA4BDC" w:rsidRDefault="00213E96" w:rsidP="0020153C">
      <w:pPr>
        <w:pStyle w:val="Cover2"/>
        <w:rPr>
          <w:rFonts w:ascii="Huawei Sans" w:eastAsia="方正兰亭黑简体" w:hAnsi="Huawei Sans"/>
          <w:lang w:eastAsia="zh-CN"/>
        </w:rPr>
      </w:pPr>
    </w:p>
    <w:p w14:paraId="7ED191B9" w14:textId="77777777" w:rsidR="00213E96" w:rsidRPr="00FA4BDC" w:rsidRDefault="00213E96" w:rsidP="00213E96">
      <w:pPr>
        <w:pStyle w:val="Cover2"/>
        <w:rPr>
          <w:rFonts w:ascii="Huawei Sans" w:eastAsia="方正兰亭黑简体" w:hAnsi="Huawei Sans"/>
          <w:lang w:eastAsia="zh-CN"/>
        </w:rPr>
      </w:pPr>
    </w:p>
    <w:p w14:paraId="48D05E2B" w14:textId="77777777" w:rsidR="00213E96" w:rsidRPr="00FA4BDC" w:rsidRDefault="00213E96" w:rsidP="00213E96">
      <w:pPr>
        <w:pStyle w:val="Cover2"/>
        <w:rPr>
          <w:rFonts w:ascii="Huawei Sans" w:eastAsia="方正兰亭黑简体" w:hAnsi="Huawei Sans"/>
          <w:lang w:eastAsia="zh-CN"/>
        </w:rPr>
      </w:pPr>
    </w:p>
    <w:p w14:paraId="7CB96A1D" w14:textId="77777777" w:rsidR="00213E96" w:rsidRPr="00FA4BDC" w:rsidRDefault="00213E96" w:rsidP="00213E96">
      <w:pPr>
        <w:pStyle w:val="Cover2"/>
        <w:jc w:val="left"/>
        <w:rPr>
          <w:rFonts w:ascii="Huawei Sans" w:eastAsia="方正兰亭黑简体" w:hAnsi="Huawei Sans"/>
          <w:lang w:eastAsia="zh-CN"/>
        </w:rPr>
      </w:pPr>
    </w:p>
    <w:p w14:paraId="7028DA36" w14:textId="14CA7C1E" w:rsidR="00213E96" w:rsidRPr="00FA4BDC" w:rsidRDefault="00342110" w:rsidP="00213E96">
      <w:pPr>
        <w:pStyle w:val="cover--"/>
        <w:rPr>
          <w:rFonts w:ascii="Huawei Sans" w:eastAsia="方正兰亭黑简体" w:hAnsi="Huawei Sans"/>
          <w:noProof/>
        </w:rPr>
      </w:pPr>
      <w:r w:rsidRPr="00FA4BDC">
        <w:rPr>
          <w:rFonts w:ascii="Huawei Sans" w:eastAsia="方正兰亭黑简体" w:hAnsi="Huawei Sans"/>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FA4BDC" w:rsidRDefault="00213E96" w:rsidP="00213E96">
      <w:pPr>
        <w:rPr>
          <w:rFonts w:ascii="Huawei Sans" w:eastAsia="方正兰亭黑简体" w:hAnsi="Huawei Sans"/>
        </w:rPr>
      </w:pPr>
      <w:r w:rsidRPr="00FA4BDC">
        <w:rPr>
          <w:rFonts w:ascii="Huawei Sans" w:eastAsia="方正兰亭黑简体" w:hAnsi="Huawei Sans"/>
          <w:caps/>
        </w:rPr>
        <w:fldChar w:fldCharType="begin"/>
      </w:r>
      <w:r w:rsidRPr="00FA4BDC">
        <w:rPr>
          <w:rFonts w:ascii="Huawei Sans" w:eastAsia="方正兰亭黑简体" w:hAnsi="Huawei Sans"/>
          <w:caps/>
        </w:rPr>
        <w:instrText xml:space="preserve"> DOCPROPERTY  Confidential </w:instrText>
      </w:r>
      <w:r w:rsidRPr="00FA4BDC">
        <w:rPr>
          <w:rFonts w:ascii="Huawei Sans" w:eastAsia="方正兰亭黑简体" w:hAnsi="Huawei Sans"/>
          <w:caps/>
        </w:rPr>
        <w:fldChar w:fldCharType="end"/>
      </w:r>
    </w:p>
    <w:p w14:paraId="6F7BEF1B" w14:textId="77777777" w:rsidR="00213E96" w:rsidRPr="00FA4BDC" w:rsidRDefault="00213E96" w:rsidP="00213E96">
      <w:pPr>
        <w:pStyle w:val="Cover2"/>
        <w:rPr>
          <w:rFonts w:ascii="Huawei Sans" w:eastAsia="方正兰亭黑简体" w:hAnsi="Huawei Sans"/>
          <w:lang w:eastAsia="zh-CN"/>
        </w:rPr>
      </w:pPr>
      <w:r w:rsidRPr="00FA4BDC">
        <w:rPr>
          <w:rFonts w:ascii="Huawei Sans" w:eastAsia="方正兰亭黑简体" w:hAnsi="Huawei Sans"/>
          <w:lang w:eastAsia="zh-CN"/>
        </w:rPr>
        <w:t>华为技术有限公司</w:t>
      </w:r>
    </w:p>
    <w:p w14:paraId="4C0703B4" w14:textId="77777777" w:rsidR="00033B54" w:rsidRPr="00FA4BDC" w:rsidRDefault="00033B54">
      <w:pPr>
        <w:topLinePunct w:val="0"/>
        <w:adjustRightInd/>
        <w:snapToGrid/>
        <w:spacing w:before="0" w:after="0" w:line="240" w:lineRule="auto"/>
        <w:ind w:left="0"/>
        <w:rPr>
          <w:rFonts w:ascii="Huawei Sans" w:eastAsia="方正兰亭黑简体" w:hAnsi="Huawei Sans"/>
        </w:rPr>
        <w:sectPr w:rsidR="00033B54" w:rsidRPr="00FA4BDC" w:rsidSect="00033B54">
          <w:pgSz w:w="11906" w:h="16838" w:code="9"/>
          <w:pgMar w:top="1701" w:right="1134" w:bottom="1701" w:left="1134" w:header="567" w:footer="567" w:gutter="0"/>
          <w:pgNumType w:start="1"/>
          <w:cols w:space="425"/>
          <w:docGrid w:linePitch="312"/>
        </w:sectPr>
      </w:pPr>
      <w:r w:rsidRPr="00FA4BDC">
        <w:rPr>
          <w:rFonts w:ascii="Huawei Sans" w:eastAsia="方正兰亭黑简体" w:hAnsi="Huawei Sans"/>
        </w:rPr>
        <w:br w:type="page"/>
      </w:r>
    </w:p>
    <w:bookmarkStart w:id="0" w:name="_Ref218071467" w:displacedByCustomXml="next"/>
    <w:bookmarkStart w:id="1" w:name="_Ref218071624" w:displacedByCustomXml="next"/>
    <w:bookmarkStart w:id="2" w:name="_Ref218071784" w:displacedByCustomXml="next"/>
    <w:bookmarkStart w:id="3" w:name="_Ref218072047" w:displacedByCustomXml="next"/>
    <w:bookmarkStart w:id="4" w:name="_Ref218422894" w:displacedByCustomXml="next"/>
    <w:bookmarkStart w:id="5" w:name="_Ref218422900" w:displacedByCustomXml="next"/>
    <w:bookmarkStart w:id="6" w:name="_Ref218423379" w:displacedByCustomXml="next"/>
    <w:bookmarkStart w:id="7" w:name="_Toc218425197" w:displacedByCustomXml="next"/>
    <w:bookmarkStart w:id="8" w:name="_Toc227138864" w:displacedByCustomXml="next"/>
    <w:bookmarkStart w:id="9" w:name="_Toc437504216" w:displacedByCustomXml="next"/>
    <w:sdt>
      <w:sdtPr>
        <w:rPr>
          <w:rFonts w:ascii="微软雅黑" w:eastAsia="微软雅黑" w:hAnsi="微软雅黑" w:cs="Arial"/>
          <w:b w:val="0"/>
          <w:bCs w:val="0"/>
          <w:sz w:val="21"/>
          <w:szCs w:val="21"/>
          <w:lang w:val="zh-CN"/>
        </w:rPr>
        <w:id w:val="-1966112858"/>
        <w:docPartObj>
          <w:docPartGallery w:val="Table of Contents"/>
          <w:docPartUnique/>
        </w:docPartObj>
      </w:sdtPr>
      <w:sdtEndPr>
        <w:rPr>
          <w:rFonts w:cs="微软雅黑"/>
          <w:sz w:val="20"/>
          <w:szCs w:val="20"/>
        </w:rPr>
      </w:sdtEndPr>
      <w:sdtContent>
        <w:p w14:paraId="5B902EF0" w14:textId="5CE9B1BA" w:rsidR="0020153C" w:rsidRPr="00FA4BDC" w:rsidRDefault="0020153C" w:rsidP="00FD6CD0">
          <w:pPr>
            <w:pStyle w:val="Contents"/>
          </w:pPr>
          <w:r w:rsidRPr="00FA4BDC">
            <w:rPr>
              <w:lang w:val="zh-CN"/>
            </w:rPr>
            <w:t>目录</w:t>
          </w:r>
        </w:p>
        <w:p w14:paraId="29F165A9" w14:textId="77777777" w:rsidR="00D22236" w:rsidRDefault="001B1484">
          <w:pPr>
            <w:pStyle w:val="12"/>
            <w:tabs>
              <w:tab w:val="right" w:leader="dot" w:pos="9628"/>
            </w:tabs>
            <w:rPr>
              <w:rFonts w:asciiTheme="minorHAnsi" w:eastAsiaTheme="minorEastAsia" w:hAnsiTheme="minorHAnsi" w:cstheme="minorBidi"/>
              <w:b w:val="0"/>
              <w:bCs w:val="0"/>
              <w:noProof/>
              <w:kern w:val="2"/>
              <w:sz w:val="21"/>
              <w:szCs w:val="22"/>
            </w:rPr>
          </w:pPr>
          <w:r w:rsidRPr="00FA4BDC">
            <w:rPr>
              <w:b w:val="0"/>
              <w:bCs w:val="0"/>
              <w:noProof/>
            </w:rPr>
            <w:fldChar w:fldCharType="begin"/>
          </w:r>
          <w:r w:rsidRPr="00FA4BDC">
            <w:rPr>
              <w:b w:val="0"/>
              <w:bCs w:val="0"/>
              <w:noProof/>
            </w:rPr>
            <w:instrText xml:space="preserve"> </w:instrText>
          </w:r>
          <w:r w:rsidRPr="00FA4BDC">
            <w:rPr>
              <w:rFonts w:hint="eastAsia"/>
              <w:b w:val="0"/>
              <w:bCs w:val="0"/>
              <w:noProof/>
            </w:rPr>
            <w:instrText>TOC \o "1-3" \h \z \u</w:instrText>
          </w:r>
          <w:r w:rsidRPr="00FA4BDC">
            <w:rPr>
              <w:b w:val="0"/>
              <w:bCs w:val="0"/>
              <w:noProof/>
            </w:rPr>
            <w:instrText xml:space="preserve"> </w:instrText>
          </w:r>
          <w:r w:rsidRPr="00FA4BDC">
            <w:rPr>
              <w:b w:val="0"/>
              <w:bCs w:val="0"/>
              <w:noProof/>
            </w:rPr>
            <w:fldChar w:fldCharType="separate"/>
          </w:r>
          <w:hyperlink w:anchor="_Toc55223209" w:history="1">
            <w:r w:rsidR="00D22236" w:rsidRPr="00154C8E">
              <w:rPr>
                <w:rStyle w:val="ad"/>
                <w:rFonts w:cs="Huawei Sans"/>
                <w:noProof/>
              </w:rPr>
              <w:t>1</w:t>
            </w:r>
            <w:r w:rsidR="00D22236" w:rsidRPr="00154C8E">
              <w:rPr>
                <w:rStyle w:val="ad"/>
                <w:rFonts w:hint="eastAsia"/>
                <w:noProof/>
              </w:rPr>
              <w:t xml:space="preserve"> </w:t>
            </w:r>
            <w:r w:rsidR="00D22236" w:rsidRPr="00154C8E">
              <w:rPr>
                <w:rStyle w:val="ad"/>
                <w:rFonts w:hint="eastAsia"/>
                <w:noProof/>
              </w:rPr>
              <w:t>实验介绍</w:t>
            </w:r>
            <w:r w:rsidR="00D22236">
              <w:rPr>
                <w:noProof/>
                <w:webHidden/>
              </w:rPr>
              <w:tab/>
            </w:r>
            <w:r w:rsidR="00D22236">
              <w:rPr>
                <w:noProof/>
                <w:webHidden/>
              </w:rPr>
              <w:fldChar w:fldCharType="begin"/>
            </w:r>
            <w:r w:rsidR="00D22236">
              <w:rPr>
                <w:noProof/>
                <w:webHidden/>
              </w:rPr>
              <w:instrText xml:space="preserve"> PAGEREF _Toc55223209 \h </w:instrText>
            </w:r>
            <w:r w:rsidR="00D22236">
              <w:rPr>
                <w:noProof/>
                <w:webHidden/>
              </w:rPr>
            </w:r>
            <w:r w:rsidR="00D22236">
              <w:rPr>
                <w:noProof/>
                <w:webHidden/>
              </w:rPr>
              <w:fldChar w:fldCharType="separate"/>
            </w:r>
            <w:r w:rsidR="00D22236">
              <w:rPr>
                <w:noProof/>
                <w:webHidden/>
              </w:rPr>
              <w:t>3</w:t>
            </w:r>
            <w:r w:rsidR="00D22236">
              <w:rPr>
                <w:noProof/>
                <w:webHidden/>
              </w:rPr>
              <w:fldChar w:fldCharType="end"/>
            </w:r>
          </w:hyperlink>
        </w:p>
        <w:p w14:paraId="2CD5BEC4" w14:textId="77777777" w:rsidR="00D22236" w:rsidRDefault="00217BEF">
          <w:pPr>
            <w:pStyle w:val="20"/>
            <w:tabs>
              <w:tab w:val="right" w:leader="dot" w:pos="9628"/>
            </w:tabs>
            <w:rPr>
              <w:rFonts w:asciiTheme="minorHAnsi" w:eastAsiaTheme="minorEastAsia" w:hAnsiTheme="minorHAnsi" w:cstheme="minorBidi"/>
              <w:kern w:val="2"/>
              <w:sz w:val="21"/>
              <w:szCs w:val="22"/>
            </w:rPr>
          </w:pPr>
          <w:hyperlink w:anchor="_Toc55223210" w:history="1">
            <w:r w:rsidR="00D22236" w:rsidRPr="00154C8E">
              <w:rPr>
                <w:rStyle w:val="ad"/>
                <w:rFonts w:cs="Huawei Sans"/>
                <w:snapToGrid w:val="0"/>
              </w:rPr>
              <w:t>1.1</w:t>
            </w:r>
            <w:r w:rsidR="00D22236" w:rsidRPr="00154C8E">
              <w:rPr>
                <w:rStyle w:val="ad"/>
                <w:rFonts w:hint="eastAsia"/>
              </w:rPr>
              <w:t xml:space="preserve"> </w:t>
            </w:r>
            <w:r w:rsidR="00D22236" w:rsidRPr="00154C8E">
              <w:rPr>
                <w:rStyle w:val="ad"/>
                <w:rFonts w:hint="eastAsia"/>
              </w:rPr>
              <w:t>实验目的</w:t>
            </w:r>
            <w:r w:rsidR="00D22236">
              <w:rPr>
                <w:webHidden/>
              </w:rPr>
              <w:tab/>
            </w:r>
            <w:r w:rsidR="00D22236">
              <w:rPr>
                <w:webHidden/>
              </w:rPr>
              <w:fldChar w:fldCharType="begin"/>
            </w:r>
            <w:r w:rsidR="00D22236">
              <w:rPr>
                <w:webHidden/>
              </w:rPr>
              <w:instrText xml:space="preserve"> PAGEREF _Toc55223210 \h </w:instrText>
            </w:r>
            <w:r w:rsidR="00D22236">
              <w:rPr>
                <w:webHidden/>
              </w:rPr>
            </w:r>
            <w:r w:rsidR="00D22236">
              <w:rPr>
                <w:webHidden/>
              </w:rPr>
              <w:fldChar w:fldCharType="separate"/>
            </w:r>
            <w:r w:rsidR="00D22236">
              <w:rPr>
                <w:webHidden/>
              </w:rPr>
              <w:t>3</w:t>
            </w:r>
            <w:r w:rsidR="00D22236">
              <w:rPr>
                <w:webHidden/>
              </w:rPr>
              <w:fldChar w:fldCharType="end"/>
            </w:r>
          </w:hyperlink>
        </w:p>
        <w:p w14:paraId="1F042BCA" w14:textId="77777777" w:rsidR="00D22236" w:rsidRDefault="00217BEF">
          <w:pPr>
            <w:pStyle w:val="20"/>
            <w:tabs>
              <w:tab w:val="right" w:leader="dot" w:pos="9628"/>
            </w:tabs>
            <w:rPr>
              <w:rFonts w:asciiTheme="minorHAnsi" w:eastAsiaTheme="minorEastAsia" w:hAnsiTheme="minorHAnsi" w:cstheme="minorBidi"/>
              <w:kern w:val="2"/>
              <w:sz w:val="21"/>
              <w:szCs w:val="22"/>
            </w:rPr>
          </w:pPr>
          <w:hyperlink w:anchor="_Toc55223211" w:history="1">
            <w:r w:rsidR="00D22236" w:rsidRPr="00154C8E">
              <w:rPr>
                <w:rStyle w:val="ad"/>
                <w:rFonts w:cs="Huawei Sans"/>
                <w:snapToGrid w:val="0"/>
              </w:rPr>
              <w:t>1.2</w:t>
            </w:r>
            <w:r w:rsidR="00D22236" w:rsidRPr="00154C8E">
              <w:rPr>
                <w:rStyle w:val="ad"/>
                <w:rFonts w:hint="eastAsia"/>
              </w:rPr>
              <w:t xml:space="preserve"> </w:t>
            </w:r>
            <w:r w:rsidR="00D22236" w:rsidRPr="00154C8E">
              <w:rPr>
                <w:rStyle w:val="ad"/>
                <w:rFonts w:hint="eastAsia"/>
              </w:rPr>
              <w:t>实验清单</w:t>
            </w:r>
            <w:r w:rsidR="00D22236">
              <w:rPr>
                <w:webHidden/>
              </w:rPr>
              <w:tab/>
            </w:r>
            <w:r w:rsidR="00D22236">
              <w:rPr>
                <w:webHidden/>
              </w:rPr>
              <w:fldChar w:fldCharType="begin"/>
            </w:r>
            <w:r w:rsidR="00D22236">
              <w:rPr>
                <w:webHidden/>
              </w:rPr>
              <w:instrText xml:space="preserve"> PAGEREF _Toc55223211 \h </w:instrText>
            </w:r>
            <w:r w:rsidR="00D22236">
              <w:rPr>
                <w:webHidden/>
              </w:rPr>
            </w:r>
            <w:r w:rsidR="00D22236">
              <w:rPr>
                <w:webHidden/>
              </w:rPr>
              <w:fldChar w:fldCharType="separate"/>
            </w:r>
            <w:r w:rsidR="00D22236">
              <w:rPr>
                <w:webHidden/>
              </w:rPr>
              <w:t>3</w:t>
            </w:r>
            <w:r w:rsidR="00D22236">
              <w:rPr>
                <w:webHidden/>
              </w:rPr>
              <w:fldChar w:fldCharType="end"/>
            </w:r>
          </w:hyperlink>
        </w:p>
        <w:p w14:paraId="7E109BE7" w14:textId="77777777" w:rsidR="00D22236" w:rsidRDefault="00217BEF">
          <w:pPr>
            <w:pStyle w:val="12"/>
            <w:tabs>
              <w:tab w:val="right" w:leader="dot" w:pos="9628"/>
            </w:tabs>
            <w:rPr>
              <w:rFonts w:asciiTheme="minorHAnsi" w:eastAsiaTheme="minorEastAsia" w:hAnsiTheme="minorHAnsi" w:cstheme="minorBidi"/>
              <w:b w:val="0"/>
              <w:bCs w:val="0"/>
              <w:noProof/>
              <w:kern w:val="2"/>
              <w:sz w:val="21"/>
              <w:szCs w:val="22"/>
            </w:rPr>
          </w:pPr>
          <w:hyperlink w:anchor="_Toc55223212" w:history="1">
            <w:r w:rsidR="00D22236" w:rsidRPr="00154C8E">
              <w:rPr>
                <w:rStyle w:val="ad"/>
                <w:rFonts w:cs="Huawei Sans"/>
                <w:noProof/>
              </w:rPr>
              <w:t>2</w:t>
            </w:r>
            <w:r w:rsidR="00D22236" w:rsidRPr="00154C8E">
              <w:rPr>
                <w:rStyle w:val="ad"/>
                <w:rFonts w:hint="eastAsia"/>
                <w:noProof/>
              </w:rPr>
              <w:t xml:space="preserve"> </w:t>
            </w:r>
            <w:r w:rsidR="00D22236" w:rsidRPr="00154C8E">
              <w:rPr>
                <w:rStyle w:val="ad"/>
                <w:rFonts w:hint="eastAsia"/>
                <w:noProof/>
              </w:rPr>
              <w:t>线性回归模拟实验</w:t>
            </w:r>
            <w:r w:rsidR="00D22236">
              <w:rPr>
                <w:noProof/>
                <w:webHidden/>
              </w:rPr>
              <w:tab/>
            </w:r>
            <w:r w:rsidR="00D22236">
              <w:rPr>
                <w:noProof/>
                <w:webHidden/>
              </w:rPr>
              <w:fldChar w:fldCharType="begin"/>
            </w:r>
            <w:r w:rsidR="00D22236">
              <w:rPr>
                <w:noProof/>
                <w:webHidden/>
              </w:rPr>
              <w:instrText xml:space="preserve"> PAGEREF _Toc55223212 \h </w:instrText>
            </w:r>
            <w:r w:rsidR="00D22236">
              <w:rPr>
                <w:noProof/>
                <w:webHidden/>
              </w:rPr>
            </w:r>
            <w:r w:rsidR="00D22236">
              <w:rPr>
                <w:noProof/>
                <w:webHidden/>
              </w:rPr>
              <w:fldChar w:fldCharType="separate"/>
            </w:r>
            <w:r w:rsidR="00D22236">
              <w:rPr>
                <w:noProof/>
                <w:webHidden/>
              </w:rPr>
              <w:t>5</w:t>
            </w:r>
            <w:r w:rsidR="00D22236">
              <w:rPr>
                <w:noProof/>
                <w:webHidden/>
              </w:rPr>
              <w:fldChar w:fldCharType="end"/>
            </w:r>
          </w:hyperlink>
        </w:p>
        <w:p w14:paraId="5E39DD9C" w14:textId="77777777" w:rsidR="00D22236" w:rsidRDefault="00217BEF">
          <w:pPr>
            <w:pStyle w:val="20"/>
            <w:tabs>
              <w:tab w:val="right" w:leader="dot" w:pos="9628"/>
            </w:tabs>
            <w:rPr>
              <w:rFonts w:asciiTheme="minorHAnsi" w:eastAsiaTheme="minorEastAsia" w:hAnsiTheme="minorHAnsi" w:cstheme="minorBidi"/>
              <w:kern w:val="2"/>
              <w:sz w:val="21"/>
              <w:szCs w:val="22"/>
            </w:rPr>
          </w:pPr>
          <w:hyperlink w:anchor="_Toc55223213" w:history="1">
            <w:r w:rsidR="00D22236" w:rsidRPr="00154C8E">
              <w:rPr>
                <w:rStyle w:val="ad"/>
                <w:rFonts w:cs="Huawei Sans"/>
                <w:snapToGrid w:val="0"/>
              </w:rPr>
              <w:t>2.1</w:t>
            </w:r>
            <w:r w:rsidR="00D22236" w:rsidRPr="00154C8E">
              <w:rPr>
                <w:rStyle w:val="ad"/>
                <w:rFonts w:hint="eastAsia"/>
              </w:rPr>
              <w:t xml:space="preserve"> </w:t>
            </w:r>
            <w:r w:rsidR="00D22236" w:rsidRPr="00154C8E">
              <w:rPr>
                <w:rStyle w:val="ad"/>
                <w:rFonts w:hint="eastAsia"/>
              </w:rPr>
              <w:t>实验介绍</w:t>
            </w:r>
            <w:r w:rsidR="00D22236">
              <w:rPr>
                <w:webHidden/>
              </w:rPr>
              <w:tab/>
            </w:r>
            <w:r w:rsidR="00D22236">
              <w:rPr>
                <w:webHidden/>
              </w:rPr>
              <w:fldChar w:fldCharType="begin"/>
            </w:r>
            <w:r w:rsidR="00D22236">
              <w:rPr>
                <w:webHidden/>
              </w:rPr>
              <w:instrText xml:space="preserve"> PAGEREF _Toc55223213 \h </w:instrText>
            </w:r>
            <w:r w:rsidR="00D22236">
              <w:rPr>
                <w:webHidden/>
              </w:rPr>
            </w:r>
            <w:r w:rsidR="00D22236">
              <w:rPr>
                <w:webHidden/>
              </w:rPr>
              <w:fldChar w:fldCharType="separate"/>
            </w:r>
            <w:r w:rsidR="00D22236">
              <w:rPr>
                <w:webHidden/>
              </w:rPr>
              <w:t>5</w:t>
            </w:r>
            <w:r w:rsidR="00D22236">
              <w:rPr>
                <w:webHidden/>
              </w:rPr>
              <w:fldChar w:fldCharType="end"/>
            </w:r>
          </w:hyperlink>
        </w:p>
        <w:p w14:paraId="6CF78AB4" w14:textId="77777777" w:rsidR="00D22236" w:rsidRDefault="00217BEF">
          <w:pPr>
            <w:pStyle w:val="31"/>
            <w:tabs>
              <w:tab w:val="right" w:leader="dot" w:pos="9628"/>
            </w:tabs>
            <w:rPr>
              <w:rFonts w:asciiTheme="minorHAnsi" w:eastAsiaTheme="minorEastAsia" w:hAnsiTheme="minorHAnsi" w:cstheme="minorBidi"/>
              <w:kern w:val="2"/>
              <w:sz w:val="21"/>
              <w:szCs w:val="22"/>
            </w:rPr>
          </w:pPr>
          <w:hyperlink w:anchor="_Toc55223214" w:history="1">
            <w:r w:rsidR="00D22236" w:rsidRPr="00154C8E">
              <w:rPr>
                <w:rStyle w:val="ad"/>
                <w:rFonts w:cs="Huawei Sans"/>
                <w:bCs/>
                <w:snapToGrid w:val="0"/>
              </w:rPr>
              <w:t>2.1.1</w:t>
            </w:r>
            <w:r w:rsidR="00D22236" w:rsidRPr="00154C8E">
              <w:rPr>
                <w:rStyle w:val="ad"/>
                <w:rFonts w:ascii="方正兰亭黑简体" w:hint="eastAsia"/>
              </w:rPr>
              <w:t xml:space="preserve"> 简介</w:t>
            </w:r>
            <w:r w:rsidR="00D22236">
              <w:rPr>
                <w:webHidden/>
              </w:rPr>
              <w:tab/>
            </w:r>
            <w:r w:rsidR="00D22236">
              <w:rPr>
                <w:webHidden/>
              </w:rPr>
              <w:fldChar w:fldCharType="begin"/>
            </w:r>
            <w:r w:rsidR="00D22236">
              <w:rPr>
                <w:webHidden/>
              </w:rPr>
              <w:instrText xml:space="preserve"> PAGEREF _Toc55223214 \h </w:instrText>
            </w:r>
            <w:r w:rsidR="00D22236">
              <w:rPr>
                <w:webHidden/>
              </w:rPr>
            </w:r>
            <w:r w:rsidR="00D22236">
              <w:rPr>
                <w:webHidden/>
              </w:rPr>
              <w:fldChar w:fldCharType="separate"/>
            </w:r>
            <w:r w:rsidR="00D22236">
              <w:rPr>
                <w:webHidden/>
              </w:rPr>
              <w:t>5</w:t>
            </w:r>
            <w:r w:rsidR="00D22236">
              <w:rPr>
                <w:webHidden/>
              </w:rPr>
              <w:fldChar w:fldCharType="end"/>
            </w:r>
          </w:hyperlink>
        </w:p>
        <w:p w14:paraId="6F90FDD8" w14:textId="77777777" w:rsidR="00D22236" w:rsidRDefault="00217BEF">
          <w:pPr>
            <w:pStyle w:val="31"/>
            <w:tabs>
              <w:tab w:val="right" w:leader="dot" w:pos="9628"/>
            </w:tabs>
            <w:rPr>
              <w:rFonts w:asciiTheme="minorHAnsi" w:eastAsiaTheme="minorEastAsia" w:hAnsiTheme="minorHAnsi" w:cstheme="minorBidi"/>
              <w:kern w:val="2"/>
              <w:sz w:val="21"/>
              <w:szCs w:val="22"/>
            </w:rPr>
          </w:pPr>
          <w:hyperlink w:anchor="_Toc55223215" w:history="1">
            <w:r w:rsidR="00D22236" w:rsidRPr="00154C8E">
              <w:rPr>
                <w:rStyle w:val="ad"/>
                <w:rFonts w:cs="Huawei Sans"/>
                <w:bCs/>
                <w:snapToGrid w:val="0"/>
              </w:rPr>
              <w:t>2.1.2</w:t>
            </w:r>
            <w:r w:rsidR="00D22236" w:rsidRPr="00154C8E">
              <w:rPr>
                <w:rStyle w:val="ad"/>
                <w:rFonts w:ascii="方正兰亭黑简体" w:hint="eastAsia"/>
              </w:rPr>
              <w:t xml:space="preserve"> 实验目的</w:t>
            </w:r>
            <w:r w:rsidR="00D22236">
              <w:rPr>
                <w:webHidden/>
              </w:rPr>
              <w:tab/>
            </w:r>
            <w:r w:rsidR="00D22236">
              <w:rPr>
                <w:webHidden/>
              </w:rPr>
              <w:fldChar w:fldCharType="begin"/>
            </w:r>
            <w:r w:rsidR="00D22236">
              <w:rPr>
                <w:webHidden/>
              </w:rPr>
              <w:instrText xml:space="preserve"> PAGEREF _Toc55223215 \h </w:instrText>
            </w:r>
            <w:r w:rsidR="00D22236">
              <w:rPr>
                <w:webHidden/>
              </w:rPr>
            </w:r>
            <w:r w:rsidR="00D22236">
              <w:rPr>
                <w:webHidden/>
              </w:rPr>
              <w:fldChar w:fldCharType="separate"/>
            </w:r>
            <w:r w:rsidR="00D22236">
              <w:rPr>
                <w:webHidden/>
              </w:rPr>
              <w:t>5</w:t>
            </w:r>
            <w:r w:rsidR="00D22236">
              <w:rPr>
                <w:webHidden/>
              </w:rPr>
              <w:fldChar w:fldCharType="end"/>
            </w:r>
          </w:hyperlink>
        </w:p>
        <w:p w14:paraId="28673B62" w14:textId="77777777" w:rsidR="00D22236" w:rsidRDefault="00217BEF">
          <w:pPr>
            <w:pStyle w:val="20"/>
            <w:tabs>
              <w:tab w:val="right" w:leader="dot" w:pos="9628"/>
            </w:tabs>
            <w:rPr>
              <w:rFonts w:asciiTheme="minorHAnsi" w:eastAsiaTheme="minorEastAsia" w:hAnsiTheme="minorHAnsi" w:cstheme="minorBidi"/>
              <w:kern w:val="2"/>
              <w:sz w:val="21"/>
              <w:szCs w:val="22"/>
            </w:rPr>
          </w:pPr>
          <w:hyperlink w:anchor="_Toc55223216" w:history="1">
            <w:r w:rsidR="00D22236" w:rsidRPr="00154C8E">
              <w:rPr>
                <w:rStyle w:val="ad"/>
                <w:rFonts w:cs="Huawei Sans"/>
                <w:snapToGrid w:val="0"/>
              </w:rPr>
              <w:t>2.2</w:t>
            </w:r>
            <w:r w:rsidR="00D22236" w:rsidRPr="00154C8E">
              <w:rPr>
                <w:rStyle w:val="ad"/>
                <w:rFonts w:hint="eastAsia"/>
              </w:rPr>
              <w:t xml:space="preserve"> </w:t>
            </w:r>
            <w:r w:rsidR="00D22236" w:rsidRPr="00154C8E">
              <w:rPr>
                <w:rStyle w:val="ad"/>
                <w:rFonts w:hint="eastAsia"/>
              </w:rPr>
              <w:t>实验环境要求</w:t>
            </w:r>
            <w:r w:rsidR="00D22236">
              <w:rPr>
                <w:webHidden/>
              </w:rPr>
              <w:tab/>
            </w:r>
            <w:r w:rsidR="00D22236">
              <w:rPr>
                <w:webHidden/>
              </w:rPr>
              <w:fldChar w:fldCharType="begin"/>
            </w:r>
            <w:r w:rsidR="00D22236">
              <w:rPr>
                <w:webHidden/>
              </w:rPr>
              <w:instrText xml:space="preserve"> PAGEREF _Toc55223216 \h </w:instrText>
            </w:r>
            <w:r w:rsidR="00D22236">
              <w:rPr>
                <w:webHidden/>
              </w:rPr>
            </w:r>
            <w:r w:rsidR="00D22236">
              <w:rPr>
                <w:webHidden/>
              </w:rPr>
              <w:fldChar w:fldCharType="separate"/>
            </w:r>
            <w:r w:rsidR="00D22236">
              <w:rPr>
                <w:webHidden/>
              </w:rPr>
              <w:t>5</w:t>
            </w:r>
            <w:r w:rsidR="00D22236">
              <w:rPr>
                <w:webHidden/>
              </w:rPr>
              <w:fldChar w:fldCharType="end"/>
            </w:r>
          </w:hyperlink>
        </w:p>
        <w:p w14:paraId="1B5DF871" w14:textId="77777777" w:rsidR="00D22236" w:rsidRDefault="00217BEF">
          <w:pPr>
            <w:pStyle w:val="20"/>
            <w:tabs>
              <w:tab w:val="right" w:leader="dot" w:pos="9628"/>
            </w:tabs>
            <w:rPr>
              <w:rFonts w:asciiTheme="minorHAnsi" w:eastAsiaTheme="minorEastAsia" w:hAnsiTheme="minorHAnsi" w:cstheme="minorBidi"/>
              <w:kern w:val="2"/>
              <w:sz w:val="21"/>
              <w:szCs w:val="22"/>
            </w:rPr>
          </w:pPr>
          <w:hyperlink w:anchor="_Toc55223217" w:history="1">
            <w:r w:rsidR="00D22236" w:rsidRPr="00154C8E">
              <w:rPr>
                <w:rStyle w:val="ad"/>
                <w:rFonts w:cs="Huawei Sans"/>
                <w:snapToGrid w:val="0"/>
              </w:rPr>
              <w:t>2.3</w:t>
            </w:r>
            <w:r w:rsidR="00D22236" w:rsidRPr="00154C8E">
              <w:rPr>
                <w:rStyle w:val="ad"/>
                <w:rFonts w:hint="eastAsia"/>
              </w:rPr>
              <w:t xml:space="preserve"> </w:t>
            </w:r>
            <w:r w:rsidR="00D22236" w:rsidRPr="00154C8E">
              <w:rPr>
                <w:rStyle w:val="ad"/>
                <w:rFonts w:hint="eastAsia"/>
              </w:rPr>
              <w:t>实验步骤</w:t>
            </w:r>
            <w:r w:rsidR="00D22236">
              <w:rPr>
                <w:webHidden/>
              </w:rPr>
              <w:tab/>
            </w:r>
            <w:r w:rsidR="00D22236">
              <w:rPr>
                <w:webHidden/>
              </w:rPr>
              <w:fldChar w:fldCharType="begin"/>
            </w:r>
            <w:r w:rsidR="00D22236">
              <w:rPr>
                <w:webHidden/>
              </w:rPr>
              <w:instrText xml:space="preserve"> PAGEREF _Toc55223217 \h </w:instrText>
            </w:r>
            <w:r w:rsidR="00D22236">
              <w:rPr>
                <w:webHidden/>
              </w:rPr>
            </w:r>
            <w:r w:rsidR="00D22236">
              <w:rPr>
                <w:webHidden/>
              </w:rPr>
              <w:fldChar w:fldCharType="separate"/>
            </w:r>
            <w:r w:rsidR="00D22236">
              <w:rPr>
                <w:webHidden/>
              </w:rPr>
              <w:t>5</w:t>
            </w:r>
            <w:r w:rsidR="00D22236">
              <w:rPr>
                <w:webHidden/>
              </w:rPr>
              <w:fldChar w:fldCharType="end"/>
            </w:r>
          </w:hyperlink>
        </w:p>
        <w:p w14:paraId="7F10D8B8" w14:textId="77777777" w:rsidR="00D22236" w:rsidRDefault="00217BEF">
          <w:pPr>
            <w:pStyle w:val="31"/>
            <w:tabs>
              <w:tab w:val="right" w:leader="dot" w:pos="9628"/>
            </w:tabs>
            <w:rPr>
              <w:rFonts w:asciiTheme="minorHAnsi" w:eastAsiaTheme="minorEastAsia" w:hAnsiTheme="minorHAnsi" w:cstheme="minorBidi"/>
              <w:kern w:val="2"/>
              <w:sz w:val="21"/>
              <w:szCs w:val="22"/>
            </w:rPr>
          </w:pPr>
          <w:hyperlink w:anchor="_Toc55223218" w:history="1">
            <w:r w:rsidR="00D22236" w:rsidRPr="00154C8E">
              <w:rPr>
                <w:rStyle w:val="ad"/>
                <w:rFonts w:cs="Huawei Sans"/>
                <w:bCs/>
                <w:snapToGrid w:val="0"/>
              </w:rPr>
              <w:t>2.3.1</w:t>
            </w:r>
            <w:r w:rsidR="00D22236" w:rsidRPr="00154C8E">
              <w:rPr>
                <w:rStyle w:val="ad"/>
                <w:rFonts w:ascii="方正兰亭黑简体" w:hint="eastAsia"/>
              </w:rPr>
              <w:t xml:space="preserve"> 导入</w:t>
            </w:r>
            <w:r w:rsidR="00D22236" w:rsidRPr="00154C8E">
              <w:rPr>
                <w:rStyle w:val="ad"/>
                <w:rFonts w:ascii="方正兰亭黑简体"/>
              </w:rPr>
              <w:t>MindSpore</w:t>
            </w:r>
            <w:r w:rsidR="00D22236" w:rsidRPr="00154C8E">
              <w:rPr>
                <w:rStyle w:val="ad"/>
                <w:rFonts w:ascii="方正兰亭黑简体" w:hint="eastAsia"/>
              </w:rPr>
              <w:t>模块和辅助模块</w:t>
            </w:r>
            <w:r w:rsidR="00D22236">
              <w:rPr>
                <w:webHidden/>
              </w:rPr>
              <w:tab/>
            </w:r>
            <w:r w:rsidR="00D22236">
              <w:rPr>
                <w:webHidden/>
              </w:rPr>
              <w:fldChar w:fldCharType="begin"/>
            </w:r>
            <w:r w:rsidR="00D22236">
              <w:rPr>
                <w:webHidden/>
              </w:rPr>
              <w:instrText xml:space="preserve"> PAGEREF _Toc55223218 \h </w:instrText>
            </w:r>
            <w:r w:rsidR="00D22236">
              <w:rPr>
                <w:webHidden/>
              </w:rPr>
            </w:r>
            <w:r w:rsidR="00D22236">
              <w:rPr>
                <w:webHidden/>
              </w:rPr>
              <w:fldChar w:fldCharType="separate"/>
            </w:r>
            <w:r w:rsidR="00D22236">
              <w:rPr>
                <w:webHidden/>
              </w:rPr>
              <w:t>5</w:t>
            </w:r>
            <w:r w:rsidR="00D22236">
              <w:rPr>
                <w:webHidden/>
              </w:rPr>
              <w:fldChar w:fldCharType="end"/>
            </w:r>
          </w:hyperlink>
        </w:p>
        <w:p w14:paraId="44570A99" w14:textId="77777777" w:rsidR="00D22236" w:rsidRDefault="00217BEF">
          <w:pPr>
            <w:pStyle w:val="31"/>
            <w:tabs>
              <w:tab w:val="right" w:leader="dot" w:pos="9628"/>
            </w:tabs>
            <w:rPr>
              <w:rFonts w:asciiTheme="minorHAnsi" w:eastAsiaTheme="minorEastAsia" w:hAnsiTheme="minorHAnsi" w:cstheme="minorBidi"/>
              <w:kern w:val="2"/>
              <w:sz w:val="21"/>
              <w:szCs w:val="22"/>
            </w:rPr>
          </w:pPr>
          <w:hyperlink w:anchor="_Toc55223219" w:history="1">
            <w:r w:rsidR="00D22236" w:rsidRPr="00154C8E">
              <w:rPr>
                <w:rStyle w:val="ad"/>
                <w:rFonts w:cs="Huawei Sans"/>
                <w:bCs/>
                <w:snapToGrid w:val="0"/>
              </w:rPr>
              <w:t>2.3.2</w:t>
            </w:r>
            <w:r w:rsidR="00D22236" w:rsidRPr="00154C8E">
              <w:rPr>
                <w:rStyle w:val="ad"/>
                <w:rFonts w:hint="eastAsia"/>
              </w:rPr>
              <w:t xml:space="preserve"> </w:t>
            </w:r>
            <w:r w:rsidR="00D22236" w:rsidRPr="00154C8E">
              <w:rPr>
                <w:rStyle w:val="ad"/>
                <w:rFonts w:hint="eastAsia"/>
              </w:rPr>
              <w:t>生成模拟数据</w:t>
            </w:r>
            <w:r w:rsidR="00D22236">
              <w:rPr>
                <w:webHidden/>
              </w:rPr>
              <w:tab/>
            </w:r>
            <w:r w:rsidR="00D22236">
              <w:rPr>
                <w:webHidden/>
              </w:rPr>
              <w:fldChar w:fldCharType="begin"/>
            </w:r>
            <w:r w:rsidR="00D22236">
              <w:rPr>
                <w:webHidden/>
              </w:rPr>
              <w:instrText xml:space="preserve"> PAGEREF _Toc55223219 \h </w:instrText>
            </w:r>
            <w:r w:rsidR="00D22236">
              <w:rPr>
                <w:webHidden/>
              </w:rPr>
            </w:r>
            <w:r w:rsidR="00D22236">
              <w:rPr>
                <w:webHidden/>
              </w:rPr>
              <w:fldChar w:fldCharType="separate"/>
            </w:r>
            <w:r w:rsidR="00D22236">
              <w:rPr>
                <w:webHidden/>
              </w:rPr>
              <w:t>6</w:t>
            </w:r>
            <w:r w:rsidR="00D22236">
              <w:rPr>
                <w:webHidden/>
              </w:rPr>
              <w:fldChar w:fldCharType="end"/>
            </w:r>
          </w:hyperlink>
        </w:p>
        <w:p w14:paraId="5A3E5DE1" w14:textId="77777777" w:rsidR="00D22236" w:rsidRDefault="00217BEF">
          <w:pPr>
            <w:pStyle w:val="31"/>
            <w:tabs>
              <w:tab w:val="right" w:leader="dot" w:pos="9628"/>
            </w:tabs>
            <w:rPr>
              <w:rFonts w:asciiTheme="minorHAnsi" w:eastAsiaTheme="minorEastAsia" w:hAnsiTheme="minorHAnsi" w:cstheme="minorBidi"/>
              <w:kern w:val="2"/>
              <w:sz w:val="21"/>
              <w:szCs w:val="22"/>
            </w:rPr>
          </w:pPr>
          <w:hyperlink w:anchor="_Toc55223220" w:history="1">
            <w:r w:rsidR="00D22236" w:rsidRPr="00154C8E">
              <w:rPr>
                <w:rStyle w:val="ad"/>
                <w:rFonts w:cs="Huawei Sans"/>
                <w:bCs/>
                <w:snapToGrid w:val="0"/>
              </w:rPr>
              <w:t>2.3.3</w:t>
            </w:r>
            <w:r w:rsidR="00D22236" w:rsidRPr="00154C8E">
              <w:rPr>
                <w:rStyle w:val="ad"/>
                <w:rFonts w:hint="eastAsia"/>
              </w:rPr>
              <w:t xml:space="preserve"> </w:t>
            </w:r>
            <w:r w:rsidR="00D22236" w:rsidRPr="00154C8E">
              <w:rPr>
                <w:rStyle w:val="ad"/>
                <w:rFonts w:hint="eastAsia"/>
              </w:rPr>
              <w:t>建模</w:t>
            </w:r>
            <w:r w:rsidR="00D22236">
              <w:rPr>
                <w:webHidden/>
              </w:rPr>
              <w:tab/>
            </w:r>
            <w:r w:rsidR="00D22236">
              <w:rPr>
                <w:webHidden/>
              </w:rPr>
              <w:fldChar w:fldCharType="begin"/>
            </w:r>
            <w:r w:rsidR="00D22236">
              <w:rPr>
                <w:webHidden/>
              </w:rPr>
              <w:instrText xml:space="preserve"> PAGEREF _Toc55223220 \h </w:instrText>
            </w:r>
            <w:r w:rsidR="00D22236">
              <w:rPr>
                <w:webHidden/>
              </w:rPr>
            </w:r>
            <w:r w:rsidR="00D22236">
              <w:rPr>
                <w:webHidden/>
              </w:rPr>
              <w:fldChar w:fldCharType="separate"/>
            </w:r>
            <w:r w:rsidR="00D22236">
              <w:rPr>
                <w:webHidden/>
              </w:rPr>
              <w:t>6</w:t>
            </w:r>
            <w:r w:rsidR="00D22236">
              <w:rPr>
                <w:webHidden/>
              </w:rPr>
              <w:fldChar w:fldCharType="end"/>
            </w:r>
          </w:hyperlink>
        </w:p>
        <w:p w14:paraId="25A479D3" w14:textId="77777777" w:rsidR="00D22236" w:rsidRDefault="00217BEF">
          <w:pPr>
            <w:pStyle w:val="31"/>
            <w:tabs>
              <w:tab w:val="right" w:leader="dot" w:pos="9628"/>
            </w:tabs>
            <w:rPr>
              <w:rFonts w:asciiTheme="minorHAnsi" w:eastAsiaTheme="minorEastAsia" w:hAnsiTheme="minorHAnsi" w:cstheme="minorBidi"/>
              <w:kern w:val="2"/>
              <w:sz w:val="21"/>
              <w:szCs w:val="22"/>
            </w:rPr>
          </w:pPr>
          <w:hyperlink w:anchor="_Toc55223221" w:history="1">
            <w:r w:rsidR="00D22236" w:rsidRPr="00154C8E">
              <w:rPr>
                <w:rStyle w:val="ad"/>
                <w:rFonts w:cs="Huawei Sans"/>
                <w:bCs/>
                <w:snapToGrid w:val="0"/>
              </w:rPr>
              <w:t>2.3.4</w:t>
            </w:r>
            <w:r w:rsidR="00D22236" w:rsidRPr="00154C8E">
              <w:rPr>
                <w:rStyle w:val="ad"/>
                <w:rFonts w:hint="eastAsia"/>
              </w:rPr>
              <w:t xml:space="preserve"> </w:t>
            </w:r>
            <w:r w:rsidR="00D22236" w:rsidRPr="00154C8E">
              <w:rPr>
                <w:rStyle w:val="ad"/>
                <w:rFonts w:hint="eastAsia"/>
              </w:rPr>
              <w:t>使用模拟数据训练模型</w:t>
            </w:r>
            <w:r w:rsidR="00D22236">
              <w:rPr>
                <w:webHidden/>
              </w:rPr>
              <w:tab/>
            </w:r>
            <w:r w:rsidR="00D22236">
              <w:rPr>
                <w:webHidden/>
              </w:rPr>
              <w:fldChar w:fldCharType="begin"/>
            </w:r>
            <w:r w:rsidR="00D22236">
              <w:rPr>
                <w:webHidden/>
              </w:rPr>
              <w:instrText xml:space="preserve"> PAGEREF _Toc55223221 \h </w:instrText>
            </w:r>
            <w:r w:rsidR="00D22236">
              <w:rPr>
                <w:webHidden/>
              </w:rPr>
            </w:r>
            <w:r w:rsidR="00D22236">
              <w:rPr>
                <w:webHidden/>
              </w:rPr>
              <w:fldChar w:fldCharType="separate"/>
            </w:r>
            <w:r w:rsidR="00D22236">
              <w:rPr>
                <w:webHidden/>
              </w:rPr>
              <w:t>6</w:t>
            </w:r>
            <w:r w:rsidR="00D22236">
              <w:rPr>
                <w:webHidden/>
              </w:rPr>
              <w:fldChar w:fldCharType="end"/>
            </w:r>
          </w:hyperlink>
        </w:p>
        <w:p w14:paraId="31E25B82" w14:textId="77777777" w:rsidR="00D22236" w:rsidRDefault="00217BEF">
          <w:pPr>
            <w:pStyle w:val="31"/>
            <w:tabs>
              <w:tab w:val="right" w:leader="dot" w:pos="9628"/>
            </w:tabs>
            <w:rPr>
              <w:rFonts w:asciiTheme="minorHAnsi" w:eastAsiaTheme="minorEastAsia" w:hAnsiTheme="minorHAnsi" w:cstheme="minorBidi"/>
              <w:kern w:val="2"/>
              <w:sz w:val="21"/>
              <w:szCs w:val="22"/>
            </w:rPr>
          </w:pPr>
          <w:hyperlink w:anchor="_Toc55223222" w:history="1">
            <w:r w:rsidR="00D22236" w:rsidRPr="00154C8E">
              <w:rPr>
                <w:rStyle w:val="ad"/>
                <w:rFonts w:cs="Huawei Sans"/>
                <w:bCs/>
                <w:snapToGrid w:val="0"/>
              </w:rPr>
              <w:t>2.3.5</w:t>
            </w:r>
            <w:r w:rsidR="00D22236" w:rsidRPr="00154C8E">
              <w:rPr>
                <w:rStyle w:val="ad"/>
                <w:rFonts w:hint="eastAsia"/>
              </w:rPr>
              <w:t xml:space="preserve"> </w:t>
            </w:r>
            <w:r w:rsidR="00D22236" w:rsidRPr="00154C8E">
              <w:rPr>
                <w:rStyle w:val="ad"/>
                <w:rFonts w:hint="eastAsia"/>
              </w:rPr>
              <w:t>使用训练好的模型进行预测</w:t>
            </w:r>
            <w:r w:rsidR="00D22236">
              <w:rPr>
                <w:webHidden/>
              </w:rPr>
              <w:tab/>
            </w:r>
            <w:r w:rsidR="00D22236">
              <w:rPr>
                <w:webHidden/>
              </w:rPr>
              <w:fldChar w:fldCharType="begin"/>
            </w:r>
            <w:r w:rsidR="00D22236">
              <w:rPr>
                <w:webHidden/>
              </w:rPr>
              <w:instrText xml:space="preserve"> PAGEREF _Toc55223222 \h </w:instrText>
            </w:r>
            <w:r w:rsidR="00D22236">
              <w:rPr>
                <w:webHidden/>
              </w:rPr>
            </w:r>
            <w:r w:rsidR="00D22236">
              <w:rPr>
                <w:webHidden/>
              </w:rPr>
              <w:fldChar w:fldCharType="separate"/>
            </w:r>
            <w:r w:rsidR="00D22236">
              <w:rPr>
                <w:webHidden/>
              </w:rPr>
              <w:t>7</w:t>
            </w:r>
            <w:r w:rsidR="00D22236">
              <w:rPr>
                <w:webHidden/>
              </w:rPr>
              <w:fldChar w:fldCharType="end"/>
            </w:r>
          </w:hyperlink>
        </w:p>
        <w:p w14:paraId="53DD6B7C" w14:textId="77777777" w:rsidR="00D22236" w:rsidRDefault="00217BEF">
          <w:pPr>
            <w:pStyle w:val="31"/>
            <w:tabs>
              <w:tab w:val="right" w:leader="dot" w:pos="9628"/>
            </w:tabs>
            <w:rPr>
              <w:rFonts w:asciiTheme="minorHAnsi" w:eastAsiaTheme="minorEastAsia" w:hAnsiTheme="minorHAnsi" w:cstheme="minorBidi"/>
              <w:kern w:val="2"/>
              <w:sz w:val="21"/>
              <w:szCs w:val="22"/>
            </w:rPr>
          </w:pPr>
          <w:hyperlink w:anchor="_Toc55223223" w:history="1">
            <w:r w:rsidR="00D22236" w:rsidRPr="00154C8E">
              <w:rPr>
                <w:rStyle w:val="ad"/>
                <w:rFonts w:cs="Huawei Sans"/>
                <w:bCs/>
                <w:snapToGrid w:val="0"/>
              </w:rPr>
              <w:t>2.3.6</w:t>
            </w:r>
            <w:r w:rsidR="00D22236" w:rsidRPr="00154C8E">
              <w:rPr>
                <w:rStyle w:val="ad"/>
                <w:rFonts w:hint="eastAsia"/>
              </w:rPr>
              <w:t xml:space="preserve"> </w:t>
            </w:r>
            <w:r w:rsidR="00D22236" w:rsidRPr="00154C8E">
              <w:rPr>
                <w:rStyle w:val="ad"/>
                <w:rFonts w:hint="eastAsia"/>
              </w:rPr>
              <w:t>可视化</w:t>
            </w:r>
            <w:r w:rsidR="00D22236">
              <w:rPr>
                <w:webHidden/>
              </w:rPr>
              <w:tab/>
            </w:r>
            <w:r w:rsidR="00D22236">
              <w:rPr>
                <w:webHidden/>
              </w:rPr>
              <w:fldChar w:fldCharType="begin"/>
            </w:r>
            <w:r w:rsidR="00D22236">
              <w:rPr>
                <w:webHidden/>
              </w:rPr>
              <w:instrText xml:space="preserve"> PAGEREF _Toc55223223 \h </w:instrText>
            </w:r>
            <w:r w:rsidR="00D22236">
              <w:rPr>
                <w:webHidden/>
              </w:rPr>
            </w:r>
            <w:r w:rsidR="00D22236">
              <w:rPr>
                <w:webHidden/>
              </w:rPr>
              <w:fldChar w:fldCharType="separate"/>
            </w:r>
            <w:r w:rsidR="00D22236">
              <w:rPr>
                <w:webHidden/>
              </w:rPr>
              <w:t>7</w:t>
            </w:r>
            <w:r w:rsidR="00D22236">
              <w:rPr>
                <w:webHidden/>
              </w:rPr>
              <w:fldChar w:fldCharType="end"/>
            </w:r>
          </w:hyperlink>
        </w:p>
        <w:p w14:paraId="7071450B" w14:textId="77777777" w:rsidR="00D22236" w:rsidRDefault="00217BEF">
          <w:pPr>
            <w:pStyle w:val="12"/>
            <w:tabs>
              <w:tab w:val="right" w:leader="dot" w:pos="9628"/>
            </w:tabs>
            <w:rPr>
              <w:rFonts w:asciiTheme="minorHAnsi" w:eastAsiaTheme="minorEastAsia" w:hAnsiTheme="minorHAnsi" w:cstheme="minorBidi"/>
              <w:b w:val="0"/>
              <w:bCs w:val="0"/>
              <w:noProof/>
              <w:kern w:val="2"/>
              <w:sz w:val="21"/>
              <w:szCs w:val="22"/>
            </w:rPr>
          </w:pPr>
          <w:hyperlink w:anchor="_Toc55223224" w:history="1">
            <w:r w:rsidR="00D22236" w:rsidRPr="00154C8E">
              <w:rPr>
                <w:rStyle w:val="ad"/>
                <w:rFonts w:cs="Huawei Sans"/>
                <w:noProof/>
              </w:rPr>
              <w:t>3</w:t>
            </w:r>
            <w:r w:rsidR="00D22236" w:rsidRPr="00154C8E">
              <w:rPr>
                <w:rStyle w:val="ad"/>
                <w:noProof/>
              </w:rPr>
              <w:t xml:space="preserve"> APP</w:t>
            </w:r>
            <w:r w:rsidR="00D22236" w:rsidRPr="00154C8E">
              <w:rPr>
                <w:rStyle w:val="ad"/>
                <w:rFonts w:hint="eastAsia"/>
                <w:noProof/>
              </w:rPr>
              <w:t>评分预测</w:t>
            </w:r>
            <w:r w:rsidR="00D22236">
              <w:rPr>
                <w:noProof/>
                <w:webHidden/>
              </w:rPr>
              <w:tab/>
            </w:r>
            <w:r w:rsidR="00D22236">
              <w:rPr>
                <w:noProof/>
                <w:webHidden/>
              </w:rPr>
              <w:fldChar w:fldCharType="begin"/>
            </w:r>
            <w:r w:rsidR="00D22236">
              <w:rPr>
                <w:noProof/>
                <w:webHidden/>
              </w:rPr>
              <w:instrText xml:space="preserve"> PAGEREF _Toc55223224 \h </w:instrText>
            </w:r>
            <w:r w:rsidR="00D22236">
              <w:rPr>
                <w:noProof/>
                <w:webHidden/>
              </w:rPr>
            </w:r>
            <w:r w:rsidR="00D22236">
              <w:rPr>
                <w:noProof/>
                <w:webHidden/>
              </w:rPr>
              <w:fldChar w:fldCharType="separate"/>
            </w:r>
            <w:r w:rsidR="00D22236">
              <w:rPr>
                <w:noProof/>
                <w:webHidden/>
              </w:rPr>
              <w:t>9</w:t>
            </w:r>
            <w:r w:rsidR="00D22236">
              <w:rPr>
                <w:noProof/>
                <w:webHidden/>
              </w:rPr>
              <w:fldChar w:fldCharType="end"/>
            </w:r>
          </w:hyperlink>
        </w:p>
        <w:p w14:paraId="44729E66" w14:textId="77777777" w:rsidR="00D22236" w:rsidRDefault="00217BEF">
          <w:pPr>
            <w:pStyle w:val="20"/>
            <w:tabs>
              <w:tab w:val="right" w:leader="dot" w:pos="9628"/>
            </w:tabs>
            <w:rPr>
              <w:rFonts w:asciiTheme="minorHAnsi" w:eastAsiaTheme="minorEastAsia" w:hAnsiTheme="minorHAnsi" w:cstheme="minorBidi"/>
              <w:kern w:val="2"/>
              <w:sz w:val="21"/>
              <w:szCs w:val="22"/>
            </w:rPr>
          </w:pPr>
          <w:hyperlink w:anchor="_Toc55223225" w:history="1">
            <w:r w:rsidR="00D22236" w:rsidRPr="00154C8E">
              <w:rPr>
                <w:rStyle w:val="ad"/>
                <w:rFonts w:cs="Huawei Sans"/>
                <w:snapToGrid w:val="0"/>
              </w:rPr>
              <w:t>3.1</w:t>
            </w:r>
            <w:r w:rsidR="00D22236" w:rsidRPr="00154C8E">
              <w:rPr>
                <w:rStyle w:val="ad"/>
                <w:rFonts w:hint="eastAsia"/>
              </w:rPr>
              <w:t xml:space="preserve"> </w:t>
            </w:r>
            <w:r w:rsidR="00D22236" w:rsidRPr="00154C8E">
              <w:rPr>
                <w:rStyle w:val="ad"/>
                <w:rFonts w:hint="eastAsia"/>
              </w:rPr>
              <w:t>实验介绍</w:t>
            </w:r>
            <w:r w:rsidR="00D22236">
              <w:rPr>
                <w:webHidden/>
              </w:rPr>
              <w:tab/>
            </w:r>
            <w:r w:rsidR="00D22236">
              <w:rPr>
                <w:webHidden/>
              </w:rPr>
              <w:fldChar w:fldCharType="begin"/>
            </w:r>
            <w:r w:rsidR="00D22236">
              <w:rPr>
                <w:webHidden/>
              </w:rPr>
              <w:instrText xml:space="preserve"> PAGEREF _Toc55223225 \h </w:instrText>
            </w:r>
            <w:r w:rsidR="00D22236">
              <w:rPr>
                <w:webHidden/>
              </w:rPr>
            </w:r>
            <w:r w:rsidR="00D22236">
              <w:rPr>
                <w:webHidden/>
              </w:rPr>
              <w:fldChar w:fldCharType="separate"/>
            </w:r>
            <w:r w:rsidR="00D22236">
              <w:rPr>
                <w:webHidden/>
              </w:rPr>
              <w:t>9</w:t>
            </w:r>
            <w:r w:rsidR="00D22236">
              <w:rPr>
                <w:webHidden/>
              </w:rPr>
              <w:fldChar w:fldCharType="end"/>
            </w:r>
          </w:hyperlink>
        </w:p>
        <w:p w14:paraId="7C337C01" w14:textId="77777777" w:rsidR="00D22236" w:rsidRDefault="00217BEF">
          <w:pPr>
            <w:pStyle w:val="31"/>
            <w:tabs>
              <w:tab w:val="right" w:leader="dot" w:pos="9628"/>
            </w:tabs>
            <w:rPr>
              <w:rFonts w:asciiTheme="minorHAnsi" w:eastAsiaTheme="minorEastAsia" w:hAnsiTheme="minorHAnsi" w:cstheme="minorBidi"/>
              <w:kern w:val="2"/>
              <w:sz w:val="21"/>
              <w:szCs w:val="22"/>
            </w:rPr>
          </w:pPr>
          <w:hyperlink w:anchor="_Toc55223226" w:history="1">
            <w:r w:rsidR="00D22236" w:rsidRPr="00154C8E">
              <w:rPr>
                <w:rStyle w:val="ad"/>
                <w:rFonts w:cs="Huawei Sans"/>
                <w:bCs/>
                <w:snapToGrid w:val="0"/>
              </w:rPr>
              <w:t>3.1.1</w:t>
            </w:r>
            <w:r w:rsidR="00D22236" w:rsidRPr="00154C8E">
              <w:rPr>
                <w:rStyle w:val="ad"/>
                <w:rFonts w:ascii="方正兰亭黑简体" w:hint="eastAsia"/>
              </w:rPr>
              <w:t xml:space="preserve"> 简介</w:t>
            </w:r>
            <w:r w:rsidR="00D22236">
              <w:rPr>
                <w:webHidden/>
              </w:rPr>
              <w:tab/>
            </w:r>
            <w:r w:rsidR="00D22236">
              <w:rPr>
                <w:webHidden/>
              </w:rPr>
              <w:fldChar w:fldCharType="begin"/>
            </w:r>
            <w:r w:rsidR="00D22236">
              <w:rPr>
                <w:webHidden/>
              </w:rPr>
              <w:instrText xml:space="preserve"> PAGEREF _Toc55223226 \h </w:instrText>
            </w:r>
            <w:r w:rsidR="00D22236">
              <w:rPr>
                <w:webHidden/>
              </w:rPr>
            </w:r>
            <w:r w:rsidR="00D22236">
              <w:rPr>
                <w:webHidden/>
              </w:rPr>
              <w:fldChar w:fldCharType="separate"/>
            </w:r>
            <w:r w:rsidR="00D22236">
              <w:rPr>
                <w:webHidden/>
              </w:rPr>
              <w:t>9</w:t>
            </w:r>
            <w:r w:rsidR="00D22236">
              <w:rPr>
                <w:webHidden/>
              </w:rPr>
              <w:fldChar w:fldCharType="end"/>
            </w:r>
          </w:hyperlink>
        </w:p>
        <w:p w14:paraId="5E29211B" w14:textId="77777777" w:rsidR="00D22236" w:rsidRDefault="00217BEF">
          <w:pPr>
            <w:pStyle w:val="31"/>
            <w:tabs>
              <w:tab w:val="right" w:leader="dot" w:pos="9628"/>
            </w:tabs>
            <w:rPr>
              <w:rFonts w:asciiTheme="minorHAnsi" w:eastAsiaTheme="minorEastAsia" w:hAnsiTheme="minorHAnsi" w:cstheme="minorBidi"/>
              <w:kern w:val="2"/>
              <w:sz w:val="21"/>
              <w:szCs w:val="22"/>
            </w:rPr>
          </w:pPr>
          <w:hyperlink w:anchor="_Toc55223227" w:history="1">
            <w:r w:rsidR="00D22236" w:rsidRPr="00154C8E">
              <w:rPr>
                <w:rStyle w:val="ad"/>
                <w:rFonts w:cs="Huawei Sans"/>
                <w:bCs/>
                <w:snapToGrid w:val="0"/>
              </w:rPr>
              <w:t>3.1.2</w:t>
            </w:r>
            <w:r w:rsidR="00D22236" w:rsidRPr="00154C8E">
              <w:rPr>
                <w:rStyle w:val="ad"/>
                <w:rFonts w:ascii="方正兰亭黑简体" w:hint="eastAsia"/>
              </w:rPr>
              <w:t xml:space="preserve"> 实验目的</w:t>
            </w:r>
            <w:r w:rsidR="00D22236">
              <w:rPr>
                <w:webHidden/>
              </w:rPr>
              <w:tab/>
            </w:r>
            <w:r w:rsidR="00D22236">
              <w:rPr>
                <w:webHidden/>
              </w:rPr>
              <w:fldChar w:fldCharType="begin"/>
            </w:r>
            <w:r w:rsidR="00D22236">
              <w:rPr>
                <w:webHidden/>
              </w:rPr>
              <w:instrText xml:space="preserve"> PAGEREF _Toc55223227 \h </w:instrText>
            </w:r>
            <w:r w:rsidR="00D22236">
              <w:rPr>
                <w:webHidden/>
              </w:rPr>
            </w:r>
            <w:r w:rsidR="00D22236">
              <w:rPr>
                <w:webHidden/>
              </w:rPr>
              <w:fldChar w:fldCharType="separate"/>
            </w:r>
            <w:r w:rsidR="00D22236">
              <w:rPr>
                <w:webHidden/>
              </w:rPr>
              <w:t>9</w:t>
            </w:r>
            <w:r w:rsidR="00D22236">
              <w:rPr>
                <w:webHidden/>
              </w:rPr>
              <w:fldChar w:fldCharType="end"/>
            </w:r>
          </w:hyperlink>
        </w:p>
        <w:p w14:paraId="6AE7F4A1" w14:textId="77777777" w:rsidR="00D22236" w:rsidRDefault="00217BEF">
          <w:pPr>
            <w:pStyle w:val="20"/>
            <w:tabs>
              <w:tab w:val="right" w:leader="dot" w:pos="9628"/>
            </w:tabs>
            <w:rPr>
              <w:rFonts w:asciiTheme="minorHAnsi" w:eastAsiaTheme="minorEastAsia" w:hAnsiTheme="minorHAnsi" w:cstheme="minorBidi"/>
              <w:kern w:val="2"/>
              <w:sz w:val="21"/>
              <w:szCs w:val="22"/>
            </w:rPr>
          </w:pPr>
          <w:hyperlink w:anchor="_Toc55223228" w:history="1">
            <w:r w:rsidR="00D22236" w:rsidRPr="00154C8E">
              <w:rPr>
                <w:rStyle w:val="ad"/>
                <w:rFonts w:cs="Huawei Sans"/>
                <w:snapToGrid w:val="0"/>
              </w:rPr>
              <w:t>3.2</w:t>
            </w:r>
            <w:r w:rsidR="00D22236" w:rsidRPr="00154C8E">
              <w:rPr>
                <w:rStyle w:val="ad"/>
                <w:rFonts w:hint="eastAsia"/>
              </w:rPr>
              <w:t xml:space="preserve"> </w:t>
            </w:r>
            <w:r w:rsidR="00D22236" w:rsidRPr="00154C8E">
              <w:rPr>
                <w:rStyle w:val="ad"/>
                <w:rFonts w:hint="eastAsia"/>
              </w:rPr>
              <w:t>实验环境要求</w:t>
            </w:r>
            <w:r w:rsidR="00D22236">
              <w:rPr>
                <w:webHidden/>
              </w:rPr>
              <w:tab/>
            </w:r>
            <w:r w:rsidR="00D22236">
              <w:rPr>
                <w:webHidden/>
              </w:rPr>
              <w:fldChar w:fldCharType="begin"/>
            </w:r>
            <w:r w:rsidR="00D22236">
              <w:rPr>
                <w:webHidden/>
              </w:rPr>
              <w:instrText xml:space="preserve"> PAGEREF _Toc55223228 \h </w:instrText>
            </w:r>
            <w:r w:rsidR="00D22236">
              <w:rPr>
                <w:webHidden/>
              </w:rPr>
            </w:r>
            <w:r w:rsidR="00D22236">
              <w:rPr>
                <w:webHidden/>
              </w:rPr>
              <w:fldChar w:fldCharType="separate"/>
            </w:r>
            <w:r w:rsidR="00D22236">
              <w:rPr>
                <w:webHidden/>
              </w:rPr>
              <w:t>9</w:t>
            </w:r>
            <w:r w:rsidR="00D22236">
              <w:rPr>
                <w:webHidden/>
              </w:rPr>
              <w:fldChar w:fldCharType="end"/>
            </w:r>
          </w:hyperlink>
        </w:p>
        <w:p w14:paraId="5FA0ACF0" w14:textId="77777777" w:rsidR="00D22236" w:rsidRDefault="00217BEF">
          <w:pPr>
            <w:pStyle w:val="20"/>
            <w:tabs>
              <w:tab w:val="right" w:leader="dot" w:pos="9628"/>
            </w:tabs>
            <w:rPr>
              <w:rFonts w:asciiTheme="minorHAnsi" w:eastAsiaTheme="minorEastAsia" w:hAnsiTheme="minorHAnsi" w:cstheme="minorBidi"/>
              <w:kern w:val="2"/>
              <w:sz w:val="21"/>
              <w:szCs w:val="22"/>
            </w:rPr>
          </w:pPr>
          <w:hyperlink w:anchor="_Toc55223229" w:history="1">
            <w:r w:rsidR="00D22236" w:rsidRPr="00154C8E">
              <w:rPr>
                <w:rStyle w:val="ad"/>
                <w:rFonts w:cs="Huawei Sans"/>
                <w:snapToGrid w:val="0"/>
              </w:rPr>
              <w:t>3.3</w:t>
            </w:r>
            <w:r w:rsidR="00D22236" w:rsidRPr="00154C8E">
              <w:rPr>
                <w:rStyle w:val="ad"/>
                <w:rFonts w:hint="eastAsia"/>
              </w:rPr>
              <w:t xml:space="preserve"> </w:t>
            </w:r>
            <w:r w:rsidR="00D22236" w:rsidRPr="00154C8E">
              <w:rPr>
                <w:rStyle w:val="ad"/>
                <w:rFonts w:hint="eastAsia"/>
              </w:rPr>
              <w:t>实验总体设计</w:t>
            </w:r>
            <w:r w:rsidR="00D22236">
              <w:rPr>
                <w:webHidden/>
              </w:rPr>
              <w:tab/>
            </w:r>
            <w:r w:rsidR="00D22236">
              <w:rPr>
                <w:webHidden/>
              </w:rPr>
              <w:fldChar w:fldCharType="begin"/>
            </w:r>
            <w:r w:rsidR="00D22236">
              <w:rPr>
                <w:webHidden/>
              </w:rPr>
              <w:instrText xml:space="preserve"> PAGEREF _Toc55223229 \h </w:instrText>
            </w:r>
            <w:r w:rsidR="00D22236">
              <w:rPr>
                <w:webHidden/>
              </w:rPr>
            </w:r>
            <w:r w:rsidR="00D22236">
              <w:rPr>
                <w:webHidden/>
              </w:rPr>
              <w:fldChar w:fldCharType="separate"/>
            </w:r>
            <w:r w:rsidR="00D22236">
              <w:rPr>
                <w:webHidden/>
              </w:rPr>
              <w:t>9</w:t>
            </w:r>
            <w:r w:rsidR="00D22236">
              <w:rPr>
                <w:webHidden/>
              </w:rPr>
              <w:fldChar w:fldCharType="end"/>
            </w:r>
          </w:hyperlink>
        </w:p>
        <w:p w14:paraId="3217551F" w14:textId="77777777" w:rsidR="00D22236" w:rsidRDefault="00217BEF">
          <w:pPr>
            <w:pStyle w:val="20"/>
            <w:tabs>
              <w:tab w:val="right" w:leader="dot" w:pos="9628"/>
            </w:tabs>
            <w:rPr>
              <w:rFonts w:asciiTheme="minorHAnsi" w:eastAsiaTheme="minorEastAsia" w:hAnsiTheme="minorHAnsi" w:cstheme="minorBidi"/>
              <w:kern w:val="2"/>
              <w:sz w:val="21"/>
              <w:szCs w:val="22"/>
            </w:rPr>
          </w:pPr>
          <w:hyperlink w:anchor="_Toc55223230" w:history="1">
            <w:r w:rsidR="00D22236" w:rsidRPr="00154C8E">
              <w:rPr>
                <w:rStyle w:val="ad"/>
                <w:rFonts w:cs="Huawei Sans"/>
                <w:snapToGrid w:val="0"/>
              </w:rPr>
              <w:t>3.4</w:t>
            </w:r>
            <w:r w:rsidR="00D22236" w:rsidRPr="00154C8E">
              <w:rPr>
                <w:rStyle w:val="ad"/>
                <w:rFonts w:hint="eastAsia"/>
              </w:rPr>
              <w:t xml:space="preserve"> </w:t>
            </w:r>
            <w:r w:rsidR="00D22236" w:rsidRPr="00154C8E">
              <w:rPr>
                <w:rStyle w:val="ad"/>
                <w:rFonts w:hint="eastAsia"/>
              </w:rPr>
              <w:t>实验步骤</w:t>
            </w:r>
            <w:r w:rsidR="00D22236">
              <w:rPr>
                <w:webHidden/>
              </w:rPr>
              <w:tab/>
            </w:r>
            <w:r w:rsidR="00D22236">
              <w:rPr>
                <w:webHidden/>
              </w:rPr>
              <w:fldChar w:fldCharType="begin"/>
            </w:r>
            <w:r w:rsidR="00D22236">
              <w:rPr>
                <w:webHidden/>
              </w:rPr>
              <w:instrText xml:space="preserve"> PAGEREF _Toc55223230 \h </w:instrText>
            </w:r>
            <w:r w:rsidR="00D22236">
              <w:rPr>
                <w:webHidden/>
              </w:rPr>
            </w:r>
            <w:r w:rsidR="00D22236">
              <w:rPr>
                <w:webHidden/>
              </w:rPr>
              <w:fldChar w:fldCharType="separate"/>
            </w:r>
            <w:r w:rsidR="00D22236">
              <w:rPr>
                <w:webHidden/>
              </w:rPr>
              <w:t>10</w:t>
            </w:r>
            <w:r w:rsidR="00D22236">
              <w:rPr>
                <w:webHidden/>
              </w:rPr>
              <w:fldChar w:fldCharType="end"/>
            </w:r>
          </w:hyperlink>
        </w:p>
        <w:p w14:paraId="4429493F" w14:textId="77777777" w:rsidR="00D22236" w:rsidRDefault="00217BEF">
          <w:pPr>
            <w:pStyle w:val="31"/>
            <w:tabs>
              <w:tab w:val="right" w:leader="dot" w:pos="9628"/>
            </w:tabs>
            <w:rPr>
              <w:rFonts w:asciiTheme="minorHAnsi" w:eastAsiaTheme="minorEastAsia" w:hAnsiTheme="minorHAnsi" w:cstheme="minorBidi"/>
              <w:kern w:val="2"/>
              <w:sz w:val="21"/>
              <w:szCs w:val="22"/>
            </w:rPr>
          </w:pPr>
          <w:hyperlink w:anchor="_Toc55223231" w:history="1">
            <w:r w:rsidR="00D22236" w:rsidRPr="00154C8E">
              <w:rPr>
                <w:rStyle w:val="ad"/>
                <w:rFonts w:cs="Huawei Sans"/>
                <w:bCs/>
                <w:snapToGrid w:val="0"/>
              </w:rPr>
              <w:t>3.4.1</w:t>
            </w:r>
            <w:r w:rsidR="00D22236" w:rsidRPr="00154C8E">
              <w:rPr>
                <w:rStyle w:val="ad"/>
                <w:rFonts w:ascii="方正兰亭黑简体" w:hint="eastAsia"/>
              </w:rPr>
              <w:t xml:space="preserve"> 数据读取</w:t>
            </w:r>
            <w:r w:rsidR="00D22236">
              <w:rPr>
                <w:webHidden/>
              </w:rPr>
              <w:tab/>
            </w:r>
            <w:r w:rsidR="00D22236">
              <w:rPr>
                <w:webHidden/>
              </w:rPr>
              <w:fldChar w:fldCharType="begin"/>
            </w:r>
            <w:r w:rsidR="00D22236">
              <w:rPr>
                <w:webHidden/>
              </w:rPr>
              <w:instrText xml:space="preserve"> PAGEREF _Toc55223231 \h </w:instrText>
            </w:r>
            <w:r w:rsidR="00D22236">
              <w:rPr>
                <w:webHidden/>
              </w:rPr>
            </w:r>
            <w:r w:rsidR="00D22236">
              <w:rPr>
                <w:webHidden/>
              </w:rPr>
              <w:fldChar w:fldCharType="separate"/>
            </w:r>
            <w:r w:rsidR="00D22236">
              <w:rPr>
                <w:webHidden/>
              </w:rPr>
              <w:t>10</w:t>
            </w:r>
            <w:r w:rsidR="00D22236">
              <w:rPr>
                <w:webHidden/>
              </w:rPr>
              <w:fldChar w:fldCharType="end"/>
            </w:r>
          </w:hyperlink>
        </w:p>
        <w:p w14:paraId="7EEBDE8F" w14:textId="77777777" w:rsidR="00D22236" w:rsidRDefault="00217BEF">
          <w:pPr>
            <w:pStyle w:val="31"/>
            <w:tabs>
              <w:tab w:val="right" w:leader="dot" w:pos="9628"/>
            </w:tabs>
            <w:rPr>
              <w:rFonts w:asciiTheme="minorHAnsi" w:eastAsiaTheme="minorEastAsia" w:hAnsiTheme="minorHAnsi" w:cstheme="minorBidi"/>
              <w:kern w:val="2"/>
              <w:sz w:val="21"/>
              <w:szCs w:val="22"/>
            </w:rPr>
          </w:pPr>
          <w:hyperlink w:anchor="_Toc55223232" w:history="1">
            <w:r w:rsidR="00D22236" w:rsidRPr="00154C8E">
              <w:rPr>
                <w:rStyle w:val="ad"/>
                <w:rFonts w:cs="Huawei Sans"/>
                <w:bCs/>
                <w:snapToGrid w:val="0"/>
              </w:rPr>
              <w:t>3.4.2</w:t>
            </w:r>
            <w:r w:rsidR="00D22236" w:rsidRPr="00154C8E">
              <w:rPr>
                <w:rStyle w:val="ad"/>
                <w:rFonts w:ascii="方正兰亭黑简体" w:hint="eastAsia"/>
              </w:rPr>
              <w:t xml:space="preserve"> 线性回归</w:t>
            </w:r>
            <w:r w:rsidR="00D22236">
              <w:rPr>
                <w:webHidden/>
              </w:rPr>
              <w:tab/>
            </w:r>
            <w:r w:rsidR="00D22236">
              <w:rPr>
                <w:webHidden/>
              </w:rPr>
              <w:fldChar w:fldCharType="begin"/>
            </w:r>
            <w:r w:rsidR="00D22236">
              <w:rPr>
                <w:webHidden/>
              </w:rPr>
              <w:instrText xml:space="preserve"> PAGEREF _Toc55223232 \h </w:instrText>
            </w:r>
            <w:r w:rsidR="00D22236">
              <w:rPr>
                <w:webHidden/>
              </w:rPr>
            </w:r>
            <w:r w:rsidR="00D22236">
              <w:rPr>
                <w:webHidden/>
              </w:rPr>
              <w:fldChar w:fldCharType="separate"/>
            </w:r>
            <w:r w:rsidR="00D22236">
              <w:rPr>
                <w:webHidden/>
              </w:rPr>
              <w:t>11</w:t>
            </w:r>
            <w:r w:rsidR="00D22236">
              <w:rPr>
                <w:webHidden/>
              </w:rPr>
              <w:fldChar w:fldCharType="end"/>
            </w:r>
          </w:hyperlink>
        </w:p>
        <w:p w14:paraId="39C60AA3" w14:textId="77777777" w:rsidR="00D22236" w:rsidRDefault="00217BEF">
          <w:pPr>
            <w:pStyle w:val="31"/>
            <w:tabs>
              <w:tab w:val="right" w:leader="dot" w:pos="9628"/>
            </w:tabs>
            <w:rPr>
              <w:rFonts w:asciiTheme="minorHAnsi" w:eastAsiaTheme="minorEastAsia" w:hAnsiTheme="minorHAnsi" w:cstheme="minorBidi"/>
              <w:kern w:val="2"/>
              <w:sz w:val="21"/>
              <w:szCs w:val="22"/>
            </w:rPr>
          </w:pPr>
          <w:hyperlink w:anchor="_Toc55223233" w:history="1">
            <w:r w:rsidR="00D22236" w:rsidRPr="00154C8E">
              <w:rPr>
                <w:rStyle w:val="ad"/>
                <w:rFonts w:cs="Huawei Sans"/>
                <w:bCs/>
                <w:snapToGrid w:val="0"/>
              </w:rPr>
              <w:t>3.4.3</w:t>
            </w:r>
            <w:r w:rsidR="00D22236" w:rsidRPr="00154C8E">
              <w:rPr>
                <w:rStyle w:val="ad"/>
                <w:rFonts w:ascii="方正兰亭黑简体"/>
                <w:b/>
                <w:bCs/>
              </w:rPr>
              <w:t xml:space="preserve"> SVM</w:t>
            </w:r>
            <w:r w:rsidR="00D22236" w:rsidRPr="00154C8E">
              <w:rPr>
                <w:rStyle w:val="ad"/>
                <w:rFonts w:ascii="方正兰亭黑简体" w:hint="eastAsia"/>
                <w:b/>
                <w:bCs/>
              </w:rPr>
              <w:t>回归</w:t>
            </w:r>
            <w:r w:rsidR="00D22236">
              <w:rPr>
                <w:webHidden/>
              </w:rPr>
              <w:tab/>
            </w:r>
            <w:r w:rsidR="00D22236">
              <w:rPr>
                <w:webHidden/>
              </w:rPr>
              <w:fldChar w:fldCharType="begin"/>
            </w:r>
            <w:r w:rsidR="00D22236">
              <w:rPr>
                <w:webHidden/>
              </w:rPr>
              <w:instrText xml:space="preserve"> PAGEREF _Toc55223233 \h </w:instrText>
            </w:r>
            <w:r w:rsidR="00D22236">
              <w:rPr>
                <w:webHidden/>
              </w:rPr>
            </w:r>
            <w:r w:rsidR="00D22236">
              <w:rPr>
                <w:webHidden/>
              </w:rPr>
              <w:fldChar w:fldCharType="separate"/>
            </w:r>
            <w:r w:rsidR="00D22236">
              <w:rPr>
                <w:webHidden/>
              </w:rPr>
              <w:t>11</w:t>
            </w:r>
            <w:r w:rsidR="00D22236">
              <w:rPr>
                <w:webHidden/>
              </w:rPr>
              <w:fldChar w:fldCharType="end"/>
            </w:r>
          </w:hyperlink>
        </w:p>
        <w:p w14:paraId="7D92DE43" w14:textId="77777777" w:rsidR="00D22236" w:rsidRDefault="00217BEF">
          <w:pPr>
            <w:pStyle w:val="31"/>
            <w:tabs>
              <w:tab w:val="right" w:leader="dot" w:pos="9628"/>
            </w:tabs>
            <w:rPr>
              <w:rFonts w:asciiTheme="minorHAnsi" w:eastAsiaTheme="minorEastAsia" w:hAnsiTheme="minorHAnsi" w:cstheme="minorBidi"/>
              <w:kern w:val="2"/>
              <w:sz w:val="21"/>
              <w:szCs w:val="22"/>
            </w:rPr>
          </w:pPr>
          <w:hyperlink w:anchor="_Toc55223234" w:history="1">
            <w:r w:rsidR="00D22236" w:rsidRPr="00154C8E">
              <w:rPr>
                <w:rStyle w:val="ad"/>
                <w:rFonts w:cs="Huawei Sans"/>
                <w:bCs/>
                <w:snapToGrid w:val="0"/>
              </w:rPr>
              <w:t>3.4.4</w:t>
            </w:r>
            <w:r w:rsidR="00D22236" w:rsidRPr="00154C8E">
              <w:rPr>
                <w:rStyle w:val="ad"/>
                <w:rFonts w:ascii="方正兰亭黑简体"/>
              </w:rPr>
              <w:t xml:space="preserve"> KNN</w:t>
            </w:r>
            <w:r w:rsidR="00D22236" w:rsidRPr="00154C8E">
              <w:rPr>
                <w:rStyle w:val="ad"/>
                <w:rFonts w:ascii="方正兰亭黑简体" w:hint="eastAsia"/>
              </w:rPr>
              <w:t>回归</w:t>
            </w:r>
            <w:r w:rsidR="00D22236">
              <w:rPr>
                <w:webHidden/>
              </w:rPr>
              <w:tab/>
            </w:r>
            <w:r w:rsidR="00D22236">
              <w:rPr>
                <w:webHidden/>
              </w:rPr>
              <w:fldChar w:fldCharType="begin"/>
            </w:r>
            <w:r w:rsidR="00D22236">
              <w:rPr>
                <w:webHidden/>
              </w:rPr>
              <w:instrText xml:space="preserve"> PAGEREF _Toc55223234 \h </w:instrText>
            </w:r>
            <w:r w:rsidR="00D22236">
              <w:rPr>
                <w:webHidden/>
              </w:rPr>
            </w:r>
            <w:r w:rsidR="00D22236">
              <w:rPr>
                <w:webHidden/>
              </w:rPr>
              <w:fldChar w:fldCharType="separate"/>
            </w:r>
            <w:r w:rsidR="00D22236">
              <w:rPr>
                <w:webHidden/>
              </w:rPr>
              <w:t>12</w:t>
            </w:r>
            <w:r w:rsidR="00D22236">
              <w:rPr>
                <w:webHidden/>
              </w:rPr>
              <w:fldChar w:fldCharType="end"/>
            </w:r>
          </w:hyperlink>
        </w:p>
        <w:p w14:paraId="0665A262" w14:textId="77777777" w:rsidR="00D22236" w:rsidRDefault="00217BEF">
          <w:pPr>
            <w:pStyle w:val="31"/>
            <w:tabs>
              <w:tab w:val="right" w:leader="dot" w:pos="9628"/>
            </w:tabs>
            <w:rPr>
              <w:rFonts w:asciiTheme="minorHAnsi" w:eastAsiaTheme="minorEastAsia" w:hAnsiTheme="minorHAnsi" w:cstheme="minorBidi"/>
              <w:kern w:val="2"/>
              <w:sz w:val="21"/>
              <w:szCs w:val="22"/>
            </w:rPr>
          </w:pPr>
          <w:hyperlink w:anchor="_Toc55223235" w:history="1">
            <w:r w:rsidR="00D22236" w:rsidRPr="00154C8E">
              <w:rPr>
                <w:rStyle w:val="ad"/>
                <w:rFonts w:cs="Huawei Sans"/>
                <w:bCs/>
                <w:snapToGrid w:val="0"/>
              </w:rPr>
              <w:t>3.4.5</w:t>
            </w:r>
            <w:r w:rsidR="00D22236" w:rsidRPr="00154C8E">
              <w:rPr>
                <w:rStyle w:val="ad"/>
                <w:rFonts w:ascii="方正兰亭黑简体" w:hint="eastAsia"/>
              </w:rPr>
              <w:t xml:space="preserve"> 思考题</w:t>
            </w:r>
            <w:r w:rsidR="00D22236">
              <w:rPr>
                <w:webHidden/>
              </w:rPr>
              <w:tab/>
            </w:r>
            <w:r w:rsidR="00D22236">
              <w:rPr>
                <w:webHidden/>
              </w:rPr>
              <w:fldChar w:fldCharType="begin"/>
            </w:r>
            <w:r w:rsidR="00D22236">
              <w:rPr>
                <w:webHidden/>
              </w:rPr>
              <w:instrText xml:space="preserve"> PAGEREF _Toc55223235 \h </w:instrText>
            </w:r>
            <w:r w:rsidR="00D22236">
              <w:rPr>
                <w:webHidden/>
              </w:rPr>
            </w:r>
            <w:r w:rsidR="00D22236">
              <w:rPr>
                <w:webHidden/>
              </w:rPr>
              <w:fldChar w:fldCharType="separate"/>
            </w:r>
            <w:r w:rsidR="00D22236">
              <w:rPr>
                <w:webHidden/>
              </w:rPr>
              <w:t>14</w:t>
            </w:r>
            <w:r w:rsidR="00D22236">
              <w:rPr>
                <w:webHidden/>
              </w:rPr>
              <w:fldChar w:fldCharType="end"/>
            </w:r>
          </w:hyperlink>
        </w:p>
        <w:p w14:paraId="04134EC4" w14:textId="77777777" w:rsidR="00D22236" w:rsidRDefault="00217BEF">
          <w:pPr>
            <w:pStyle w:val="31"/>
            <w:tabs>
              <w:tab w:val="right" w:leader="dot" w:pos="9628"/>
            </w:tabs>
            <w:rPr>
              <w:rFonts w:asciiTheme="minorHAnsi" w:eastAsiaTheme="minorEastAsia" w:hAnsiTheme="minorHAnsi" w:cstheme="minorBidi"/>
              <w:kern w:val="2"/>
              <w:sz w:val="21"/>
              <w:szCs w:val="22"/>
            </w:rPr>
          </w:pPr>
          <w:hyperlink w:anchor="_Toc55223236" w:history="1">
            <w:r w:rsidR="00D22236" w:rsidRPr="00154C8E">
              <w:rPr>
                <w:rStyle w:val="ad"/>
                <w:rFonts w:cs="Huawei Sans"/>
                <w:bCs/>
                <w:snapToGrid w:val="0"/>
              </w:rPr>
              <w:t>3.4.6</w:t>
            </w:r>
            <w:r w:rsidR="00D22236" w:rsidRPr="00154C8E">
              <w:rPr>
                <w:rStyle w:val="ad"/>
                <w:rFonts w:hint="eastAsia"/>
              </w:rPr>
              <w:t xml:space="preserve"> </w:t>
            </w:r>
            <w:r w:rsidR="00D22236" w:rsidRPr="00154C8E">
              <w:rPr>
                <w:rStyle w:val="ad"/>
                <w:rFonts w:hint="eastAsia"/>
              </w:rPr>
              <w:t>模型评估与选择</w:t>
            </w:r>
            <w:r w:rsidR="00D22236">
              <w:rPr>
                <w:webHidden/>
              </w:rPr>
              <w:tab/>
            </w:r>
            <w:r w:rsidR="00D22236">
              <w:rPr>
                <w:webHidden/>
              </w:rPr>
              <w:fldChar w:fldCharType="begin"/>
            </w:r>
            <w:r w:rsidR="00D22236">
              <w:rPr>
                <w:webHidden/>
              </w:rPr>
              <w:instrText xml:space="preserve"> PAGEREF _Toc55223236 \h </w:instrText>
            </w:r>
            <w:r w:rsidR="00D22236">
              <w:rPr>
                <w:webHidden/>
              </w:rPr>
            </w:r>
            <w:r w:rsidR="00D22236">
              <w:rPr>
                <w:webHidden/>
              </w:rPr>
              <w:fldChar w:fldCharType="separate"/>
            </w:r>
            <w:r w:rsidR="00D22236">
              <w:rPr>
                <w:webHidden/>
              </w:rPr>
              <w:t>15</w:t>
            </w:r>
            <w:r w:rsidR="00D22236">
              <w:rPr>
                <w:webHidden/>
              </w:rPr>
              <w:fldChar w:fldCharType="end"/>
            </w:r>
          </w:hyperlink>
        </w:p>
        <w:p w14:paraId="73C15B6A" w14:textId="77777777" w:rsidR="00D22236" w:rsidRDefault="00217BEF">
          <w:pPr>
            <w:pStyle w:val="20"/>
            <w:tabs>
              <w:tab w:val="right" w:leader="dot" w:pos="9628"/>
            </w:tabs>
            <w:rPr>
              <w:rFonts w:asciiTheme="minorHAnsi" w:eastAsiaTheme="minorEastAsia" w:hAnsiTheme="minorHAnsi" w:cstheme="minorBidi"/>
              <w:kern w:val="2"/>
              <w:sz w:val="21"/>
              <w:szCs w:val="22"/>
            </w:rPr>
          </w:pPr>
          <w:hyperlink w:anchor="_Toc55223237" w:history="1">
            <w:r w:rsidR="00D22236" w:rsidRPr="00154C8E">
              <w:rPr>
                <w:rStyle w:val="ad"/>
                <w:rFonts w:cs="Huawei Sans"/>
                <w:snapToGrid w:val="0"/>
              </w:rPr>
              <w:t>3.5</w:t>
            </w:r>
            <w:r w:rsidR="00D22236" w:rsidRPr="00154C8E">
              <w:rPr>
                <w:rStyle w:val="ad"/>
                <w:rFonts w:hint="eastAsia"/>
              </w:rPr>
              <w:t xml:space="preserve"> </w:t>
            </w:r>
            <w:r w:rsidR="00D22236" w:rsidRPr="00154C8E">
              <w:rPr>
                <w:rStyle w:val="ad"/>
                <w:rFonts w:hint="eastAsia"/>
              </w:rPr>
              <w:t>实验小结</w:t>
            </w:r>
            <w:r w:rsidR="00D22236">
              <w:rPr>
                <w:webHidden/>
              </w:rPr>
              <w:tab/>
            </w:r>
            <w:r w:rsidR="00D22236">
              <w:rPr>
                <w:webHidden/>
              </w:rPr>
              <w:fldChar w:fldCharType="begin"/>
            </w:r>
            <w:r w:rsidR="00D22236">
              <w:rPr>
                <w:webHidden/>
              </w:rPr>
              <w:instrText xml:space="preserve"> PAGEREF _Toc55223237 \h </w:instrText>
            </w:r>
            <w:r w:rsidR="00D22236">
              <w:rPr>
                <w:webHidden/>
              </w:rPr>
            </w:r>
            <w:r w:rsidR="00D22236">
              <w:rPr>
                <w:webHidden/>
              </w:rPr>
              <w:fldChar w:fldCharType="separate"/>
            </w:r>
            <w:r w:rsidR="00D22236">
              <w:rPr>
                <w:webHidden/>
              </w:rPr>
              <w:t>17</w:t>
            </w:r>
            <w:r w:rsidR="00D22236">
              <w:rPr>
                <w:webHidden/>
              </w:rPr>
              <w:fldChar w:fldCharType="end"/>
            </w:r>
          </w:hyperlink>
        </w:p>
        <w:p w14:paraId="5BDCE3C6" w14:textId="77777777" w:rsidR="00D22236" w:rsidRDefault="00217BEF">
          <w:pPr>
            <w:pStyle w:val="20"/>
            <w:tabs>
              <w:tab w:val="right" w:leader="dot" w:pos="9628"/>
            </w:tabs>
            <w:rPr>
              <w:rFonts w:asciiTheme="minorHAnsi" w:eastAsiaTheme="minorEastAsia" w:hAnsiTheme="minorHAnsi" w:cstheme="minorBidi"/>
              <w:kern w:val="2"/>
              <w:sz w:val="21"/>
              <w:szCs w:val="22"/>
            </w:rPr>
          </w:pPr>
          <w:hyperlink w:anchor="_Toc55223238" w:history="1">
            <w:r w:rsidR="00D22236" w:rsidRPr="00154C8E">
              <w:rPr>
                <w:rStyle w:val="ad"/>
                <w:rFonts w:cs="Huawei Sans"/>
                <w:snapToGrid w:val="0"/>
              </w:rPr>
              <w:t>3.6</w:t>
            </w:r>
            <w:r w:rsidR="00D22236" w:rsidRPr="00154C8E">
              <w:rPr>
                <w:rStyle w:val="ad"/>
                <w:rFonts w:hint="eastAsia"/>
              </w:rPr>
              <w:t xml:space="preserve"> </w:t>
            </w:r>
            <w:r w:rsidR="00D22236" w:rsidRPr="00154C8E">
              <w:rPr>
                <w:rStyle w:val="ad"/>
                <w:rFonts w:hint="eastAsia"/>
              </w:rPr>
              <w:t>参考答案</w:t>
            </w:r>
            <w:r w:rsidR="00D22236">
              <w:rPr>
                <w:webHidden/>
              </w:rPr>
              <w:tab/>
            </w:r>
            <w:r w:rsidR="00D22236">
              <w:rPr>
                <w:webHidden/>
              </w:rPr>
              <w:fldChar w:fldCharType="begin"/>
            </w:r>
            <w:r w:rsidR="00D22236">
              <w:rPr>
                <w:webHidden/>
              </w:rPr>
              <w:instrText xml:space="preserve"> PAGEREF _Toc55223238 \h </w:instrText>
            </w:r>
            <w:r w:rsidR="00D22236">
              <w:rPr>
                <w:webHidden/>
              </w:rPr>
            </w:r>
            <w:r w:rsidR="00D22236">
              <w:rPr>
                <w:webHidden/>
              </w:rPr>
              <w:fldChar w:fldCharType="separate"/>
            </w:r>
            <w:r w:rsidR="00D22236">
              <w:rPr>
                <w:webHidden/>
              </w:rPr>
              <w:t>17</w:t>
            </w:r>
            <w:r w:rsidR="00D22236">
              <w:rPr>
                <w:webHidden/>
              </w:rPr>
              <w:fldChar w:fldCharType="end"/>
            </w:r>
          </w:hyperlink>
        </w:p>
        <w:p w14:paraId="441AFCEB" w14:textId="77777777" w:rsidR="00D22236" w:rsidRDefault="00217BEF">
          <w:pPr>
            <w:pStyle w:val="12"/>
            <w:tabs>
              <w:tab w:val="right" w:leader="dot" w:pos="9628"/>
            </w:tabs>
            <w:rPr>
              <w:rFonts w:asciiTheme="minorHAnsi" w:eastAsiaTheme="minorEastAsia" w:hAnsiTheme="minorHAnsi" w:cstheme="minorBidi"/>
              <w:b w:val="0"/>
              <w:bCs w:val="0"/>
              <w:noProof/>
              <w:kern w:val="2"/>
              <w:sz w:val="21"/>
              <w:szCs w:val="22"/>
            </w:rPr>
          </w:pPr>
          <w:hyperlink w:anchor="_Toc55223239" w:history="1">
            <w:r w:rsidR="00D22236" w:rsidRPr="00154C8E">
              <w:rPr>
                <w:rStyle w:val="ad"/>
                <w:rFonts w:cs="Huawei Sans"/>
                <w:noProof/>
              </w:rPr>
              <w:t>4</w:t>
            </w:r>
            <w:r w:rsidR="00D22236" w:rsidRPr="00154C8E">
              <w:rPr>
                <w:rStyle w:val="ad"/>
                <w:rFonts w:hint="eastAsia"/>
                <w:noProof/>
              </w:rPr>
              <w:t xml:space="preserve"> </w:t>
            </w:r>
            <w:r w:rsidR="00D22236" w:rsidRPr="00154C8E">
              <w:rPr>
                <w:rStyle w:val="ad"/>
                <w:rFonts w:hint="eastAsia"/>
                <w:noProof/>
              </w:rPr>
              <w:t>鸢尾花二分类实验</w:t>
            </w:r>
            <w:r w:rsidR="00D22236">
              <w:rPr>
                <w:noProof/>
                <w:webHidden/>
              </w:rPr>
              <w:tab/>
            </w:r>
            <w:r w:rsidR="00D22236">
              <w:rPr>
                <w:noProof/>
                <w:webHidden/>
              </w:rPr>
              <w:fldChar w:fldCharType="begin"/>
            </w:r>
            <w:r w:rsidR="00D22236">
              <w:rPr>
                <w:noProof/>
                <w:webHidden/>
              </w:rPr>
              <w:instrText xml:space="preserve"> PAGEREF _Toc55223239 \h </w:instrText>
            </w:r>
            <w:r w:rsidR="00D22236">
              <w:rPr>
                <w:noProof/>
                <w:webHidden/>
              </w:rPr>
            </w:r>
            <w:r w:rsidR="00D22236">
              <w:rPr>
                <w:noProof/>
                <w:webHidden/>
              </w:rPr>
              <w:fldChar w:fldCharType="separate"/>
            </w:r>
            <w:r w:rsidR="00D22236">
              <w:rPr>
                <w:noProof/>
                <w:webHidden/>
              </w:rPr>
              <w:t>19</w:t>
            </w:r>
            <w:r w:rsidR="00D22236">
              <w:rPr>
                <w:noProof/>
                <w:webHidden/>
              </w:rPr>
              <w:fldChar w:fldCharType="end"/>
            </w:r>
          </w:hyperlink>
        </w:p>
        <w:p w14:paraId="5A65A2FA" w14:textId="77777777" w:rsidR="00D22236" w:rsidRDefault="00217BEF">
          <w:pPr>
            <w:pStyle w:val="20"/>
            <w:tabs>
              <w:tab w:val="right" w:leader="dot" w:pos="9628"/>
            </w:tabs>
            <w:rPr>
              <w:rFonts w:asciiTheme="minorHAnsi" w:eastAsiaTheme="minorEastAsia" w:hAnsiTheme="minorHAnsi" w:cstheme="minorBidi"/>
              <w:kern w:val="2"/>
              <w:sz w:val="21"/>
              <w:szCs w:val="22"/>
            </w:rPr>
          </w:pPr>
          <w:hyperlink w:anchor="_Toc55223240" w:history="1">
            <w:r w:rsidR="00D22236" w:rsidRPr="00154C8E">
              <w:rPr>
                <w:rStyle w:val="ad"/>
                <w:rFonts w:cs="Huawei Sans"/>
                <w:snapToGrid w:val="0"/>
              </w:rPr>
              <w:t>4.1</w:t>
            </w:r>
            <w:r w:rsidR="00D22236" w:rsidRPr="00154C8E">
              <w:rPr>
                <w:rStyle w:val="ad"/>
                <w:rFonts w:hint="eastAsia"/>
              </w:rPr>
              <w:t xml:space="preserve"> </w:t>
            </w:r>
            <w:r w:rsidR="00D22236" w:rsidRPr="00154C8E">
              <w:rPr>
                <w:rStyle w:val="ad"/>
                <w:rFonts w:hint="eastAsia"/>
              </w:rPr>
              <w:t>实验介绍</w:t>
            </w:r>
            <w:r w:rsidR="00D22236">
              <w:rPr>
                <w:webHidden/>
              </w:rPr>
              <w:tab/>
            </w:r>
            <w:r w:rsidR="00D22236">
              <w:rPr>
                <w:webHidden/>
              </w:rPr>
              <w:fldChar w:fldCharType="begin"/>
            </w:r>
            <w:r w:rsidR="00D22236">
              <w:rPr>
                <w:webHidden/>
              </w:rPr>
              <w:instrText xml:space="preserve"> PAGEREF _Toc55223240 \h </w:instrText>
            </w:r>
            <w:r w:rsidR="00D22236">
              <w:rPr>
                <w:webHidden/>
              </w:rPr>
            </w:r>
            <w:r w:rsidR="00D22236">
              <w:rPr>
                <w:webHidden/>
              </w:rPr>
              <w:fldChar w:fldCharType="separate"/>
            </w:r>
            <w:r w:rsidR="00D22236">
              <w:rPr>
                <w:webHidden/>
              </w:rPr>
              <w:t>19</w:t>
            </w:r>
            <w:r w:rsidR="00D22236">
              <w:rPr>
                <w:webHidden/>
              </w:rPr>
              <w:fldChar w:fldCharType="end"/>
            </w:r>
          </w:hyperlink>
        </w:p>
        <w:p w14:paraId="082A4856" w14:textId="77777777" w:rsidR="00D22236" w:rsidRDefault="00217BEF">
          <w:pPr>
            <w:pStyle w:val="31"/>
            <w:tabs>
              <w:tab w:val="right" w:leader="dot" w:pos="9628"/>
            </w:tabs>
            <w:rPr>
              <w:rFonts w:asciiTheme="minorHAnsi" w:eastAsiaTheme="minorEastAsia" w:hAnsiTheme="minorHAnsi" w:cstheme="minorBidi"/>
              <w:kern w:val="2"/>
              <w:sz w:val="21"/>
              <w:szCs w:val="22"/>
            </w:rPr>
          </w:pPr>
          <w:hyperlink w:anchor="_Toc55223241" w:history="1">
            <w:r w:rsidR="00D22236" w:rsidRPr="00154C8E">
              <w:rPr>
                <w:rStyle w:val="ad"/>
                <w:rFonts w:cs="Huawei Sans"/>
                <w:bCs/>
                <w:snapToGrid w:val="0"/>
              </w:rPr>
              <w:t>4.1.1</w:t>
            </w:r>
            <w:r w:rsidR="00D22236" w:rsidRPr="00154C8E">
              <w:rPr>
                <w:rStyle w:val="ad"/>
                <w:rFonts w:ascii="方正兰亭黑简体" w:hint="eastAsia"/>
              </w:rPr>
              <w:t xml:space="preserve"> 简介</w:t>
            </w:r>
            <w:r w:rsidR="00D22236">
              <w:rPr>
                <w:webHidden/>
              </w:rPr>
              <w:tab/>
            </w:r>
            <w:r w:rsidR="00D22236">
              <w:rPr>
                <w:webHidden/>
              </w:rPr>
              <w:fldChar w:fldCharType="begin"/>
            </w:r>
            <w:r w:rsidR="00D22236">
              <w:rPr>
                <w:webHidden/>
              </w:rPr>
              <w:instrText xml:space="preserve"> PAGEREF _Toc55223241 \h </w:instrText>
            </w:r>
            <w:r w:rsidR="00D22236">
              <w:rPr>
                <w:webHidden/>
              </w:rPr>
            </w:r>
            <w:r w:rsidR="00D22236">
              <w:rPr>
                <w:webHidden/>
              </w:rPr>
              <w:fldChar w:fldCharType="separate"/>
            </w:r>
            <w:r w:rsidR="00D22236">
              <w:rPr>
                <w:webHidden/>
              </w:rPr>
              <w:t>19</w:t>
            </w:r>
            <w:r w:rsidR="00D22236">
              <w:rPr>
                <w:webHidden/>
              </w:rPr>
              <w:fldChar w:fldCharType="end"/>
            </w:r>
          </w:hyperlink>
        </w:p>
        <w:p w14:paraId="5925B3DA" w14:textId="77777777" w:rsidR="00D22236" w:rsidRDefault="00217BEF">
          <w:pPr>
            <w:pStyle w:val="31"/>
            <w:tabs>
              <w:tab w:val="right" w:leader="dot" w:pos="9628"/>
            </w:tabs>
            <w:rPr>
              <w:rFonts w:asciiTheme="minorHAnsi" w:eastAsiaTheme="minorEastAsia" w:hAnsiTheme="minorHAnsi" w:cstheme="minorBidi"/>
              <w:kern w:val="2"/>
              <w:sz w:val="21"/>
              <w:szCs w:val="22"/>
            </w:rPr>
          </w:pPr>
          <w:hyperlink w:anchor="_Toc55223242" w:history="1">
            <w:r w:rsidR="00D22236" w:rsidRPr="00154C8E">
              <w:rPr>
                <w:rStyle w:val="ad"/>
                <w:rFonts w:cs="Huawei Sans"/>
                <w:bCs/>
                <w:snapToGrid w:val="0"/>
              </w:rPr>
              <w:t>4.1.2</w:t>
            </w:r>
            <w:r w:rsidR="00D22236" w:rsidRPr="00154C8E">
              <w:rPr>
                <w:rStyle w:val="ad"/>
                <w:rFonts w:ascii="方正兰亭黑简体" w:hint="eastAsia"/>
              </w:rPr>
              <w:t xml:space="preserve"> 实验目的</w:t>
            </w:r>
            <w:r w:rsidR="00D22236">
              <w:rPr>
                <w:webHidden/>
              </w:rPr>
              <w:tab/>
            </w:r>
            <w:r w:rsidR="00D22236">
              <w:rPr>
                <w:webHidden/>
              </w:rPr>
              <w:fldChar w:fldCharType="begin"/>
            </w:r>
            <w:r w:rsidR="00D22236">
              <w:rPr>
                <w:webHidden/>
              </w:rPr>
              <w:instrText xml:space="preserve"> PAGEREF _Toc55223242 \h </w:instrText>
            </w:r>
            <w:r w:rsidR="00D22236">
              <w:rPr>
                <w:webHidden/>
              </w:rPr>
            </w:r>
            <w:r w:rsidR="00D22236">
              <w:rPr>
                <w:webHidden/>
              </w:rPr>
              <w:fldChar w:fldCharType="separate"/>
            </w:r>
            <w:r w:rsidR="00D22236">
              <w:rPr>
                <w:webHidden/>
              </w:rPr>
              <w:t>19</w:t>
            </w:r>
            <w:r w:rsidR="00D22236">
              <w:rPr>
                <w:webHidden/>
              </w:rPr>
              <w:fldChar w:fldCharType="end"/>
            </w:r>
          </w:hyperlink>
        </w:p>
        <w:p w14:paraId="16719D45" w14:textId="77777777" w:rsidR="00D22236" w:rsidRDefault="00217BEF">
          <w:pPr>
            <w:pStyle w:val="20"/>
            <w:tabs>
              <w:tab w:val="right" w:leader="dot" w:pos="9628"/>
            </w:tabs>
            <w:rPr>
              <w:rFonts w:asciiTheme="minorHAnsi" w:eastAsiaTheme="minorEastAsia" w:hAnsiTheme="minorHAnsi" w:cstheme="minorBidi"/>
              <w:kern w:val="2"/>
              <w:sz w:val="21"/>
              <w:szCs w:val="22"/>
            </w:rPr>
          </w:pPr>
          <w:hyperlink w:anchor="_Toc55223243" w:history="1">
            <w:r w:rsidR="00D22236" w:rsidRPr="00154C8E">
              <w:rPr>
                <w:rStyle w:val="ad"/>
                <w:rFonts w:cs="Huawei Sans"/>
                <w:snapToGrid w:val="0"/>
              </w:rPr>
              <w:t>4.2</w:t>
            </w:r>
            <w:r w:rsidR="00D22236" w:rsidRPr="00154C8E">
              <w:rPr>
                <w:rStyle w:val="ad"/>
                <w:rFonts w:hint="eastAsia"/>
              </w:rPr>
              <w:t xml:space="preserve"> </w:t>
            </w:r>
            <w:r w:rsidR="00D22236" w:rsidRPr="00154C8E">
              <w:rPr>
                <w:rStyle w:val="ad"/>
                <w:rFonts w:hint="eastAsia"/>
              </w:rPr>
              <w:t>实验环境要求</w:t>
            </w:r>
            <w:r w:rsidR="00D22236">
              <w:rPr>
                <w:webHidden/>
              </w:rPr>
              <w:tab/>
            </w:r>
            <w:r w:rsidR="00D22236">
              <w:rPr>
                <w:webHidden/>
              </w:rPr>
              <w:fldChar w:fldCharType="begin"/>
            </w:r>
            <w:r w:rsidR="00D22236">
              <w:rPr>
                <w:webHidden/>
              </w:rPr>
              <w:instrText xml:space="preserve"> PAGEREF _Toc55223243 \h </w:instrText>
            </w:r>
            <w:r w:rsidR="00D22236">
              <w:rPr>
                <w:webHidden/>
              </w:rPr>
            </w:r>
            <w:r w:rsidR="00D22236">
              <w:rPr>
                <w:webHidden/>
              </w:rPr>
              <w:fldChar w:fldCharType="separate"/>
            </w:r>
            <w:r w:rsidR="00D22236">
              <w:rPr>
                <w:webHidden/>
              </w:rPr>
              <w:t>19</w:t>
            </w:r>
            <w:r w:rsidR="00D22236">
              <w:rPr>
                <w:webHidden/>
              </w:rPr>
              <w:fldChar w:fldCharType="end"/>
            </w:r>
          </w:hyperlink>
        </w:p>
        <w:p w14:paraId="1FAB2933" w14:textId="77777777" w:rsidR="00D22236" w:rsidRDefault="00217BEF">
          <w:pPr>
            <w:pStyle w:val="20"/>
            <w:tabs>
              <w:tab w:val="right" w:leader="dot" w:pos="9628"/>
            </w:tabs>
            <w:rPr>
              <w:rFonts w:asciiTheme="minorHAnsi" w:eastAsiaTheme="minorEastAsia" w:hAnsiTheme="minorHAnsi" w:cstheme="minorBidi"/>
              <w:kern w:val="2"/>
              <w:sz w:val="21"/>
              <w:szCs w:val="22"/>
            </w:rPr>
          </w:pPr>
          <w:hyperlink w:anchor="_Toc55223244" w:history="1">
            <w:r w:rsidR="00D22236" w:rsidRPr="00154C8E">
              <w:rPr>
                <w:rStyle w:val="ad"/>
                <w:rFonts w:cs="Huawei Sans"/>
                <w:snapToGrid w:val="0"/>
              </w:rPr>
              <w:t>4.3</w:t>
            </w:r>
            <w:r w:rsidR="00D22236" w:rsidRPr="00154C8E">
              <w:rPr>
                <w:rStyle w:val="ad"/>
                <w:rFonts w:hint="eastAsia"/>
              </w:rPr>
              <w:t xml:space="preserve"> </w:t>
            </w:r>
            <w:r w:rsidR="00D22236" w:rsidRPr="00154C8E">
              <w:rPr>
                <w:rStyle w:val="ad"/>
                <w:rFonts w:hint="eastAsia"/>
              </w:rPr>
              <w:t>实验总体设计</w:t>
            </w:r>
            <w:r w:rsidR="00D22236">
              <w:rPr>
                <w:webHidden/>
              </w:rPr>
              <w:tab/>
            </w:r>
            <w:r w:rsidR="00D22236">
              <w:rPr>
                <w:webHidden/>
              </w:rPr>
              <w:fldChar w:fldCharType="begin"/>
            </w:r>
            <w:r w:rsidR="00D22236">
              <w:rPr>
                <w:webHidden/>
              </w:rPr>
              <w:instrText xml:space="preserve"> PAGEREF _Toc55223244 \h </w:instrText>
            </w:r>
            <w:r w:rsidR="00D22236">
              <w:rPr>
                <w:webHidden/>
              </w:rPr>
            </w:r>
            <w:r w:rsidR="00D22236">
              <w:rPr>
                <w:webHidden/>
              </w:rPr>
              <w:fldChar w:fldCharType="separate"/>
            </w:r>
            <w:r w:rsidR="00D22236">
              <w:rPr>
                <w:webHidden/>
              </w:rPr>
              <w:t>20</w:t>
            </w:r>
            <w:r w:rsidR="00D22236">
              <w:rPr>
                <w:webHidden/>
              </w:rPr>
              <w:fldChar w:fldCharType="end"/>
            </w:r>
          </w:hyperlink>
        </w:p>
        <w:p w14:paraId="045847CC" w14:textId="77777777" w:rsidR="00D22236" w:rsidRDefault="00217BEF">
          <w:pPr>
            <w:pStyle w:val="20"/>
            <w:tabs>
              <w:tab w:val="right" w:leader="dot" w:pos="9628"/>
            </w:tabs>
            <w:rPr>
              <w:rFonts w:asciiTheme="minorHAnsi" w:eastAsiaTheme="minorEastAsia" w:hAnsiTheme="minorHAnsi" w:cstheme="minorBidi"/>
              <w:kern w:val="2"/>
              <w:sz w:val="21"/>
              <w:szCs w:val="22"/>
            </w:rPr>
          </w:pPr>
          <w:hyperlink w:anchor="_Toc55223245" w:history="1">
            <w:r w:rsidR="00D22236" w:rsidRPr="00154C8E">
              <w:rPr>
                <w:rStyle w:val="ad"/>
                <w:rFonts w:cs="Huawei Sans"/>
                <w:snapToGrid w:val="0"/>
              </w:rPr>
              <w:t>4.4</w:t>
            </w:r>
            <w:r w:rsidR="00D22236" w:rsidRPr="00154C8E">
              <w:rPr>
                <w:rStyle w:val="ad"/>
                <w:rFonts w:hint="eastAsia"/>
              </w:rPr>
              <w:t xml:space="preserve"> </w:t>
            </w:r>
            <w:r w:rsidR="00D22236" w:rsidRPr="00154C8E">
              <w:rPr>
                <w:rStyle w:val="ad"/>
                <w:rFonts w:hint="eastAsia"/>
              </w:rPr>
              <w:t>实验过程</w:t>
            </w:r>
            <w:r w:rsidR="00D22236">
              <w:rPr>
                <w:webHidden/>
              </w:rPr>
              <w:tab/>
            </w:r>
            <w:r w:rsidR="00D22236">
              <w:rPr>
                <w:webHidden/>
              </w:rPr>
              <w:fldChar w:fldCharType="begin"/>
            </w:r>
            <w:r w:rsidR="00D22236">
              <w:rPr>
                <w:webHidden/>
              </w:rPr>
              <w:instrText xml:space="preserve"> PAGEREF _Toc55223245 \h </w:instrText>
            </w:r>
            <w:r w:rsidR="00D22236">
              <w:rPr>
                <w:webHidden/>
              </w:rPr>
            </w:r>
            <w:r w:rsidR="00D22236">
              <w:rPr>
                <w:webHidden/>
              </w:rPr>
              <w:fldChar w:fldCharType="separate"/>
            </w:r>
            <w:r w:rsidR="00D22236">
              <w:rPr>
                <w:webHidden/>
              </w:rPr>
              <w:t>20</w:t>
            </w:r>
            <w:r w:rsidR="00D22236">
              <w:rPr>
                <w:webHidden/>
              </w:rPr>
              <w:fldChar w:fldCharType="end"/>
            </w:r>
          </w:hyperlink>
        </w:p>
        <w:p w14:paraId="49C70E69" w14:textId="77777777" w:rsidR="00D22236" w:rsidRDefault="00217BEF">
          <w:pPr>
            <w:pStyle w:val="31"/>
            <w:tabs>
              <w:tab w:val="right" w:leader="dot" w:pos="9628"/>
            </w:tabs>
            <w:rPr>
              <w:rFonts w:asciiTheme="minorHAnsi" w:eastAsiaTheme="minorEastAsia" w:hAnsiTheme="minorHAnsi" w:cstheme="minorBidi"/>
              <w:kern w:val="2"/>
              <w:sz w:val="21"/>
              <w:szCs w:val="22"/>
            </w:rPr>
          </w:pPr>
          <w:hyperlink w:anchor="_Toc55223246" w:history="1">
            <w:r w:rsidR="00D22236" w:rsidRPr="00154C8E">
              <w:rPr>
                <w:rStyle w:val="ad"/>
                <w:rFonts w:cs="Huawei Sans"/>
                <w:bCs/>
                <w:snapToGrid w:val="0"/>
              </w:rPr>
              <w:t>4.4.1</w:t>
            </w:r>
            <w:r w:rsidR="00D22236" w:rsidRPr="00154C8E">
              <w:rPr>
                <w:rStyle w:val="ad"/>
                <w:rFonts w:hint="eastAsia"/>
              </w:rPr>
              <w:t xml:space="preserve"> </w:t>
            </w:r>
            <w:r w:rsidR="00D22236" w:rsidRPr="00154C8E">
              <w:rPr>
                <w:rStyle w:val="ad"/>
                <w:rFonts w:hint="eastAsia"/>
              </w:rPr>
              <w:t>数据准备</w:t>
            </w:r>
            <w:r w:rsidR="00D22236">
              <w:rPr>
                <w:webHidden/>
              </w:rPr>
              <w:tab/>
            </w:r>
            <w:r w:rsidR="00D22236">
              <w:rPr>
                <w:webHidden/>
              </w:rPr>
              <w:fldChar w:fldCharType="begin"/>
            </w:r>
            <w:r w:rsidR="00D22236">
              <w:rPr>
                <w:webHidden/>
              </w:rPr>
              <w:instrText xml:space="preserve"> PAGEREF _Toc55223246 \h </w:instrText>
            </w:r>
            <w:r w:rsidR="00D22236">
              <w:rPr>
                <w:webHidden/>
              </w:rPr>
            </w:r>
            <w:r w:rsidR="00D22236">
              <w:rPr>
                <w:webHidden/>
              </w:rPr>
              <w:fldChar w:fldCharType="separate"/>
            </w:r>
            <w:r w:rsidR="00D22236">
              <w:rPr>
                <w:webHidden/>
              </w:rPr>
              <w:t>20</w:t>
            </w:r>
            <w:r w:rsidR="00D22236">
              <w:rPr>
                <w:webHidden/>
              </w:rPr>
              <w:fldChar w:fldCharType="end"/>
            </w:r>
          </w:hyperlink>
        </w:p>
        <w:p w14:paraId="7480BFE9" w14:textId="77777777" w:rsidR="00D22236" w:rsidRDefault="00217BEF">
          <w:pPr>
            <w:pStyle w:val="31"/>
            <w:tabs>
              <w:tab w:val="right" w:leader="dot" w:pos="9628"/>
            </w:tabs>
            <w:rPr>
              <w:rFonts w:asciiTheme="minorHAnsi" w:eastAsiaTheme="minorEastAsia" w:hAnsiTheme="minorHAnsi" w:cstheme="minorBidi"/>
              <w:kern w:val="2"/>
              <w:sz w:val="21"/>
              <w:szCs w:val="22"/>
            </w:rPr>
          </w:pPr>
          <w:hyperlink w:anchor="_Toc55223247" w:history="1">
            <w:r w:rsidR="00D22236" w:rsidRPr="00154C8E">
              <w:rPr>
                <w:rStyle w:val="ad"/>
                <w:rFonts w:cs="Huawei Sans"/>
                <w:bCs/>
                <w:snapToGrid w:val="0"/>
              </w:rPr>
              <w:t>4.4.2</w:t>
            </w:r>
            <w:r w:rsidR="00D22236" w:rsidRPr="00154C8E">
              <w:rPr>
                <w:rStyle w:val="ad"/>
                <w:rFonts w:hint="eastAsia"/>
              </w:rPr>
              <w:t xml:space="preserve"> </w:t>
            </w:r>
            <w:r w:rsidR="00D22236" w:rsidRPr="00154C8E">
              <w:rPr>
                <w:rStyle w:val="ad"/>
                <w:rFonts w:hint="eastAsia"/>
              </w:rPr>
              <w:t>数据读取与处理</w:t>
            </w:r>
            <w:r w:rsidR="00D22236">
              <w:rPr>
                <w:webHidden/>
              </w:rPr>
              <w:tab/>
            </w:r>
            <w:r w:rsidR="00D22236">
              <w:rPr>
                <w:webHidden/>
              </w:rPr>
              <w:fldChar w:fldCharType="begin"/>
            </w:r>
            <w:r w:rsidR="00D22236">
              <w:rPr>
                <w:webHidden/>
              </w:rPr>
              <w:instrText xml:space="preserve"> PAGEREF _Toc55223247 \h </w:instrText>
            </w:r>
            <w:r w:rsidR="00D22236">
              <w:rPr>
                <w:webHidden/>
              </w:rPr>
            </w:r>
            <w:r w:rsidR="00D22236">
              <w:rPr>
                <w:webHidden/>
              </w:rPr>
              <w:fldChar w:fldCharType="separate"/>
            </w:r>
            <w:r w:rsidR="00D22236">
              <w:rPr>
                <w:webHidden/>
              </w:rPr>
              <w:t>21</w:t>
            </w:r>
            <w:r w:rsidR="00D22236">
              <w:rPr>
                <w:webHidden/>
              </w:rPr>
              <w:fldChar w:fldCharType="end"/>
            </w:r>
          </w:hyperlink>
        </w:p>
        <w:p w14:paraId="0A4F51D2" w14:textId="77777777" w:rsidR="00D22236" w:rsidRDefault="00217BEF">
          <w:pPr>
            <w:pStyle w:val="31"/>
            <w:tabs>
              <w:tab w:val="right" w:leader="dot" w:pos="9628"/>
            </w:tabs>
            <w:rPr>
              <w:rFonts w:asciiTheme="minorHAnsi" w:eastAsiaTheme="minorEastAsia" w:hAnsiTheme="minorHAnsi" w:cstheme="minorBidi"/>
              <w:kern w:val="2"/>
              <w:sz w:val="21"/>
              <w:szCs w:val="22"/>
            </w:rPr>
          </w:pPr>
          <w:hyperlink w:anchor="_Toc55223248" w:history="1">
            <w:r w:rsidR="00D22236" w:rsidRPr="00154C8E">
              <w:rPr>
                <w:rStyle w:val="ad"/>
                <w:rFonts w:cs="Huawei Sans"/>
                <w:bCs/>
                <w:snapToGrid w:val="0"/>
              </w:rPr>
              <w:t>4.4.3</w:t>
            </w:r>
            <w:r w:rsidR="00D22236" w:rsidRPr="00154C8E">
              <w:rPr>
                <w:rStyle w:val="ad"/>
                <w:rFonts w:hint="eastAsia"/>
              </w:rPr>
              <w:t xml:space="preserve"> </w:t>
            </w:r>
            <w:r w:rsidR="00D22236" w:rsidRPr="00154C8E">
              <w:rPr>
                <w:rStyle w:val="ad"/>
                <w:rFonts w:hint="eastAsia"/>
              </w:rPr>
              <w:t>模型建立与训练</w:t>
            </w:r>
            <w:r w:rsidR="00D22236">
              <w:rPr>
                <w:webHidden/>
              </w:rPr>
              <w:tab/>
            </w:r>
            <w:r w:rsidR="00D22236">
              <w:rPr>
                <w:webHidden/>
              </w:rPr>
              <w:fldChar w:fldCharType="begin"/>
            </w:r>
            <w:r w:rsidR="00D22236">
              <w:rPr>
                <w:webHidden/>
              </w:rPr>
              <w:instrText xml:space="preserve"> PAGEREF _Toc55223248 \h </w:instrText>
            </w:r>
            <w:r w:rsidR="00D22236">
              <w:rPr>
                <w:webHidden/>
              </w:rPr>
            </w:r>
            <w:r w:rsidR="00D22236">
              <w:rPr>
                <w:webHidden/>
              </w:rPr>
              <w:fldChar w:fldCharType="separate"/>
            </w:r>
            <w:r w:rsidR="00D22236">
              <w:rPr>
                <w:webHidden/>
              </w:rPr>
              <w:t>22</w:t>
            </w:r>
            <w:r w:rsidR="00D22236">
              <w:rPr>
                <w:webHidden/>
              </w:rPr>
              <w:fldChar w:fldCharType="end"/>
            </w:r>
          </w:hyperlink>
        </w:p>
        <w:p w14:paraId="2002A8A7" w14:textId="77777777" w:rsidR="00D22236" w:rsidRDefault="00217BEF">
          <w:pPr>
            <w:pStyle w:val="31"/>
            <w:tabs>
              <w:tab w:val="right" w:leader="dot" w:pos="9628"/>
            </w:tabs>
            <w:rPr>
              <w:rFonts w:asciiTheme="minorHAnsi" w:eastAsiaTheme="minorEastAsia" w:hAnsiTheme="minorHAnsi" w:cstheme="minorBidi"/>
              <w:kern w:val="2"/>
              <w:sz w:val="21"/>
              <w:szCs w:val="22"/>
            </w:rPr>
          </w:pPr>
          <w:hyperlink w:anchor="_Toc55223249" w:history="1">
            <w:r w:rsidR="00D22236" w:rsidRPr="00154C8E">
              <w:rPr>
                <w:rStyle w:val="ad"/>
                <w:rFonts w:cs="Huawei Sans"/>
                <w:bCs/>
                <w:snapToGrid w:val="0"/>
              </w:rPr>
              <w:t>4.4.4</w:t>
            </w:r>
            <w:r w:rsidR="00D22236" w:rsidRPr="00154C8E">
              <w:rPr>
                <w:rStyle w:val="ad"/>
                <w:rFonts w:hint="eastAsia"/>
              </w:rPr>
              <w:t xml:space="preserve"> </w:t>
            </w:r>
            <w:r w:rsidR="00D22236" w:rsidRPr="00154C8E">
              <w:rPr>
                <w:rStyle w:val="ad"/>
                <w:rFonts w:hint="eastAsia"/>
              </w:rPr>
              <w:t>模型评估</w:t>
            </w:r>
            <w:r w:rsidR="00D22236">
              <w:rPr>
                <w:webHidden/>
              </w:rPr>
              <w:tab/>
            </w:r>
            <w:r w:rsidR="00D22236">
              <w:rPr>
                <w:webHidden/>
              </w:rPr>
              <w:fldChar w:fldCharType="begin"/>
            </w:r>
            <w:r w:rsidR="00D22236">
              <w:rPr>
                <w:webHidden/>
              </w:rPr>
              <w:instrText xml:space="preserve"> PAGEREF _Toc55223249 \h </w:instrText>
            </w:r>
            <w:r w:rsidR="00D22236">
              <w:rPr>
                <w:webHidden/>
              </w:rPr>
            </w:r>
            <w:r w:rsidR="00D22236">
              <w:rPr>
                <w:webHidden/>
              </w:rPr>
              <w:fldChar w:fldCharType="separate"/>
            </w:r>
            <w:r w:rsidR="00D22236">
              <w:rPr>
                <w:webHidden/>
              </w:rPr>
              <w:t>24</w:t>
            </w:r>
            <w:r w:rsidR="00D22236">
              <w:rPr>
                <w:webHidden/>
              </w:rPr>
              <w:fldChar w:fldCharType="end"/>
            </w:r>
          </w:hyperlink>
        </w:p>
        <w:p w14:paraId="210CCD76" w14:textId="77777777" w:rsidR="00D22236" w:rsidRDefault="00217BEF">
          <w:pPr>
            <w:pStyle w:val="20"/>
            <w:tabs>
              <w:tab w:val="right" w:leader="dot" w:pos="9628"/>
            </w:tabs>
            <w:rPr>
              <w:rFonts w:asciiTheme="minorHAnsi" w:eastAsiaTheme="minorEastAsia" w:hAnsiTheme="minorHAnsi" w:cstheme="minorBidi"/>
              <w:kern w:val="2"/>
              <w:sz w:val="21"/>
              <w:szCs w:val="22"/>
            </w:rPr>
          </w:pPr>
          <w:hyperlink w:anchor="_Toc55223250" w:history="1">
            <w:r w:rsidR="00D22236" w:rsidRPr="00154C8E">
              <w:rPr>
                <w:rStyle w:val="ad"/>
                <w:rFonts w:cs="Huawei Sans"/>
                <w:snapToGrid w:val="0"/>
              </w:rPr>
              <w:t>4.5</w:t>
            </w:r>
            <w:r w:rsidR="00D22236" w:rsidRPr="00154C8E">
              <w:rPr>
                <w:rStyle w:val="ad"/>
                <w:rFonts w:hint="eastAsia"/>
              </w:rPr>
              <w:t xml:space="preserve"> </w:t>
            </w:r>
            <w:r w:rsidR="00D22236" w:rsidRPr="00154C8E">
              <w:rPr>
                <w:rStyle w:val="ad"/>
                <w:rFonts w:hint="eastAsia"/>
              </w:rPr>
              <w:t>实验小结</w:t>
            </w:r>
            <w:r w:rsidR="00D22236">
              <w:rPr>
                <w:webHidden/>
              </w:rPr>
              <w:tab/>
            </w:r>
            <w:r w:rsidR="00D22236">
              <w:rPr>
                <w:webHidden/>
              </w:rPr>
              <w:fldChar w:fldCharType="begin"/>
            </w:r>
            <w:r w:rsidR="00D22236">
              <w:rPr>
                <w:webHidden/>
              </w:rPr>
              <w:instrText xml:space="preserve"> PAGEREF _Toc55223250 \h </w:instrText>
            </w:r>
            <w:r w:rsidR="00D22236">
              <w:rPr>
                <w:webHidden/>
              </w:rPr>
            </w:r>
            <w:r w:rsidR="00D22236">
              <w:rPr>
                <w:webHidden/>
              </w:rPr>
              <w:fldChar w:fldCharType="separate"/>
            </w:r>
            <w:r w:rsidR="00D22236">
              <w:rPr>
                <w:webHidden/>
              </w:rPr>
              <w:t>24</w:t>
            </w:r>
            <w:r w:rsidR="00D22236">
              <w:rPr>
                <w:webHidden/>
              </w:rPr>
              <w:fldChar w:fldCharType="end"/>
            </w:r>
          </w:hyperlink>
        </w:p>
        <w:p w14:paraId="0332E397" w14:textId="77777777" w:rsidR="00D22236" w:rsidRDefault="00217BEF">
          <w:pPr>
            <w:pStyle w:val="20"/>
            <w:tabs>
              <w:tab w:val="right" w:leader="dot" w:pos="9628"/>
            </w:tabs>
            <w:rPr>
              <w:rFonts w:asciiTheme="minorHAnsi" w:eastAsiaTheme="minorEastAsia" w:hAnsiTheme="minorHAnsi" w:cstheme="minorBidi"/>
              <w:kern w:val="2"/>
              <w:sz w:val="21"/>
              <w:szCs w:val="22"/>
            </w:rPr>
          </w:pPr>
          <w:hyperlink w:anchor="_Toc55223251" w:history="1">
            <w:r w:rsidR="00D22236" w:rsidRPr="00154C8E">
              <w:rPr>
                <w:rStyle w:val="ad"/>
                <w:rFonts w:cs="Huawei Sans"/>
                <w:snapToGrid w:val="0"/>
              </w:rPr>
              <w:t>4.6</w:t>
            </w:r>
            <w:r w:rsidR="00D22236" w:rsidRPr="00154C8E">
              <w:rPr>
                <w:rStyle w:val="ad"/>
                <w:rFonts w:hint="eastAsia"/>
              </w:rPr>
              <w:t xml:space="preserve"> </w:t>
            </w:r>
            <w:r w:rsidR="00D22236" w:rsidRPr="00154C8E">
              <w:rPr>
                <w:rStyle w:val="ad"/>
                <w:rFonts w:hint="eastAsia"/>
              </w:rPr>
              <w:t>创新设计</w:t>
            </w:r>
            <w:r w:rsidR="00D22236">
              <w:rPr>
                <w:webHidden/>
              </w:rPr>
              <w:tab/>
            </w:r>
            <w:r w:rsidR="00D22236">
              <w:rPr>
                <w:webHidden/>
              </w:rPr>
              <w:fldChar w:fldCharType="begin"/>
            </w:r>
            <w:r w:rsidR="00D22236">
              <w:rPr>
                <w:webHidden/>
              </w:rPr>
              <w:instrText xml:space="preserve"> PAGEREF _Toc55223251 \h </w:instrText>
            </w:r>
            <w:r w:rsidR="00D22236">
              <w:rPr>
                <w:webHidden/>
              </w:rPr>
            </w:r>
            <w:r w:rsidR="00D22236">
              <w:rPr>
                <w:webHidden/>
              </w:rPr>
              <w:fldChar w:fldCharType="separate"/>
            </w:r>
            <w:r w:rsidR="00D22236">
              <w:rPr>
                <w:webHidden/>
              </w:rPr>
              <w:t>24</w:t>
            </w:r>
            <w:r w:rsidR="00D22236">
              <w:rPr>
                <w:webHidden/>
              </w:rPr>
              <w:fldChar w:fldCharType="end"/>
            </w:r>
          </w:hyperlink>
        </w:p>
        <w:p w14:paraId="5251C26A" w14:textId="77777777" w:rsidR="00D22236" w:rsidRDefault="00217BEF">
          <w:pPr>
            <w:pStyle w:val="12"/>
            <w:tabs>
              <w:tab w:val="right" w:leader="dot" w:pos="9628"/>
            </w:tabs>
            <w:rPr>
              <w:rFonts w:asciiTheme="minorHAnsi" w:eastAsiaTheme="minorEastAsia" w:hAnsiTheme="minorHAnsi" w:cstheme="minorBidi"/>
              <w:b w:val="0"/>
              <w:bCs w:val="0"/>
              <w:noProof/>
              <w:kern w:val="2"/>
              <w:sz w:val="21"/>
              <w:szCs w:val="22"/>
            </w:rPr>
          </w:pPr>
          <w:hyperlink w:anchor="_Toc55223252" w:history="1">
            <w:r w:rsidR="00D22236" w:rsidRPr="00154C8E">
              <w:rPr>
                <w:rStyle w:val="ad"/>
                <w:rFonts w:cs="Huawei Sans"/>
                <w:noProof/>
              </w:rPr>
              <w:t>5</w:t>
            </w:r>
            <w:r w:rsidR="00D22236" w:rsidRPr="00154C8E">
              <w:rPr>
                <w:rStyle w:val="ad"/>
                <w:rFonts w:hint="eastAsia"/>
                <w:noProof/>
              </w:rPr>
              <w:t xml:space="preserve"> </w:t>
            </w:r>
            <w:r w:rsidR="00D22236" w:rsidRPr="00154C8E">
              <w:rPr>
                <w:rStyle w:val="ad"/>
                <w:rFonts w:hint="eastAsia"/>
                <w:noProof/>
              </w:rPr>
              <w:t>糖尿病预测</w:t>
            </w:r>
            <w:r w:rsidR="00D22236">
              <w:rPr>
                <w:noProof/>
                <w:webHidden/>
              </w:rPr>
              <w:tab/>
            </w:r>
            <w:r w:rsidR="00D22236">
              <w:rPr>
                <w:noProof/>
                <w:webHidden/>
              </w:rPr>
              <w:fldChar w:fldCharType="begin"/>
            </w:r>
            <w:r w:rsidR="00D22236">
              <w:rPr>
                <w:noProof/>
                <w:webHidden/>
              </w:rPr>
              <w:instrText xml:space="preserve"> PAGEREF _Toc55223252 \h </w:instrText>
            </w:r>
            <w:r w:rsidR="00D22236">
              <w:rPr>
                <w:noProof/>
                <w:webHidden/>
              </w:rPr>
            </w:r>
            <w:r w:rsidR="00D22236">
              <w:rPr>
                <w:noProof/>
                <w:webHidden/>
              </w:rPr>
              <w:fldChar w:fldCharType="separate"/>
            </w:r>
            <w:r w:rsidR="00D22236">
              <w:rPr>
                <w:noProof/>
                <w:webHidden/>
              </w:rPr>
              <w:t>25</w:t>
            </w:r>
            <w:r w:rsidR="00D22236">
              <w:rPr>
                <w:noProof/>
                <w:webHidden/>
              </w:rPr>
              <w:fldChar w:fldCharType="end"/>
            </w:r>
          </w:hyperlink>
        </w:p>
        <w:p w14:paraId="259C3CF2" w14:textId="77777777" w:rsidR="00D22236" w:rsidRDefault="00217BEF">
          <w:pPr>
            <w:pStyle w:val="20"/>
            <w:tabs>
              <w:tab w:val="right" w:leader="dot" w:pos="9628"/>
            </w:tabs>
            <w:rPr>
              <w:rFonts w:asciiTheme="minorHAnsi" w:eastAsiaTheme="minorEastAsia" w:hAnsiTheme="minorHAnsi" w:cstheme="minorBidi"/>
              <w:kern w:val="2"/>
              <w:sz w:val="21"/>
              <w:szCs w:val="22"/>
            </w:rPr>
          </w:pPr>
          <w:hyperlink w:anchor="_Toc55223253" w:history="1">
            <w:r w:rsidR="00D22236" w:rsidRPr="00154C8E">
              <w:rPr>
                <w:rStyle w:val="ad"/>
                <w:rFonts w:cs="Huawei Sans"/>
                <w:snapToGrid w:val="0"/>
              </w:rPr>
              <w:t>5.1</w:t>
            </w:r>
            <w:r w:rsidR="00D22236" w:rsidRPr="00154C8E">
              <w:rPr>
                <w:rStyle w:val="ad"/>
                <w:rFonts w:hint="eastAsia"/>
              </w:rPr>
              <w:t xml:space="preserve"> </w:t>
            </w:r>
            <w:r w:rsidR="00D22236" w:rsidRPr="00154C8E">
              <w:rPr>
                <w:rStyle w:val="ad"/>
                <w:rFonts w:hint="eastAsia"/>
              </w:rPr>
              <w:t>实验说明</w:t>
            </w:r>
            <w:r w:rsidR="00D22236">
              <w:rPr>
                <w:webHidden/>
              </w:rPr>
              <w:tab/>
            </w:r>
            <w:r w:rsidR="00D22236">
              <w:rPr>
                <w:webHidden/>
              </w:rPr>
              <w:fldChar w:fldCharType="begin"/>
            </w:r>
            <w:r w:rsidR="00D22236">
              <w:rPr>
                <w:webHidden/>
              </w:rPr>
              <w:instrText xml:space="preserve"> PAGEREF _Toc55223253 \h </w:instrText>
            </w:r>
            <w:r w:rsidR="00D22236">
              <w:rPr>
                <w:webHidden/>
              </w:rPr>
            </w:r>
            <w:r w:rsidR="00D22236">
              <w:rPr>
                <w:webHidden/>
              </w:rPr>
              <w:fldChar w:fldCharType="separate"/>
            </w:r>
            <w:r w:rsidR="00D22236">
              <w:rPr>
                <w:webHidden/>
              </w:rPr>
              <w:t>25</w:t>
            </w:r>
            <w:r w:rsidR="00D22236">
              <w:rPr>
                <w:webHidden/>
              </w:rPr>
              <w:fldChar w:fldCharType="end"/>
            </w:r>
          </w:hyperlink>
        </w:p>
        <w:p w14:paraId="75DAD1A0" w14:textId="77777777" w:rsidR="00D22236" w:rsidRDefault="00217BEF">
          <w:pPr>
            <w:pStyle w:val="20"/>
            <w:tabs>
              <w:tab w:val="right" w:leader="dot" w:pos="9628"/>
            </w:tabs>
            <w:rPr>
              <w:rFonts w:asciiTheme="minorHAnsi" w:eastAsiaTheme="minorEastAsia" w:hAnsiTheme="minorHAnsi" w:cstheme="minorBidi"/>
              <w:kern w:val="2"/>
              <w:sz w:val="21"/>
              <w:szCs w:val="22"/>
            </w:rPr>
          </w:pPr>
          <w:hyperlink w:anchor="_Toc55223254" w:history="1">
            <w:r w:rsidR="00D22236" w:rsidRPr="00154C8E">
              <w:rPr>
                <w:rStyle w:val="ad"/>
                <w:rFonts w:cs="Huawei Sans"/>
                <w:snapToGrid w:val="0"/>
              </w:rPr>
              <w:t>5.2</w:t>
            </w:r>
            <w:r w:rsidR="00D22236" w:rsidRPr="00154C8E">
              <w:rPr>
                <w:rStyle w:val="ad"/>
                <w:rFonts w:hint="eastAsia"/>
              </w:rPr>
              <w:t xml:space="preserve"> </w:t>
            </w:r>
            <w:r w:rsidR="00D22236" w:rsidRPr="00154C8E">
              <w:rPr>
                <w:rStyle w:val="ad"/>
                <w:rFonts w:hint="eastAsia"/>
              </w:rPr>
              <w:t>实验建模流程要求</w:t>
            </w:r>
            <w:r w:rsidR="00D22236">
              <w:rPr>
                <w:webHidden/>
              </w:rPr>
              <w:tab/>
            </w:r>
            <w:r w:rsidR="00D22236">
              <w:rPr>
                <w:webHidden/>
              </w:rPr>
              <w:fldChar w:fldCharType="begin"/>
            </w:r>
            <w:r w:rsidR="00D22236">
              <w:rPr>
                <w:webHidden/>
              </w:rPr>
              <w:instrText xml:space="preserve"> PAGEREF _Toc55223254 \h </w:instrText>
            </w:r>
            <w:r w:rsidR="00D22236">
              <w:rPr>
                <w:webHidden/>
              </w:rPr>
            </w:r>
            <w:r w:rsidR="00D22236">
              <w:rPr>
                <w:webHidden/>
              </w:rPr>
              <w:fldChar w:fldCharType="separate"/>
            </w:r>
            <w:r w:rsidR="00D22236">
              <w:rPr>
                <w:webHidden/>
              </w:rPr>
              <w:t>25</w:t>
            </w:r>
            <w:r w:rsidR="00D22236">
              <w:rPr>
                <w:webHidden/>
              </w:rPr>
              <w:fldChar w:fldCharType="end"/>
            </w:r>
          </w:hyperlink>
        </w:p>
        <w:p w14:paraId="66A8CC6D" w14:textId="77777777" w:rsidR="00D22236" w:rsidRDefault="00217BEF">
          <w:pPr>
            <w:pStyle w:val="31"/>
            <w:tabs>
              <w:tab w:val="right" w:leader="dot" w:pos="9628"/>
            </w:tabs>
            <w:rPr>
              <w:rFonts w:asciiTheme="minorHAnsi" w:eastAsiaTheme="minorEastAsia" w:hAnsiTheme="minorHAnsi" w:cstheme="minorBidi"/>
              <w:kern w:val="2"/>
              <w:sz w:val="21"/>
              <w:szCs w:val="22"/>
            </w:rPr>
          </w:pPr>
          <w:hyperlink w:anchor="_Toc55223255" w:history="1">
            <w:r w:rsidR="00D22236" w:rsidRPr="00154C8E">
              <w:rPr>
                <w:rStyle w:val="ad"/>
                <w:rFonts w:cs="Huawei Sans"/>
                <w:bCs/>
                <w:snapToGrid w:val="0"/>
              </w:rPr>
              <w:t>5.2.1</w:t>
            </w:r>
            <w:r w:rsidR="00D22236" w:rsidRPr="00154C8E">
              <w:rPr>
                <w:rStyle w:val="ad"/>
                <w:rFonts w:hint="eastAsia"/>
              </w:rPr>
              <w:t xml:space="preserve"> </w:t>
            </w:r>
            <w:r w:rsidR="00D22236" w:rsidRPr="00154C8E">
              <w:rPr>
                <w:rStyle w:val="ad"/>
                <w:rFonts w:hint="eastAsia"/>
              </w:rPr>
              <w:t>环境要求</w:t>
            </w:r>
            <w:r w:rsidR="00D22236">
              <w:rPr>
                <w:webHidden/>
              </w:rPr>
              <w:tab/>
            </w:r>
            <w:r w:rsidR="00D22236">
              <w:rPr>
                <w:webHidden/>
              </w:rPr>
              <w:fldChar w:fldCharType="begin"/>
            </w:r>
            <w:r w:rsidR="00D22236">
              <w:rPr>
                <w:webHidden/>
              </w:rPr>
              <w:instrText xml:space="preserve"> PAGEREF _Toc55223255 \h </w:instrText>
            </w:r>
            <w:r w:rsidR="00D22236">
              <w:rPr>
                <w:webHidden/>
              </w:rPr>
            </w:r>
            <w:r w:rsidR="00D22236">
              <w:rPr>
                <w:webHidden/>
              </w:rPr>
              <w:fldChar w:fldCharType="separate"/>
            </w:r>
            <w:r w:rsidR="00D22236">
              <w:rPr>
                <w:webHidden/>
              </w:rPr>
              <w:t>25</w:t>
            </w:r>
            <w:r w:rsidR="00D22236">
              <w:rPr>
                <w:webHidden/>
              </w:rPr>
              <w:fldChar w:fldCharType="end"/>
            </w:r>
          </w:hyperlink>
        </w:p>
        <w:p w14:paraId="74B7619D" w14:textId="77777777" w:rsidR="00D22236" w:rsidRDefault="00217BEF">
          <w:pPr>
            <w:pStyle w:val="31"/>
            <w:tabs>
              <w:tab w:val="right" w:leader="dot" w:pos="9628"/>
            </w:tabs>
            <w:rPr>
              <w:rFonts w:asciiTheme="minorHAnsi" w:eastAsiaTheme="minorEastAsia" w:hAnsiTheme="minorHAnsi" w:cstheme="minorBidi"/>
              <w:kern w:val="2"/>
              <w:sz w:val="21"/>
              <w:szCs w:val="22"/>
            </w:rPr>
          </w:pPr>
          <w:hyperlink w:anchor="_Toc55223256" w:history="1">
            <w:r w:rsidR="00D22236" w:rsidRPr="00154C8E">
              <w:rPr>
                <w:rStyle w:val="ad"/>
                <w:rFonts w:cs="Huawei Sans"/>
                <w:bCs/>
                <w:snapToGrid w:val="0"/>
              </w:rPr>
              <w:t>5.2.2</w:t>
            </w:r>
            <w:r w:rsidR="00D22236" w:rsidRPr="00154C8E">
              <w:rPr>
                <w:rStyle w:val="ad"/>
                <w:rFonts w:hint="eastAsia"/>
              </w:rPr>
              <w:t xml:space="preserve"> </w:t>
            </w:r>
            <w:r w:rsidR="00D22236" w:rsidRPr="00154C8E">
              <w:rPr>
                <w:rStyle w:val="ad"/>
                <w:rFonts w:hint="eastAsia"/>
              </w:rPr>
              <w:t>实验实现步骤要求</w:t>
            </w:r>
            <w:r w:rsidR="00D22236">
              <w:rPr>
                <w:webHidden/>
              </w:rPr>
              <w:tab/>
            </w:r>
            <w:r w:rsidR="00D22236">
              <w:rPr>
                <w:webHidden/>
              </w:rPr>
              <w:fldChar w:fldCharType="begin"/>
            </w:r>
            <w:r w:rsidR="00D22236">
              <w:rPr>
                <w:webHidden/>
              </w:rPr>
              <w:instrText xml:space="preserve"> PAGEREF _Toc55223256 \h </w:instrText>
            </w:r>
            <w:r w:rsidR="00D22236">
              <w:rPr>
                <w:webHidden/>
              </w:rPr>
            </w:r>
            <w:r w:rsidR="00D22236">
              <w:rPr>
                <w:webHidden/>
              </w:rPr>
              <w:fldChar w:fldCharType="separate"/>
            </w:r>
            <w:r w:rsidR="00D22236">
              <w:rPr>
                <w:webHidden/>
              </w:rPr>
              <w:t>25</w:t>
            </w:r>
            <w:r w:rsidR="00D22236">
              <w:rPr>
                <w:webHidden/>
              </w:rPr>
              <w:fldChar w:fldCharType="end"/>
            </w:r>
          </w:hyperlink>
        </w:p>
        <w:p w14:paraId="3A28B314" w14:textId="77777777" w:rsidR="00D22236" w:rsidRDefault="00217BEF">
          <w:pPr>
            <w:pStyle w:val="20"/>
            <w:tabs>
              <w:tab w:val="right" w:leader="dot" w:pos="9628"/>
            </w:tabs>
            <w:rPr>
              <w:rFonts w:asciiTheme="minorHAnsi" w:eastAsiaTheme="minorEastAsia" w:hAnsiTheme="minorHAnsi" w:cstheme="minorBidi"/>
              <w:kern w:val="2"/>
              <w:sz w:val="21"/>
              <w:szCs w:val="22"/>
            </w:rPr>
          </w:pPr>
          <w:hyperlink w:anchor="_Toc55223257" w:history="1">
            <w:r w:rsidR="00D22236" w:rsidRPr="00154C8E">
              <w:rPr>
                <w:rStyle w:val="ad"/>
                <w:rFonts w:cs="Huawei Sans"/>
                <w:snapToGrid w:val="0"/>
              </w:rPr>
              <w:t>5.3</w:t>
            </w:r>
            <w:r w:rsidR="00D22236" w:rsidRPr="00154C8E">
              <w:rPr>
                <w:rStyle w:val="ad"/>
                <w:rFonts w:hint="eastAsia"/>
              </w:rPr>
              <w:t xml:space="preserve"> </w:t>
            </w:r>
            <w:r w:rsidR="00D22236" w:rsidRPr="00154C8E">
              <w:rPr>
                <w:rStyle w:val="ad"/>
                <w:rFonts w:hint="eastAsia"/>
              </w:rPr>
              <w:t>参考答案</w:t>
            </w:r>
            <w:r w:rsidR="00D22236">
              <w:rPr>
                <w:webHidden/>
              </w:rPr>
              <w:tab/>
            </w:r>
            <w:r w:rsidR="00D22236">
              <w:rPr>
                <w:webHidden/>
              </w:rPr>
              <w:fldChar w:fldCharType="begin"/>
            </w:r>
            <w:r w:rsidR="00D22236">
              <w:rPr>
                <w:webHidden/>
              </w:rPr>
              <w:instrText xml:space="preserve"> PAGEREF _Toc55223257 \h </w:instrText>
            </w:r>
            <w:r w:rsidR="00D22236">
              <w:rPr>
                <w:webHidden/>
              </w:rPr>
            </w:r>
            <w:r w:rsidR="00D22236">
              <w:rPr>
                <w:webHidden/>
              </w:rPr>
              <w:fldChar w:fldCharType="separate"/>
            </w:r>
            <w:r w:rsidR="00D22236">
              <w:rPr>
                <w:webHidden/>
              </w:rPr>
              <w:t>27</w:t>
            </w:r>
            <w:r w:rsidR="00D22236">
              <w:rPr>
                <w:webHidden/>
              </w:rPr>
              <w:fldChar w:fldCharType="end"/>
            </w:r>
          </w:hyperlink>
        </w:p>
        <w:p w14:paraId="466AE799" w14:textId="77777777" w:rsidR="00D22236" w:rsidRDefault="00217BEF">
          <w:pPr>
            <w:pStyle w:val="12"/>
            <w:tabs>
              <w:tab w:val="right" w:leader="dot" w:pos="9628"/>
            </w:tabs>
            <w:rPr>
              <w:rFonts w:asciiTheme="minorHAnsi" w:eastAsiaTheme="minorEastAsia" w:hAnsiTheme="minorHAnsi" w:cstheme="minorBidi"/>
              <w:b w:val="0"/>
              <w:bCs w:val="0"/>
              <w:noProof/>
              <w:kern w:val="2"/>
              <w:sz w:val="21"/>
              <w:szCs w:val="22"/>
            </w:rPr>
          </w:pPr>
          <w:hyperlink w:anchor="_Toc55223258" w:history="1">
            <w:r w:rsidR="00D22236" w:rsidRPr="00154C8E">
              <w:rPr>
                <w:rStyle w:val="ad"/>
                <w:rFonts w:cs="Huawei Sans"/>
                <w:noProof/>
              </w:rPr>
              <w:t>6</w:t>
            </w:r>
            <w:r w:rsidR="00D22236" w:rsidRPr="00154C8E">
              <w:rPr>
                <w:rStyle w:val="ad"/>
                <w:rFonts w:hint="eastAsia"/>
                <w:noProof/>
              </w:rPr>
              <w:t xml:space="preserve"> </w:t>
            </w:r>
            <w:r w:rsidR="00D22236" w:rsidRPr="00154C8E">
              <w:rPr>
                <w:rStyle w:val="ad"/>
                <w:rFonts w:hint="eastAsia"/>
                <w:noProof/>
              </w:rPr>
              <w:t>信用违约预测</w:t>
            </w:r>
            <w:r w:rsidR="00D22236">
              <w:rPr>
                <w:noProof/>
                <w:webHidden/>
              </w:rPr>
              <w:tab/>
            </w:r>
            <w:r w:rsidR="00D22236">
              <w:rPr>
                <w:noProof/>
                <w:webHidden/>
              </w:rPr>
              <w:fldChar w:fldCharType="begin"/>
            </w:r>
            <w:r w:rsidR="00D22236">
              <w:rPr>
                <w:noProof/>
                <w:webHidden/>
              </w:rPr>
              <w:instrText xml:space="preserve"> PAGEREF _Toc55223258 \h </w:instrText>
            </w:r>
            <w:r w:rsidR="00D22236">
              <w:rPr>
                <w:noProof/>
                <w:webHidden/>
              </w:rPr>
            </w:r>
            <w:r w:rsidR="00D22236">
              <w:rPr>
                <w:noProof/>
                <w:webHidden/>
              </w:rPr>
              <w:fldChar w:fldCharType="separate"/>
            </w:r>
            <w:r w:rsidR="00D22236">
              <w:rPr>
                <w:noProof/>
                <w:webHidden/>
              </w:rPr>
              <w:t>27</w:t>
            </w:r>
            <w:r w:rsidR="00D22236">
              <w:rPr>
                <w:noProof/>
                <w:webHidden/>
              </w:rPr>
              <w:fldChar w:fldCharType="end"/>
            </w:r>
          </w:hyperlink>
        </w:p>
        <w:p w14:paraId="0E43B08D" w14:textId="77777777" w:rsidR="00D22236" w:rsidRDefault="00217BEF">
          <w:pPr>
            <w:pStyle w:val="20"/>
            <w:tabs>
              <w:tab w:val="right" w:leader="dot" w:pos="9628"/>
            </w:tabs>
            <w:rPr>
              <w:rFonts w:asciiTheme="minorHAnsi" w:eastAsiaTheme="minorEastAsia" w:hAnsiTheme="minorHAnsi" w:cstheme="minorBidi"/>
              <w:kern w:val="2"/>
              <w:sz w:val="21"/>
              <w:szCs w:val="22"/>
            </w:rPr>
          </w:pPr>
          <w:hyperlink w:anchor="_Toc55223259" w:history="1">
            <w:r w:rsidR="00D22236" w:rsidRPr="00154C8E">
              <w:rPr>
                <w:rStyle w:val="ad"/>
                <w:rFonts w:cs="Huawei Sans"/>
                <w:snapToGrid w:val="0"/>
              </w:rPr>
              <w:t>6.1</w:t>
            </w:r>
            <w:r w:rsidR="00D22236" w:rsidRPr="00154C8E">
              <w:rPr>
                <w:rStyle w:val="ad"/>
                <w:rFonts w:hint="eastAsia"/>
              </w:rPr>
              <w:t xml:space="preserve"> </w:t>
            </w:r>
            <w:r w:rsidR="00D22236" w:rsidRPr="00154C8E">
              <w:rPr>
                <w:rStyle w:val="ad"/>
                <w:rFonts w:hint="eastAsia"/>
              </w:rPr>
              <w:t>实验说明</w:t>
            </w:r>
            <w:r w:rsidR="00D22236">
              <w:rPr>
                <w:webHidden/>
              </w:rPr>
              <w:tab/>
            </w:r>
            <w:r w:rsidR="00D22236">
              <w:rPr>
                <w:webHidden/>
              </w:rPr>
              <w:fldChar w:fldCharType="begin"/>
            </w:r>
            <w:r w:rsidR="00D22236">
              <w:rPr>
                <w:webHidden/>
              </w:rPr>
              <w:instrText xml:space="preserve"> PAGEREF _Toc55223259 \h </w:instrText>
            </w:r>
            <w:r w:rsidR="00D22236">
              <w:rPr>
                <w:webHidden/>
              </w:rPr>
            </w:r>
            <w:r w:rsidR="00D22236">
              <w:rPr>
                <w:webHidden/>
              </w:rPr>
              <w:fldChar w:fldCharType="separate"/>
            </w:r>
            <w:r w:rsidR="00D22236">
              <w:rPr>
                <w:webHidden/>
              </w:rPr>
              <w:t>27</w:t>
            </w:r>
            <w:r w:rsidR="00D22236">
              <w:rPr>
                <w:webHidden/>
              </w:rPr>
              <w:fldChar w:fldCharType="end"/>
            </w:r>
          </w:hyperlink>
        </w:p>
        <w:p w14:paraId="55D8CE23" w14:textId="77777777" w:rsidR="00D22236" w:rsidRDefault="00217BEF">
          <w:pPr>
            <w:pStyle w:val="20"/>
            <w:tabs>
              <w:tab w:val="right" w:leader="dot" w:pos="9628"/>
            </w:tabs>
            <w:rPr>
              <w:rFonts w:asciiTheme="minorHAnsi" w:eastAsiaTheme="minorEastAsia" w:hAnsiTheme="minorHAnsi" w:cstheme="minorBidi"/>
              <w:kern w:val="2"/>
              <w:sz w:val="21"/>
              <w:szCs w:val="22"/>
            </w:rPr>
          </w:pPr>
          <w:hyperlink w:anchor="_Toc55223260" w:history="1">
            <w:r w:rsidR="00D22236" w:rsidRPr="00154C8E">
              <w:rPr>
                <w:rStyle w:val="ad"/>
                <w:rFonts w:cs="Huawei Sans"/>
                <w:snapToGrid w:val="0"/>
              </w:rPr>
              <w:t>6.2</w:t>
            </w:r>
            <w:r w:rsidR="00D22236" w:rsidRPr="00154C8E">
              <w:rPr>
                <w:rStyle w:val="ad"/>
                <w:rFonts w:hint="eastAsia"/>
              </w:rPr>
              <w:t xml:space="preserve"> </w:t>
            </w:r>
            <w:r w:rsidR="00D22236" w:rsidRPr="00154C8E">
              <w:rPr>
                <w:rStyle w:val="ad"/>
                <w:rFonts w:hint="eastAsia"/>
              </w:rPr>
              <w:t>实验建模流程要求</w:t>
            </w:r>
            <w:r w:rsidR="00D22236">
              <w:rPr>
                <w:webHidden/>
              </w:rPr>
              <w:tab/>
            </w:r>
            <w:r w:rsidR="00D22236">
              <w:rPr>
                <w:webHidden/>
              </w:rPr>
              <w:fldChar w:fldCharType="begin"/>
            </w:r>
            <w:r w:rsidR="00D22236">
              <w:rPr>
                <w:webHidden/>
              </w:rPr>
              <w:instrText xml:space="preserve"> PAGEREF _Toc55223260 \h </w:instrText>
            </w:r>
            <w:r w:rsidR="00D22236">
              <w:rPr>
                <w:webHidden/>
              </w:rPr>
            </w:r>
            <w:r w:rsidR="00D22236">
              <w:rPr>
                <w:webHidden/>
              </w:rPr>
              <w:fldChar w:fldCharType="separate"/>
            </w:r>
            <w:r w:rsidR="00D22236">
              <w:rPr>
                <w:webHidden/>
              </w:rPr>
              <w:t>27</w:t>
            </w:r>
            <w:r w:rsidR="00D22236">
              <w:rPr>
                <w:webHidden/>
              </w:rPr>
              <w:fldChar w:fldCharType="end"/>
            </w:r>
          </w:hyperlink>
        </w:p>
        <w:p w14:paraId="79690867" w14:textId="77777777" w:rsidR="00D22236" w:rsidRDefault="00217BEF">
          <w:pPr>
            <w:pStyle w:val="31"/>
            <w:tabs>
              <w:tab w:val="right" w:leader="dot" w:pos="9628"/>
            </w:tabs>
            <w:rPr>
              <w:rFonts w:asciiTheme="minorHAnsi" w:eastAsiaTheme="minorEastAsia" w:hAnsiTheme="minorHAnsi" w:cstheme="minorBidi"/>
              <w:kern w:val="2"/>
              <w:sz w:val="21"/>
              <w:szCs w:val="22"/>
            </w:rPr>
          </w:pPr>
          <w:hyperlink w:anchor="_Toc55223261" w:history="1">
            <w:r w:rsidR="00D22236" w:rsidRPr="00154C8E">
              <w:rPr>
                <w:rStyle w:val="ad"/>
                <w:rFonts w:cs="Huawei Sans"/>
                <w:bCs/>
                <w:snapToGrid w:val="0"/>
              </w:rPr>
              <w:t>6.2.1</w:t>
            </w:r>
            <w:r w:rsidR="00D22236" w:rsidRPr="00154C8E">
              <w:rPr>
                <w:rStyle w:val="ad"/>
                <w:rFonts w:hint="eastAsia"/>
              </w:rPr>
              <w:t xml:space="preserve"> </w:t>
            </w:r>
            <w:r w:rsidR="00D22236" w:rsidRPr="00154C8E">
              <w:rPr>
                <w:rStyle w:val="ad"/>
                <w:rFonts w:hint="eastAsia"/>
              </w:rPr>
              <w:t>环境要求</w:t>
            </w:r>
            <w:r w:rsidR="00D22236">
              <w:rPr>
                <w:webHidden/>
              </w:rPr>
              <w:tab/>
            </w:r>
            <w:r w:rsidR="00D22236">
              <w:rPr>
                <w:webHidden/>
              </w:rPr>
              <w:fldChar w:fldCharType="begin"/>
            </w:r>
            <w:r w:rsidR="00D22236">
              <w:rPr>
                <w:webHidden/>
              </w:rPr>
              <w:instrText xml:space="preserve"> PAGEREF _Toc55223261 \h </w:instrText>
            </w:r>
            <w:r w:rsidR="00D22236">
              <w:rPr>
                <w:webHidden/>
              </w:rPr>
            </w:r>
            <w:r w:rsidR="00D22236">
              <w:rPr>
                <w:webHidden/>
              </w:rPr>
              <w:fldChar w:fldCharType="separate"/>
            </w:r>
            <w:r w:rsidR="00D22236">
              <w:rPr>
                <w:webHidden/>
              </w:rPr>
              <w:t>27</w:t>
            </w:r>
            <w:r w:rsidR="00D22236">
              <w:rPr>
                <w:webHidden/>
              </w:rPr>
              <w:fldChar w:fldCharType="end"/>
            </w:r>
          </w:hyperlink>
        </w:p>
        <w:p w14:paraId="4D7442A4" w14:textId="77777777" w:rsidR="00D22236" w:rsidRDefault="00217BEF">
          <w:pPr>
            <w:pStyle w:val="31"/>
            <w:tabs>
              <w:tab w:val="right" w:leader="dot" w:pos="9628"/>
            </w:tabs>
            <w:rPr>
              <w:rFonts w:asciiTheme="minorHAnsi" w:eastAsiaTheme="minorEastAsia" w:hAnsiTheme="minorHAnsi" w:cstheme="minorBidi"/>
              <w:kern w:val="2"/>
              <w:sz w:val="21"/>
              <w:szCs w:val="22"/>
            </w:rPr>
          </w:pPr>
          <w:hyperlink w:anchor="_Toc55223262" w:history="1">
            <w:r w:rsidR="00D22236" w:rsidRPr="00154C8E">
              <w:rPr>
                <w:rStyle w:val="ad"/>
                <w:rFonts w:cs="Huawei Sans"/>
                <w:bCs/>
                <w:snapToGrid w:val="0"/>
              </w:rPr>
              <w:t>6.2.2</w:t>
            </w:r>
            <w:r w:rsidR="00D22236" w:rsidRPr="00154C8E">
              <w:rPr>
                <w:rStyle w:val="ad"/>
                <w:rFonts w:hint="eastAsia"/>
              </w:rPr>
              <w:t xml:space="preserve"> </w:t>
            </w:r>
            <w:r w:rsidR="00D22236" w:rsidRPr="00154C8E">
              <w:rPr>
                <w:rStyle w:val="ad"/>
                <w:rFonts w:hint="eastAsia"/>
              </w:rPr>
              <w:t>实验实现步骤要求</w:t>
            </w:r>
            <w:r w:rsidR="00D22236">
              <w:rPr>
                <w:webHidden/>
              </w:rPr>
              <w:tab/>
            </w:r>
            <w:r w:rsidR="00D22236">
              <w:rPr>
                <w:webHidden/>
              </w:rPr>
              <w:fldChar w:fldCharType="begin"/>
            </w:r>
            <w:r w:rsidR="00D22236">
              <w:rPr>
                <w:webHidden/>
              </w:rPr>
              <w:instrText xml:space="preserve"> PAGEREF _Toc55223262 \h </w:instrText>
            </w:r>
            <w:r w:rsidR="00D22236">
              <w:rPr>
                <w:webHidden/>
              </w:rPr>
            </w:r>
            <w:r w:rsidR="00D22236">
              <w:rPr>
                <w:webHidden/>
              </w:rPr>
              <w:fldChar w:fldCharType="separate"/>
            </w:r>
            <w:r w:rsidR="00D22236">
              <w:rPr>
                <w:webHidden/>
              </w:rPr>
              <w:t>27</w:t>
            </w:r>
            <w:r w:rsidR="00D22236">
              <w:rPr>
                <w:webHidden/>
              </w:rPr>
              <w:fldChar w:fldCharType="end"/>
            </w:r>
          </w:hyperlink>
        </w:p>
        <w:p w14:paraId="002D64B9" w14:textId="77777777" w:rsidR="00D22236" w:rsidRDefault="00217BEF">
          <w:pPr>
            <w:pStyle w:val="20"/>
            <w:tabs>
              <w:tab w:val="right" w:leader="dot" w:pos="9628"/>
            </w:tabs>
            <w:rPr>
              <w:rFonts w:asciiTheme="minorHAnsi" w:eastAsiaTheme="minorEastAsia" w:hAnsiTheme="minorHAnsi" w:cstheme="minorBidi"/>
              <w:kern w:val="2"/>
              <w:sz w:val="21"/>
              <w:szCs w:val="22"/>
            </w:rPr>
          </w:pPr>
          <w:hyperlink w:anchor="_Toc55223263" w:history="1">
            <w:r w:rsidR="00D22236" w:rsidRPr="00154C8E">
              <w:rPr>
                <w:rStyle w:val="ad"/>
                <w:rFonts w:cs="Huawei Sans"/>
                <w:snapToGrid w:val="0"/>
              </w:rPr>
              <w:t>6.3</w:t>
            </w:r>
            <w:r w:rsidR="00D22236" w:rsidRPr="00154C8E">
              <w:rPr>
                <w:rStyle w:val="ad"/>
                <w:rFonts w:hint="eastAsia"/>
              </w:rPr>
              <w:t xml:space="preserve"> </w:t>
            </w:r>
            <w:r w:rsidR="00D22236" w:rsidRPr="00154C8E">
              <w:rPr>
                <w:rStyle w:val="ad"/>
                <w:rFonts w:hint="eastAsia"/>
              </w:rPr>
              <w:t>参考答案</w:t>
            </w:r>
            <w:r w:rsidR="00D22236">
              <w:rPr>
                <w:webHidden/>
              </w:rPr>
              <w:tab/>
            </w:r>
            <w:r w:rsidR="00D22236">
              <w:rPr>
                <w:webHidden/>
              </w:rPr>
              <w:fldChar w:fldCharType="begin"/>
            </w:r>
            <w:r w:rsidR="00D22236">
              <w:rPr>
                <w:webHidden/>
              </w:rPr>
              <w:instrText xml:space="preserve"> PAGEREF _Toc55223263 \h </w:instrText>
            </w:r>
            <w:r w:rsidR="00D22236">
              <w:rPr>
                <w:webHidden/>
              </w:rPr>
            </w:r>
            <w:r w:rsidR="00D22236">
              <w:rPr>
                <w:webHidden/>
              </w:rPr>
              <w:fldChar w:fldCharType="separate"/>
            </w:r>
            <w:r w:rsidR="00D22236">
              <w:rPr>
                <w:webHidden/>
              </w:rPr>
              <w:t>30</w:t>
            </w:r>
            <w:r w:rsidR="00D22236">
              <w:rPr>
                <w:webHidden/>
              </w:rPr>
              <w:fldChar w:fldCharType="end"/>
            </w:r>
          </w:hyperlink>
        </w:p>
        <w:p w14:paraId="1A1B1C95" w14:textId="6248EB1C" w:rsidR="00B81DEF" w:rsidRPr="00FA4BDC" w:rsidRDefault="001B1484" w:rsidP="0020153C">
          <w:pPr>
            <w:rPr>
              <w:rFonts w:ascii="Huawei Sans" w:eastAsia="方正兰亭黑简体" w:hAnsi="Huawei Sans"/>
              <w:lang w:val="zh-CN"/>
            </w:rPr>
          </w:pPr>
          <w:r w:rsidRPr="00FA4BDC">
            <w:rPr>
              <w:rFonts w:ascii="Huawei Sans" w:eastAsia="方正兰亭黑简体" w:hAnsi="Huawei Sans" w:cs="Book Antiqua"/>
              <w:b/>
              <w:bCs/>
              <w:noProof/>
              <w:sz w:val="24"/>
              <w:szCs w:val="24"/>
            </w:rPr>
            <w:fldChar w:fldCharType="end"/>
          </w:r>
        </w:p>
      </w:sdtContent>
    </w:sdt>
    <w:p w14:paraId="126AB054" w14:textId="77777777" w:rsidR="008700C0" w:rsidRPr="00FA4BDC" w:rsidRDefault="00002614" w:rsidP="00A55756">
      <w:pPr>
        <w:pStyle w:val="1"/>
        <w:numPr>
          <w:ilvl w:val="0"/>
          <w:numId w:val="4"/>
        </w:numPr>
      </w:pPr>
      <w:r w:rsidRPr="00FA4BDC">
        <w:rPr>
          <w:lang w:val="zh-CN"/>
        </w:rPr>
        <w:br w:type="page"/>
      </w:r>
      <w:bookmarkStart w:id="10" w:name="_Toc47617552"/>
      <w:bookmarkStart w:id="11" w:name="_Toc47636030"/>
      <w:bookmarkStart w:id="12" w:name="_Toc48380773"/>
      <w:bookmarkStart w:id="13" w:name="_Toc55223209"/>
      <w:r w:rsidR="008700C0" w:rsidRPr="00FA4BDC">
        <w:lastRenderedPageBreak/>
        <w:t>实验介绍</w:t>
      </w:r>
      <w:bookmarkEnd w:id="10"/>
      <w:bookmarkEnd w:id="11"/>
      <w:bookmarkEnd w:id="12"/>
      <w:bookmarkEnd w:id="13"/>
    </w:p>
    <w:p w14:paraId="21FB404A" w14:textId="77777777" w:rsidR="008700C0" w:rsidRPr="00FA4BDC" w:rsidRDefault="008700C0" w:rsidP="008700C0">
      <w:pPr>
        <w:pStyle w:val="1e"/>
      </w:pPr>
      <w:r w:rsidRPr="00FA4BDC">
        <w:rPr>
          <w:rFonts w:hint="eastAsia"/>
        </w:rPr>
        <w:t>机器学习分为监督学习、无监督学习、半监督学习、强化学习。监督学习是指利用一组已知类别的样本调整分类器的参数，使其达到所要求性能的过程，也称为监督训练或有教师学习。分类和回归是监督学习中的两种典型任务。</w:t>
      </w:r>
    </w:p>
    <w:p w14:paraId="3EDE0C15" w14:textId="77777777" w:rsidR="008700C0" w:rsidRPr="00FA4BDC" w:rsidRDefault="008700C0" w:rsidP="008700C0">
      <w:pPr>
        <w:pStyle w:val="1e"/>
      </w:pPr>
      <w:r w:rsidRPr="00FA4BDC">
        <w:t>本章实验涉及线性回归</w:t>
      </w:r>
      <w:r w:rsidRPr="00FA4BDC">
        <w:rPr>
          <w:rFonts w:hint="eastAsia"/>
        </w:rPr>
        <w:t>、</w:t>
      </w:r>
      <w:r w:rsidRPr="00FA4BDC">
        <w:t>SVM</w:t>
      </w:r>
      <w:r w:rsidRPr="00FA4BDC">
        <w:t>回归</w:t>
      </w:r>
      <w:r w:rsidRPr="00FA4BDC">
        <w:rPr>
          <w:rFonts w:hint="eastAsia"/>
        </w:rPr>
        <w:t>、</w:t>
      </w:r>
      <w:r w:rsidRPr="00FA4BDC">
        <w:t>KNN</w:t>
      </w:r>
      <w:r w:rsidRPr="00FA4BDC">
        <w:t>回归等回归算法</w:t>
      </w:r>
      <w:r w:rsidRPr="00FA4BDC">
        <w:rPr>
          <w:rFonts w:hint="eastAsia"/>
        </w:rPr>
        <w:t>，以及</w:t>
      </w:r>
      <w:r w:rsidRPr="00FA4BDC">
        <w:t>逻辑回归</w:t>
      </w:r>
      <w:r w:rsidRPr="00FA4BDC">
        <w:rPr>
          <w:rFonts w:hint="eastAsia"/>
        </w:rPr>
        <w:t>、</w:t>
      </w:r>
      <w:r w:rsidRPr="00FA4BDC">
        <w:t>决策树</w:t>
      </w:r>
      <w:r w:rsidRPr="00FA4BDC">
        <w:rPr>
          <w:rFonts w:hint="eastAsia"/>
        </w:rPr>
        <w:t>、</w:t>
      </w:r>
      <w:r w:rsidRPr="00FA4BDC">
        <w:t>随机森林等分类算法</w:t>
      </w:r>
      <w:r w:rsidRPr="00FA4BDC">
        <w:rPr>
          <w:rFonts w:hint="eastAsia"/>
        </w:rPr>
        <w:t>，</w:t>
      </w:r>
      <w:r w:rsidRPr="00FA4BDC">
        <w:t>通过不同算法的效果对比来加深对算法的理解</w:t>
      </w:r>
      <w:r w:rsidRPr="00FA4BDC">
        <w:rPr>
          <w:rFonts w:hint="eastAsia"/>
        </w:rPr>
        <w:t>。</w:t>
      </w:r>
    </w:p>
    <w:p w14:paraId="67825A1E" w14:textId="77777777" w:rsidR="008700C0" w:rsidRPr="00FA4BDC" w:rsidRDefault="008700C0" w:rsidP="008700C0">
      <w:pPr>
        <w:pStyle w:val="1e"/>
      </w:pPr>
      <w:r w:rsidRPr="00FA4BDC">
        <w:t>本章实验难度包含</w:t>
      </w:r>
      <w:r w:rsidRPr="00FA4BDC">
        <w:rPr>
          <w:rFonts w:hint="eastAsia"/>
        </w:rPr>
        <w:t>：</w:t>
      </w:r>
      <w:r w:rsidRPr="00FA4BDC">
        <w:t>初级</w:t>
      </w:r>
      <w:r w:rsidRPr="00FA4BDC">
        <w:rPr>
          <w:rFonts w:hint="eastAsia"/>
        </w:rPr>
        <w:t>、</w:t>
      </w:r>
      <w:r w:rsidRPr="00FA4BDC">
        <w:t>中级</w:t>
      </w:r>
      <w:r w:rsidRPr="00FA4BDC">
        <w:rPr>
          <w:rFonts w:hint="eastAsia"/>
        </w:rPr>
        <w:t>、</w:t>
      </w:r>
      <w:r w:rsidRPr="00FA4BDC">
        <w:t>高级</w:t>
      </w:r>
      <w:r w:rsidRPr="00FA4BDC">
        <w:rPr>
          <w:rFonts w:hint="eastAsia"/>
        </w:rPr>
        <w:t>。</w:t>
      </w:r>
    </w:p>
    <w:p w14:paraId="0EC81E99" w14:textId="338D06A9" w:rsidR="008700C0" w:rsidRPr="00FA4BDC" w:rsidRDefault="008700C0" w:rsidP="009B3353">
      <w:pPr>
        <w:pStyle w:val="4a"/>
      </w:pPr>
      <w:r w:rsidRPr="00FA4BDC">
        <w:t>初级实验</w:t>
      </w:r>
      <w:r w:rsidRPr="00FA4BDC">
        <w:rPr>
          <w:rFonts w:hint="eastAsia"/>
        </w:rPr>
        <w:t>：</w:t>
      </w:r>
      <w:r w:rsidR="00A84CB8">
        <w:t>线性回归模拟实验</w:t>
      </w:r>
      <w:r w:rsidR="00A84CB8">
        <w:rPr>
          <w:rFonts w:hint="eastAsia"/>
        </w:rPr>
        <w:t>、鸢尾花二分类实验</w:t>
      </w:r>
    </w:p>
    <w:p w14:paraId="2E4A8410" w14:textId="77777777" w:rsidR="008700C0" w:rsidRPr="00FA4BDC" w:rsidRDefault="008700C0" w:rsidP="009B3353">
      <w:pPr>
        <w:pStyle w:val="4a"/>
      </w:pPr>
      <w:r w:rsidRPr="00FA4BDC">
        <w:t>中级实验</w:t>
      </w:r>
      <w:r w:rsidRPr="00FA4BDC">
        <w:rPr>
          <w:rFonts w:hint="eastAsia"/>
        </w:rPr>
        <w:t>：</w:t>
      </w:r>
      <w:r w:rsidRPr="00FA4BDC">
        <w:rPr>
          <w:rFonts w:hint="eastAsia"/>
        </w:rPr>
        <w:t>APP</w:t>
      </w:r>
      <w:r w:rsidRPr="00FA4BDC">
        <w:rPr>
          <w:rFonts w:hint="eastAsia"/>
        </w:rPr>
        <w:t>评分预测实验、糖尿病预测实验</w:t>
      </w:r>
    </w:p>
    <w:p w14:paraId="7BB9214A" w14:textId="77777777" w:rsidR="008700C0" w:rsidRPr="00FA4BDC" w:rsidRDefault="008700C0" w:rsidP="009B3353">
      <w:pPr>
        <w:pStyle w:val="4a"/>
      </w:pPr>
      <w:r w:rsidRPr="00FA4BDC">
        <w:t>高级实验</w:t>
      </w:r>
      <w:r w:rsidRPr="00FA4BDC">
        <w:rPr>
          <w:rFonts w:hint="eastAsia"/>
        </w:rPr>
        <w:t>：</w:t>
      </w:r>
      <w:r w:rsidRPr="00FA4BDC">
        <w:t>信用违约预测实验</w:t>
      </w:r>
    </w:p>
    <w:p w14:paraId="083F1F07" w14:textId="1B584DED" w:rsidR="008700C0" w:rsidRPr="00FA4BDC" w:rsidRDefault="008700C0" w:rsidP="00D22236">
      <w:pPr>
        <w:pStyle w:val="2"/>
      </w:pPr>
      <w:bookmarkStart w:id="14" w:name="_Toc47617553"/>
      <w:bookmarkStart w:id="15" w:name="_Toc47636031"/>
      <w:bookmarkStart w:id="16" w:name="_Toc48380774"/>
      <w:bookmarkStart w:id="17" w:name="_Toc55223210"/>
      <w:r w:rsidRPr="00FA4BDC">
        <w:rPr>
          <w:rFonts w:hint="eastAsia"/>
        </w:rPr>
        <w:t>实验目的</w:t>
      </w:r>
      <w:bookmarkEnd w:id="14"/>
      <w:bookmarkEnd w:id="15"/>
      <w:bookmarkEnd w:id="16"/>
      <w:bookmarkEnd w:id="17"/>
    </w:p>
    <w:p w14:paraId="78960EDB" w14:textId="77777777" w:rsidR="008700C0" w:rsidRPr="00FA4BDC" w:rsidRDefault="008700C0" w:rsidP="008700C0">
      <w:pPr>
        <w:pStyle w:val="1e"/>
      </w:pPr>
      <w:r w:rsidRPr="00FA4BDC">
        <w:rPr>
          <w:rFonts w:hint="eastAsia"/>
        </w:rPr>
        <w:t>本章实验分为回归与分类两部分，通过本章实验的学习，您将能够：</w:t>
      </w:r>
    </w:p>
    <w:p w14:paraId="2FC4D40E" w14:textId="77777777" w:rsidR="008700C0" w:rsidRDefault="008700C0" w:rsidP="009B3353">
      <w:pPr>
        <w:pStyle w:val="4a"/>
      </w:pPr>
      <w:r w:rsidRPr="00FA4BDC">
        <w:rPr>
          <w:rFonts w:hint="eastAsia"/>
        </w:rPr>
        <w:t>了解华为云</w:t>
      </w:r>
      <w:r w:rsidRPr="00FA4BDC">
        <w:rPr>
          <w:rFonts w:hint="eastAsia"/>
        </w:rPr>
        <w:t>ModelArts</w:t>
      </w:r>
      <w:r w:rsidRPr="00FA4BDC">
        <w:rPr>
          <w:rFonts w:hint="eastAsia"/>
        </w:rPr>
        <w:t>自动学习服务</w:t>
      </w:r>
    </w:p>
    <w:p w14:paraId="448D8AA2" w14:textId="51BE630C" w:rsidR="00A84CB8" w:rsidRPr="00FA4BDC" w:rsidRDefault="00A84CB8" w:rsidP="009B3353">
      <w:pPr>
        <w:pStyle w:val="4a"/>
      </w:pPr>
      <w:r>
        <w:t>掌握使用</w:t>
      </w:r>
      <w:r>
        <w:t>MindSpore</w:t>
      </w:r>
      <w:r>
        <w:t>进行线性回归与分类</w:t>
      </w:r>
    </w:p>
    <w:p w14:paraId="2D07F787" w14:textId="77777777" w:rsidR="008700C0" w:rsidRPr="00FA4BDC" w:rsidRDefault="008700C0" w:rsidP="009B3353">
      <w:pPr>
        <w:pStyle w:val="4a"/>
      </w:pPr>
      <w:r w:rsidRPr="00FA4BDC">
        <w:t>掌握回归与分类任务的区别与流程</w:t>
      </w:r>
    </w:p>
    <w:p w14:paraId="25AFB2BD" w14:textId="77777777" w:rsidR="008700C0" w:rsidRPr="00FA4BDC" w:rsidRDefault="008700C0" w:rsidP="009B3353">
      <w:pPr>
        <w:pStyle w:val="4a"/>
      </w:pPr>
      <w:r w:rsidRPr="00FA4BDC">
        <w:t>掌握线性回归</w:t>
      </w:r>
      <w:r w:rsidRPr="00FA4BDC">
        <w:rPr>
          <w:rFonts w:hint="eastAsia"/>
        </w:rPr>
        <w:t>、</w:t>
      </w:r>
      <w:r w:rsidRPr="00FA4BDC">
        <w:t>SVM</w:t>
      </w:r>
      <w:r w:rsidRPr="00FA4BDC">
        <w:t>回归</w:t>
      </w:r>
      <w:r w:rsidRPr="00FA4BDC">
        <w:rPr>
          <w:rFonts w:hint="eastAsia"/>
        </w:rPr>
        <w:t>、</w:t>
      </w:r>
      <w:r w:rsidRPr="00FA4BDC">
        <w:t>KNN</w:t>
      </w:r>
      <w:r w:rsidRPr="00FA4BDC">
        <w:t>回归等回归算法的原理与使用</w:t>
      </w:r>
    </w:p>
    <w:p w14:paraId="6068B514" w14:textId="77777777" w:rsidR="008700C0" w:rsidRPr="00FA4BDC" w:rsidRDefault="008700C0" w:rsidP="009B3353">
      <w:pPr>
        <w:pStyle w:val="4a"/>
      </w:pPr>
      <w:r w:rsidRPr="00FA4BDC">
        <w:t>掌握逻辑回归</w:t>
      </w:r>
      <w:r w:rsidRPr="00FA4BDC">
        <w:rPr>
          <w:rFonts w:hint="eastAsia"/>
        </w:rPr>
        <w:t>、</w:t>
      </w:r>
      <w:r w:rsidRPr="00FA4BDC">
        <w:t>决策树</w:t>
      </w:r>
      <w:r w:rsidRPr="00FA4BDC">
        <w:rPr>
          <w:rFonts w:hint="eastAsia"/>
        </w:rPr>
        <w:t>、</w:t>
      </w:r>
      <w:r w:rsidRPr="00FA4BDC">
        <w:t>随机森林等分类算法的原理与使用</w:t>
      </w:r>
    </w:p>
    <w:p w14:paraId="2BF7B7DA" w14:textId="77777777" w:rsidR="008700C0" w:rsidRPr="00FA4BDC" w:rsidRDefault="008700C0" w:rsidP="009B3353">
      <w:pPr>
        <w:pStyle w:val="4a"/>
      </w:pPr>
      <w:r w:rsidRPr="00FA4BDC">
        <w:t>掌握模型评估的方法</w:t>
      </w:r>
    </w:p>
    <w:p w14:paraId="5954FC23" w14:textId="604DA7C7" w:rsidR="008700C0" w:rsidRPr="00FA4BDC" w:rsidRDefault="008700C0" w:rsidP="00D22236">
      <w:pPr>
        <w:pStyle w:val="2"/>
      </w:pPr>
      <w:bookmarkStart w:id="18" w:name="_Toc47617554"/>
      <w:bookmarkStart w:id="19" w:name="_Toc47636032"/>
      <w:bookmarkStart w:id="20" w:name="_Toc48380775"/>
      <w:bookmarkStart w:id="21" w:name="_Toc55223211"/>
      <w:r w:rsidRPr="00FA4BDC">
        <w:rPr>
          <w:rFonts w:hint="eastAsia"/>
        </w:rPr>
        <w:t>实验清单</w:t>
      </w:r>
      <w:bookmarkEnd w:id="18"/>
      <w:bookmarkEnd w:id="19"/>
      <w:bookmarkEnd w:id="20"/>
      <w:bookmarkEnd w:id="21"/>
    </w:p>
    <w:tbl>
      <w:tblPr>
        <w:tblStyle w:val="V30"/>
        <w:tblW w:w="0" w:type="auto"/>
        <w:tblLook w:val="04A0" w:firstRow="1" w:lastRow="0" w:firstColumn="1" w:lastColumn="0" w:noHBand="0" w:noVBand="1"/>
      </w:tblPr>
      <w:tblGrid>
        <w:gridCol w:w="1716"/>
        <w:gridCol w:w="3627"/>
        <w:gridCol w:w="709"/>
        <w:gridCol w:w="1276"/>
        <w:gridCol w:w="1259"/>
      </w:tblGrid>
      <w:tr w:rsidR="00FA4BDC" w:rsidRPr="00FA4BDC" w14:paraId="59D5D367" w14:textId="77777777" w:rsidTr="00030E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6" w:type="dxa"/>
          </w:tcPr>
          <w:p w14:paraId="38599D2E" w14:textId="37111AC5" w:rsidR="008700C0" w:rsidRPr="00FA4BDC" w:rsidRDefault="008700C0" w:rsidP="008700C0">
            <w:pPr>
              <w:pStyle w:val="1e"/>
              <w:ind w:left="0"/>
            </w:pPr>
            <w:r w:rsidRPr="00FA4BDC">
              <w:rPr>
                <w:rFonts w:hint="eastAsia"/>
              </w:rPr>
              <w:t>实验</w:t>
            </w:r>
          </w:p>
        </w:tc>
        <w:tc>
          <w:tcPr>
            <w:tcW w:w="3627" w:type="dxa"/>
          </w:tcPr>
          <w:p w14:paraId="60EFC97F" w14:textId="263CBC6D" w:rsidR="008700C0" w:rsidRPr="00FA4BDC" w:rsidRDefault="008700C0" w:rsidP="008700C0">
            <w:pPr>
              <w:pStyle w:val="1e"/>
              <w:ind w:left="0"/>
              <w:cnfStyle w:val="100000000000" w:firstRow="1" w:lastRow="0" w:firstColumn="0" w:lastColumn="0" w:oddVBand="0" w:evenVBand="0" w:oddHBand="0" w:evenHBand="0" w:firstRowFirstColumn="0" w:firstRowLastColumn="0" w:lastRowFirstColumn="0" w:lastRowLastColumn="0"/>
            </w:pPr>
            <w:r w:rsidRPr="00FA4BDC">
              <w:rPr>
                <w:rFonts w:hint="eastAsia"/>
              </w:rPr>
              <w:t>简述</w:t>
            </w:r>
          </w:p>
        </w:tc>
        <w:tc>
          <w:tcPr>
            <w:tcW w:w="709" w:type="dxa"/>
          </w:tcPr>
          <w:p w14:paraId="6A11FA88" w14:textId="031578AB" w:rsidR="008700C0" w:rsidRPr="00FA4BDC" w:rsidRDefault="008700C0" w:rsidP="008700C0">
            <w:pPr>
              <w:pStyle w:val="1e"/>
              <w:ind w:left="0"/>
              <w:cnfStyle w:val="100000000000" w:firstRow="1" w:lastRow="0" w:firstColumn="0" w:lastColumn="0" w:oddVBand="0" w:evenVBand="0" w:oddHBand="0" w:evenHBand="0" w:firstRowFirstColumn="0" w:firstRowLastColumn="0" w:lastRowFirstColumn="0" w:lastRowLastColumn="0"/>
            </w:pPr>
            <w:r w:rsidRPr="00FA4BDC">
              <w:rPr>
                <w:rFonts w:hint="eastAsia"/>
              </w:rPr>
              <w:t>难度</w:t>
            </w:r>
          </w:p>
        </w:tc>
        <w:tc>
          <w:tcPr>
            <w:tcW w:w="1276" w:type="dxa"/>
          </w:tcPr>
          <w:p w14:paraId="4EC514BD" w14:textId="69C2EE24" w:rsidR="008700C0" w:rsidRPr="00FA4BDC" w:rsidRDefault="008700C0" w:rsidP="008700C0">
            <w:pPr>
              <w:pStyle w:val="1e"/>
              <w:ind w:left="0"/>
              <w:cnfStyle w:val="100000000000" w:firstRow="1" w:lastRow="0" w:firstColumn="0" w:lastColumn="0" w:oddVBand="0" w:evenVBand="0" w:oddHBand="0" w:evenHBand="0" w:firstRowFirstColumn="0" w:firstRowLastColumn="0" w:lastRowFirstColumn="0" w:lastRowLastColumn="0"/>
            </w:pPr>
            <w:r w:rsidRPr="00FA4BDC">
              <w:rPr>
                <w:rFonts w:hint="eastAsia"/>
              </w:rPr>
              <w:t>软件环境</w:t>
            </w:r>
          </w:p>
        </w:tc>
        <w:tc>
          <w:tcPr>
            <w:tcW w:w="1259" w:type="dxa"/>
          </w:tcPr>
          <w:p w14:paraId="79B96E9F" w14:textId="7636D9DB" w:rsidR="008700C0" w:rsidRPr="00FA4BDC" w:rsidRDefault="008700C0" w:rsidP="008700C0">
            <w:pPr>
              <w:pStyle w:val="1e"/>
              <w:ind w:left="0"/>
              <w:cnfStyle w:val="100000000000" w:firstRow="1" w:lastRow="0" w:firstColumn="0" w:lastColumn="0" w:oddVBand="0" w:evenVBand="0" w:oddHBand="0" w:evenHBand="0" w:firstRowFirstColumn="0" w:firstRowLastColumn="0" w:lastRowFirstColumn="0" w:lastRowLastColumn="0"/>
            </w:pPr>
            <w:r w:rsidRPr="00FA4BDC">
              <w:rPr>
                <w:rFonts w:hint="eastAsia"/>
              </w:rPr>
              <w:t>开发环境</w:t>
            </w:r>
          </w:p>
        </w:tc>
      </w:tr>
      <w:tr w:rsidR="00A84CB8" w:rsidRPr="00FA4BDC" w14:paraId="3CD1E76D" w14:textId="77777777" w:rsidTr="00030ECC">
        <w:tc>
          <w:tcPr>
            <w:cnfStyle w:val="001000000000" w:firstRow="0" w:lastRow="0" w:firstColumn="1" w:lastColumn="0" w:oddVBand="0" w:evenVBand="0" w:oddHBand="0" w:evenHBand="0" w:firstRowFirstColumn="0" w:firstRowLastColumn="0" w:lastRowFirstColumn="0" w:lastRowLastColumn="0"/>
            <w:tcW w:w="1716" w:type="dxa"/>
          </w:tcPr>
          <w:p w14:paraId="1F6A4B26" w14:textId="7447DF5C" w:rsidR="00A84CB8" w:rsidRPr="00FA4BDC" w:rsidRDefault="00A84CB8" w:rsidP="008700C0">
            <w:pPr>
              <w:pStyle w:val="1e"/>
              <w:ind w:left="0"/>
            </w:pPr>
            <w:r>
              <w:rPr>
                <w:rFonts w:hint="eastAsia"/>
              </w:rPr>
              <w:t>线性回归模拟实验</w:t>
            </w:r>
          </w:p>
        </w:tc>
        <w:tc>
          <w:tcPr>
            <w:tcW w:w="3627" w:type="dxa"/>
          </w:tcPr>
          <w:p w14:paraId="4BD1A135" w14:textId="2B871876" w:rsidR="00A84CB8" w:rsidRPr="00FA4BDC" w:rsidRDefault="00A84CB8" w:rsidP="008700C0">
            <w:pPr>
              <w:pStyle w:val="1e"/>
              <w:ind w:left="0"/>
              <w:cnfStyle w:val="000000000000" w:firstRow="0" w:lastRow="0" w:firstColumn="0" w:lastColumn="0" w:oddVBand="0" w:evenVBand="0" w:oddHBand="0" w:evenHBand="0" w:firstRowFirstColumn="0" w:firstRowLastColumn="0" w:lastRowFirstColumn="0" w:lastRowLastColumn="0"/>
            </w:pPr>
            <w:r w:rsidRPr="00A84CB8">
              <w:rPr>
                <w:rFonts w:hint="eastAsia"/>
              </w:rPr>
              <w:t>基于随机生成的数据，进行线性回归实验，实现对数据的拟合</w:t>
            </w:r>
          </w:p>
        </w:tc>
        <w:tc>
          <w:tcPr>
            <w:tcW w:w="709" w:type="dxa"/>
          </w:tcPr>
          <w:p w14:paraId="44225521" w14:textId="0450CF53" w:rsidR="00A84CB8" w:rsidRPr="00FA4BDC" w:rsidRDefault="00A84CB8" w:rsidP="008700C0">
            <w:pPr>
              <w:pStyle w:val="1e"/>
              <w:ind w:left="0"/>
              <w:jc w:val="center"/>
              <w:cnfStyle w:val="000000000000" w:firstRow="0" w:lastRow="0" w:firstColumn="0" w:lastColumn="0" w:oddVBand="0" w:evenVBand="0" w:oddHBand="0" w:evenHBand="0" w:firstRowFirstColumn="0" w:firstRowLastColumn="0" w:lastRowFirstColumn="0" w:lastRowLastColumn="0"/>
            </w:pPr>
            <w:r>
              <w:rPr>
                <w:rFonts w:hint="eastAsia"/>
              </w:rPr>
              <w:t>初级</w:t>
            </w:r>
          </w:p>
        </w:tc>
        <w:tc>
          <w:tcPr>
            <w:tcW w:w="1276" w:type="dxa"/>
          </w:tcPr>
          <w:p w14:paraId="7428BBE3" w14:textId="73C2804C" w:rsidR="00A84CB8" w:rsidRPr="00FA4BDC" w:rsidRDefault="00A84CB8" w:rsidP="00A84CB8">
            <w:pPr>
              <w:pStyle w:val="1e"/>
              <w:ind w:left="0"/>
              <w:jc w:val="center"/>
              <w:cnfStyle w:val="000000000000" w:firstRow="0" w:lastRow="0" w:firstColumn="0" w:lastColumn="0" w:oddVBand="0" w:evenVBand="0" w:oddHBand="0" w:evenHBand="0" w:firstRowFirstColumn="0" w:firstRowLastColumn="0" w:lastRowFirstColumn="0" w:lastRowLastColumn="0"/>
            </w:pPr>
            <w:r>
              <w:t>MindSpore</w:t>
            </w:r>
          </w:p>
        </w:tc>
        <w:tc>
          <w:tcPr>
            <w:tcW w:w="1259" w:type="dxa"/>
          </w:tcPr>
          <w:p w14:paraId="59BCD8B1" w14:textId="379AEA01" w:rsidR="00A84CB8" w:rsidRPr="00FA4BDC" w:rsidRDefault="00A84CB8" w:rsidP="00A84CB8">
            <w:pPr>
              <w:pStyle w:val="1e"/>
              <w:ind w:left="0"/>
              <w:jc w:val="center"/>
              <w:cnfStyle w:val="000000000000" w:firstRow="0" w:lastRow="0" w:firstColumn="0" w:lastColumn="0" w:oddVBand="0" w:evenVBand="0" w:oddHBand="0" w:evenHBand="0" w:firstRowFirstColumn="0" w:firstRowLastColumn="0" w:lastRowFirstColumn="0" w:lastRowLastColumn="0"/>
            </w:pPr>
            <w:r>
              <w:t>ModelArts</w:t>
            </w:r>
          </w:p>
        </w:tc>
      </w:tr>
      <w:tr w:rsidR="00FA4BDC" w:rsidRPr="00FA4BDC" w14:paraId="3202B1A0" w14:textId="77777777" w:rsidTr="00030ECC">
        <w:tc>
          <w:tcPr>
            <w:cnfStyle w:val="001000000000" w:firstRow="0" w:lastRow="0" w:firstColumn="1" w:lastColumn="0" w:oddVBand="0" w:evenVBand="0" w:oddHBand="0" w:evenHBand="0" w:firstRowFirstColumn="0" w:firstRowLastColumn="0" w:lastRowFirstColumn="0" w:lastRowLastColumn="0"/>
            <w:tcW w:w="1716" w:type="dxa"/>
          </w:tcPr>
          <w:p w14:paraId="7B1C0A2E" w14:textId="7A519F24" w:rsidR="008700C0" w:rsidRPr="00FA4BDC" w:rsidRDefault="008700C0" w:rsidP="008700C0">
            <w:pPr>
              <w:pStyle w:val="1e"/>
              <w:ind w:left="0"/>
            </w:pPr>
            <w:r w:rsidRPr="00FA4BDC">
              <w:rPr>
                <w:rFonts w:hint="eastAsia"/>
              </w:rPr>
              <w:t>APP</w:t>
            </w:r>
            <w:r w:rsidRPr="00FA4BDC">
              <w:rPr>
                <w:rFonts w:hint="eastAsia"/>
              </w:rPr>
              <w:t>评分预测（回归</w:t>
            </w:r>
            <w:r w:rsidRPr="00FA4BDC">
              <w:rPr>
                <w:rFonts w:hint="eastAsia"/>
              </w:rPr>
              <w:t>+</w:t>
            </w:r>
            <w:r w:rsidRPr="00FA4BDC">
              <w:rPr>
                <w:rFonts w:hint="eastAsia"/>
              </w:rPr>
              <w:t>分类）</w:t>
            </w:r>
          </w:p>
        </w:tc>
        <w:tc>
          <w:tcPr>
            <w:tcW w:w="3627" w:type="dxa"/>
          </w:tcPr>
          <w:p w14:paraId="7DBF78E6" w14:textId="285312ED" w:rsidR="008700C0" w:rsidRPr="00FA4BDC" w:rsidRDefault="008700C0" w:rsidP="008700C0">
            <w:pPr>
              <w:pStyle w:val="1e"/>
              <w:ind w:left="0"/>
              <w:cnfStyle w:val="000000000000" w:firstRow="0" w:lastRow="0" w:firstColumn="0" w:lastColumn="0" w:oddVBand="0" w:evenVBand="0" w:oddHBand="0" w:evenHBand="0" w:firstRowFirstColumn="0" w:firstRowLastColumn="0" w:lastRowFirstColumn="0" w:lastRowLastColumn="0"/>
            </w:pPr>
            <w:r w:rsidRPr="00FA4BDC">
              <w:rPr>
                <w:rFonts w:hint="eastAsia"/>
              </w:rPr>
              <w:t>基于</w:t>
            </w:r>
            <w:r w:rsidRPr="00FA4BDC">
              <w:rPr>
                <w:rFonts w:hint="eastAsia"/>
              </w:rPr>
              <w:t>APP</w:t>
            </w:r>
            <w:r w:rsidRPr="00FA4BDC">
              <w:rPr>
                <w:rFonts w:hint="eastAsia"/>
              </w:rPr>
              <w:t>下载信息，分别使用线性回归、</w:t>
            </w:r>
            <w:r w:rsidRPr="00FA4BDC">
              <w:rPr>
                <w:rFonts w:hint="eastAsia"/>
              </w:rPr>
              <w:t>SVM</w:t>
            </w:r>
            <w:r w:rsidRPr="00FA4BDC">
              <w:rPr>
                <w:rFonts w:hint="eastAsia"/>
              </w:rPr>
              <w:t>回归、</w:t>
            </w:r>
            <w:r w:rsidRPr="00FA4BDC">
              <w:rPr>
                <w:rFonts w:hint="eastAsia"/>
              </w:rPr>
              <w:t>KNN</w:t>
            </w:r>
            <w:r w:rsidRPr="00FA4BDC">
              <w:rPr>
                <w:rFonts w:hint="eastAsia"/>
              </w:rPr>
              <w:t>回归对</w:t>
            </w:r>
            <w:r w:rsidRPr="00FA4BDC">
              <w:rPr>
                <w:rFonts w:hint="eastAsia"/>
              </w:rPr>
              <w:t>APP</w:t>
            </w:r>
            <w:r w:rsidRPr="00FA4BDC">
              <w:rPr>
                <w:rFonts w:hint="eastAsia"/>
              </w:rPr>
              <w:lastRenderedPageBreak/>
              <w:t>评分进行预测；进而将评分数据离散化，用决策树模型训练分类模型。</w:t>
            </w:r>
          </w:p>
        </w:tc>
        <w:tc>
          <w:tcPr>
            <w:tcW w:w="709" w:type="dxa"/>
          </w:tcPr>
          <w:p w14:paraId="358E08DD" w14:textId="1609E8D7" w:rsidR="008700C0" w:rsidRPr="00FA4BDC" w:rsidRDefault="008700C0" w:rsidP="008700C0">
            <w:pPr>
              <w:pStyle w:val="1e"/>
              <w:ind w:left="0"/>
              <w:jc w:val="center"/>
              <w:cnfStyle w:val="000000000000" w:firstRow="0" w:lastRow="0" w:firstColumn="0" w:lastColumn="0" w:oddVBand="0" w:evenVBand="0" w:oddHBand="0" w:evenHBand="0" w:firstRowFirstColumn="0" w:firstRowLastColumn="0" w:lastRowFirstColumn="0" w:lastRowLastColumn="0"/>
            </w:pPr>
            <w:r w:rsidRPr="00FA4BDC">
              <w:rPr>
                <w:rFonts w:hint="eastAsia"/>
              </w:rPr>
              <w:lastRenderedPageBreak/>
              <w:t>中级</w:t>
            </w:r>
          </w:p>
        </w:tc>
        <w:tc>
          <w:tcPr>
            <w:tcW w:w="1276" w:type="dxa"/>
          </w:tcPr>
          <w:p w14:paraId="24F6E320" w14:textId="1536324F" w:rsidR="008700C0" w:rsidRPr="00FA4BDC" w:rsidRDefault="008700C0" w:rsidP="008700C0">
            <w:pPr>
              <w:pStyle w:val="1e"/>
              <w:ind w:left="0"/>
              <w:jc w:val="center"/>
              <w:cnfStyle w:val="000000000000" w:firstRow="0" w:lastRow="0" w:firstColumn="0" w:lastColumn="0" w:oddVBand="0" w:evenVBand="0" w:oddHBand="0" w:evenHBand="0" w:firstRowFirstColumn="0" w:firstRowLastColumn="0" w:lastRowFirstColumn="0" w:lastRowLastColumn="0"/>
            </w:pPr>
            <w:r w:rsidRPr="00FA4BDC">
              <w:t>P</w:t>
            </w:r>
            <w:r w:rsidRPr="00FA4BDC">
              <w:rPr>
                <w:rFonts w:hint="eastAsia"/>
              </w:rPr>
              <w:t>ython</w:t>
            </w:r>
            <w:r w:rsidRPr="00FA4BDC">
              <w:t>3</w:t>
            </w:r>
          </w:p>
        </w:tc>
        <w:tc>
          <w:tcPr>
            <w:tcW w:w="1259" w:type="dxa"/>
          </w:tcPr>
          <w:p w14:paraId="2E73F820" w14:textId="5B34CEFF" w:rsidR="008700C0" w:rsidRPr="00FA4BDC" w:rsidRDefault="008700C0" w:rsidP="008700C0">
            <w:pPr>
              <w:pStyle w:val="1e"/>
              <w:ind w:left="0"/>
              <w:cnfStyle w:val="000000000000" w:firstRow="0" w:lastRow="0" w:firstColumn="0" w:lastColumn="0" w:oddVBand="0" w:evenVBand="0" w:oddHBand="0" w:evenHBand="0" w:firstRowFirstColumn="0" w:firstRowLastColumn="0" w:lastRowFirstColumn="0" w:lastRowLastColumn="0"/>
            </w:pPr>
            <w:r w:rsidRPr="00FA4BDC">
              <w:rPr>
                <w:rFonts w:hint="eastAsia"/>
              </w:rPr>
              <w:t>本地</w:t>
            </w:r>
            <w:r w:rsidRPr="00FA4BDC">
              <w:rPr>
                <w:rFonts w:hint="eastAsia"/>
              </w:rPr>
              <w:t>PC</w:t>
            </w:r>
          </w:p>
        </w:tc>
      </w:tr>
      <w:tr w:rsidR="00FA4BDC" w:rsidRPr="00FA4BDC" w14:paraId="140CA077" w14:textId="77777777" w:rsidTr="00030ECC">
        <w:tc>
          <w:tcPr>
            <w:cnfStyle w:val="001000000000" w:firstRow="0" w:lastRow="0" w:firstColumn="1" w:lastColumn="0" w:oddVBand="0" w:evenVBand="0" w:oddHBand="0" w:evenHBand="0" w:firstRowFirstColumn="0" w:firstRowLastColumn="0" w:lastRowFirstColumn="0" w:lastRowLastColumn="0"/>
            <w:tcW w:w="1716" w:type="dxa"/>
          </w:tcPr>
          <w:p w14:paraId="2C652456" w14:textId="13F605B9" w:rsidR="008700C0" w:rsidRPr="00FA4BDC" w:rsidRDefault="008700C0" w:rsidP="008700C0">
            <w:pPr>
              <w:pStyle w:val="1e"/>
              <w:ind w:left="0"/>
            </w:pPr>
            <w:r w:rsidRPr="00FA4BDC">
              <w:rPr>
                <w:rFonts w:hint="eastAsia"/>
              </w:rPr>
              <w:t>银行存款预测（分类）</w:t>
            </w:r>
          </w:p>
        </w:tc>
        <w:tc>
          <w:tcPr>
            <w:tcW w:w="3627" w:type="dxa"/>
          </w:tcPr>
          <w:p w14:paraId="3F2FCF95" w14:textId="60465210" w:rsidR="008700C0" w:rsidRPr="00FA4BDC" w:rsidRDefault="008700C0" w:rsidP="008700C0">
            <w:pPr>
              <w:pStyle w:val="1e"/>
              <w:ind w:left="0"/>
              <w:cnfStyle w:val="000000000000" w:firstRow="0" w:lastRow="0" w:firstColumn="0" w:lastColumn="0" w:oddVBand="0" w:evenVBand="0" w:oddHBand="0" w:evenHBand="0" w:firstRowFirstColumn="0" w:firstRowLastColumn="0" w:lastRowFirstColumn="0" w:lastRowLastColumn="0"/>
            </w:pPr>
            <w:r w:rsidRPr="00FA4BDC">
              <w:rPr>
                <w:rFonts w:hint="eastAsia"/>
              </w:rPr>
              <w:t>基于银行客户是否存款数据，使用</w:t>
            </w:r>
            <w:r w:rsidRPr="00FA4BDC">
              <w:rPr>
                <w:rFonts w:hint="eastAsia"/>
              </w:rPr>
              <w:t>ModelArts</w:t>
            </w:r>
            <w:r w:rsidRPr="00FA4BDC">
              <w:rPr>
                <w:rFonts w:hint="eastAsia"/>
              </w:rPr>
              <w:t>自动学习服务，实现是否存款预测。</w:t>
            </w:r>
          </w:p>
        </w:tc>
        <w:tc>
          <w:tcPr>
            <w:tcW w:w="709" w:type="dxa"/>
          </w:tcPr>
          <w:p w14:paraId="283B66E4" w14:textId="04C71113" w:rsidR="008700C0" w:rsidRPr="00FA4BDC" w:rsidRDefault="008700C0" w:rsidP="008700C0">
            <w:pPr>
              <w:pStyle w:val="1e"/>
              <w:ind w:left="0"/>
              <w:jc w:val="center"/>
              <w:cnfStyle w:val="000000000000" w:firstRow="0" w:lastRow="0" w:firstColumn="0" w:lastColumn="0" w:oddVBand="0" w:evenVBand="0" w:oddHBand="0" w:evenHBand="0" w:firstRowFirstColumn="0" w:firstRowLastColumn="0" w:lastRowFirstColumn="0" w:lastRowLastColumn="0"/>
            </w:pPr>
            <w:r w:rsidRPr="00FA4BDC">
              <w:rPr>
                <w:rFonts w:hint="eastAsia"/>
              </w:rPr>
              <w:t>初级</w:t>
            </w:r>
          </w:p>
        </w:tc>
        <w:tc>
          <w:tcPr>
            <w:tcW w:w="1276" w:type="dxa"/>
          </w:tcPr>
          <w:p w14:paraId="09E6F18D" w14:textId="63E6B089" w:rsidR="008700C0" w:rsidRPr="00FA4BDC" w:rsidRDefault="008700C0" w:rsidP="008700C0">
            <w:pPr>
              <w:pStyle w:val="1e"/>
              <w:ind w:left="0"/>
              <w:jc w:val="center"/>
              <w:cnfStyle w:val="000000000000" w:firstRow="0" w:lastRow="0" w:firstColumn="0" w:lastColumn="0" w:oddVBand="0" w:evenVBand="0" w:oddHBand="0" w:evenHBand="0" w:firstRowFirstColumn="0" w:firstRowLastColumn="0" w:lastRowFirstColumn="0" w:lastRowLastColumn="0"/>
            </w:pPr>
            <w:r w:rsidRPr="00FA4BDC">
              <w:t>P</w:t>
            </w:r>
            <w:r w:rsidRPr="00FA4BDC">
              <w:rPr>
                <w:rFonts w:hint="eastAsia"/>
              </w:rPr>
              <w:t>ython</w:t>
            </w:r>
            <w:r w:rsidRPr="00FA4BDC">
              <w:t>3</w:t>
            </w:r>
          </w:p>
        </w:tc>
        <w:tc>
          <w:tcPr>
            <w:tcW w:w="1259" w:type="dxa"/>
          </w:tcPr>
          <w:p w14:paraId="7BCD74F4" w14:textId="240F5F2C" w:rsidR="008700C0" w:rsidRPr="00FA4BDC" w:rsidRDefault="008700C0" w:rsidP="008700C0">
            <w:pPr>
              <w:pStyle w:val="1e"/>
              <w:ind w:left="0"/>
              <w:jc w:val="center"/>
              <w:cnfStyle w:val="000000000000" w:firstRow="0" w:lastRow="0" w:firstColumn="0" w:lastColumn="0" w:oddVBand="0" w:evenVBand="0" w:oddHBand="0" w:evenHBand="0" w:firstRowFirstColumn="0" w:firstRowLastColumn="0" w:lastRowFirstColumn="0" w:lastRowLastColumn="0"/>
            </w:pPr>
            <w:r w:rsidRPr="00FA4BDC">
              <w:rPr>
                <w:rFonts w:hint="eastAsia"/>
              </w:rPr>
              <w:t>ModelArts</w:t>
            </w:r>
          </w:p>
        </w:tc>
      </w:tr>
      <w:tr w:rsidR="00A84CB8" w:rsidRPr="00FA4BDC" w14:paraId="2559E4AA" w14:textId="77777777" w:rsidTr="00030ECC">
        <w:tc>
          <w:tcPr>
            <w:cnfStyle w:val="001000000000" w:firstRow="0" w:lastRow="0" w:firstColumn="1" w:lastColumn="0" w:oddVBand="0" w:evenVBand="0" w:oddHBand="0" w:evenHBand="0" w:firstRowFirstColumn="0" w:firstRowLastColumn="0" w:lastRowFirstColumn="0" w:lastRowLastColumn="0"/>
            <w:tcW w:w="1716" w:type="dxa"/>
          </w:tcPr>
          <w:p w14:paraId="12FFE820" w14:textId="7AB70A49" w:rsidR="00A84CB8" w:rsidRPr="00FA4BDC" w:rsidRDefault="00A84CB8" w:rsidP="008700C0">
            <w:pPr>
              <w:pStyle w:val="1e"/>
              <w:ind w:left="0"/>
            </w:pPr>
            <w:r w:rsidRPr="00A84CB8">
              <w:rPr>
                <w:rFonts w:hint="eastAsia"/>
              </w:rPr>
              <w:t>鸢尾花二分类预测</w:t>
            </w:r>
            <w:r>
              <w:rPr>
                <w:rFonts w:hint="eastAsia"/>
              </w:rPr>
              <w:t>（分类）</w:t>
            </w:r>
          </w:p>
        </w:tc>
        <w:tc>
          <w:tcPr>
            <w:tcW w:w="3627" w:type="dxa"/>
          </w:tcPr>
          <w:p w14:paraId="7E78D27D" w14:textId="6AEF2406" w:rsidR="00A84CB8" w:rsidRPr="00A84CB8" w:rsidRDefault="00A84CB8" w:rsidP="008700C0">
            <w:pPr>
              <w:pStyle w:val="1e"/>
              <w:ind w:left="0"/>
              <w:cnfStyle w:val="000000000000" w:firstRow="0" w:lastRow="0" w:firstColumn="0" w:lastColumn="0" w:oddVBand="0" w:evenVBand="0" w:oddHBand="0" w:evenHBand="0" w:firstRowFirstColumn="0" w:firstRowLastColumn="0" w:lastRowFirstColumn="0" w:lastRowLastColumn="0"/>
            </w:pPr>
            <w:r w:rsidRPr="00A84CB8">
              <w:rPr>
                <w:rFonts w:hint="eastAsia"/>
              </w:rPr>
              <w:t>基于两个种类的鸢尾花数据，进行逻辑回归实验，实现鸢尾花的二分类预测</w:t>
            </w:r>
          </w:p>
        </w:tc>
        <w:tc>
          <w:tcPr>
            <w:tcW w:w="709" w:type="dxa"/>
          </w:tcPr>
          <w:p w14:paraId="7C2FEE75" w14:textId="7345FA4E" w:rsidR="00A84CB8" w:rsidRPr="00FA4BDC" w:rsidRDefault="00A84CB8" w:rsidP="008700C0">
            <w:pPr>
              <w:pStyle w:val="1e"/>
              <w:ind w:left="0"/>
              <w:jc w:val="center"/>
              <w:cnfStyle w:val="000000000000" w:firstRow="0" w:lastRow="0" w:firstColumn="0" w:lastColumn="0" w:oddVBand="0" w:evenVBand="0" w:oddHBand="0" w:evenHBand="0" w:firstRowFirstColumn="0" w:firstRowLastColumn="0" w:lastRowFirstColumn="0" w:lastRowLastColumn="0"/>
            </w:pPr>
            <w:r>
              <w:rPr>
                <w:rFonts w:hint="eastAsia"/>
              </w:rPr>
              <w:t>初级</w:t>
            </w:r>
          </w:p>
        </w:tc>
        <w:tc>
          <w:tcPr>
            <w:tcW w:w="1276" w:type="dxa"/>
          </w:tcPr>
          <w:p w14:paraId="55DBF1D1" w14:textId="5EA0738D" w:rsidR="00A84CB8" w:rsidRPr="00FA4BDC" w:rsidRDefault="00A84CB8" w:rsidP="008700C0">
            <w:pPr>
              <w:pStyle w:val="1e"/>
              <w:ind w:left="0"/>
              <w:jc w:val="center"/>
              <w:cnfStyle w:val="000000000000" w:firstRow="0" w:lastRow="0" w:firstColumn="0" w:lastColumn="0" w:oddVBand="0" w:evenVBand="0" w:oddHBand="0" w:evenHBand="0" w:firstRowFirstColumn="0" w:firstRowLastColumn="0" w:lastRowFirstColumn="0" w:lastRowLastColumn="0"/>
            </w:pPr>
            <w:r>
              <w:t>MindSpore</w:t>
            </w:r>
          </w:p>
        </w:tc>
        <w:tc>
          <w:tcPr>
            <w:tcW w:w="1259" w:type="dxa"/>
          </w:tcPr>
          <w:p w14:paraId="71D8CDBE" w14:textId="123112F7" w:rsidR="00A84CB8" w:rsidRPr="00FA4BDC" w:rsidRDefault="00A84CB8" w:rsidP="008700C0">
            <w:pPr>
              <w:pStyle w:val="1e"/>
              <w:ind w:left="0"/>
              <w:jc w:val="center"/>
              <w:cnfStyle w:val="000000000000" w:firstRow="0" w:lastRow="0" w:firstColumn="0" w:lastColumn="0" w:oddVBand="0" w:evenVBand="0" w:oddHBand="0" w:evenHBand="0" w:firstRowFirstColumn="0" w:firstRowLastColumn="0" w:lastRowFirstColumn="0" w:lastRowLastColumn="0"/>
            </w:pPr>
            <w:r w:rsidRPr="00FA4BDC">
              <w:rPr>
                <w:rFonts w:hint="eastAsia"/>
              </w:rPr>
              <w:t>ModelArts</w:t>
            </w:r>
          </w:p>
        </w:tc>
      </w:tr>
      <w:tr w:rsidR="00FA4BDC" w:rsidRPr="00FA4BDC" w14:paraId="78D8B41F" w14:textId="77777777" w:rsidTr="00030ECC">
        <w:tc>
          <w:tcPr>
            <w:cnfStyle w:val="001000000000" w:firstRow="0" w:lastRow="0" w:firstColumn="1" w:lastColumn="0" w:oddVBand="0" w:evenVBand="0" w:oddHBand="0" w:evenHBand="0" w:firstRowFirstColumn="0" w:firstRowLastColumn="0" w:lastRowFirstColumn="0" w:lastRowLastColumn="0"/>
            <w:tcW w:w="1716" w:type="dxa"/>
          </w:tcPr>
          <w:p w14:paraId="4374B764" w14:textId="7CC2E7EF" w:rsidR="008700C0" w:rsidRPr="00FA4BDC" w:rsidRDefault="008700C0" w:rsidP="008700C0">
            <w:pPr>
              <w:pStyle w:val="1e"/>
              <w:ind w:left="0"/>
            </w:pPr>
            <w:r w:rsidRPr="00FA4BDC">
              <w:rPr>
                <w:rFonts w:hint="eastAsia"/>
              </w:rPr>
              <w:t>糖尿病预测（分类）</w:t>
            </w:r>
          </w:p>
        </w:tc>
        <w:tc>
          <w:tcPr>
            <w:tcW w:w="3627" w:type="dxa"/>
          </w:tcPr>
          <w:p w14:paraId="6FAC6013" w14:textId="5C48AA91" w:rsidR="008700C0" w:rsidRPr="00FA4BDC" w:rsidRDefault="008700C0" w:rsidP="008700C0">
            <w:pPr>
              <w:pStyle w:val="1e"/>
              <w:ind w:left="0"/>
              <w:cnfStyle w:val="000000000000" w:firstRow="0" w:lastRow="0" w:firstColumn="0" w:lastColumn="0" w:oddVBand="0" w:evenVBand="0" w:oddHBand="0" w:evenHBand="0" w:firstRowFirstColumn="0" w:firstRowLastColumn="0" w:lastRowFirstColumn="0" w:lastRowLastColumn="0"/>
            </w:pPr>
            <w:r w:rsidRPr="00FA4BDC">
              <w:rPr>
                <w:rFonts w:hint="eastAsia"/>
              </w:rPr>
              <w:t>基于</w:t>
            </w:r>
            <w:r w:rsidRPr="00FA4BDC">
              <w:rPr>
                <w:rFonts w:hint="eastAsia"/>
              </w:rPr>
              <w:t>Diabete</w:t>
            </w:r>
            <w:r w:rsidRPr="00FA4BDC">
              <w:rPr>
                <w:rFonts w:hint="eastAsia"/>
              </w:rPr>
              <w:t>数据，使用逻辑回归进行糖尿病预测。</w:t>
            </w:r>
          </w:p>
        </w:tc>
        <w:tc>
          <w:tcPr>
            <w:tcW w:w="709" w:type="dxa"/>
          </w:tcPr>
          <w:p w14:paraId="42EEB68F" w14:textId="6AC4687F" w:rsidR="008700C0" w:rsidRPr="00FA4BDC" w:rsidRDefault="008700C0" w:rsidP="008700C0">
            <w:pPr>
              <w:pStyle w:val="1e"/>
              <w:ind w:left="0"/>
              <w:jc w:val="center"/>
              <w:cnfStyle w:val="000000000000" w:firstRow="0" w:lastRow="0" w:firstColumn="0" w:lastColumn="0" w:oddVBand="0" w:evenVBand="0" w:oddHBand="0" w:evenHBand="0" w:firstRowFirstColumn="0" w:firstRowLastColumn="0" w:lastRowFirstColumn="0" w:lastRowLastColumn="0"/>
            </w:pPr>
            <w:r w:rsidRPr="00FA4BDC">
              <w:rPr>
                <w:rFonts w:hint="eastAsia"/>
              </w:rPr>
              <w:t>中级</w:t>
            </w:r>
          </w:p>
        </w:tc>
        <w:tc>
          <w:tcPr>
            <w:tcW w:w="1276" w:type="dxa"/>
          </w:tcPr>
          <w:p w14:paraId="5ADE56F3" w14:textId="0BE9B897" w:rsidR="008700C0" w:rsidRPr="00FA4BDC" w:rsidRDefault="008700C0" w:rsidP="008700C0">
            <w:pPr>
              <w:pStyle w:val="1e"/>
              <w:ind w:left="0"/>
              <w:jc w:val="center"/>
              <w:cnfStyle w:val="000000000000" w:firstRow="0" w:lastRow="0" w:firstColumn="0" w:lastColumn="0" w:oddVBand="0" w:evenVBand="0" w:oddHBand="0" w:evenHBand="0" w:firstRowFirstColumn="0" w:firstRowLastColumn="0" w:lastRowFirstColumn="0" w:lastRowLastColumn="0"/>
            </w:pPr>
            <w:r w:rsidRPr="00FA4BDC">
              <w:t>P</w:t>
            </w:r>
            <w:r w:rsidRPr="00FA4BDC">
              <w:rPr>
                <w:rFonts w:hint="eastAsia"/>
              </w:rPr>
              <w:t>ython</w:t>
            </w:r>
            <w:r w:rsidRPr="00FA4BDC">
              <w:t>3</w:t>
            </w:r>
          </w:p>
        </w:tc>
        <w:tc>
          <w:tcPr>
            <w:tcW w:w="1259" w:type="dxa"/>
          </w:tcPr>
          <w:p w14:paraId="1EBAA1AA" w14:textId="205B3447" w:rsidR="008700C0" w:rsidRPr="00FA4BDC" w:rsidRDefault="008700C0" w:rsidP="008700C0">
            <w:pPr>
              <w:pStyle w:val="1e"/>
              <w:ind w:left="0"/>
              <w:jc w:val="center"/>
              <w:cnfStyle w:val="000000000000" w:firstRow="0" w:lastRow="0" w:firstColumn="0" w:lastColumn="0" w:oddVBand="0" w:evenVBand="0" w:oddHBand="0" w:evenHBand="0" w:firstRowFirstColumn="0" w:firstRowLastColumn="0" w:lastRowFirstColumn="0" w:lastRowLastColumn="0"/>
            </w:pPr>
            <w:r w:rsidRPr="00FA4BDC">
              <w:rPr>
                <w:rFonts w:hint="eastAsia"/>
              </w:rPr>
              <w:t>本地</w:t>
            </w:r>
            <w:r w:rsidRPr="00FA4BDC">
              <w:rPr>
                <w:rFonts w:hint="eastAsia"/>
              </w:rPr>
              <w:t>PC</w:t>
            </w:r>
          </w:p>
        </w:tc>
      </w:tr>
      <w:tr w:rsidR="00FA4BDC" w:rsidRPr="00FA4BDC" w14:paraId="486D2B3B" w14:textId="77777777" w:rsidTr="00030ECC">
        <w:tc>
          <w:tcPr>
            <w:cnfStyle w:val="001000000000" w:firstRow="0" w:lastRow="0" w:firstColumn="1" w:lastColumn="0" w:oddVBand="0" w:evenVBand="0" w:oddHBand="0" w:evenHBand="0" w:firstRowFirstColumn="0" w:firstRowLastColumn="0" w:lastRowFirstColumn="0" w:lastRowLastColumn="0"/>
            <w:tcW w:w="1716" w:type="dxa"/>
          </w:tcPr>
          <w:p w14:paraId="2C830066" w14:textId="65F13CD7" w:rsidR="008700C0" w:rsidRPr="00FA4BDC" w:rsidRDefault="008700C0" w:rsidP="008700C0">
            <w:pPr>
              <w:pStyle w:val="1e"/>
              <w:ind w:left="0"/>
            </w:pPr>
            <w:r w:rsidRPr="00FA4BDC">
              <w:rPr>
                <w:rFonts w:hint="eastAsia"/>
              </w:rPr>
              <w:t>信用违约预测（分类）</w:t>
            </w:r>
          </w:p>
        </w:tc>
        <w:tc>
          <w:tcPr>
            <w:tcW w:w="3627" w:type="dxa"/>
          </w:tcPr>
          <w:p w14:paraId="38B31BB4" w14:textId="72B7F505" w:rsidR="008700C0" w:rsidRPr="00FA4BDC" w:rsidRDefault="008700C0" w:rsidP="008700C0">
            <w:pPr>
              <w:pStyle w:val="1e"/>
              <w:ind w:left="0"/>
              <w:cnfStyle w:val="000000000000" w:firstRow="0" w:lastRow="0" w:firstColumn="0" w:lastColumn="0" w:oddVBand="0" w:evenVBand="0" w:oddHBand="0" w:evenHBand="0" w:firstRowFirstColumn="0" w:firstRowLastColumn="0" w:lastRowFirstColumn="0" w:lastRowLastColumn="0"/>
            </w:pPr>
            <w:r w:rsidRPr="00FA4BDC">
              <w:rPr>
                <w:rFonts w:hint="eastAsia"/>
              </w:rPr>
              <w:t>基于信贷数据，分别使用逻辑回归、随机森林算法实现信用违约预测。</w:t>
            </w:r>
          </w:p>
        </w:tc>
        <w:tc>
          <w:tcPr>
            <w:tcW w:w="709" w:type="dxa"/>
          </w:tcPr>
          <w:p w14:paraId="4A3A8947" w14:textId="163FB6C2" w:rsidR="008700C0" w:rsidRPr="00FA4BDC" w:rsidRDefault="008700C0" w:rsidP="008700C0">
            <w:pPr>
              <w:pStyle w:val="1e"/>
              <w:ind w:left="0"/>
              <w:jc w:val="center"/>
              <w:cnfStyle w:val="000000000000" w:firstRow="0" w:lastRow="0" w:firstColumn="0" w:lastColumn="0" w:oddVBand="0" w:evenVBand="0" w:oddHBand="0" w:evenHBand="0" w:firstRowFirstColumn="0" w:firstRowLastColumn="0" w:lastRowFirstColumn="0" w:lastRowLastColumn="0"/>
            </w:pPr>
            <w:r w:rsidRPr="00FA4BDC">
              <w:rPr>
                <w:rFonts w:hint="eastAsia"/>
              </w:rPr>
              <w:t>高级</w:t>
            </w:r>
          </w:p>
        </w:tc>
        <w:tc>
          <w:tcPr>
            <w:tcW w:w="1276" w:type="dxa"/>
          </w:tcPr>
          <w:p w14:paraId="42B14E2C" w14:textId="2552E05C" w:rsidR="008700C0" w:rsidRPr="00FA4BDC" w:rsidRDefault="008700C0" w:rsidP="008700C0">
            <w:pPr>
              <w:pStyle w:val="1e"/>
              <w:ind w:left="0"/>
              <w:jc w:val="center"/>
              <w:cnfStyle w:val="000000000000" w:firstRow="0" w:lastRow="0" w:firstColumn="0" w:lastColumn="0" w:oddVBand="0" w:evenVBand="0" w:oddHBand="0" w:evenHBand="0" w:firstRowFirstColumn="0" w:firstRowLastColumn="0" w:lastRowFirstColumn="0" w:lastRowLastColumn="0"/>
            </w:pPr>
            <w:r w:rsidRPr="00FA4BDC">
              <w:t>P</w:t>
            </w:r>
            <w:r w:rsidRPr="00FA4BDC">
              <w:rPr>
                <w:rFonts w:hint="eastAsia"/>
              </w:rPr>
              <w:t>ython</w:t>
            </w:r>
            <w:r w:rsidRPr="00FA4BDC">
              <w:t>3</w:t>
            </w:r>
          </w:p>
        </w:tc>
        <w:tc>
          <w:tcPr>
            <w:tcW w:w="1259" w:type="dxa"/>
          </w:tcPr>
          <w:p w14:paraId="2710BE9C" w14:textId="7775DF84" w:rsidR="008700C0" w:rsidRPr="00FA4BDC" w:rsidRDefault="008700C0" w:rsidP="008700C0">
            <w:pPr>
              <w:pStyle w:val="1e"/>
              <w:ind w:left="0"/>
              <w:jc w:val="center"/>
              <w:cnfStyle w:val="000000000000" w:firstRow="0" w:lastRow="0" w:firstColumn="0" w:lastColumn="0" w:oddVBand="0" w:evenVBand="0" w:oddHBand="0" w:evenHBand="0" w:firstRowFirstColumn="0" w:firstRowLastColumn="0" w:lastRowFirstColumn="0" w:lastRowLastColumn="0"/>
            </w:pPr>
            <w:r w:rsidRPr="00FA4BDC">
              <w:rPr>
                <w:rFonts w:hint="eastAsia"/>
              </w:rPr>
              <w:t>本地</w:t>
            </w:r>
            <w:r w:rsidRPr="00FA4BDC">
              <w:rPr>
                <w:rFonts w:hint="eastAsia"/>
              </w:rPr>
              <w:t>PC</w:t>
            </w:r>
          </w:p>
        </w:tc>
      </w:tr>
    </w:tbl>
    <w:p w14:paraId="7E14E299" w14:textId="33D5E56F" w:rsidR="00BE0D5F" w:rsidRPr="00FA4BDC" w:rsidRDefault="00703EF2" w:rsidP="00A55756">
      <w:pPr>
        <w:pStyle w:val="1"/>
        <w:numPr>
          <w:ilvl w:val="0"/>
          <w:numId w:val="4"/>
        </w:numPr>
        <w:ind w:right="442"/>
      </w:pPr>
      <w:r w:rsidRPr="00FA4BDC">
        <w:br w:type="page"/>
      </w:r>
      <w:bookmarkStart w:id="22" w:name="_Toc55223212"/>
      <w:r w:rsidR="00BE0D5F" w:rsidRPr="00FA4BDC">
        <w:rPr>
          <w:rFonts w:hint="eastAsia"/>
        </w:rPr>
        <w:lastRenderedPageBreak/>
        <w:t>线性回归</w:t>
      </w:r>
      <w:r w:rsidR="009B3353" w:rsidRPr="00FA4BDC">
        <w:rPr>
          <w:rFonts w:hint="eastAsia"/>
        </w:rPr>
        <w:t>模拟</w:t>
      </w:r>
      <w:r w:rsidR="00BE0D5F" w:rsidRPr="00FA4BDC">
        <w:rPr>
          <w:rFonts w:hint="eastAsia"/>
        </w:rPr>
        <w:t>实验</w:t>
      </w:r>
      <w:bookmarkEnd w:id="22"/>
    </w:p>
    <w:p w14:paraId="02460D09" w14:textId="77777777" w:rsidR="00BE0D5F" w:rsidRPr="00FA4BDC" w:rsidRDefault="00BE0D5F" w:rsidP="00D22236">
      <w:pPr>
        <w:pStyle w:val="2"/>
      </w:pPr>
      <w:bookmarkStart w:id="23" w:name="_Toc55223213"/>
      <w:r w:rsidRPr="00FA4BDC">
        <w:rPr>
          <w:rFonts w:hint="eastAsia"/>
        </w:rPr>
        <w:t>实验介绍</w:t>
      </w:r>
      <w:bookmarkEnd w:id="23"/>
    </w:p>
    <w:p w14:paraId="1F1DCFA7" w14:textId="77777777" w:rsidR="009B3353" w:rsidRPr="00FA4BDC" w:rsidRDefault="00BE0D5F" w:rsidP="00A55756">
      <w:pPr>
        <w:pStyle w:val="3"/>
        <w:numPr>
          <w:ilvl w:val="2"/>
          <w:numId w:val="4"/>
        </w:numPr>
        <w:rPr>
          <w:rFonts w:ascii="方正兰亭黑简体" w:hAnsi="Times New Roman"/>
          <w:bCs/>
          <w:i/>
          <w:iCs/>
          <w:kern w:val="2"/>
          <w:sz w:val="21"/>
        </w:rPr>
      </w:pPr>
      <w:bookmarkStart w:id="24" w:name="_Toc55223214"/>
      <w:r w:rsidRPr="00FA4BDC">
        <w:rPr>
          <w:rFonts w:ascii="方正兰亭黑简体" w:hint="eastAsia"/>
        </w:rPr>
        <w:t>简介</w:t>
      </w:r>
      <w:bookmarkEnd w:id="24"/>
    </w:p>
    <w:p w14:paraId="62F784EF" w14:textId="55B3EB7F" w:rsidR="009B3353" w:rsidRPr="00FA4BDC" w:rsidRDefault="009B3353" w:rsidP="009B3353">
      <w:pPr>
        <w:pStyle w:val="1e"/>
        <w:rPr>
          <w:rFonts w:ascii="方正兰亭黑简体" w:hAnsi="Times New Roman"/>
          <w:bCs/>
          <w:i/>
          <w:iCs/>
          <w:kern w:val="2"/>
        </w:rPr>
      </w:pPr>
      <w:r w:rsidRPr="00FA4BDC">
        <w:rPr>
          <w:rFonts w:hint="eastAsia"/>
        </w:rPr>
        <w:t>线性回归（</w:t>
      </w:r>
      <w:r w:rsidRPr="00FA4BDC">
        <w:t>Linear Regression</w:t>
      </w:r>
      <w:r w:rsidRPr="00FA4BDC">
        <w:t>）是机器学习</w:t>
      </w:r>
      <w:proofErr w:type="gramStart"/>
      <w:r w:rsidRPr="00FA4BDC">
        <w:t>最</w:t>
      </w:r>
      <w:proofErr w:type="gramEnd"/>
      <w:r w:rsidRPr="00FA4BDC">
        <w:t>经典的算法之一，具有如下特点：</w:t>
      </w:r>
    </w:p>
    <w:p w14:paraId="482A4474" w14:textId="77777777" w:rsidR="009B3353" w:rsidRPr="00FA4BDC" w:rsidRDefault="009B3353" w:rsidP="009B3353">
      <w:pPr>
        <w:pStyle w:val="4a"/>
      </w:pPr>
      <w:r w:rsidRPr="00FA4BDC">
        <w:t>自变量服从正态分布；</w:t>
      </w:r>
    </w:p>
    <w:p w14:paraId="280D4E7D" w14:textId="1890F42E" w:rsidR="009B3353" w:rsidRPr="00FA4BDC" w:rsidRDefault="009B3353" w:rsidP="009B3353">
      <w:pPr>
        <w:pStyle w:val="4a"/>
      </w:pPr>
      <w:r w:rsidRPr="00FA4BDC">
        <w:t>因变量是连续性数值变量；</w:t>
      </w:r>
    </w:p>
    <w:p w14:paraId="2188E76E" w14:textId="72E7708E" w:rsidR="009B3353" w:rsidRPr="00FA4BDC" w:rsidRDefault="009B3353" w:rsidP="009B3353">
      <w:pPr>
        <w:pStyle w:val="4a"/>
      </w:pPr>
      <w:r w:rsidRPr="00FA4BDC">
        <w:t>自变量和因变量呈线性关系。</w:t>
      </w:r>
    </w:p>
    <w:p w14:paraId="332FD983" w14:textId="77777777" w:rsidR="009B3353" w:rsidRPr="00FA4BDC" w:rsidRDefault="009B3353" w:rsidP="009B3353">
      <w:pPr>
        <w:pStyle w:val="1e"/>
      </w:pPr>
      <w:r w:rsidRPr="00FA4BDC">
        <w:rPr>
          <w:rFonts w:hint="eastAsia"/>
        </w:rPr>
        <w:t>本实验主要介绍使用</w:t>
      </w:r>
      <w:r w:rsidRPr="00FA4BDC">
        <w:t>MindSpore</w:t>
      </w:r>
      <w:r w:rsidRPr="00FA4BDC">
        <w:t>在模拟数据上进行线性回归实验，分析自变量和因变量之间的线性关系，即求得一个线性函数。</w:t>
      </w:r>
    </w:p>
    <w:p w14:paraId="34FC3520" w14:textId="1303BA82" w:rsidR="00BE0D5F" w:rsidRPr="00FA4BDC" w:rsidRDefault="00BE0D5F" w:rsidP="00A55756">
      <w:pPr>
        <w:pStyle w:val="3"/>
        <w:numPr>
          <w:ilvl w:val="2"/>
          <w:numId w:val="4"/>
        </w:numPr>
        <w:rPr>
          <w:rFonts w:ascii="方正兰亭黑简体"/>
        </w:rPr>
      </w:pPr>
      <w:bookmarkStart w:id="25" w:name="_Toc55223215"/>
      <w:r w:rsidRPr="00FA4BDC">
        <w:rPr>
          <w:rFonts w:ascii="方正兰亭黑简体" w:hint="eastAsia"/>
        </w:rPr>
        <w:t>实验目的</w:t>
      </w:r>
      <w:bookmarkEnd w:id="25"/>
    </w:p>
    <w:p w14:paraId="5FB2FC27" w14:textId="77777777" w:rsidR="00BE0D5F" w:rsidRPr="00FA4BDC" w:rsidRDefault="00BE0D5F" w:rsidP="009B3353">
      <w:pPr>
        <w:pStyle w:val="4a"/>
      </w:pPr>
      <w:r w:rsidRPr="00FA4BDC">
        <w:rPr>
          <w:rFonts w:hint="eastAsia"/>
        </w:rPr>
        <w:t>了解线性回归的基本概念和问题模拟；</w:t>
      </w:r>
    </w:p>
    <w:p w14:paraId="029B471E" w14:textId="6F562051" w:rsidR="00BE0D5F" w:rsidRPr="00FA4BDC" w:rsidRDefault="00BE0D5F" w:rsidP="009B3353">
      <w:pPr>
        <w:pStyle w:val="4a"/>
      </w:pPr>
      <w:r w:rsidRPr="00FA4BDC">
        <w:t>了解如何使用</w:t>
      </w:r>
      <w:r w:rsidRPr="00FA4BDC">
        <w:t>MindSpore</w:t>
      </w:r>
      <w:r w:rsidRPr="00FA4BDC">
        <w:t>进行线性回归实验。</w:t>
      </w:r>
    </w:p>
    <w:p w14:paraId="4CABB851" w14:textId="77777777" w:rsidR="00BE0D5F" w:rsidRPr="00FA4BDC" w:rsidRDefault="00BE0D5F" w:rsidP="00D22236">
      <w:pPr>
        <w:pStyle w:val="2"/>
      </w:pPr>
      <w:bookmarkStart w:id="26" w:name="_Toc55223216"/>
      <w:r w:rsidRPr="00FA4BDC">
        <w:t>实验环境要求</w:t>
      </w:r>
      <w:bookmarkEnd w:id="26"/>
    </w:p>
    <w:p w14:paraId="46AA48B6" w14:textId="0C6E501B" w:rsidR="009B3353" w:rsidRPr="00FA4BDC" w:rsidRDefault="009B3353" w:rsidP="009B3353">
      <w:pPr>
        <w:pStyle w:val="4a"/>
      </w:pPr>
      <w:r w:rsidRPr="00FA4BDC">
        <w:t>MindSpore 0.5.0</w:t>
      </w:r>
      <w:r w:rsidRPr="00FA4BDC">
        <w:t>（</w:t>
      </w:r>
      <w:r w:rsidRPr="00FA4BDC">
        <w:t>MindSpore</w:t>
      </w:r>
      <w:r w:rsidRPr="00FA4BDC">
        <w:t>版本会定期更新，本指导也会定期刷新，与版本配套）；</w:t>
      </w:r>
    </w:p>
    <w:p w14:paraId="72CAC993" w14:textId="751A59AB" w:rsidR="00BE0D5F" w:rsidRPr="00FA4BDC" w:rsidRDefault="009B3353" w:rsidP="009B3353">
      <w:pPr>
        <w:pStyle w:val="4a"/>
      </w:pPr>
      <w:r w:rsidRPr="00FA4BDC">
        <w:t>华为云</w:t>
      </w:r>
      <w:r w:rsidRPr="00FA4BDC">
        <w:t>ModelArts</w:t>
      </w:r>
      <w:r w:rsidRPr="00FA4BDC">
        <w:t>（控制台左上角选择</w:t>
      </w:r>
      <w:r w:rsidRPr="00FA4BDC">
        <w:t>“</w:t>
      </w:r>
      <w:r w:rsidRPr="00FA4BDC">
        <w:t>华北</w:t>
      </w:r>
      <w:r w:rsidRPr="00FA4BDC">
        <w:t>-</w:t>
      </w:r>
      <w:r w:rsidRPr="00FA4BDC">
        <w:t>北京四</w:t>
      </w:r>
      <w:r w:rsidRPr="00FA4BDC">
        <w:t>”</w:t>
      </w:r>
      <w:r w:rsidRPr="00FA4BDC">
        <w:t>）</w:t>
      </w:r>
      <w:r w:rsidRPr="00FA4BDC">
        <w:rPr>
          <w:rFonts w:hint="eastAsia"/>
        </w:rPr>
        <w:t>：</w:t>
      </w:r>
      <w:r w:rsidRPr="00FA4BDC">
        <w:t>ModelArts</w:t>
      </w:r>
      <w:r w:rsidRPr="00FA4BDC">
        <w:t>是华为</w:t>
      </w:r>
      <w:proofErr w:type="gramStart"/>
      <w:r w:rsidRPr="00FA4BDC">
        <w:t>云提供</w:t>
      </w:r>
      <w:proofErr w:type="gramEnd"/>
      <w:r w:rsidRPr="00FA4BDC">
        <w:t>的面向开发者的一站式</w:t>
      </w:r>
      <w:r w:rsidRPr="00FA4BDC">
        <w:t>AI</w:t>
      </w:r>
      <w:r w:rsidRPr="00FA4BDC">
        <w:t>开发平台，集成了</w:t>
      </w:r>
      <w:r w:rsidRPr="00FA4BDC">
        <w:rPr>
          <w:rFonts w:ascii="宋体" w:eastAsia="宋体" w:hAnsi="宋体" w:cs="宋体" w:hint="eastAsia"/>
        </w:rPr>
        <w:t>昇</w:t>
      </w:r>
      <w:r w:rsidRPr="00FA4BDC">
        <w:rPr>
          <w:rFonts w:ascii="方正兰亭黑简体" w:hAnsi="方正兰亭黑简体" w:cs="方正兰亭黑简体" w:hint="eastAsia"/>
        </w:rPr>
        <w:t>腾</w:t>
      </w:r>
      <w:r w:rsidRPr="00FA4BDC">
        <w:t>AI</w:t>
      </w:r>
      <w:r w:rsidRPr="00FA4BDC">
        <w:t>处理器资源池，用户可以在该平台下体验</w:t>
      </w:r>
      <w:r w:rsidRPr="00FA4BDC">
        <w:t>MindSpore</w:t>
      </w:r>
      <w:r w:rsidRPr="00FA4BDC">
        <w:t>。</w:t>
      </w:r>
    </w:p>
    <w:p w14:paraId="7F516609" w14:textId="77777777" w:rsidR="00BE0D5F" w:rsidRDefault="00BE0D5F" w:rsidP="00D22236">
      <w:pPr>
        <w:pStyle w:val="2"/>
      </w:pPr>
      <w:bookmarkStart w:id="27" w:name="_Toc55223217"/>
      <w:r w:rsidRPr="00FA4BDC">
        <w:rPr>
          <w:rFonts w:hint="eastAsia"/>
        </w:rPr>
        <w:t>实验步骤</w:t>
      </w:r>
      <w:bookmarkEnd w:id="27"/>
    </w:p>
    <w:p w14:paraId="1000AE04" w14:textId="6545C0AF" w:rsidR="00C92F5F" w:rsidRPr="00C92F5F" w:rsidRDefault="00C92F5F" w:rsidP="00C92F5F">
      <w:pPr>
        <w:pStyle w:val="1e"/>
      </w:pPr>
      <w:r>
        <w:t>环境准备可参考</w:t>
      </w:r>
      <w:r>
        <w:rPr>
          <w:rFonts w:hint="eastAsia"/>
        </w:rPr>
        <w:t>：</w:t>
      </w:r>
      <w:r>
        <w:rPr>
          <w:rFonts w:hint="eastAsia"/>
          <w:noProof/>
        </w:rPr>
        <w:t>《机器学习》</w:t>
      </w:r>
      <w:r>
        <w:rPr>
          <w:noProof/>
        </w:rPr>
        <w:t>-</w:t>
      </w:r>
      <w:r>
        <w:rPr>
          <w:rFonts w:hint="eastAsia"/>
          <w:noProof/>
        </w:rPr>
        <w:t>数据预处理与特征工程实验手册中的华为云使用指导来准备环境。</w:t>
      </w:r>
    </w:p>
    <w:p w14:paraId="70C45D94" w14:textId="6D74D84C" w:rsidR="00BE0D5F" w:rsidRPr="00FA4BDC" w:rsidRDefault="007718F6" w:rsidP="007718F6">
      <w:pPr>
        <w:pStyle w:val="3"/>
        <w:rPr>
          <w:rFonts w:ascii="方正兰亭黑简体"/>
          <w:lang w:eastAsia="zh-CN"/>
        </w:rPr>
      </w:pPr>
      <w:bookmarkStart w:id="28" w:name="_Toc55223218"/>
      <w:r w:rsidRPr="00FA4BDC">
        <w:rPr>
          <w:rFonts w:ascii="方正兰亭黑简体" w:hint="eastAsia"/>
          <w:lang w:eastAsia="zh-CN"/>
        </w:rPr>
        <w:t>导入</w:t>
      </w:r>
      <w:r w:rsidRPr="00FA4BDC">
        <w:rPr>
          <w:rFonts w:ascii="方正兰亭黑简体"/>
          <w:lang w:eastAsia="zh-CN"/>
        </w:rPr>
        <w:t>MindSpore模块和辅助模块</w:t>
      </w:r>
      <w:bookmarkEnd w:id="28"/>
    </w:p>
    <w:p w14:paraId="3846EFC7" w14:textId="77777777" w:rsidR="00BE0D5F" w:rsidRPr="00FA4BDC" w:rsidRDefault="00BE0D5F" w:rsidP="00BE0D5F">
      <w:pPr>
        <w:pStyle w:val="1e"/>
      </w:pPr>
      <w:r w:rsidRPr="00FA4BDC">
        <w:rPr>
          <w:rFonts w:hint="eastAsia"/>
        </w:rPr>
        <w:t>代码：</w:t>
      </w:r>
    </w:p>
    <w:p w14:paraId="54691E92" w14:textId="77777777" w:rsidR="007718F6" w:rsidRPr="00FA4BDC" w:rsidRDefault="007718F6" w:rsidP="007718F6">
      <w:pPr>
        <w:pStyle w:val="2f2"/>
      </w:pPr>
      <w:proofErr w:type="gramStart"/>
      <w:r w:rsidRPr="00FA4BDC">
        <w:t>import</w:t>
      </w:r>
      <w:proofErr w:type="gramEnd"/>
      <w:r w:rsidRPr="00FA4BDC">
        <w:t xml:space="preserve"> os</w:t>
      </w:r>
    </w:p>
    <w:p w14:paraId="5FC6A140" w14:textId="77777777" w:rsidR="007718F6" w:rsidRPr="00FA4BDC" w:rsidRDefault="007718F6" w:rsidP="007718F6">
      <w:pPr>
        <w:pStyle w:val="2f2"/>
      </w:pPr>
      <w:r w:rsidRPr="00FA4BDC">
        <w:lastRenderedPageBreak/>
        <w:t xml:space="preserve"># </w:t>
      </w:r>
      <w:proofErr w:type="gramStart"/>
      <w:r w:rsidRPr="00FA4BDC">
        <w:t>os.environ[</w:t>
      </w:r>
      <w:proofErr w:type="gramEnd"/>
      <w:r w:rsidRPr="00FA4BDC">
        <w:t>'DEVICE_ID'] = '0'</w:t>
      </w:r>
    </w:p>
    <w:p w14:paraId="622508C3" w14:textId="77777777" w:rsidR="007718F6" w:rsidRPr="00FA4BDC" w:rsidRDefault="007718F6" w:rsidP="007718F6">
      <w:pPr>
        <w:pStyle w:val="2f2"/>
      </w:pPr>
      <w:proofErr w:type="gramStart"/>
      <w:r w:rsidRPr="00FA4BDC">
        <w:t>import</w:t>
      </w:r>
      <w:proofErr w:type="gramEnd"/>
      <w:r w:rsidRPr="00FA4BDC">
        <w:t xml:space="preserve"> numpy as np</w:t>
      </w:r>
    </w:p>
    <w:p w14:paraId="41CE0BFD" w14:textId="77777777" w:rsidR="007718F6" w:rsidRPr="00FA4BDC" w:rsidRDefault="007718F6" w:rsidP="007718F6">
      <w:pPr>
        <w:pStyle w:val="2f2"/>
      </w:pPr>
    </w:p>
    <w:p w14:paraId="18AEB903" w14:textId="77777777" w:rsidR="007718F6" w:rsidRPr="00FA4BDC" w:rsidRDefault="007718F6" w:rsidP="007718F6">
      <w:pPr>
        <w:pStyle w:val="2f2"/>
      </w:pPr>
      <w:proofErr w:type="gramStart"/>
      <w:r w:rsidRPr="00FA4BDC">
        <w:t>import</w:t>
      </w:r>
      <w:proofErr w:type="gramEnd"/>
      <w:r w:rsidRPr="00FA4BDC">
        <w:t xml:space="preserve"> mindspore as ms</w:t>
      </w:r>
    </w:p>
    <w:p w14:paraId="01FC623D" w14:textId="77777777" w:rsidR="007718F6" w:rsidRPr="00FA4BDC" w:rsidRDefault="007718F6" w:rsidP="007718F6">
      <w:pPr>
        <w:pStyle w:val="2f2"/>
      </w:pPr>
      <w:proofErr w:type="gramStart"/>
      <w:r w:rsidRPr="00FA4BDC">
        <w:t>from</w:t>
      </w:r>
      <w:proofErr w:type="gramEnd"/>
      <w:r w:rsidRPr="00FA4BDC">
        <w:t xml:space="preserve"> mindspore import nn</w:t>
      </w:r>
    </w:p>
    <w:p w14:paraId="4A516FD6" w14:textId="77777777" w:rsidR="007718F6" w:rsidRPr="00FA4BDC" w:rsidRDefault="007718F6" w:rsidP="007718F6">
      <w:pPr>
        <w:pStyle w:val="2f2"/>
      </w:pPr>
      <w:proofErr w:type="gramStart"/>
      <w:r w:rsidRPr="00FA4BDC">
        <w:t>from</w:t>
      </w:r>
      <w:proofErr w:type="gramEnd"/>
      <w:r w:rsidRPr="00FA4BDC">
        <w:t xml:space="preserve"> mindspore import context</w:t>
      </w:r>
    </w:p>
    <w:p w14:paraId="313C4EFE" w14:textId="77777777" w:rsidR="007718F6" w:rsidRPr="00FA4BDC" w:rsidRDefault="007718F6" w:rsidP="007718F6">
      <w:pPr>
        <w:pStyle w:val="2f2"/>
      </w:pPr>
    </w:p>
    <w:p w14:paraId="369AC20A" w14:textId="71AF467B" w:rsidR="007718F6" w:rsidRPr="00FA4BDC" w:rsidRDefault="007718F6" w:rsidP="007718F6">
      <w:pPr>
        <w:pStyle w:val="2f2"/>
      </w:pPr>
      <w:r w:rsidRPr="00FA4BDC">
        <w:t>context.set_</w:t>
      </w:r>
      <w:proofErr w:type="gramStart"/>
      <w:r w:rsidRPr="00FA4BDC">
        <w:t>context(</w:t>
      </w:r>
      <w:proofErr w:type="gramEnd"/>
      <w:r w:rsidRPr="00FA4BDC">
        <w:t>mode=context.GRAPH_MODE, device_target="Ascend")</w:t>
      </w:r>
    </w:p>
    <w:p w14:paraId="6E500D14" w14:textId="5A0C34A7" w:rsidR="00F915E6" w:rsidRPr="00FA4BDC" w:rsidRDefault="007718F6" w:rsidP="007718F6">
      <w:pPr>
        <w:pStyle w:val="3"/>
      </w:pPr>
      <w:bookmarkStart w:id="29" w:name="_Toc55223219"/>
      <w:r w:rsidRPr="00FA4BDC">
        <w:rPr>
          <w:rFonts w:hint="eastAsia"/>
        </w:rPr>
        <w:t>生成模拟数据</w:t>
      </w:r>
      <w:bookmarkEnd w:id="29"/>
    </w:p>
    <w:p w14:paraId="4EA217C1" w14:textId="53E16CF4" w:rsidR="007718F6" w:rsidRPr="00FA4BDC" w:rsidRDefault="007718F6" w:rsidP="007718F6">
      <w:pPr>
        <w:pStyle w:val="1e"/>
      </w:pPr>
      <w:r w:rsidRPr="00FA4BDC">
        <w:t>根据</w:t>
      </w:r>
      <w:r w:rsidRPr="00FA4BDC">
        <w:rPr>
          <w:rFonts w:hint="eastAsia"/>
        </w:rPr>
        <w:t>线性函数</w:t>
      </w:r>
      <w:r w:rsidRPr="00FA4BDC">
        <w:t>y = -5 * x + 0.1</w:t>
      </w:r>
      <w:r w:rsidRPr="00FA4BDC">
        <w:rPr>
          <w:rFonts w:hint="eastAsia"/>
        </w:rPr>
        <w:t>生成模拟数据，并在其中加入少许扰动。</w:t>
      </w:r>
    </w:p>
    <w:p w14:paraId="0A1DBE63" w14:textId="27D114D4" w:rsidR="007718F6" w:rsidRPr="00FA4BDC" w:rsidRDefault="007718F6" w:rsidP="007718F6">
      <w:pPr>
        <w:pStyle w:val="1e"/>
      </w:pPr>
      <w:r w:rsidRPr="00FA4BDC">
        <w:t>代码</w:t>
      </w:r>
      <w:r w:rsidRPr="00FA4BDC">
        <w:rPr>
          <w:rFonts w:hint="eastAsia"/>
        </w:rPr>
        <w:t>：</w:t>
      </w:r>
    </w:p>
    <w:p w14:paraId="70AD9949" w14:textId="77777777" w:rsidR="007718F6" w:rsidRPr="00FA4BDC" w:rsidRDefault="007718F6" w:rsidP="007718F6">
      <w:pPr>
        <w:pStyle w:val="2f2"/>
      </w:pPr>
      <w:r w:rsidRPr="00FA4BDC">
        <w:t xml:space="preserve">x = </w:t>
      </w:r>
      <w:proofErr w:type="gramStart"/>
      <w:r w:rsidRPr="00FA4BDC">
        <w:t>np.arange(</w:t>
      </w:r>
      <w:proofErr w:type="gramEnd"/>
      <w:r w:rsidRPr="00FA4BDC">
        <w:t>-5, 5, 0.3)[:32].reshape((32, 1))</w:t>
      </w:r>
    </w:p>
    <w:p w14:paraId="1B18C808" w14:textId="4EDE7264" w:rsidR="007718F6" w:rsidRPr="00FA4BDC" w:rsidRDefault="007718F6" w:rsidP="007718F6">
      <w:pPr>
        <w:pStyle w:val="2f2"/>
      </w:pPr>
      <w:r w:rsidRPr="00FA4BDC">
        <w:t xml:space="preserve">y = -5 * x </w:t>
      </w:r>
      <w:proofErr w:type="gramStart"/>
      <w:r w:rsidRPr="00FA4BDC">
        <w:t>+  0.1</w:t>
      </w:r>
      <w:proofErr w:type="gramEnd"/>
      <w:r w:rsidRPr="00FA4BDC">
        <w:t xml:space="preserve"> * np.random.normal(loc=0.0, scale=20.0, size=x.shape)</w:t>
      </w:r>
    </w:p>
    <w:p w14:paraId="0BB8A258" w14:textId="058A8EFE" w:rsidR="007718F6" w:rsidRPr="00FA4BDC" w:rsidRDefault="00DD38CE" w:rsidP="007718F6">
      <w:pPr>
        <w:pStyle w:val="3"/>
      </w:pPr>
      <w:bookmarkStart w:id="30" w:name="_Toc55223220"/>
      <w:r w:rsidRPr="00FA4BDC">
        <w:t>建模</w:t>
      </w:r>
      <w:bookmarkEnd w:id="30"/>
    </w:p>
    <w:p w14:paraId="5DB7CE97" w14:textId="0D159128" w:rsidR="00DD38CE" w:rsidRPr="00FA4BDC" w:rsidRDefault="00DD38CE" w:rsidP="00DD38CE">
      <w:pPr>
        <w:pStyle w:val="1e"/>
      </w:pPr>
      <w:r w:rsidRPr="00FA4BDC">
        <w:rPr>
          <w:rFonts w:hint="eastAsia"/>
        </w:rPr>
        <w:t>使用</w:t>
      </w:r>
      <w:r w:rsidRPr="00FA4BDC">
        <w:t>MindSpore</w:t>
      </w:r>
      <w:r w:rsidRPr="00FA4BDC">
        <w:t>提供的</w:t>
      </w:r>
      <w:r w:rsidR="004C1725" w:rsidRPr="00FA4BDC">
        <w:t>nn.Dense(1, 1)</w:t>
      </w:r>
      <w:r w:rsidRPr="00FA4BDC">
        <w:t>算子</w:t>
      </w:r>
      <w:r w:rsidRPr="00FA4BDC">
        <w:t>(https://www.mindspore.cn/api/zh-CN/0.2.0-alpha/api/python/mindspore/mindspore.nn.html#mindspore.nn.Dense)</w:t>
      </w:r>
      <w:r w:rsidRPr="00FA4BDC">
        <w:t>作为线性模型，其中</w:t>
      </w:r>
      <w:r w:rsidR="004C1725" w:rsidRPr="00FA4BDC">
        <w:t>(1, 1)</w:t>
      </w:r>
      <w:r w:rsidRPr="00FA4BDC">
        <w:t>表示线性模型的输入和输出皆是</w:t>
      </w:r>
      <w:r w:rsidRPr="00FA4BDC">
        <w:t>1</w:t>
      </w:r>
      <w:r w:rsidRPr="00FA4BDC">
        <w:t>维，即</w:t>
      </w:r>
      <w:r w:rsidR="004C1725" w:rsidRPr="00FA4BDC">
        <w:t>w</w:t>
      </w:r>
      <w:r w:rsidRPr="00FA4BDC">
        <w:t>是</w:t>
      </w:r>
      <w:r w:rsidRPr="00FA4BDC">
        <w:t>1x1</w:t>
      </w:r>
      <w:r w:rsidRPr="00FA4BDC">
        <w:t>的矩阵。算子会随机初始化权重</w:t>
      </w:r>
      <w:r w:rsidR="004C1725" w:rsidRPr="00FA4BDC">
        <w:t>w</w:t>
      </w:r>
      <w:r w:rsidRPr="00FA4BDC">
        <w:t>和偏置</w:t>
      </w:r>
      <w:r w:rsidR="004C1725" w:rsidRPr="00FA4BDC">
        <w:t>b</w:t>
      </w:r>
      <w:r w:rsidRPr="00FA4BDC">
        <w:t>。</w:t>
      </w:r>
    </w:p>
    <w:p w14:paraId="36B88C5A" w14:textId="7FD245BB" w:rsidR="00DD38CE" w:rsidRPr="00FA4BDC" w:rsidRDefault="004C1725" w:rsidP="004C1725">
      <w:pPr>
        <w:pStyle w:val="1e"/>
        <w:jc w:val="center"/>
      </w:pPr>
      <w:r w:rsidRPr="00FA4BDC">
        <w:t>y = w * x + b</w:t>
      </w:r>
    </w:p>
    <w:p w14:paraId="1AB91D1C" w14:textId="303C4304" w:rsidR="00DD38CE" w:rsidRPr="00FA4BDC" w:rsidRDefault="00DD38CE" w:rsidP="00DD38CE">
      <w:pPr>
        <w:pStyle w:val="1e"/>
      </w:pPr>
      <w:r w:rsidRPr="00FA4BDC">
        <w:rPr>
          <w:rFonts w:hint="eastAsia"/>
        </w:rPr>
        <w:t>采用均方差（</w:t>
      </w:r>
      <w:r w:rsidRPr="00FA4BDC">
        <w:t>Mean Squared Error, MSE</w:t>
      </w:r>
      <w:r w:rsidRPr="00FA4BDC">
        <w:t>）作为损失函数。</w:t>
      </w:r>
      <w:r w:rsidRPr="00FA4BDC">
        <w:rPr>
          <w:rFonts w:hint="eastAsia"/>
        </w:rPr>
        <w:t>采用随机梯度下降（</w:t>
      </w:r>
      <w:r w:rsidRPr="00FA4BDC">
        <w:t>Stochastic Gradient Descent, SGD</w:t>
      </w:r>
      <w:r w:rsidRPr="00FA4BDC">
        <w:t>）对模型进行优化。</w:t>
      </w:r>
    </w:p>
    <w:p w14:paraId="26A8BAEC" w14:textId="72DBF9BD" w:rsidR="004C1725" w:rsidRPr="00FA4BDC" w:rsidRDefault="005509D3" w:rsidP="00DD38CE">
      <w:pPr>
        <w:pStyle w:val="1e"/>
      </w:pPr>
      <w:r w:rsidRPr="00FA4BDC">
        <w:t>代码</w:t>
      </w:r>
      <w:r w:rsidRPr="00FA4BDC">
        <w:rPr>
          <w:rFonts w:hint="eastAsia"/>
        </w:rPr>
        <w:t>：</w:t>
      </w:r>
    </w:p>
    <w:p w14:paraId="13F56795" w14:textId="77777777" w:rsidR="00DD38CE" w:rsidRPr="00FA4BDC" w:rsidRDefault="00DD38CE" w:rsidP="00DD38CE">
      <w:pPr>
        <w:pStyle w:val="2f2"/>
        <w:rPr>
          <w:lang w:eastAsia="zh-CN"/>
        </w:rPr>
      </w:pPr>
      <w:proofErr w:type="gramStart"/>
      <w:r w:rsidRPr="00FA4BDC">
        <w:rPr>
          <w:lang w:eastAsia="zh-CN"/>
        </w:rPr>
        <w:t>net</w:t>
      </w:r>
      <w:proofErr w:type="gramEnd"/>
      <w:r w:rsidRPr="00FA4BDC">
        <w:rPr>
          <w:lang w:eastAsia="zh-CN"/>
        </w:rPr>
        <w:t xml:space="preserve"> = nn.Dense(1, 1)</w:t>
      </w:r>
    </w:p>
    <w:p w14:paraId="4893790C" w14:textId="77777777" w:rsidR="00DD38CE" w:rsidRPr="00FA4BDC" w:rsidRDefault="00DD38CE" w:rsidP="00DD38CE">
      <w:pPr>
        <w:pStyle w:val="2f2"/>
      </w:pPr>
      <w:r w:rsidRPr="00FA4BDC">
        <w:t xml:space="preserve">loss_fn = </w:t>
      </w:r>
      <w:proofErr w:type="gramStart"/>
      <w:r w:rsidRPr="00FA4BDC">
        <w:t>nn.loss.MSELoss()</w:t>
      </w:r>
      <w:proofErr w:type="gramEnd"/>
    </w:p>
    <w:p w14:paraId="5C97AADB" w14:textId="77777777" w:rsidR="00DD38CE" w:rsidRPr="00FA4BDC" w:rsidRDefault="00DD38CE" w:rsidP="00DD38CE">
      <w:pPr>
        <w:pStyle w:val="2f2"/>
      </w:pPr>
      <w:proofErr w:type="gramStart"/>
      <w:r w:rsidRPr="00FA4BDC">
        <w:t>opt</w:t>
      </w:r>
      <w:proofErr w:type="gramEnd"/>
      <w:r w:rsidRPr="00FA4BDC">
        <w:t xml:space="preserve"> = nn.optim.SGD(net.trainable_params(), learning_rate=0.01)</w:t>
      </w:r>
    </w:p>
    <w:p w14:paraId="41828A2C" w14:textId="77777777" w:rsidR="00DD38CE" w:rsidRPr="00FA4BDC" w:rsidRDefault="00DD38CE" w:rsidP="00DD38CE">
      <w:pPr>
        <w:pStyle w:val="2f2"/>
      </w:pPr>
      <w:r w:rsidRPr="00FA4BDC">
        <w:t xml:space="preserve">with_loss = </w:t>
      </w:r>
      <w:proofErr w:type="gramStart"/>
      <w:r w:rsidRPr="00FA4BDC">
        <w:t>nn.WithLossCell(</w:t>
      </w:r>
      <w:proofErr w:type="gramEnd"/>
      <w:r w:rsidRPr="00FA4BDC">
        <w:t>net, loss_fn)</w:t>
      </w:r>
    </w:p>
    <w:p w14:paraId="71476DBE" w14:textId="47FB8211" w:rsidR="00DD38CE" w:rsidRPr="00FA4BDC" w:rsidRDefault="00DD38CE" w:rsidP="00DD38CE">
      <w:pPr>
        <w:pStyle w:val="2f2"/>
      </w:pPr>
      <w:r w:rsidRPr="00FA4BDC">
        <w:t xml:space="preserve">train_step = </w:t>
      </w:r>
      <w:proofErr w:type="gramStart"/>
      <w:r w:rsidRPr="00FA4BDC">
        <w:t>nn.TrainOneStepCell(</w:t>
      </w:r>
      <w:proofErr w:type="gramEnd"/>
      <w:r w:rsidRPr="00FA4BDC">
        <w:t>with_loss, opt).set_train()</w:t>
      </w:r>
    </w:p>
    <w:p w14:paraId="2F9C5016" w14:textId="37466E45" w:rsidR="00DD38CE" w:rsidRPr="00FA4BDC" w:rsidRDefault="00022973" w:rsidP="00DD38CE">
      <w:pPr>
        <w:pStyle w:val="3"/>
      </w:pPr>
      <w:bookmarkStart w:id="31" w:name="_Toc55223221"/>
      <w:r w:rsidRPr="00FA4BDC">
        <w:rPr>
          <w:rFonts w:hint="eastAsia"/>
        </w:rPr>
        <w:t>使用模拟数据训练模型</w:t>
      </w:r>
      <w:bookmarkEnd w:id="31"/>
    </w:p>
    <w:p w14:paraId="7C08C0BE" w14:textId="06A2C2D6" w:rsidR="005509D3" w:rsidRPr="00FA4BDC" w:rsidRDefault="005509D3" w:rsidP="005509D3">
      <w:pPr>
        <w:pStyle w:val="1e"/>
      </w:pPr>
      <w:r w:rsidRPr="00FA4BDC">
        <w:t>代码</w:t>
      </w:r>
      <w:r w:rsidRPr="00FA4BDC">
        <w:rPr>
          <w:rFonts w:hint="eastAsia"/>
        </w:rPr>
        <w:t>：</w:t>
      </w:r>
    </w:p>
    <w:p w14:paraId="14CF0A33" w14:textId="77777777" w:rsidR="00DD38CE" w:rsidRPr="00FA4BDC" w:rsidRDefault="00DD38CE" w:rsidP="00DD38CE">
      <w:pPr>
        <w:pStyle w:val="2f2"/>
      </w:pPr>
      <w:proofErr w:type="gramStart"/>
      <w:r w:rsidRPr="00FA4BDC">
        <w:t>for</w:t>
      </w:r>
      <w:proofErr w:type="gramEnd"/>
      <w:r w:rsidRPr="00FA4BDC">
        <w:t xml:space="preserve"> epoch in range(20):</w:t>
      </w:r>
    </w:p>
    <w:p w14:paraId="65C6FA27" w14:textId="77777777" w:rsidR="00DD38CE" w:rsidRPr="00FA4BDC" w:rsidRDefault="00DD38CE" w:rsidP="00DD38CE">
      <w:pPr>
        <w:pStyle w:val="2f2"/>
      </w:pPr>
      <w:r w:rsidRPr="00FA4BDC">
        <w:t xml:space="preserve">    </w:t>
      </w:r>
      <w:proofErr w:type="gramStart"/>
      <w:r w:rsidRPr="00FA4BDC">
        <w:t>loss</w:t>
      </w:r>
      <w:proofErr w:type="gramEnd"/>
      <w:r w:rsidRPr="00FA4BDC">
        <w:t xml:space="preserve"> = train_step(ms.Tensor(x, ms.float32), ms.Tensor(y, ms.float32))</w:t>
      </w:r>
    </w:p>
    <w:p w14:paraId="1D7789C7" w14:textId="3CBC64A1" w:rsidR="00DD38CE" w:rsidRPr="00FA4BDC" w:rsidRDefault="00DD38CE" w:rsidP="00404DBF">
      <w:pPr>
        <w:pStyle w:val="2f2"/>
        <w:ind w:firstLine="360"/>
      </w:pPr>
      <w:proofErr w:type="gramStart"/>
      <w:r w:rsidRPr="00FA4BDC">
        <w:t>print(</w:t>
      </w:r>
      <w:proofErr w:type="gramEnd"/>
      <w:r w:rsidRPr="00FA4BDC">
        <w:t>'epoch: {0}, loss is {1}'.format(epoch, loss))</w:t>
      </w:r>
    </w:p>
    <w:p w14:paraId="5C4ACD8C" w14:textId="3D7431BF" w:rsidR="00404DBF" w:rsidRPr="00FA4BDC" w:rsidRDefault="00404DBF" w:rsidP="00404DBF">
      <w:pPr>
        <w:pStyle w:val="1e"/>
      </w:pPr>
      <w:r w:rsidRPr="00FA4BDC">
        <w:t>输出</w:t>
      </w:r>
      <w:r w:rsidRPr="00FA4BDC">
        <w:rPr>
          <w:rFonts w:hint="eastAsia"/>
        </w:rPr>
        <w:t>：</w:t>
      </w:r>
    </w:p>
    <w:p w14:paraId="771AFF65" w14:textId="77777777" w:rsidR="00404DBF" w:rsidRPr="00FA4BDC" w:rsidRDefault="00404DBF" w:rsidP="00404DBF">
      <w:pPr>
        <w:pStyle w:val="2f2"/>
      </w:pPr>
      <w:proofErr w:type="gramStart"/>
      <w:r w:rsidRPr="00FA4BDC">
        <w:t>epoch</w:t>
      </w:r>
      <w:proofErr w:type="gramEnd"/>
      <w:r w:rsidRPr="00FA4BDC">
        <w:t>: 0, loss is 191.03662</w:t>
      </w:r>
    </w:p>
    <w:p w14:paraId="61C4BD20" w14:textId="77777777" w:rsidR="00404DBF" w:rsidRPr="00FA4BDC" w:rsidRDefault="00404DBF" w:rsidP="00404DBF">
      <w:pPr>
        <w:pStyle w:val="2f2"/>
      </w:pPr>
      <w:proofErr w:type="gramStart"/>
      <w:r w:rsidRPr="00FA4BDC">
        <w:t>epoch</w:t>
      </w:r>
      <w:proofErr w:type="gramEnd"/>
      <w:r w:rsidRPr="00FA4BDC">
        <w:t>: 1, loss is 137.56923</w:t>
      </w:r>
    </w:p>
    <w:p w14:paraId="53986325" w14:textId="77777777" w:rsidR="00404DBF" w:rsidRPr="00FA4BDC" w:rsidRDefault="00404DBF" w:rsidP="00404DBF">
      <w:pPr>
        <w:pStyle w:val="2f2"/>
      </w:pPr>
      <w:proofErr w:type="gramStart"/>
      <w:r w:rsidRPr="00FA4BDC">
        <w:t>epoch</w:t>
      </w:r>
      <w:proofErr w:type="gramEnd"/>
      <w:r w:rsidRPr="00FA4BDC">
        <w:t>: 2, loss is 99.519455</w:t>
      </w:r>
    </w:p>
    <w:p w14:paraId="18205936" w14:textId="77777777" w:rsidR="00404DBF" w:rsidRPr="00FA4BDC" w:rsidRDefault="00404DBF" w:rsidP="00404DBF">
      <w:pPr>
        <w:pStyle w:val="2f2"/>
      </w:pPr>
      <w:proofErr w:type="gramStart"/>
      <w:r w:rsidRPr="00FA4BDC">
        <w:t>epoch</w:t>
      </w:r>
      <w:proofErr w:type="gramEnd"/>
      <w:r w:rsidRPr="00FA4BDC">
        <w:t>: 3, loss is 72.41922</w:t>
      </w:r>
    </w:p>
    <w:p w14:paraId="2C0B2D22" w14:textId="77777777" w:rsidR="00404DBF" w:rsidRPr="00FA4BDC" w:rsidRDefault="00404DBF" w:rsidP="00404DBF">
      <w:pPr>
        <w:pStyle w:val="2f2"/>
      </w:pPr>
      <w:proofErr w:type="gramStart"/>
      <w:r w:rsidRPr="00FA4BDC">
        <w:t>epoch</w:t>
      </w:r>
      <w:proofErr w:type="gramEnd"/>
      <w:r w:rsidRPr="00FA4BDC">
        <w:t>: 4, loss is 53.13565</w:t>
      </w:r>
    </w:p>
    <w:p w14:paraId="43CF33E3" w14:textId="77777777" w:rsidR="00404DBF" w:rsidRPr="00FA4BDC" w:rsidRDefault="00404DBF" w:rsidP="00404DBF">
      <w:pPr>
        <w:pStyle w:val="2f2"/>
      </w:pPr>
      <w:proofErr w:type="gramStart"/>
      <w:r w:rsidRPr="00FA4BDC">
        <w:lastRenderedPageBreak/>
        <w:t>epoch</w:t>
      </w:r>
      <w:proofErr w:type="gramEnd"/>
      <w:r w:rsidRPr="00FA4BDC">
        <w:t>: 5, loss is 39.367752</w:t>
      </w:r>
    </w:p>
    <w:p w14:paraId="7F0670B0" w14:textId="77777777" w:rsidR="00404DBF" w:rsidRPr="00FA4BDC" w:rsidRDefault="00404DBF" w:rsidP="00404DBF">
      <w:pPr>
        <w:pStyle w:val="2f2"/>
      </w:pPr>
      <w:proofErr w:type="gramStart"/>
      <w:r w:rsidRPr="00FA4BDC">
        <w:t>epoch</w:t>
      </w:r>
      <w:proofErr w:type="gramEnd"/>
      <w:r w:rsidRPr="00FA4BDC">
        <w:t>: 6, loss is 29.570751</w:t>
      </w:r>
    </w:p>
    <w:p w14:paraId="351E1F5A" w14:textId="77777777" w:rsidR="00404DBF" w:rsidRPr="00FA4BDC" w:rsidRDefault="00404DBF" w:rsidP="00404DBF">
      <w:pPr>
        <w:pStyle w:val="2f2"/>
      </w:pPr>
      <w:proofErr w:type="gramStart"/>
      <w:r w:rsidRPr="00FA4BDC">
        <w:t>epoch</w:t>
      </w:r>
      <w:proofErr w:type="gramEnd"/>
      <w:r w:rsidRPr="00FA4BDC">
        <w:t>: 7, loss is 22.636707</w:t>
      </w:r>
    </w:p>
    <w:p w14:paraId="5FA58CA5" w14:textId="77777777" w:rsidR="00404DBF" w:rsidRPr="00FA4BDC" w:rsidRDefault="00404DBF" w:rsidP="00404DBF">
      <w:pPr>
        <w:pStyle w:val="2f2"/>
      </w:pPr>
      <w:proofErr w:type="gramStart"/>
      <w:r w:rsidRPr="00FA4BDC">
        <w:t>epoch</w:t>
      </w:r>
      <w:proofErr w:type="gramEnd"/>
      <w:r w:rsidRPr="00FA4BDC">
        <w:t>: 8, loss is 17.659052</w:t>
      </w:r>
    </w:p>
    <w:p w14:paraId="6D1184AF" w14:textId="77777777" w:rsidR="00404DBF" w:rsidRPr="00FA4BDC" w:rsidRDefault="00404DBF" w:rsidP="00404DBF">
      <w:pPr>
        <w:pStyle w:val="2f2"/>
      </w:pPr>
      <w:proofErr w:type="gramStart"/>
      <w:r w:rsidRPr="00FA4BDC">
        <w:t>epoch</w:t>
      </w:r>
      <w:proofErr w:type="gramEnd"/>
      <w:r w:rsidRPr="00FA4BDC">
        <w:t>: 9, loss is 14.094089</w:t>
      </w:r>
    </w:p>
    <w:p w14:paraId="541C193F" w14:textId="77777777" w:rsidR="00404DBF" w:rsidRPr="00FA4BDC" w:rsidRDefault="00404DBF" w:rsidP="00404DBF">
      <w:pPr>
        <w:pStyle w:val="2f2"/>
      </w:pPr>
      <w:proofErr w:type="gramStart"/>
      <w:r w:rsidRPr="00FA4BDC">
        <w:t>epoch</w:t>
      </w:r>
      <w:proofErr w:type="gramEnd"/>
      <w:r w:rsidRPr="00FA4BDC">
        <w:t>: 10, loss is 11.589828</w:t>
      </w:r>
    </w:p>
    <w:p w14:paraId="55016079" w14:textId="77777777" w:rsidR="00404DBF" w:rsidRPr="00FA4BDC" w:rsidRDefault="00404DBF" w:rsidP="00404DBF">
      <w:pPr>
        <w:pStyle w:val="2f2"/>
      </w:pPr>
      <w:proofErr w:type="gramStart"/>
      <w:r w:rsidRPr="00FA4BDC">
        <w:t>epoch</w:t>
      </w:r>
      <w:proofErr w:type="gramEnd"/>
      <w:r w:rsidRPr="00FA4BDC">
        <w:t>: 11, loss is 9.775642</w:t>
      </w:r>
    </w:p>
    <w:p w14:paraId="30DEF2F3" w14:textId="77777777" w:rsidR="00404DBF" w:rsidRPr="00FA4BDC" w:rsidRDefault="00404DBF" w:rsidP="00404DBF">
      <w:pPr>
        <w:pStyle w:val="2f2"/>
      </w:pPr>
      <w:proofErr w:type="gramStart"/>
      <w:r w:rsidRPr="00FA4BDC">
        <w:t>epoch</w:t>
      </w:r>
      <w:proofErr w:type="gramEnd"/>
      <w:r w:rsidRPr="00FA4BDC">
        <w:t>: 12, loss is 8.497474</w:t>
      </w:r>
    </w:p>
    <w:p w14:paraId="741B2AD1" w14:textId="77777777" w:rsidR="00404DBF" w:rsidRPr="00FA4BDC" w:rsidRDefault="00404DBF" w:rsidP="00404DBF">
      <w:pPr>
        <w:pStyle w:val="2f2"/>
      </w:pPr>
      <w:proofErr w:type="gramStart"/>
      <w:r w:rsidRPr="00FA4BDC">
        <w:t>epoch</w:t>
      </w:r>
      <w:proofErr w:type="gramEnd"/>
      <w:r w:rsidRPr="00FA4BDC">
        <w:t>: 13, loss is 7.5611076</w:t>
      </w:r>
    </w:p>
    <w:p w14:paraId="51468C43" w14:textId="77777777" w:rsidR="00404DBF" w:rsidRPr="00FA4BDC" w:rsidRDefault="00404DBF" w:rsidP="00404DBF">
      <w:pPr>
        <w:pStyle w:val="2f2"/>
      </w:pPr>
      <w:proofErr w:type="gramStart"/>
      <w:r w:rsidRPr="00FA4BDC">
        <w:t>epoch</w:t>
      </w:r>
      <w:proofErr w:type="gramEnd"/>
      <w:r w:rsidRPr="00FA4BDC">
        <w:t>: 14, loss is 6.9201765</w:t>
      </w:r>
    </w:p>
    <w:p w14:paraId="1A7FB564" w14:textId="77777777" w:rsidR="00404DBF" w:rsidRPr="00FA4BDC" w:rsidRDefault="00404DBF" w:rsidP="00404DBF">
      <w:pPr>
        <w:pStyle w:val="2f2"/>
      </w:pPr>
      <w:proofErr w:type="gramStart"/>
      <w:r w:rsidRPr="00FA4BDC">
        <w:t>epoch</w:t>
      </w:r>
      <w:proofErr w:type="gramEnd"/>
      <w:r w:rsidRPr="00FA4BDC">
        <w:t>: 15, loss is 6.452571</w:t>
      </w:r>
    </w:p>
    <w:p w14:paraId="305E8902" w14:textId="77777777" w:rsidR="00404DBF" w:rsidRPr="00FA4BDC" w:rsidRDefault="00404DBF" w:rsidP="00404DBF">
      <w:pPr>
        <w:pStyle w:val="2f2"/>
      </w:pPr>
      <w:proofErr w:type="gramStart"/>
      <w:r w:rsidRPr="00FA4BDC">
        <w:t>epoch</w:t>
      </w:r>
      <w:proofErr w:type="gramEnd"/>
      <w:r w:rsidRPr="00FA4BDC">
        <w:t>: 16, loss is 6.100116</w:t>
      </w:r>
    </w:p>
    <w:p w14:paraId="35BAD6BD" w14:textId="77777777" w:rsidR="00404DBF" w:rsidRPr="00FA4BDC" w:rsidRDefault="00404DBF" w:rsidP="00404DBF">
      <w:pPr>
        <w:pStyle w:val="2f2"/>
      </w:pPr>
      <w:proofErr w:type="gramStart"/>
      <w:r w:rsidRPr="00FA4BDC">
        <w:t>epoch</w:t>
      </w:r>
      <w:proofErr w:type="gramEnd"/>
      <w:r w:rsidRPr="00FA4BDC">
        <w:t>: 17, loss is 5.856675</w:t>
      </w:r>
    </w:p>
    <w:p w14:paraId="5BCCCF4D" w14:textId="77777777" w:rsidR="00404DBF" w:rsidRPr="00FA4BDC" w:rsidRDefault="00404DBF" w:rsidP="00404DBF">
      <w:pPr>
        <w:pStyle w:val="2f2"/>
      </w:pPr>
      <w:proofErr w:type="gramStart"/>
      <w:r w:rsidRPr="00FA4BDC">
        <w:t>epoch</w:t>
      </w:r>
      <w:proofErr w:type="gramEnd"/>
      <w:r w:rsidRPr="00FA4BDC">
        <w:t>: 18, loss is 5.6804886</w:t>
      </w:r>
    </w:p>
    <w:p w14:paraId="2DA55118" w14:textId="5B39911E" w:rsidR="00404DBF" w:rsidRPr="00FA4BDC" w:rsidRDefault="00404DBF" w:rsidP="00404DBF">
      <w:pPr>
        <w:pStyle w:val="2f2"/>
      </w:pPr>
      <w:proofErr w:type="gramStart"/>
      <w:r w:rsidRPr="00FA4BDC">
        <w:t>epoch</w:t>
      </w:r>
      <w:proofErr w:type="gramEnd"/>
      <w:r w:rsidRPr="00FA4BDC">
        <w:t>: 19, loss is 5.5560365</w:t>
      </w:r>
    </w:p>
    <w:p w14:paraId="3BA04283" w14:textId="30F64B0D" w:rsidR="004C1725" w:rsidRPr="00FA4BDC" w:rsidRDefault="00404DBF" w:rsidP="00DD38CE">
      <w:pPr>
        <w:pStyle w:val="3"/>
        <w:rPr>
          <w:lang w:eastAsia="zh-CN"/>
        </w:rPr>
      </w:pPr>
      <w:bookmarkStart w:id="32" w:name="_Toc55223222"/>
      <w:r w:rsidRPr="00FA4BDC">
        <w:rPr>
          <w:lang w:eastAsia="zh-CN"/>
        </w:rPr>
        <w:t>使用训练好的模型进行预测</w:t>
      </w:r>
      <w:bookmarkEnd w:id="32"/>
    </w:p>
    <w:p w14:paraId="371B00A9" w14:textId="06F22B32" w:rsidR="00DD38CE" w:rsidRPr="00FA4BDC" w:rsidRDefault="00DD38CE" w:rsidP="004C1725">
      <w:pPr>
        <w:pStyle w:val="1e"/>
      </w:pPr>
      <w:r w:rsidRPr="00FA4BDC">
        <w:rPr>
          <w:rFonts w:hint="eastAsia"/>
        </w:rPr>
        <w:t>训练一定的代数后，得到的模型已经十分接近真实的线性函数了</w:t>
      </w:r>
      <w:r w:rsidR="00404DBF" w:rsidRPr="00FA4BDC">
        <w:rPr>
          <w:rFonts w:hint="eastAsia"/>
        </w:rPr>
        <w:t>，</w:t>
      </w:r>
      <w:r w:rsidR="00404DBF" w:rsidRPr="00FA4BDC">
        <w:t>使用训练好的模型进行预测</w:t>
      </w:r>
      <w:r w:rsidRPr="00FA4BDC">
        <w:rPr>
          <w:rFonts w:hint="eastAsia"/>
        </w:rPr>
        <w:t>。</w:t>
      </w:r>
    </w:p>
    <w:p w14:paraId="2D192EBC" w14:textId="2B275E3D" w:rsidR="005509D3" w:rsidRPr="00FA4BDC" w:rsidRDefault="005509D3" w:rsidP="004C1725">
      <w:pPr>
        <w:pStyle w:val="1e"/>
      </w:pPr>
      <w:r w:rsidRPr="00FA4BDC">
        <w:t>代码</w:t>
      </w:r>
      <w:r w:rsidRPr="00FA4BDC">
        <w:rPr>
          <w:rFonts w:hint="eastAsia"/>
        </w:rPr>
        <w:t>：</w:t>
      </w:r>
    </w:p>
    <w:p w14:paraId="625F70DF" w14:textId="77777777" w:rsidR="00DD38CE" w:rsidRPr="00FA4BDC" w:rsidRDefault="00DD38CE" w:rsidP="00DD38CE">
      <w:pPr>
        <w:pStyle w:val="2f2"/>
      </w:pPr>
      <w:proofErr w:type="gramStart"/>
      <w:r w:rsidRPr="00FA4BDC">
        <w:t>wb</w:t>
      </w:r>
      <w:proofErr w:type="gramEnd"/>
      <w:r w:rsidRPr="00FA4BDC">
        <w:t xml:space="preserve"> = [x.default_input.asnumpy() for x in net.trainable_params()]</w:t>
      </w:r>
    </w:p>
    <w:p w14:paraId="0279F441" w14:textId="77777777" w:rsidR="00DD38CE" w:rsidRPr="00FA4BDC" w:rsidRDefault="00DD38CE" w:rsidP="00DD38CE">
      <w:pPr>
        <w:pStyle w:val="2f2"/>
      </w:pPr>
      <w:proofErr w:type="gramStart"/>
      <w:r w:rsidRPr="00FA4BDC">
        <w:t>w</w:t>
      </w:r>
      <w:proofErr w:type="gramEnd"/>
      <w:r w:rsidRPr="00FA4BDC">
        <w:t>, b = np.squeeze(wb[0]), np.squeeze(wb[1])</w:t>
      </w:r>
    </w:p>
    <w:p w14:paraId="1B9C21E8" w14:textId="77777777" w:rsidR="00DD38CE" w:rsidRPr="00FA4BDC" w:rsidRDefault="00DD38CE" w:rsidP="00DD38CE">
      <w:pPr>
        <w:pStyle w:val="2f2"/>
      </w:pPr>
      <w:proofErr w:type="gramStart"/>
      <w:r w:rsidRPr="00FA4BDC">
        <w:t>print(</w:t>
      </w:r>
      <w:proofErr w:type="gramEnd"/>
      <w:r w:rsidRPr="00FA4BDC">
        <w:t>'The true linear function is y = -5 * x + 0.1')</w:t>
      </w:r>
    </w:p>
    <w:p w14:paraId="4FCD6EEA" w14:textId="77777777" w:rsidR="00DD38CE" w:rsidRPr="00FA4BDC" w:rsidRDefault="00DD38CE" w:rsidP="00DD38CE">
      <w:pPr>
        <w:pStyle w:val="2f2"/>
      </w:pPr>
      <w:proofErr w:type="gramStart"/>
      <w:r w:rsidRPr="00FA4BDC">
        <w:t>print(</w:t>
      </w:r>
      <w:proofErr w:type="gramEnd"/>
      <w:r w:rsidRPr="00FA4BDC">
        <w:t>'The trained linear model is y = {0} * x + {1}'.format(w, b))</w:t>
      </w:r>
    </w:p>
    <w:p w14:paraId="1724E93E" w14:textId="77777777" w:rsidR="00DD38CE" w:rsidRPr="00FA4BDC" w:rsidRDefault="00DD38CE" w:rsidP="00DD38CE">
      <w:pPr>
        <w:pStyle w:val="2f2"/>
      </w:pPr>
    </w:p>
    <w:p w14:paraId="7E14A804" w14:textId="77777777" w:rsidR="00DD38CE" w:rsidRPr="00FA4BDC" w:rsidRDefault="00DD38CE" w:rsidP="00DD38CE">
      <w:pPr>
        <w:pStyle w:val="2f2"/>
      </w:pPr>
      <w:proofErr w:type="gramStart"/>
      <w:r w:rsidRPr="00FA4BDC">
        <w:t>for</w:t>
      </w:r>
      <w:proofErr w:type="gramEnd"/>
      <w:r w:rsidRPr="00FA4BDC">
        <w:t xml:space="preserve"> i in range(-10, 11, 5):</w:t>
      </w:r>
    </w:p>
    <w:p w14:paraId="6220345A" w14:textId="797EA001" w:rsidR="00DD38CE" w:rsidRPr="00FA4BDC" w:rsidRDefault="00DD38CE" w:rsidP="00DD38CE">
      <w:pPr>
        <w:pStyle w:val="2f2"/>
      </w:pPr>
      <w:r w:rsidRPr="00FA4BDC">
        <w:t xml:space="preserve">    </w:t>
      </w:r>
      <w:proofErr w:type="gramStart"/>
      <w:r w:rsidRPr="00FA4BDC">
        <w:t>print(</w:t>
      </w:r>
      <w:proofErr w:type="gramEnd"/>
      <w:r w:rsidRPr="00FA4BDC">
        <w:t>'x = {0}, predicted y = {1}'.format(i, net(ms.Tensor([[i]], ms.float32))))</w:t>
      </w:r>
    </w:p>
    <w:p w14:paraId="5DDD22FA" w14:textId="77777777" w:rsidR="005509D3" w:rsidRPr="00FA4BDC" w:rsidRDefault="005509D3" w:rsidP="00DD38CE">
      <w:pPr>
        <w:pStyle w:val="1e"/>
      </w:pPr>
      <w:r w:rsidRPr="00FA4BDC">
        <w:t>输出</w:t>
      </w:r>
      <w:r w:rsidRPr="00FA4BDC">
        <w:rPr>
          <w:rFonts w:hint="eastAsia"/>
        </w:rPr>
        <w:t>：</w:t>
      </w:r>
    </w:p>
    <w:p w14:paraId="5ADCEEB5" w14:textId="0793BEF8" w:rsidR="00DD38CE" w:rsidRPr="00FA4BDC" w:rsidRDefault="00DD38CE" w:rsidP="005509D3">
      <w:pPr>
        <w:pStyle w:val="2f2"/>
      </w:pPr>
      <w:r w:rsidRPr="00FA4BDC">
        <w:t>The true linear function is y = -5 * x + 0.1</w:t>
      </w:r>
    </w:p>
    <w:p w14:paraId="68BE87CB" w14:textId="77777777" w:rsidR="00DD38CE" w:rsidRPr="00FA4BDC" w:rsidRDefault="00DD38CE" w:rsidP="005509D3">
      <w:pPr>
        <w:pStyle w:val="2f2"/>
      </w:pPr>
      <w:r w:rsidRPr="00FA4BDC">
        <w:t xml:space="preserve">    The trained linear model is y = -4.842680931091309 * x + 0.03442131727933884</w:t>
      </w:r>
    </w:p>
    <w:p w14:paraId="706C621E" w14:textId="77777777" w:rsidR="00DD38CE" w:rsidRPr="00FA4BDC" w:rsidRDefault="00DD38CE" w:rsidP="005509D3">
      <w:pPr>
        <w:pStyle w:val="2f2"/>
      </w:pPr>
      <w:r w:rsidRPr="00FA4BDC">
        <w:t xml:space="preserve">    x = -10, predicted y = [[49.714813]]</w:t>
      </w:r>
    </w:p>
    <w:p w14:paraId="08FCFDE8" w14:textId="77777777" w:rsidR="00DD38CE" w:rsidRPr="00FA4BDC" w:rsidRDefault="00DD38CE" w:rsidP="005509D3">
      <w:pPr>
        <w:pStyle w:val="2f2"/>
      </w:pPr>
      <w:r w:rsidRPr="00FA4BDC">
        <w:t xml:space="preserve">    x = -5, predicted y = [[24.974724]]</w:t>
      </w:r>
    </w:p>
    <w:p w14:paraId="6CA55B0F" w14:textId="77777777" w:rsidR="00DD38CE" w:rsidRPr="00FA4BDC" w:rsidRDefault="00DD38CE" w:rsidP="005509D3">
      <w:pPr>
        <w:pStyle w:val="2f2"/>
      </w:pPr>
      <w:r w:rsidRPr="00FA4BDC">
        <w:t xml:space="preserve">    x = 0, predicted y = [[0.23463698]]</w:t>
      </w:r>
    </w:p>
    <w:p w14:paraId="1EA34DFB" w14:textId="77777777" w:rsidR="00DD38CE" w:rsidRPr="00FA4BDC" w:rsidRDefault="00DD38CE" w:rsidP="005509D3">
      <w:pPr>
        <w:pStyle w:val="2f2"/>
      </w:pPr>
      <w:r w:rsidRPr="00FA4BDC">
        <w:t xml:space="preserve">    x = 5, predicted y = [[-24.505451]]</w:t>
      </w:r>
    </w:p>
    <w:p w14:paraId="0DED6872" w14:textId="79F34FA6" w:rsidR="00DD38CE" w:rsidRPr="00FA4BDC" w:rsidRDefault="00DD38CE" w:rsidP="005509D3">
      <w:pPr>
        <w:pStyle w:val="2f2"/>
      </w:pPr>
      <w:r w:rsidRPr="00FA4BDC">
        <w:t xml:space="preserve">    x = 10, predicted y = [[-49.245537]]</w:t>
      </w:r>
    </w:p>
    <w:p w14:paraId="6AE23C45" w14:textId="042F01A1" w:rsidR="005509D3" w:rsidRPr="00FA4BDC" w:rsidRDefault="005509D3" w:rsidP="00DD38CE">
      <w:pPr>
        <w:pStyle w:val="3"/>
      </w:pPr>
      <w:bookmarkStart w:id="33" w:name="_Toc55223223"/>
      <w:r w:rsidRPr="00FA4BDC">
        <w:t>可视化</w:t>
      </w:r>
      <w:bookmarkEnd w:id="33"/>
    </w:p>
    <w:p w14:paraId="1E48A474" w14:textId="416855C2" w:rsidR="00DD38CE" w:rsidRPr="00FA4BDC" w:rsidRDefault="00DD38CE" w:rsidP="005509D3">
      <w:pPr>
        <w:pStyle w:val="1e"/>
      </w:pPr>
      <w:r w:rsidRPr="00FA4BDC">
        <w:rPr>
          <w:rFonts w:hint="eastAsia"/>
        </w:rPr>
        <w:t>模拟的样本数据、真实的线性函数和训练得到的线性模型</w:t>
      </w:r>
      <w:r w:rsidR="00404DBF" w:rsidRPr="00FA4BDC">
        <w:rPr>
          <w:rFonts w:hint="eastAsia"/>
        </w:rPr>
        <w:t>，</w:t>
      </w:r>
      <w:r w:rsidRPr="00FA4BDC">
        <w:rPr>
          <w:rFonts w:hint="eastAsia"/>
        </w:rPr>
        <w:t>如下图所示：</w:t>
      </w:r>
    </w:p>
    <w:p w14:paraId="5AAEC97E" w14:textId="16405CC1" w:rsidR="00404DBF" w:rsidRPr="00FA4BDC" w:rsidRDefault="00404DBF" w:rsidP="005509D3">
      <w:pPr>
        <w:pStyle w:val="1e"/>
      </w:pPr>
      <w:r w:rsidRPr="00FA4BDC">
        <w:t>代码</w:t>
      </w:r>
      <w:r w:rsidRPr="00FA4BDC">
        <w:rPr>
          <w:rFonts w:hint="eastAsia"/>
        </w:rPr>
        <w:t>：</w:t>
      </w:r>
    </w:p>
    <w:p w14:paraId="1826CBDA" w14:textId="77777777" w:rsidR="00DD38CE" w:rsidRPr="00FA4BDC" w:rsidRDefault="00DD38CE" w:rsidP="00DD38CE">
      <w:pPr>
        <w:pStyle w:val="2f2"/>
      </w:pPr>
      <w:proofErr w:type="gramStart"/>
      <w:r w:rsidRPr="00FA4BDC">
        <w:t>from</w:t>
      </w:r>
      <w:proofErr w:type="gramEnd"/>
      <w:r w:rsidRPr="00FA4BDC">
        <w:t xml:space="preserve"> matplotlib import pyplot as plt</w:t>
      </w:r>
    </w:p>
    <w:p w14:paraId="23671C04" w14:textId="77777777" w:rsidR="00DD38CE" w:rsidRPr="00FA4BDC" w:rsidRDefault="00DD38CE" w:rsidP="00DD38CE">
      <w:pPr>
        <w:pStyle w:val="2f2"/>
      </w:pPr>
      <w:r w:rsidRPr="00FA4BDC">
        <w:t>plt.scatter(x, y, label='Samples')</w:t>
      </w:r>
    </w:p>
    <w:p w14:paraId="45AA8807" w14:textId="77777777" w:rsidR="00DD38CE" w:rsidRPr="00FA4BDC" w:rsidRDefault="00DD38CE" w:rsidP="00DD38CE">
      <w:pPr>
        <w:pStyle w:val="2f2"/>
      </w:pPr>
      <w:r w:rsidRPr="00FA4BDC">
        <w:t xml:space="preserve">plt.plot(x, w * x </w:t>
      </w:r>
      <w:proofErr w:type="gramStart"/>
      <w:r w:rsidRPr="00FA4BDC">
        <w:t>+  b</w:t>
      </w:r>
      <w:proofErr w:type="gramEnd"/>
      <w:r w:rsidRPr="00FA4BDC">
        <w:t>, c='r', label='True function')</w:t>
      </w:r>
    </w:p>
    <w:p w14:paraId="3A314A13" w14:textId="77777777" w:rsidR="00DD38CE" w:rsidRPr="00FA4BDC" w:rsidRDefault="00DD38CE" w:rsidP="00DD38CE">
      <w:pPr>
        <w:pStyle w:val="2f2"/>
      </w:pPr>
      <w:r w:rsidRPr="00FA4BDC">
        <w:t xml:space="preserve">plt.plot(x, -5 * x </w:t>
      </w:r>
      <w:proofErr w:type="gramStart"/>
      <w:r w:rsidRPr="00FA4BDC">
        <w:t>+  0.1</w:t>
      </w:r>
      <w:proofErr w:type="gramEnd"/>
      <w:r w:rsidRPr="00FA4BDC">
        <w:t>, c='b', label='Trained model')</w:t>
      </w:r>
    </w:p>
    <w:p w14:paraId="3FDFECE9" w14:textId="77777777" w:rsidR="00404DBF" w:rsidRPr="00FA4BDC" w:rsidRDefault="00DD38CE" w:rsidP="00404DBF">
      <w:pPr>
        <w:pStyle w:val="2f2"/>
        <w:rPr>
          <w:lang w:eastAsia="zh-CN"/>
        </w:rPr>
      </w:pPr>
      <w:proofErr w:type="gramStart"/>
      <w:r w:rsidRPr="00FA4BDC">
        <w:rPr>
          <w:lang w:eastAsia="zh-CN"/>
        </w:rPr>
        <w:lastRenderedPageBreak/>
        <w:t>plt.legend()</w:t>
      </w:r>
      <w:proofErr w:type="gramEnd"/>
    </w:p>
    <w:p w14:paraId="3F709EAB" w14:textId="0C907E17" w:rsidR="00BE0D5F" w:rsidRPr="00FA4BDC" w:rsidRDefault="00404DBF" w:rsidP="00404DBF">
      <w:pPr>
        <w:pStyle w:val="1e"/>
      </w:pPr>
      <w:r w:rsidRPr="00FA4BDC">
        <w:t>输出</w:t>
      </w:r>
      <w:r w:rsidRPr="00FA4BDC">
        <w:rPr>
          <w:rFonts w:hint="eastAsia"/>
        </w:rPr>
        <w:t>：</w:t>
      </w:r>
    </w:p>
    <w:p w14:paraId="1E41EADC" w14:textId="317B5E0A" w:rsidR="00404DBF" w:rsidRPr="00FA4BDC" w:rsidRDefault="00B6436D" w:rsidP="00404DBF">
      <w:pPr>
        <w:pStyle w:val="1e"/>
      </w:pPr>
      <w:r>
        <w:pict w14:anchorId="60FD9A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2pt;height:214.1pt">
            <v:imagedata r:id="rId13" o:title="下载"/>
          </v:shape>
        </w:pict>
      </w:r>
    </w:p>
    <w:p w14:paraId="64D378E0" w14:textId="35129180" w:rsidR="00404DBF" w:rsidRPr="00FA4BDC" w:rsidRDefault="00404DBF" w:rsidP="00404DBF">
      <w:pPr>
        <w:pStyle w:val="1e"/>
      </w:pPr>
      <w:r w:rsidRPr="00FA4BDC">
        <w:br w:type="page"/>
      </w:r>
    </w:p>
    <w:p w14:paraId="68FB7170" w14:textId="77777777" w:rsidR="00404DBF" w:rsidRPr="00FA4BDC" w:rsidRDefault="00404DBF" w:rsidP="00404DBF">
      <w:pPr>
        <w:pStyle w:val="1e"/>
      </w:pPr>
    </w:p>
    <w:p w14:paraId="251C5BDA" w14:textId="1099982E" w:rsidR="008700C0" w:rsidRPr="00FA4BDC" w:rsidRDefault="008700C0" w:rsidP="00A55756">
      <w:pPr>
        <w:pStyle w:val="1"/>
        <w:numPr>
          <w:ilvl w:val="0"/>
          <w:numId w:val="4"/>
        </w:numPr>
      </w:pPr>
      <w:bookmarkStart w:id="34" w:name="_Toc48380777"/>
      <w:bookmarkStart w:id="35" w:name="_Toc55223224"/>
      <w:r w:rsidRPr="00FA4BDC">
        <w:rPr>
          <w:rFonts w:hint="eastAsia"/>
        </w:rPr>
        <w:t>APP</w:t>
      </w:r>
      <w:r w:rsidRPr="00FA4BDC">
        <w:rPr>
          <w:rFonts w:hint="eastAsia"/>
        </w:rPr>
        <w:t>评分预测</w:t>
      </w:r>
      <w:bookmarkEnd w:id="34"/>
      <w:bookmarkEnd w:id="35"/>
    </w:p>
    <w:p w14:paraId="4BFC704B" w14:textId="77777777" w:rsidR="008700C0" w:rsidRPr="00FA4BDC" w:rsidRDefault="008700C0" w:rsidP="00D22236">
      <w:pPr>
        <w:pStyle w:val="2"/>
      </w:pPr>
      <w:bookmarkStart w:id="36" w:name="_Toc48380778"/>
      <w:bookmarkStart w:id="37" w:name="_Toc55223225"/>
      <w:r w:rsidRPr="00FA4BDC">
        <w:rPr>
          <w:rFonts w:hint="eastAsia"/>
        </w:rPr>
        <w:t>实验介绍</w:t>
      </w:r>
      <w:bookmarkEnd w:id="36"/>
      <w:bookmarkEnd w:id="37"/>
    </w:p>
    <w:p w14:paraId="2E6CCCA2" w14:textId="77777777" w:rsidR="008700C0" w:rsidRPr="00FA4BDC" w:rsidRDefault="008700C0" w:rsidP="00A55756">
      <w:pPr>
        <w:pStyle w:val="3"/>
        <w:numPr>
          <w:ilvl w:val="2"/>
          <w:numId w:val="4"/>
        </w:numPr>
        <w:rPr>
          <w:rFonts w:ascii="方正兰亭黑简体" w:hAnsi="Times New Roman"/>
          <w:bCs/>
          <w:i/>
          <w:iCs/>
          <w:kern w:val="2"/>
          <w:sz w:val="21"/>
        </w:rPr>
      </w:pPr>
      <w:bookmarkStart w:id="38" w:name="_Toc48380779"/>
      <w:bookmarkStart w:id="39" w:name="_Toc55223226"/>
      <w:r w:rsidRPr="00FA4BDC">
        <w:rPr>
          <w:rFonts w:ascii="方正兰亭黑简体" w:hint="eastAsia"/>
        </w:rPr>
        <w:t>简介</w:t>
      </w:r>
      <w:bookmarkEnd w:id="38"/>
      <w:bookmarkEnd w:id="39"/>
    </w:p>
    <w:p w14:paraId="1EF31F19" w14:textId="77777777" w:rsidR="008700C0" w:rsidRPr="00FA4BDC" w:rsidRDefault="008700C0" w:rsidP="008700C0">
      <w:pPr>
        <w:pStyle w:val="1e"/>
      </w:pPr>
      <w:r w:rsidRPr="00FA4BDC">
        <w:rPr>
          <w:rFonts w:hint="eastAsia"/>
        </w:rPr>
        <w:t xml:space="preserve">    </w:t>
      </w:r>
      <w:r w:rsidRPr="00FA4BDC">
        <w:rPr>
          <w:rFonts w:hint="eastAsia"/>
        </w:rPr>
        <w:t>本次实验利用数据预处理与特征工程中处理好的数据集来训练一个回归和分类模型，对评分的预测。</w:t>
      </w:r>
    </w:p>
    <w:p w14:paraId="6FFCB70E" w14:textId="77777777" w:rsidR="008700C0" w:rsidRPr="00FA4BDC" w:rsidRDefault="008700C0" w:rsidP="008700C0">
      <w:pPr>
        <w:pStyle w:val="1e"/>
      </w:pPr>
      <w:r w:rsidRPr="00FA4BDC">
        <w:rPr>
          <w:rFonts w:hint="eastAsia"/>
        </w:rPr>
        <w:t xml:space="preserve">    </w:t>
      </w:r>
      <w:r w:rsidRPr="00FA4BDC">
        <w:rPr>
          <w:rFonts w:hint="eastAsia"/>
        </w:rPr>
        <w:t>首先线性回归、</w:t>
      </w:r>
      <w:r w:rsidRPr="00FA4BDC">
        <w:rPr>
          <w:rFonts w:hint="eastAsia"/>
        </w:rPr>
        <w:t>SVM</w:t>
      </w:r>
      <w:r w:rsidRPr="00FA4BDC">
        <w:rPr>
          <w:rFonts w:hint="eastAsia"/>
        </w:rPr>
        <w:t>、</w:t>
      </w:r>
      <w:r w:rsidRPr="00FA4BDC">
        <w:rPr>
          <w:rFonts w:hint="eastAsia"/>
        </w:rPr>
        <w:t>KNN</w:t>
      </w:r>
      <w:r w:rsidRPr="00FA4BDC">
        <w:rPr>
          <w:rFonts w:hint="eastAsia"/>
        </w:rPr>
        <w:t>回归算法，训练三个回归模型。接下来将评分数据离散化，用决策树模型训练分类模型。这样可以更好学习算法的使用和模型的评估。</w:t>
      </w:r>
    </w:p>
    <w:p w14:paraId="4D077E09" w14:textId="53B59D9B" w:rsidR="008700C0" w:rsidRPr="00FA4BDC" w:rsidRDefault="008700C0" w:rsidP="00A55756">
      <w:pPr>
        <w:pStyle w:val="3"/>
        <w:numPr>
          <w:ilvl w:val="2"/>
          <w:numId w:val="4"/>
        </w:numPr>
        <w:rPr>
          <w:rFonts w:ascii="方正兰亭黑简体"/>
        </w:rPr>
      </w:pPr>
      <w:bookmarkStart w:id="40" w:name="_Toc48380780"/>
      <w:bookmarkStart w:id="41" w:name="_Toc55223227"/>
      <w:r w:rsidRPr="00FA4BDC">
        <w:rPr>
          <w:rFonts w:ascii="方正兰亭黑简体" w:hint="eastAsia"/>
        </w:rPr>
        <w:t>实验目的</w:t>
      </w:r>
      <w:bookmarkEnd w:id="40"/>
      <w:bookmarkEnd w:id="41"/>
    </w:p>
    <w:p w14:paraId="337AF31E" w14:textId="77777777" w:rsidR="008700C0" w:rsidRPr="00FA4BDC" w:rsidRDefault="008700C0" w:rsidP="008700C0">
      <w:pPr>
        <w:pStyle w:val="1e"/>
      </w:pPr>
      <w:r w:rsidRPr="00FA4BDC">
        <w:rPr>
          <w:rFonts w:hint="eastAsia"/>
        </w:rPr>
        <w:t>掌握线性回归算法的应用实践</w:t>
      </w:r>
    </w:p>
    <w:p w14:paraId="0ECD8331" w14:textId="77777777" w:rsidR="008700C0" w:rsidRPr="00FA4BDC" w:rsidRDefault="008700C0" w:rsidP="008700C0">
      <w:pPr>
        <w:pStyle w:val="1e"/>
      </w:pPr>
      <w:r w:rsidRPr="00FA4BDC">
        <w:rPr>
          <w:rFonts w:hint="eastAsia"/>
        </w:rPr>
        <w:t>掌握</w:t>
      </w:r>
      <w:r w:rsidRPr="00FA4BDC">
        <w:rPr>
          <w:rFonts w:hint="eastAsia"/>
        </w:rPr>
        <w:t>SVM</w:t>
      </w:r>
      <w:r w:rsidRPr="00FA4BDC">
        <w:rPr>
          <w:rFonts w:hint="eastAsia"/>
        </w:rPr>
        <w:t>算法的应用实践</w:t>
      </w:r>
    </w:p>
    <w:p w14:paraId="7D2EB89A" w14:textId="77777777" w:rsidR="008700C0" w:rsidRPr="00FA4BDC" w:rsidRDefault="008700C0" w:rsidP="008700C0">
      <w:pPr>
        <w:pStyle w:val="1e"/>
      </w:pPr>
      <w:r w:rsidRPr="00FA4BDC">
        <w:rPr>
          <w:rFonts w:hint="eastAsia"/>
        </w:rPr>
        <w:t>掌握决策树算法的应用实践</w:t>
      </w:r>
    </w:p>
    <w:p w14:paraId="046CE8EE" w14:textId="77777777" w:rsidR="008700C0" w:rsidRPr="00FA4BDC" w:rsidRDefault="008700C0" w:rsidP="008700C0">
      <w:pPr>
        <w:pStyle w:val="1e"/>
      </w:pPr>
      <w:r w:rsidRPr="00FA4BDC">
        <w:rPr>
          <w:rFonts w:hint="eastAsia"/>
        </w:rPr>
        <w:t>掌握</w:t>
      </w:r>
      <w:r w:rsidRPr="00FA4BDC">
        <w:rPr>
          <w:rFonts w:hint="eastAsia"/>
        </w:rPr>
        <w:t>KNN</w:t>
      </w:r>
      <w:r w:rsidRPr="00FA4BDC">
        <w:rPr>
          <w:rFonts w:hint="eastAsia"/>
        </w:rPr>
        <w:t>算法的应用实践</w:t>
      </w:r>
    </w:p>
    <w:p w14:paraId="6130A509" w14:textId="3C2C88BC" w:rsidR="008700C0" w:rsidRPr="00FA4BDC" w:rsidRDefault="008700C0" w:rsidP="00D22236">
      <w:pPr>
        <w:pStyle w:val="2"/>
      </w:pPr>
      <w:bookmarkStart w:id="42" w:name="_Toc48380781"/>
      <w:bookmarkStart w:id="43" w:name="_Toc55223228"/>
      <w:r w:rsidRPr="00FA4BDC">
        <w:t>实验环境要求</w:t>
      </w:r>
      <w:bookmarkEnd w:id="42"/>
      <w:bookmarkEnd w:id="43"/>
    </w:p>
    <w:p w14:paraId="22383B6A" w14:textId="77777777" w:rsidR="008700C0" w:rsidRPr="00FA4BDC" w:rsidRDefault="008700C0" w:rsidP="008700C0">
      <w:pPr>
        <w:pStyle w:val="1e"/>
      </w:pPr>
      <w:r w:rsidRPr="00FA4BDC">
        <w:rPr>
          <w:rFonts w:hint="eastAsia"/>
        </w:rPr>
        <w:t>本地</w:t>
      </w:r>
      <w:r w:rsidRPr="00FA4BDC">
        <w:rPr>
          <w:rFonts w:hint="eastAsia"/>
        </w:rPr>
        <w:t>PC</w:t>
      </w:r>
      <w:r w:rsidRPr="00FA4BDC">
        <w:rPr>
          <w:rFonts w:hint="eastAsia"/>
        </w:rPr>
        <w:t>，</w:t>
      </w:r>
      <w:r w:rsidRPr="00FA4BDC">
        <w:rPr>
          <w:rFonts w:hint="eastAsia"/>
        </w:rPr>
        <w:t>Python</w:t>
      </w:r>
      <w:r w:rsidRPr="00FA4BDC">
        <w:t>3</w:t>
      </w:r>
    </w:p>
    <w:p w14:paraId="624C0F9F" w14:textId="14E7D912" w:rsidR="008700C0" w:rsidRPr="00FA4BDC" w:rsidRDefault="008700C0" w:rsidP="00D22236">
      <w:pPr>
        <w:pStyle w:val="2"/>
      </w:pPr>
      <w:bookmarkStart w:id="44" w:name="_Toc48380782"/>
      <w:bookmarkStart w:id="45" w:name="_Toc55223229"/>
      <w:r w:rsidRPr="00FA4BDC">
        <w:t>实验总体设计</w:t>
      </w:r>
      <w:bookmarkEnd w:id="44"/>
      <w:bookmarkEnd w:id="45"/>
    </w:p>
    <w:p w14:paraId="1B0036DB" w14:textId="77777777" w:rsidR="008700C0" w:rsidRPr="00FA4BDC" w:rsidRDefault="008700C0" w:rsidP="008700C0">
      <w:pPr>
        <w:pStyle w:val="1e"/>
      </w:pPr>
      <w:r w:rsidRPr="00FA4BDC">
        <w:rPr>
          <w:rFonts w:hint="eastAsia"/>
          <w:noProof/>
        </w:rPr>
        <w:drawing>
          <wp:inline distT="0" distB="0" distL="0" distR="0" wp14:anchorId="0E6AE46D" wp14:editId="35C9EF5B">
            <wp:extent cx="5486400" cy="1193800"/>
            <wp:effectExtent l="0" t="0" r="19050" b="0"/>
            <wp:docPr id="129" name="图示 1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2453F34" w14:textId="5A15F5BD" w:rsidR="008700C0" w:rsidRPr="00FA4BDC" w:rsidRDefault="008700C0" w:rsidP="00D22236">
      <w:pPr>
        <w:pStyle w:val="2"/>
      </w:pPr>
      <w:bookmarkStart w:id="46" w:name="_Toc48380783"/>
      <w:bookmarkStart w:id="47" w:name="_Toc55223230"/>
      <w:r w:rsidRPr="00FA4BDC">
        <w:rPr>
          <w:rFonts w:hint="eastAsia"/>
        </w:rPr>
        <w:lastRenderedPageBreak/>
        <w:t>实验步骤</w:t>
      </w:r>
      <w:bookmarkEnd w:id="46"/>
      <w:bookmarkEnd w:id="47"/>
    </w:p>
    <w:p w14:paraId="6596B150" w14:textId="77777777" w:rsidR="008700C0" w:rsidRPr="00FA4BDC" w:rsidRDefault="008700C0" w:rsidP="00A55756">
      <w:pPr>
        <w:pStyle w:val="3"/>
        <w:numPr>
          <w:ilvl w:val="2"/>
          <w:numId w:val="4"/>
        </w:numPr>
        <w:rPr>
          <w:rFonts w:ascii="方正兰亭黑简体"/>
        </w:rPr>
      </w:pPr>
      <w:bookmarkStart w:id="48" w:name="_Toc48380784"/>
      <w:bookmarkStart w:id="49" w:name="_Toc55223231"/>
      <w:r w:rsidRPr="00FA4BDC">
        <w:rPr>
          <w:rFonts w:ascii="方正兰亭黑简体" w:hint="eastAsia"/>
        </w:rPr>
        <w:t>数据读取</w:t>
      </w:r>
      <w:bookmarkEnd w:id="48"/>
      <w:bookmarkEnd w:id="49"/>
    </w:p>
    <w:p w14:paraId="611D3AFA" w14:textId="77777777" w:rsidR="008700C0" w:rsidRPr="00FA4BDC" w:rsidRDefault="008700C0" w:rsidP="008700C0">
      <w:pPr>
        <w:pStyle w:val="1e"/>
      </w:pPr>
      <w:r w:rsidRPr="00FA4BDC">
        <w:rPr>
          <w:rFonts w:hint="eastAsia"/>
        </w:rPr>
        <w:t>代码：</w:t>
      </w:r>
    </w:p>
    <w:p w14:paraId="396C7EC2" w14:textId="77777777" w:rsidR="008700C0" w:rsidRPr="00FA4BDC" w:rsidRDefault="008700C0" w:rsidP="004C10CA">
      <w:pPr>
        <w:pStyle w:val="2f2"/>
        <w:rPr>
          <w:rFonts w:ascii="方正兰亭黑简体" w:hAnsi="HuaweiSans-Regular" w:hint="eastAsia"/>
          <w:lang w:eastAsia="zh-CN"/>
        </w:rPr>
      </w:pPr>
      <w:r w:rsidRPr="00FA4BDC">
        <w:rPr>
          <w:rFonts w:ascii="方正兰亭黑简体" w:hAnsi="HuaweiSans-Regular" w:hint="eastAsia"/>
          <w:lang w:eastAsia="zh-CN"/>
        </w:rPr>
        <w:t>#导入相关库</w:t>
      </w:r>
    </w:p>
    <w:p w14:paraId="1247AE93" w14:textId="77777777" w:rsidR="008700C0" w:rsidRPr="00FA4BDC" w:rsidRDefault="008700C0" w:rsidP="004C10CA">
      <w:pPr>
        <w:pStyle w:val="2f2"/>
        <w:rPr>
          <w:rFonts w:ascii="方正兰亭黑简体" w:hAnsi="HuaweiSans-Regular" w:hint="eastAsia"/>
          <w:lang w:eastAsia="zh-CN"/>
        </w:rPr>
      </w:pPr>
      <w:proofErr w:type="gramStart"/>
      <w:r w:rsidRPr="00FA4BDC">
        <w:rPr>
          <w:rFonts w:ascii="方正兰亭黑简体" w:hAnsi="HuaweiSans-Regular" w:hint="eastAsia"/>
          <w:lang w:eastAsia="zh-CN"/>
        </w:rPr>
        <w:t>import</w:t>
      </w:r>
      <w:proofErr w:type="gramEnd"/>
      <w:r w:rsidRPr="00FA4BDC">
        <w:rPr>
          <w:rFonts w:ascii="方正兰亭黑简体" w:hAnsi="HuaweiSans-Regular" w:hint="eastAsia"/>
          <w:lang w:eastAsia="zh-CN"/>
        </w:rPr>
        <w:t xml:space="preserve"> pandas as pd</w:t>
      </w:r>
    </w:p>
    <w:p w14:paraId="6300E590" w14:textId="77777777" w:rsidR="008700C0" w:rsidRPr="00FA4BDC" w:rsidRDefault="008700C0" w:rsidP="004C10CA">
      <w:pPr>
        <w:pStyle w:val="2f2"/>
        <w:rPr>
          <w:rFonts w:ascii="方正兰亭黑简体" w:hAnsi="HuaweiSans-Regular" w:hint="eastAsia"/>
          <w:lang w:eastAsia="zh-CN"/>
        </w:rPr>
      </w:pPr>
      <w:proofErr w:type="gramStart"/>
      <w:r w:rsidRPr="00FA4BDC">
        <w:rPr>
          <w:rFonts w:ascii="方正兰亭黑简体" w:hAnsi="HuaweiSans-Regular" w:hint="eastAsia"/>
          <w:lang w:eastAsia="zh-CN"/>
        </w:rPr>
        <w:t>import</w:t>
      </w:r>
      <w:proofErr w:type="gramEnd"/>
      <w:r w:rsidRPr="00FA4BDC">
        <w:rPr>
          <w:rFonts w:ascii="方正兰亭黑简体" w:hAnsi="HuaweiSans-Regular" w:hint="eastAsia"/>
          <w:lang w:eastAsia="zh-CN"/>
        </w:rPr>
        <w:t xml:space="preserve"> matplotlib.pyplot as plt</w:t>
      </w:r>
    </w:p>
    <w:p w14:paraId="3473ACF0" w14:textId="77777777" w:rsidR="008700C0" w:rsidRPr="00FA4BDC" w:rsidRDefault="008700C0" w:rsidP="004C10CA">
      <w:pPr>
        <w:pStyle w:val="2f2"/>
        <w:rPr>
          <w:rFonts w:ascii="方正兰亭黑简体" w:hAnsi="HuaweiSans-Regular" w:hint="eastAsia"/>
          <w:lang w:eastAsia="zh-CN"/>
        </w:rPr>
      </w:pPr>
      <w:proofErr w:type="gramStart"/>
      <w:r w:rsidRPr="00FA4BDC">
        <w:rPr>
          <w:rFonts w:ascii="方正兰亭黑简体" w:hAnsi="HuaweiSans-Regular" w:hint="eastAsia"/>
          <w:lang w:eastAsia="zh-CN"/>
        </w:rPr>
        <w:t>import</w:t>
      </w:r>
      <w:proofErr w:type="gramEnd"/>
      <w:r w:rsidRPr="00FA4BDC">
        <w:rPr>
          <w:rFonts w:ascii="方正兰亭黑简体" w:hAnsi="HuaweiSans-Regular" w:hint="eastAsia"/>
          <w:lang w:eastAsia="zh-CN"/>
        </w:rPr>
        <w:t xml:space="preserve"> seaborn as sns</w:t>
      </w:r>
    </w:p>
    <w:p w14:paraId="54BE550B" w14:textId="77777777" w:rsidR="008700C0" w:rsidRPr="00FA4BDC" w:rsidRDefault="008700C0" w:rsidP="004C10CA">
      <w:pPr>
        <w:pStyle w:val="2f2"/>
        <w:rPr>
          <w:rFonts w:ascii="方正兰亭黑简体" w:hAnsi="HuaweiSans-Regular" w:hint="eastAsia"/>
          <w:lang w:eastAsia="zh-CN"/>
        </w:rPr>
      </w:pPr>
      <w:proofErr w:type="gramStart"/>
      <w:r w:rsidRPr="00FA4BDC">
        <w:rPr>
          <w:rFonts w:ascii="方正兰亭黑简体" w:hAnsi="HuaweiSans-Regular" w:hint="eastAsia"/>
          <w:lang w:eastAsia="zh-CN"/>
        </w:rPr>
        <w:t>import</w:t>
      </w:r>
      <w:proofErr w:type="gramEnd"/>
      <w:r w:rsidRPr="00FA4BDC">
        <w:rPr>
          <w:rFonts w:ascii="方正兰亭黑简体" w:hAnsi="HuaweiSans-Regular" w:hint="eastAsia"/>
          <w:lang w:eastAsia="zh-CN"/>
        </w:rPr>
        <w:t xml:space="preserve"> numpy as np</w:t>
      </w:r>
    </w:p>
    <w:p w14:paraId="24D16961" w14:textId="77777777" w:rsidR="008700C0" w:rsidRPr="00FA4BDC" w:rsidRDefault="008700C0" w:rsidP="004C10CA">
      <w:pPr>
        <w:pStyle w:val="2f2"/>
        <w:rPr>
          <w:rFonts w:ascii="方正兰亭黑简体" w:hAnsi="HuaweiSans-Regular" w:hint="eastAsia"/>
          <w:lang w:eastAsia="zh-CN"/>
        </w:rPr>
      </w:pPr>
      <w:r w:rsidRPr="00FA4BDC">
        <w:rPr>
          <w:rFonts w:ascii="方正兰亭黑简体" w:hAnsi="HuaweiSans-Regular" w:hint="eastAsia"/>
          <w:lang w:eastAsia="zh-CN"/>
        </w:rPr>
        <w:t>#读取数据集</w:t>
      </w:r>
    </w:p>
    <w:p w14:paraId="10C474AD" w14:textId="77777777" w:rsidR="008700C0" w:rsidRPr="00FA4BDC" w:rsidRDefault="008700C0" w:rsidP="004C10CA">
      <w:pPr>
        <w:pStyle w:val="2f2"/>
        <w:rPr>
          <w:rFonts w:ascii="方正兰亭黑简体" w:hAnsi="HuaweiSans-Regular" w:hint="eastAsia"/>
          <w:lang w:eastAsia="zh-CN"/>
        </w:rPr>
      </w:pPr>
      <w:r w:rsidRPr="00FA4BDC">
        <w:rPr>
          <w:rFonts w:ascii="方正兰亭黑简体" w:hAnsi="HuaweiSans-Regular" w:hint="eastAsia"/>
          <w:lang w:eastAsia="zh-CN"/>
        </w:rPr>
        <w:t>data_after_pca = pd.read_</w:t>
      </w:r>
      <w:proofErr w:type="gramStart"/>
      <w:r w:rsidRPr="00FA4BDC">
        <w:rPr>
          <w:rFonts w:ascii="方正兰亭黑简体" w:hAnsi="HuaweiSans-Regular" w:hint="eastAsia"/>
          <w:lang w:eastAsia="zh-CN"/>
        </w:rPr>
        <w:t>csv(</w:t>
      </w:r>
      <w:proofErr w:type="gramEnd"/>
      <w:r w:rsidRPr="00FA4BDC">
        <w:rPr>
          <w:rFonts w:ascii="方正兰亭黑简体" w:hAnsi="HuaweiSans-Regular" w:hint="eastAsia"/>
          <w:lang w:eastAsia="zh-CN"/>
        </w:rPr>
        <w:t>'after_pca.csv',index_col=0)</w:t>
      </w:r>
    </w:p>
    <w:p w14:paraId="5BBCBA6E" w14:textId="77777777" w:rsidR="008700C0" w:rsidRPr="00FA4BDC" w:rsidRDefault="008700C0" w:rsidP="004C10CA">
      <w:pPr>
        <w:pStyle w:val="2f2"/>
        <w:rPr>
          <w:rFonts w:ascii="方正兰亭黑简体" w:hAnsi="HuaweiSans-Regular" w:hint="eastAsia"/>
          <w:lang w:eastAsia="zh-CN"/>
        </w:rPr>
      </w:pPr>
      <w:proofErr w:type="gramStart"/>
      <w:r w:rsidRPr="00FA4BDC">
        <w:rPr>
          <w:rFonts w:ascii="方正兰亭黑简体" w:hAnsi="HuaweiSans-Regular" w:hint="eastAsia"/>
          <w:lang w:eastAsia="zh-CN"/>
        </w:rPr>
        <w:t>data</w:t>
      </w:r>
      <w:proofErr w:type="gramEnd"/>
      <w:r w:rsidRPr="00FA4BDC">
        <w:rPr>
          <w:rFonts w:ascii="方正兰亭黑简体" w:hAnsi="HuaweiSans-Regular" w:hint="eastAsia"/>
          <w:lang w:eastAsia="zh-CN"/>
        </w:rPr>
        <w:t xml:space="preserve"> = pd.read_csv('AppDataV2.csv',index_col=0)</w:t>
      </w:r>
    </w:p>
    <w:p w14:paraId="724906E4" w14:textId="77777777" w:rsidR="008700C0" w:rsidRPr="00FA4BDC" w:rsidRDefault="008700C0" w:rsidP="004C10CA">
      <w:pPr>
        <w:pStyle w:val="2f2"/>
        <w:rPr>
          <w:rFonts w:ascii="方正兰亭黑简体" w:hAnsi="HuaweiSans-Regular" w:hint="eastAsia"/>
          <w:lang w:eastAsia="zh-CN"/>
        </w:rPr>
      </w:pPr>
      <w:r w:rsidRPr="00FA4BDC">
        <w:rPr>
          <w:rFonts w:ascii="方正兰亭黑简体" w:hAnsi="HuaweiSans-Regular" w:hint="eastAsia"/>
          <w:lang w:eastAsia="zh-CN"/>
        </w:rPr>
        <w:t>data_after_var = pd.read_</w:t>
      </w:r>
      <w:proofErr w:type="gramStart"/>
      <w:r w:rsidRPr="00FA4BDC">
        <w:rPr>
          <w:rFonts w:ascii="方正兰亭黑简体" w:hAnsi="HuaweiSans-Regular" w:hint="eastAsia"/>
          <w:lang w:eastAsia="zh-CN"/>
        </w:rPr>
        <w:t>csv(</w:t>
      </w:r>
      <w:proofErr w:type="gramEnd"/>
      <w:r w:rsidRPr="00FA4BDC">
        <w:rPr>
          <w:rFonts w:ascii="方正兰亭黑简体" w:hAnsi="HuaweiSans-Regular" w:hint="eastAsia"/>
          <w:lang w:eastAsia="zh-CN"/>
        </w:rPr>
        <w:t>"data_after_var",index_col=0)</w:t>
      </w:r>
    </w:p>
    <w:p w14:paraId="769A5F79" w14:textId="77777777" w:rsidR="008700C0" w:rsidRPr="00FA4BDC" w:rsidRDefault="008700C0" w:rsidP="004C10CA">
      <w:pPr>
        <w:pStyle w:val="2f2"/>
        <w:rPr>
          <w:rFonts w:ascii="方正兰亭黑简体" w:hAnsi="HuaweiSans-Regular" w:hint="eastAsia"/>
          <w:lang w:eastAsia="zh-CN"/>
        </w:rPr>
      </w:pPr>
      <w:r w:rsidRPr="00FA4BDC">
        <w:rPr>
          <w:rFonts w:ascii="方正兰亭黑简体" w:hAnsi="HuaweiSans-Regular" w:hint="eastAsia"/>
          <w:lang w:eastAsia="zh-CN"/>
        </w:rPr>
        <w:t>data_after_filter = pd.read_</w:t>
      </w:r>
      <w:proofErr w:type="gramStart"/>
      <w:r w:rsidRPr="00FA4BDC">
        <w:rPr>
          <w:rFonts w:ascii="方正兰亭黑简体" w:hAnsi="HuaweiSans-Regular" w:hint="eastAsia"/>
          <w:lang w:eastAsia="zh-CN"/>
        </w:rPr>
        <w:t>csv(</w:t>
      </w:r>
      <w:proofErr w:type="gramEnd"/>
      <w:r w:rsidRPr="00FA4BDC">
        <w:rPr>
          <w:rFonts w:ascii="方正兰亭黑简体" w:hAnsi="HuaweiSans-Regular" w:hint="eastAsia"/>
          <w:lang w:eastAsia="zh-CN"/>
        </w:rPr>
        <w:t>"df_after_filter.csv",index_col=0)</w:t>
      </w:r>
    </w:p>
    <w:p w14:paraId="1B4D8E89" w14:textId="77777777" w:rsidR="008700C0" w:rsidRPr="00FA4BDC" w:rsidRDefault="008700C0" w:rsidP="004C10CA">
      <w:pPr>
        <w:pStyle w:val="2f2"/>
        <w:rPr>
          <w:rFonts w:ascii="方正兰亭黑简体" w:hAnsi="HuaweiSans-Regular" w:hint="eastAsia"/>
          <w:lang w:eastAsia="zh-CN"/>
        </w:rPr>
      </w:pPr>
      <w:r w:rsidRPr="00FA4BDC">
        <w:rPr>
          <w:rFonts w:ascii="方正兰亭黑简体" w:hAnsi="HuaweiSans-Regular" w:hint="eastAsia"/>
          <w:lang w:eastAsia="zh-CN"/>
        </w:rPr>
        <w:t>#首先确定样本的数据的标签</w:t>
      </w:r>
    </w:p>
    <w:p w14:paraId="0961CEB4" w14:textId="77777777" w:rsidR="008700C0" w:rsidRPr="00FA4BDC" w:rsidRDefault="008700C0" w:rsidP="004C10CA">
      <w:pPr>
        <w:pStyle w:val="2f2"/>
        <w:rPr>
          <w:rFonts w:ascii="方正兰亭黑简体" w:hAnsi="HuaweiSans-Regular" w:hint="eastAsia"/>
          <w:lang w:eastAsia="zh-CN"/>
        </w:rPr>
      </w:pPr>
      <w:r w:rsidRPr="00FA4BDC">
        <w:rPr>
          <w:rFonts w:ascii="方正兰亭黑简体" w:hAnsi="HuaweiSans-Regular" w:hint="eastAsia"/>
          <w:lang w:eastAsia="zh-CN"/>
        </w:rPr>
        <w:t xml:space="preserve">X = </w:t>
      </w:r>
      <w:proofErr w:type="gramStart"/>
      <w:r w:rsidRPr="00FA4BDC">
        <w:rPr>
          <w:rFonts w:ascii="方正兰亭黑简体" w:hAnsi="HuaweiSans-Regular" w:hint="eastAsia"/>
          <w:lang w:eastAsia="zh-CN"/>
        </w:rPr>
        <w:t>data.drop(</w:t>
      </w:r>
      <w:proofErr w:type="gramEnd"/>
      <w:r w:rsidRPr="00FA4BDC">
        <w:rPr>
          <w:rFonts w:ascii="方正兰亭黑简体" w:hAnsi="HuaweiSans-Regular" w:hint="eastAsia"/>
          <w:lang w:eastAsia="zh-CN"/>
        </w:rPr>
        <w:t>["Rating"],axis='columns')</w:t>
      </w:r>
    </w:p>
    <w:p w14:paraId="084373F6" w14:textId="77777777" w:rsidR="008700C0" w:rsidRPr="00FA4BDC" w:rsidRDefault="008700C0" w:rsidP="004C10CA">
      <w:pPr>
        <w:pStyle w:val="2f2"/>
        <w:rPr>
          <w:rFonts w:ascii="方正兰亭黑简体" w:hAnsi="HuaweiSans-Regular" w:hint="eastAsia"/>
          <w:lang w:eastAsia="zh-CN"/>
        </w:rPr>
      </w:pPr>
      <w:r w:rsidRPr="00FA4BDC">
        <w:rPr>
          <w:rFonts w:ascii="方正兰亭黑简体" w:hAnsi="HuaweiSans-Regular" w:hint="eastAsia"/>
          <w:lang w:eastAsia="zh-CN"/>
        </w:rPr>
        <w:t xml:space="preserve">Y = </w:t>
      </w:r>
      <w:proofErr w:type="gramStart"/>
      <w:r w:rsidRPr="00FA4BDC">
        <w:rPr>
          <w:rFonts w:ascii="方正兰亭黑简体" w:hAnsi="HuaweiSans-Regular" w:hint="eastAsia"/>
          <w:lang w:eastAsia="zh-CN"/>
        </w:rPr>
        <w:t>data[</w:t>
      </w:r>
      <w:proofErr w:type="gramEnd"/>
      <w:r w:rsidRPr="00FA4BDC">
        <w:rPr>
          <w:rFonts w:ascii="方正兰亭黑简体" w:hAnsi="HuaweiSans-Regular" w:hint="eastAsia"/>
          <w:lang w:eastAsia="zh-CN"/>
        </w:rPr>
        <w:t>"Rating"]</w:t>
      </w:r>
    </w:p>
    <w:p w14:paraId="1EC44A0F" w14:textId="77777777" w:rsidR="008700C0" w:rsidRPr="00FA4BDC" w:rsidRDefault="008700C0" w:rsidP="004C10CA">
      <w:pPr>
        <w:pStyle w:val="2f2"/>
        <w:rPr>
          <w:rFonts w:ascii="方正兰亭黑简体" w:hAnsi="HuaweiSans-Regular" w:hint="eastAsia"/>
          <w:lang w:eastAsia="zh-CN"/>
        </w:rPr>
      </w:pPr>
      <w:r w:rsidRPr="00FA4BDC">
        <w:rPr>
          <w:rFonts w:ascii="方正兰亭黑简体" w:hAnsi="HuaweiSans-Regular" w:hint="eastAsia"/>
          <w:lang w:eastAsia="zh-CN"/>
        </w:rPr>
        <w:t>X_var = data_after_</w:t>
      </w:r>
      <w:proofErr w:type="gramStart"/>
      <w:r w:rsidRPr="00FA4BDC">
        <w:rPr>
          <w:rFonts w:ascii="方正兰亭黑简体" w:hAnsi="HuaweiSans-Regular" w:hint="eastAsia"/>
          <w:lang w:eastAsia="zh-CN"/>
        </w:rPr>
        <w:t>var.drop(</w:t>
      </w:r>
      <w:proofErr w:type="gramEnd"/>
      <w:r w:rsidRPr="00FA4BDC">
        <w:rPr>
          <w:rFonts w:ascii="方正兰亭黑简体" w:hAnsi="HuaweiSans-Regular" w:hint="eastAsia"/>
          <w:lang w:eastAsia="zh-CN"/>
        </w:rPr>
        <w:t>["Rating"],axis='columns')</w:t>
      </w:r>
    </w:p>
    <w:p w14:paraId="6B59E2EF" w14:textId="77777777" w:rsidR="008700C0" w:rsidRPr="00FA4BDC" w:rsidRDefault="008700C0" w:rsidP="004C10CA">
      <w:pPr>
        <w:pStyle w:val="2f2"/>
        <w:rPr>
          <w:rFonts w:ascii="方正兰亭黑简体" w:hAnsi="HuaweiSans-Regular" w:hint="eastAsia"/>
          <w:lang w:eastAsia="zh-CN"/>
        </w:rPr>
      </w:pPr>
      <w:r w:rsidRPr="00FA4BDC">
        <w:rPr>
          <w:rFonts w:ascii="方正兰亭黑简体" w:hAnsi="HuaweiSans-Regular" w:hint="eastAsia"/>
          <w:lang w:eastAsia="zh-CN"/>
        </w:rPr>
        <w:t>Y_var = data_after_</w:t>
      </w:r>
      <w:proofErr w:type="gramStart"/>
      <w:r w:rsidRPr="00FA4BDC">
        <w:rPr>
          <w:rFonts w:ascii="方正兰亭黑简体" w:hAnsi="HuaweiSans-Regular" w:hint="eastAsia"/>
          <w:lang w:eastAsia="zh-CN"/>
        </w:rPr>
        <w:t>var[</w:t>
      </w:r>
      <w:proofErr w:type="gramEnd"/>
      <w:r w:rsidRPr="00FA4BDC">
        <w:rPr>
          <w:rFonts w:ascii="方正兰亭黑简体" w:hAnsi="HuaweiSans-Regular" w:hint="eastAsia"/>
          <w:lang w:eastAsia="zh-CN"/>
        </w:rPr>
        <w:t>"Rating"]</w:t>
      </w:r>
    </w:p>
    <w:p w14:paraId="7263E195" w14:textId="77777777" w:rsidR="008700C0" w:rsidRPr="00FA4BDC" w:rsidRDefault="008700C0" w:rsidP="004C10CA">
      <w:pPr>
        <w:pStyle w:val="2f2"/>
        <w:rPr>
          <w:rFonts w:ascii="方正兰亭黑简体" w:hAnsi="HuaweiSans-Regular" w:hint="eastAsia"/>
          <w:lang w:eastAsia="zh-CN"/>
        </w:rPr>
      </w:pPr>
      <w:r w:rsidRPr="00FA4BDC">
        <w:rPr>
          <w:rFonts w:ascii="方正兰亭黑简体" w:hAnsi="HuaweiSans-Regular" w:hint="eastAsia"/>
          <w:lang w:eastAsia="zh-CN"/>
        </w:rPr>
        <w:t>X_pca = data_after_</w:t>
      </w:r>
      <w:proofErr w:type="gramStart"/>
      <w:r w:rsidRPr="00FA4BDC">
        <w:rPr>
          <w:rFonts w:ascii="方正兰亭黑简体" w:hAnsi="HuaweiSans-Regular" w:hint="eastAsia"/>
          <w:lang w:eastAsia="zh-CN"/>
        </w:rPr>
        <w:t>pca.drop(</w:t>
      </w:r>
      <w:proofErr w:type="gramEnd"/>
      <w:r w:rsidRPr="00FA4BDC">
        <w:rPr>
          <w:rFonts w:ascii="方正兰亭黑简体" w:hAnsi="HuaweiSans-Regular" w:hint="eastAsia"/>
          <w:lang w:eastAsia="zh-CN"/>
        </w:rPr>
        <w:t>["Rating"],axis='columns')</w:t>
      </w:r>
    </w:p>
    <w:p w14:paraId="7CD20D95" w14:textId="77777777" w:rsidR="008700C0" w:rsidRPr="00FA4BDC" w:rsidRDefault="008700C0" w:rsidP="004C10CA">
      <w:pPr>
        <w:pStyle w:val="2f2"/>
        <w:rPr>
          <w:rFonts w:ascii="方正兰亭黑简体" w:hAnsi="HuaweiSans-Regular" w:hint="eastAsia"/>
          <w:lang w:eastAsia="zh-CN"/>
        </w:rPr>
      </w:pPr>
      <w:r w:rsidRPr="00FA4BDC">
        <w:rPr>
          <w:rFonts w:ascii="方正兰亭黑简体" w:hAnsi="HuaweiSans-Regular" w:hint="eastAsia"/>
          <w:lang w:eastAsia="zh-CN"/>
        </w:rPr>
        <w:t>Y_pca = data_after_</w:t>
      </w:r>
      <w:proofErr w:type="gramStart"/>
      <w:r w:rsidRPr="00FA4BDC">
        <w:rPr>
          <w:rFonts w:ascii="方正兰亭黑简体" w:hAnsi="HuaweiSans-Regular" w:hint="eastAsia"/>
          <w:lang w:eastAsia="zh-CN"/>
        </w:rPr>
        <w:t>pca[</w:t>
      </w:r>
      <w:proofErr w:type="gramEnd"/>
      <w:r w:rsidRPr="00FA4BDC">
        <w:rPr>
          <w:rFonts w:ascii="方正兰亭黑简体" w:hAnsi="HuaweiSans-Regular" w:hint="eastAsia"/>
          <w:lang w:eastAsia="zh-CN"/>
        </w:rPr>
        <w:t>"Rating"]</w:t>
      </w:r>
    </w:p>
    <w:p w14:paraId="21600218" w14:textId="77777777" w:rsidR="008700C0" w:rsidRPr="00FA4BDC" w:rsidRDefault="008700C0" w:rsidP="004C10CA">
      <w:pPr>
        <w:pStyle w:val="2f2"/>
        <w:rPr>
          <w:rFonts w:ascii="方正兰亭黑简体" w:hAnsi="HuaweiSans-Regular" w:hint="eastAsia"/>
          <w:lang w:eastAsia="zh-CN"/>
        </w:rPr>
      </w:pPr>
      <w:r w:rsidRPr="00FA4BDC">
        <w:rPr>
          <w:rFonts w:ascii="方正兰亭黑简体" w:hAnsi="HuaweiSans-Regular" w:hint="eastAsia"/>
          <w:lang w:eastAsia="zh-CN"/>
        </w:rPr>
        <w:t>X_filter = data_after_</w:t>
      </w:r>
      <w:proofErr w:type="gramStart"/>
      <w:r w:rsidRPr="00FA4BDC">
        <w:rPr>
          <w:rFonts w:ascii="方正兰亭黑简体" w:hAnsi="HuaweiSans-Regular" w:hint="eastAsia"/>
          <w:lang w:eastAsia="zh-CN"/>
        </w:rPr>
        <w:t>filter.drop(</w:t>
      </w:r>
      <w:proofErr w:type="gramEnd"/>
      <w:r w:rsidRPr="00FA4BDC">
        <w:rPr>
          <w:rFonts w:ascii="方正兰亭黑简体" w:hAnsi="HuaweiSans-Regular" w:hint="eastAsia"/>
          <w:lang w:eastAsia="zh-CN"/>
        </w:rPr>
        <w:t>["Rating"],axis='columns')</w:t>
      </w:r>
    </w:p>
    <w:p w14:paraId="7B3D1B05" w14:textId="77777777" w:rsidR="008700C0" w:rsidRPr="00FA4BDC" w:rsidRDefault="008700C0" w:rsidP="004C10CA">
      <w:pPr>
        <w:pStyle w:val="2f2"/>
        <w:rPr>
          <w:rFonts w:ascii="方正兰亭黑简体" w:hAnsi="HuaweiSans-Regular" w:hint="eastAsia"/>
          <w:lang w:eastAsia="zh-CN"/>
        </w:rPr>
      </w:pPr>
      <w:r w:rsidRPr="00FA4BDC">
        <w:rPr>
          <w:rFonts w:ascii="方正兰亭黑简体" w:hAnsi="HuaweiSans-Regular" w:hint="eastAsia"/>
          <w:lang w:eastAsia="zh-CN"/>
        </w:rPr>
        <w:t>Y_filter = data_after_</w:t>
      </w:r>
      <w:proofErr w:type="gramStart"/>
      <w:r w:rsidRPr="00FA4BDC">
        <w:rPr>
          <w:rFonts w:ascii="方正兰亭黑简体" w:hAnsi="HuaweiSans-Regular" w:hint="eastAsia"/>
          <w:lang w:eastAsia="zh-CN"/>
        </w:rPr>
        <w:t>filter[</w:t>
      </w:r>
      <w:proofErr w:type="gramEnd"/>
      <w:r w:rsidRPr="00FA4BDC">
        <w:rPr>
          <w:rFonts w:ascii="方正兰亭黑简体" w:hAnsi="HuaweiSans-Regular" w:hint="eastAsia"/>
          <w:lang w:eastAsia="zh-CN"/>
        </w:rPr>
        <w:t>"Rating"]</w:t>
      </w:r>
    </w:p>
    <w:p w14:paraId="724299E1" w14:textId="77777777" w:rsidR="008700C0" w:rsidRPr="00FA4BDC" w:rsidRDefault="008700C0" w:rsidP="004C10CA">
      <w:pPr>
        <w:pStyle w:val="2f2"/>
        <w:rPr>
          <w:rFonts w:ascii="方正兰亭黑简体" w:hAnsi="HuaweiSans-Regular" w:hint="eastAsia"/>
          <w:lang w:eastAsia="zh-CN"/>
        </w:rPr>
      </w:pPr>
      <w:proofErr w:type="gramStart"/>
      <w:r w:rsidRPr="00FA4BDC">
        <w:rPr>
          <w:rFonts w:ascii="方正兰亭黑简体" w:hAnsi="HuaweiSans-Regular" w:hint="eastAsia"/>
          <w:lang w:eastAsia="zh-CN"/>
        </w:rPr>
        <w:t>X.info()</w:t>
      </w:r>
      <w:proofErr w:type="gramEnd"/>
    </w:p>
    <w:p w14:paraId="001651BD" w14:textId="77777777" w:rsidR="008700C0" w:rsidRPr="00FA4BDC" w:rsidRDefault="008700C0" w:rsidP="004C10CA">
      <w:pPr>
        <w:pStyle w:val="2f2"/>
        <w:rPr>
          <w:rFonts w:ascii="方正兰亭黑简体" w:hAnsi="HuaweiSans-Regular" w:hint="eastAsia"/>
          <w:lang w:eastAsia="zh-CN"/>
        </w:rPr>
      </w:pPr>
      <w:r w:rsidRPr="00FA4BDC">
        <w:rPr>
          <w:rFonts w:ascii="方正兰亭黑简体" w:hAnsi="HuaweiSans-Regular" w:hint="eastAsia"/>
          <w:lang w:eastAsia="zh-CN"/>
        </w:rPr>
        <w:t>输出：</w:t>
      </w:r>
    </w:p>
    <w:p w14:paraId="734A8305" w14:textId="77777777" w:rsidR="008700C0" w:rsidRPr="00FA4BDC" w:rsidRDefault="008700C0" w:rsidP="004C10CA">
      <w:pPr>
        <w:pStyle w:val="2f2"/>
        <w:rPr>
          <w:rFonts w:ascii="方正兰亭黑简体" w:hAnsi="HuaweiSans-Regular" w:hint="eastAsia"/>
          <w:lang w:eastAsia="zh-CN"/>
        </w:rPr>
      </w:pPr>
      <w:r w:rsidRPr="00FA4BDC">
        <w:rPr>
          <w:rFonts w:ascii="方正兰亭黑简体" w:hAnsi="HuaweiSans-Regular" w:hint="eastAsia"/>
          <w:lang w:eastAsia="zh-CN"/>
        </w:rPr>
        <w:t>&lt;</w:t>
      </w:r>
      <w:proofErr w:type="gramStart"/>
      <w:r w:rsidRPr="00FA4BDC">
        <w:rPr>
          <w:rFonts w:ascii="方正兰亭黑简体" w:hAnsi="HuaweiSans-Regular" w:hint="eastAsia"/>
          <w:lang w:eastAsia="zh-CN"/>
        </w:rPr>
        <w:t>class</w:t>
      </w:r>
      <w:proofErr w:type="gramEnd"/>
      <w:r w:rsidRPr="00FA4BDC">
        <w:rPr>
          <w:rFonts w:ascii="方正兰亭黑简体" w:hAnsi="HuaweiSans-Regular" w:hint="eastAsia"/>
          <w:lang w:eastAsia="zh-CN"/>
        </w:rPr>
        <w:t xml:space="preserve"> 'pandas.core.frame.DataFrame'&gt;</w:t>
      </w:r>
    </w:p>
    <w:p w14:paraId="0C913BF9" w14:textId="77777777" w:rsidR="008700C0" w:rsidRPr="00FA4BDC" w:rsidRDefault="008700C0" w:rsidP="004C10CA">
      <w:pPr>
        <w:pStyle w:val="2f2"/>
        <w:rPr>
          <w:rFonts w:ascii="方正兰亭黑简体" w:hAnsi="HuaweiSans-Regular" w:hint="eastAsia"/>
          <w:lang w:eastAsia="zh-CN"/>
        </w:rPr>
      </w:pPr>
      <w:r w:rsidRPr="00FA4BDC">
        <w:rPr>
          <w:rFonts w:ascii="方正兰亭黑简体" w:hAnsi="HuaweiSans-Regular" w:hint="eastAsia"/>
          <w:lang w:eastAsia="zh-CN"/>
        </w:rPr>
        <w:t>Int64Index: 10240 entries, 0 to 10239</w:t>
      </w:r>
    </w:p>
    <w:p w14:paraId="3AB688F6" w14:textId="77777777" w:rsidR="008700C0" w:rsidRPr="00FA4BDC" w:rsidRDefault="008700C0" w:rsidP="004C10CA">
      <w:pPr>
        <w:pStyle w:val="2f2"/>
        <w:rPr>
          <w:rFonts w:ascii="方正兰亭黑简体" w:hAnsi="HuaweiSans-Regular" w:hint="eastAsia"/>
          <w:lang w:eastAsia="zh-CN"/>
        </w:rPr>
      </w:pPr>
      <w:r w:rsidRPr="00FA4BDC">
        <w:rPr>
          <w:rFonts w:ascii="方正兰亭黑简体" w:hAnsi="HuaweiSans-Regular" w:hint="eastAsia"/>
          <w:lang w:eastAsia="zh-CN"/>
        </w:rPr>
        <w:t>Data columns (total 40 columns):</w:t>
      </w:r>
    </w:p>
    <w:p w14:paraId="07B1267A" w14:textId="77777777" w:rsidR="008700C0" w:rsidRPr="00FA4BDC" w:rsidRDefault="008700C0" w:rsidP="004C10CA">
      <w:pPr>
        <w:pStyle w:val="2f2"/>
        <w:rPr>
          <w:rFonts w:ascii="方正兰亭黑简体" w:hAnsi="HuaweiSans-Regular" w:hint="eastAsia"/>
          <w:lang w:eastAsia="zh-CN"/>
        </w:rPr>
      </w:pPr>
      <w:r w:rsidRPr="00FA4BDC">
        <w:rPr>
          <w:rFonts w:ascii="方正兰亭黑简体" w:hAnsi="HuaweiSans-Regular" w:hint="eastAsia"/>
          <w:lang w:eastAsia="zh-CN"/>
        </w:rPr>
        <w:t>Reviews                         10240 non-null int64</w:t>
      </w:r>
    </w:p>
    <w:p w14:paraId="321DD962" w14:textId="77777777" w:rsidR="008700C0" w:rsidRPr="00FA4BDC" w:rsidRDefault="008700C0" w:rsidP="004C10CA">
      <w:pPr>
        <w:pStyle w:val="2f2"/>
        <w:rPr>
          <w:rFonts w:ascii="方正兰亭黑简体" w:hAnsi="HuaweiSans-Regular" w:hint="eastAsia"/>
          <w:lang w:eastAsia="zh-CN"/>
        </w:rPr>
      </w:pPr>
      <w:r w:rsidRPr="00FA4BDC">
        <w:rPr>
          <w:rFonts w:ascii="方正兰亭黑简体" w:hAnsi="HuaweiSans-Regular" w:hint="eastAsia"/>
          <w:lang w:eastAsia="zh-CN"/>
        </w:rPr>
        <w:t>Size                            10240 non-null float64</w:t>
      </w:r>
    </w:p>
    <w:p w14:paraId="3E294DE2" w14:textId="77777777" w:rsidR="008700C0" w:rsidRPr="00FA4BDC" w:rsidRDefault="008700C0" w:rsidP="004C10CA">
      <w:pPr>
        <w:pStyle w:val="2f2"/>
        <w:rPr>
          <w:rFonts w:ascii="方正兰亭黑简体" w:hAnsi="HuaweiSans-Regular" w:hint="eastAsia"/>
          <w:lang w:eastAsia="zh-CN"/>
        </w:rPr>
      </w:pPr>
      <w:r w:rsidRPr="00FA4BDC">
        <w:rPr>
          <w:rFonts w:ascii="方正兰亭黑简体" w:hAnsi="HuaweiSans-Regular" w:hint="eastAsia"/>
          <w:lang w:eastAsia="zh-CN"/>
        </w:rPr>
        <w:t>Installs                        10240 non-null float64</w:t>
      </w:r>
    </w:p>
    <w:p w14:paraId="519DA34E" w14:textId="77777777" w:rsidR="008700C0" w:rsidRPr="00FA4BDC" w:rsidRDefault="008700C0" w:rsidP="004C10CA">
      <w:pPr>
        <w:pStyle w:val="2f2"/>
        <w:rPr>
          <w:rFonts w:ascii="方正兰亭黑简体" w:hAnsi="HuaweiSans-Regular" w:hint="eastAsia"/>
          <w:lang w:eastAsia="zh-CN"/>
        </w:rPr>
      </w:pPr>
      <w:r w:rsidRPr="00FA4BDC">
        <w:rPr>
          <w:rFonts w:ascii="方正兰亭黑简体" w:hAnsi="HuaweiSans-Regular" w:hint="eastAsia"/>
          <w:lang w:eastAsia="zh-CN"/>
        </w:rPr>
        <w:t>Type                            10240 non-null int64</w:t>
      </w:r>
    </w:p>
    <w:p w14:paraId="278EB6C3" w14:textId="77777777" w:rsidR="008700C0" w:rsidRPr="00FA4BDC" w:rsidRDefault="008700C0" w:rsidP="004C10CA">
      <w:pPr>
        <w:pStyle w:val="2f2"/>
        <w:rPr>
          <w:rFonts w:ascii="方正兰亭黑简体" w:hAnsi="HuaweiSans-Regular" w:hint="eastAsia"/>
          <w:lang w:eastAsia="zh-CN"/>
        </w:rPr>
      </w:pPr>
      <w:r w:rsidRPr="00FA4BDC">
        <w:rPr>
          <w:rFonts w:ascii="方正兰亭黑简体" w:hAnsi="HuaweiSans-Regular" w:hint="eastAsia"/>
          <w:lang w:eastAsia="zh-CN"/>
        </w:rPr>
        <w:t>Price                           10240 non-null float64</w:t>
      </w:r>
    </w:p>
    <w:p w14:paraId="29061EFF" w14:textId="77777777" w:rsidR="008700C0" w:rsidRPr="00FA4BDC" w:rsidRDefault="008700C0" w:rsidP="004C10CA">
      <w:pPr>
        <w:pStyle w:val="2f2"/>
        <w:rPr>
          <w:rFonts w:ascii="方正兰亭黑简体" w:hAnsi="HuaweiSans-Regular" w:hint="eastAsia"/>
          <w:lang w:eastAsia="zh-CN"/>
        </w:rPr>
      </w:pPr>
      <w:r w:rsidRPr="00FA4BDC">
        <w:rPr>
          <w:rFonts w:ascii="方正兰亭黑简体" w:hAnsi="HuaweiSans-Regular" w:hint="eastAsia"/>
          <w:lang w:eastAsia="zh-CN"/>
        </w:rPr>
        <w:t>Content Rating                  10240 non-null int64</w:t>
      </w:r>
    </w:p>
    <w:p w14:paraId="6ADFF367" w14:textId="77777777" w:rsidR="008700C0" w:rsidRPr="00FA4BDC" w:rsidRDefault="008700C0" w:rsidP="004C10CA">
      <w:pPr>
        <w:pStyle w:val="2f2"/>
        <w:rPr>
          <w:rFonts w:ascii="方正兰亭黑简体" w:hAnsi="HuaweiSans-Regular" w:hint="eastAsia"/>
          <w:lang w:eastAsia="zh-CN"/>
        </w:rPr>
      </w:pPr>
      <w:r w:rsidRPr="00FA4BDC">
        <w:rPr>
          <w:rFonts w:ascii="方正兰亭黑简体" w:hAnsi="HuaweiSans-Regular" w:hint="eastAsia"/>
          <w:lang w:eastAsia="zh-CN"/>
        </w:rPr>
        <w:t>Genres                          10240 non-null int64</w:t>
      </w:r>
    </w:p>
    <w:p w14:paraId="2C899D4C" w14:textId="77777777" w:rsidR="008700C0" w:rsidRPr="00FA4BDC" w:rsidRDefault="008700C0" w:rsidP="004C10CA">
      <w:pPr>
        <w:pStyle w:val="2f2"/>
        <w:rPr>
          <w:rFonts w:ascii="方正兰亭黑简体" w:hAnsi="HuaweiSans-Regular" w:hint="eastAsia"/>
          <w:lang w:eastAsia="zh-CN"/>
        </w:rPr>
      </w:pPr>
      <w:r w:rsidRPr="00FA4BDC">
        <w:rPr>
          <w:rFonts w:ascii="方正兰亭黑简体" w:hAnsi="HuaweiSans-Regular" w:hint="eastAsia"/>
          <w:lang w:eastAsia="zh-CN"/>
        </w:rPr>
        <w:t>Category_ART_AND_DESIGN         10240 non-null int64</w:t>
      </w:r>
    </w:p>
    <w:p w14:paraId="36642F39" w14:textId="77777777" w:rsidR="008700C0" w:rsidRPr="00FA4BDC" w:rsidRDefault="008700C0" w:rsidP="004C10CA">
      <w:pPr>
        <w:pStyle w:val="2f2"/>
        <w:rPr>
          <w:rFonts w:ascii="方正兰亭黑简体" w:hAnsi="HuaweiSans-Regular" w:hint="eastAsia"/>
          <w:lang w:eastAsia="zh-CN"/>
        </w:rPr>
      </w:pPr>
      <w:r w:rsidRPr="00FA4BDC">
        <w:rPr>
          <w:rFonts w:ascii="方正兰亭黑简体" w:hAnsi="HuaweiSans-Regular" w:hint="eastAsia"/>
          <w:lang w:eastAsia="zh-CN"/>
        </w:rPr>
        <w:t>Category_AUTO_AND_VEHICLES      10240 non-null int64</w:t>
      </w:r>
    </w:p>
    <w:p w14:paraId="3C74638A" w14:textId="77777777" w:rsidR="008700C0" w:rsidRPr="00FA4BDC" w:rsidRDefault="008700C0" w:rsidP="004C10CA">
      <w:pPr>
        <w:pStyle w:val="2f2"/>
        <w:rPr>
          <w:rFonts w:ascii="方正兰亭黑简体" w:hAnsi="HuaweiSans-Regular" w:hint="eastAsia"/>
          <w:lang w:eastAsia="zh-CN"/>
        </w:rPr>
      </w:pPr>
      <w:r w:rsidRPr="00FA4BDC">
        <w:rPr>
          <w:rFonts w:ascii="方正兰亭黑简体" w:hAnsi="HuaweiSans-Regular" w:hint="eastAsia"/>
          <w:lang w:eastAsia="zh-CN"/>
        </w:rPr>
        <w:t>Category_BEAUTY                 10240 non-null int64</w:t>
      </w:r>
    </w:p>
    <w:p w14:paraId="581B8A0F" w14:textId="77777777" w:rsidR="008700C0" w:rsidRPr="00FA4BDC" w:rsidRDefault="008700C0" w:rsidP="004C10CA">
      <w:pPr>
        <w:pStyle w:val="2f2"/>
        <w:rPr>
          <w:rFonts w:ascii="方正兰亭黑简体" w:hAnsi="HuaweiSans-Regular" w:hint="eastAsia"/>
          <w:lang w:eastAsia="zh-CN"/>
        </w:rPr>
      </w:pPr>
      <w:r w:rsidRPr="00FA4BDC">
        <w:rPr>
          <w:rFonts w:ascii="方正兰亭黑简体" w:hAnsi="HuaweiSans-Regular" w:hint="eastAsia"/>
          <w:lang w:eastAsia="zh-CN"/>
        </w:rPr>
        <w:t>Category_BOOKS_AND_REFERENCE    10240 non-null int64</w:t>
      </w:r>
    </w:p>
    <w:p w14:paraId="338C54FD" w14:textId="77777777" w:rsidR="008700C0" w:rsidRPr="00FA4BDC" w:rsidRDefault="008700C0" w:rsidP="004C10CA">
      <w:pPr>
        <w:pStyle w:val="2f2"/>
        <w:rPr>
          <w:rFonts w:ascii="方正兰亭黑简体" w:hAnsi="HuaweiSans-Regular" w:hint="eastAsia"/>
          <w:lang w:eastAsia="zh-CN"/>
        </w:rPr>
      </w:pPr>
      <w:r w:rsidRPr="00FA4BDC">
        <w:rPr>
          <w:rFonts w:ascii="方正兰亭黑简体" w:hAnsi="HuaweiSans-Regular" w:hint="eastAsia"/>
          <w:lang w:eastAsia="zh-CN"/>
        </w:rPr>
        <w:t>…</w:t>
      </w:r>
    </w:p>
    <w:p w14:paraId="29A54B33" w14:textId="77777777" w:rsidR="008700C0" w:rsidRPr="00FA4BDC" w:rsidRDefault="008700C0" w:rsidP="008700C0">
      <w:pPr>
        <w:pStyle w:val="1e"/>
      </w:pPr>
      <w:r w:rsidRPr="00FA4BDC">
        <w:rPr>
          <w:rFonts w:hint="eastAsia"/>
        </w:rPr>
        <w:t>代码：</w:t>
      </w:r>
    </w:p>
    <w:p w14:paraId="45429C79" w14:textId="77777777" w:rsidR="008700C0" w:rsidRPr="00FA4BDC" w:rsidRDefault="008700C0" w:rsidP="004C10CA">
      <w:pPr>
        <w:pStyle w:val="2f2"/>
        <w:rPr>
          <w:rFonts w:ascii="方正兰亭黑简体" w:hAnsi="HuaweiSans-Regular" w:hint="eastAsia"/>
          <w:lang w:eastAsia="zh-CN"/>
        </w:rPr>
      </w:pPr>
      <w:r w:rsidRPr="00FA4BDC">
        <w:rPr>
          <w:rFonts w:ascii="方正兰亭黑简体" w:hAnsi="HuaweiSans-Regular" w:hint="eastAsia"/>
          <w:lang w:eastAsia="zh-CN"/>
        </w:rPr>
        <w:lastRenderedPageBreak/>
        <w:t>#数据集划分</w:t>
      </w:r>
    </w:p>
    <w:p w14:paraId="2779A999" w14:textId="77777777" w:rsidR="008700C0" w:rsidRPr="00FA4BDC" w:rsidRDefault="008700C0" w:rsidP="004C10CA">
      <w:pPr>
        <w:pStyle w:val="2f2"/>
        <w:rPr>
          <w:rFonts w:ascii="方正兰亭黑简体" w:hAnsi="HuaweiSans-Regular" w:hint="eastAsia"/>
          <w:lang w:eastAsia="zh-CN"/>
        </w:rPr>
      </w:pPr>
      <w:proofErr w:type="gramStart"/>
      <w:r w:rsidRPr="00FA4BDC">
        <w:rPr>
          <w:rFonts w:ascii="方正兰亭黑简体" w:hAnsi="HuaweiSans-Regular" w:hint="eastAsia"/>
          <w:lang w:eastAsia="zh-CN"/>
        </w:rPr>
        <w:t>from</w:t>
      </w:r>
      <w:proofErr w:type="gramEnd"/>
      <w:r w:rsidRPr="00FA4BDC">
        <w:rPr>
          <w:rFonts w:ascii="方正兰亭黑简体" w:hAnsi="HuaweiSans-Regular" w:hint="eastAsia"/>
          <w:lang w:eastAsia="zh-CN"/>
        </w:rPr>
        <w:t xml:space="preserve"> sklearn.model_selection import train_test_split</w:t>
      </w:r>
    </w:p>
    <w:p w14:paraId="016C0BAE" w14:textId="77777777" w:rsidR="008700C0" w:rsidRPr="00FA4BDC" w:rsidRDefault="008700C0" w:rsidP="004C10CA">
      <w:pPr>
        <w:pStyle w:val="2f2"/>
        <w:rPr>
          <w:rFonts w:ascii="方正兰亭黑简体" w:hAnsi="HuaweiSans-Regular" w:hint="eastAsia"/>
          <w:lang w:eastAsia="zh-CN"/>
        </w:rPr>
      </w:pPr>
      <w:r w:rsidRPr="00FA4BDC">
        <w:rPr>
          <w:rFonts w:ascii="方正兰亭黑简体" w:hAnsi="HuaweiSans-Regular" w:hint="eastAsia"/>
          <w:lang w:eastAsia="zh-CN"/>
        </w:rPr>
        <w:t>X_train, X_test, y_train, y_test = train_test_split(X, Y, test_size = 0.2, random_state = 10)</w:t>
      </w:r>
    </w:p>
    <w:p w14:paraId="2908D56C" w14:textId="77777777" w:rsidR="008700C0" w:rsidRPr="00FA4BDC" w:rsidRDefault="008700C0" w:rsidP="00A55756">
      <w:pPr>
        <w:pStyle w:val="3"/>
        <w:numPr>
          <w:ilvl w:val="2"/>
          <w:numId w:val="4"/>
        </w:numPr>
        <w:rPr>
          <w:rFonts w:ascii="方正兰亭黑简体"/>
        </w:rPr>
      </w:pPr>
      <w:bookmarkStart w:id="50" w:name="_Toc48380785"/>
      <w:bookmarkStart w:id="51" w:name="_Toc55223232"/>
      <w:r w:rsidRPr="00FA4BDC">
        <w:rPr>
          <w:rFonts w:ascii="方正兰亭黑简体" w:hint="eastAsia"/>
        </w:rPr>
        <w:t>线性回归</w:t>
      </w:r>
      <w:bookmarkEnd w:id="50"/>
      <w:bookmarkEnd w:id="51"/>
    </w:p>
    <w:p w14:paraId="52F06774" w14:textId="77777777" w:rsidR="008700C0" w:rsidRPr="00FA4BDC" w:rsidRDefault="008700C0" w:rsidP="008700C0">
      <w:pPr>
        <w:pStyle w:val="1e"/>
      </w:pPr>
      <w:r w:rsidRPr="00FA4BDC">
        <w:rPr>
          <w:rFonts w:hint="eastAsia"/>
        </w:rPr>
        <w:t>sklearn.linear_</w:t>
      </w:r>
      <w:proofErr w:type="gramStart"/>
      <w:r w:rsidRPr="00FA4BDC">
        <w:rPr>
          <w:rFonts w:hint="eastAsia"/>
        </w:rPr>
        <w:t>model.LinearRegression(</w:t>
      </w:r>
      <w:proofErr w:type="gramEnd"/>
      <w:r w:rsidRPr="00FA4BDC">
        <w:rPr>
          <w:rFonts w:hint="eastAsia"/>
        </w:rPr>
        <w:t>fit_intercept=True, normalize=False, copy_X=True)</w:t>
      </w:r>
    </w:p>
    <w:p w14:paraId="6BBD9C9A" w14:textId="77777777" w:rsidR="008700C0" w:rsidRPr="00FA4BDC" w:rsidRDefault="008700C0" w:rsidP="008700C0">
      <w:pPr>
        <w:pStyle w:val="1e"/>
      </w:pPr>
      <w:r w:rsidRPr="00FA4BDC">
        <w:t>参数说明</w:t>
      </w:r>
      <w:r w:rsidRPr="00FA4BDC">
        <w:rPr>
          <w:rFonts w:hint="eastAsia"/>
        </w:rPr>
        <w:t>：</w:t>
      </w:r>
    </w:p>
    <w:p w14:paraId="642D9ECD" w14:textId="77777777" w:rsidR="008700C0" w:rsidRPr="00FA4BDC" w:rsidRDefault="008700C0" w:rsidP="008700C0">
      <w:pPr>
        <w:pStyle w:val="1e"/>
      </w:pPr>
      <w:r w:rsidRPr="00FA4BDC">
        <w:rPr>
          <w:rFonts w:hint="eastAsia"/>
        </w:rPr>
        <w:t>fit_intercept</w:t>
      </w:r>
      <w:r w:rsidRPr="00FA4BDC">
        <w:rPr>
          <w:rFonts w:hint="eastAsia"/>
        </w:rPr>
        <w:t>：默认</w:t>
      </w:r>
      <w:r w:rsidRPr="00FA4BDC">
        <w:rPr>
          <w:rFonts w:hint="eastAsia"/>
        </w:rPr>
        <w:t>True</w:t>
      </w:r>
      <w:r w:rsidRPr="00FA4BDC">
        <w:rPr>
          <w:rFonts w:hint="eastAsia"/>
        </w:rPr>
        <w:t>，是否计算模型的截距，为</w:t>
      </w:r>
      <w:r w:rsidRPr="00FA4BDC">
        <w:rPr>
          <w:rFonts w:hint="eastAsia"/>
        </w:rPr>
        <w:t>False</w:t>
      </w:r>
      <w:r w:rsidRPr="00FA4BDC">
        <w:rPr>
          <w:rFonts w:hint="eastAsia"/>
        </w:rPr>
        <w:t>时，</w:t>
      </w:r>
      <w:proofErr w:type="gramStart"/>
      <w:r w:rsidRPr="00FA4BDC">
        <w:rPr>
          <w:rFonts w:hint="eastAsia"/>
        </w:rPr>
        <w:t>则数据</w:t>
      </w:r>
      <w:proofErr w:type="gramEnd"/>
      <w:r w:rsidRPr="00FA4BDC">
        <w:rPr>
          <w:rFonts w:hint="eastAsia"/>
        </w:rPr>
        <w:t>中心化处理。</w:t>
      </w:r>
    </w:p>
    <w:p w14:paraId="45321D2D" w14:textId="77777777" w:rsidR="008700C0" w:rsidRPr="00FA4BDC" w:rsidRDefault="008700C0" w:rsidP="008700C0">
      <w:pPr>
        <w:pStyle w:val="1e"/>
      </w:pPr>
      <w:r w:rsidRPr="00FA4BDC">
        <w:rPr>
          <w:rFonts w:hint="eastAsia"/>
        </w:rPr>
        <w:t>normalize</w:t>
      </w:r>
      <w:r w:rsidRPr="00FA4BDC">
        <w:rPr>
          <w:rFonts w:hint="eastAsia"/>
        </w:rPr>
        <w:t>：默认</w:t>
      </w:r>
      <w:r w:rsidRPr="00FA4BDC">
        <w:rPr>
          <w:rFonts w:hint="eastAsia"/>
        </w:rPr>
        <w:t>False</w:t>
      </w:r>
      <w:r w:rsidRPr="00FA4BDC">
        <w:rPr>
          <w:rFonts w:hint="eastAsia"/>
        </w:rPr>
        <w:t>，是否中心化，或者使用</w:t>
      </w:r>
      <w:r w:rsidRPr="00FA4BDC">
        <w:rPr>
          <w:rFonts w:hint="eastAsia"/>
        </w:rPr>
        <w:t>sklearn.preprocessing.StandardScaler()</w:t>
      </w:r>
      <w:r w:rsidRPr="00FA4BDC">
        <w:rPr>
          <w:rFonts w:hint="eastAsia"/>
        </w:rPr>
        <w:t>。</w:t>
      </w:r>
    </w:p>
    <w:p w14:paraId="2E96271B" w14:textId="77777777" w:rsidR="008700C0" w:rsidRPr="00FA4BDC" w:rsidRDefault="008700C0" w:rsidP="008700C0">
      <w:pPr>
        <w:pStyle w:val="1e"/>
      </w:pPr>
      <w:r w:rsidRPr="00FA4BDC">
        <w:rPr>
          <w:rFonts w:hint="eastAsia"/>
        </w:rPr>
        <w:t>copy_X</w:t>
      </w:r>
      <w:r w:rsidRPr="00FA4BDC">
        <w:rPr>
          <w:rFonts w:hint="eastAsia"/>
        </w:rPr>
        <w:t>：默认</w:t>
      </w:r>
      <w:r w:rsidRPr="00FA4BDC">
        <w:rPr>
          <w:rFonts w:hint="eastAsia"/>
        </w:rPr>
        <w:t>True</w:t>
      </w:r>
      <w:r w:rsidRPr="00FA4BDC">
        <w:rPr>
          <w:rFonts w:hint="eastAsia"/>
        </w:rPr>
        <w:t>，否则</w:t>
      </w:r>
      <w:r w:rsidRPr="00FA4BDC">
        <w:rPr>
          <w:rFonts w:hint="eastAsia"/>
        </w:rPr>
        <w:t>X</w:t>
      </w:r>
      <w:r w:rsidRPr="00FA4BDC">
        <w:rPr>
          <w:rFonts w:hint="eastAsia"/>
        </w:rPr>
        <w:t>会被改写。</w:t>
      </w:r>
    </w:p>
    <w:p w14:paraId="516715E4" w14:textId="77777777" w:rsidR="008700C0" w:rsidRPr="00FA4BDC" w:rsidRDefault="008700C0" w:rsidP="008700C0">
      <w:pPr>
        <w:pStyle w:val="1e"/>
      </w:pPr>
      <w:r w:rsidRPr="00FA4BDC">
        <w:rPr>
          <w:rFonts w:hint="eastAsia"/>
        </w:rPr>
        <w:t>代码：</w:t>
      </w:r>
    </w:p>
    <w:p w14:paraId="7ABFB8EC" w14:textId="77777777" w:rsidR="008700C0" w:rsidRPr="00FA4BDC" w:rsidRDefault="008700C0" w:rsidP="004C10CA">
      <w:pPr>
        <w:pStyle w:val="2f2"/>
        <w:rPr>
          <w:rFonts w:ascii="方正兰亭黑简体" w:hAnsi="HuaweiSans-Regular" w:hint="eastAsia"/>
          <w:lang w:eastAsia="zh-CN"/>
        </w:rPr>
      </w:pPr>
      <w:proofErr w:type="gramStart"/>
      <w:r w:rsidRPr="00FA4BDC">
        <w:rPr>
          <w:rFonts w:ascii="方正兰亭黑简体" w:hAnsi="HuaweiSans-Regular" w:hint="eastAsia"/>
          <w:lang w:eastAsia="zh-CN"/>
        </w:rPr>
        <w:t>from</w:t>
      </w:r>
      <w:proofErr w:type="gramEnd"/>
      <w:r w:rsidRPr="00FA4BDC">
        <w:rPr>
          <w:rFonts w:ascii="方正兰亭黑简体" w:hAnsi="HuaweiSans-Regular" w:hint="eastAsia"/>
          <w:lang w:eastAsia="zh-CN"/>
        </w:rPr>
        <w:t xml:space="preserve"> sklearn.linear_model import LinearRegression</w:t>
      </w:r>
    </w:p>
    <w:p w14:paraId="2826218F" w14:textId="77777777" w:rsidR="008700C0" w:rsidRPr="00FA4BDC" w:rsidRDefault="008700C0" w:rsidP="004C10CA">
      <w:pPr>
        <w:pStyle w:val="2f2"/>
        <w:rPr>
          <w:rFonts w:ascii="方正兰亭黑简体" w:hAnsi="HuaweiSans-Regular" w:hint="eastAsia"/>
          <w:lang w:eastAsia="zh-CN"/>
        </w:rPr>
      </w:pPr>
      <w:proofErr w:type="gramStart"/>
      <w:r w:rsidRPr="00FA4BDC">
        <w:rPr>
          <w:rFonts w:ascii="方正兰亭黑简体" w:hAnsi="HuaweiSans-Regular" w:hint="eastAsia"/>
          <w:lang w:eastAsia="zh-CN"/>
        </w:rPr>
        <w:t>from</w:t>
      </w:r>
      <w:proofErr w:type="gramEnd"/>
      <w:r w:rsidRPr="00FA4BDC">
        <w:rPr>
          <w:rFonts w:ascii="方正兰亭黑简体" w:hAnsi="HuaweiSans-Regular" w:hint="eastAsia"/>
          <w:lang w:eastAsia="zh-CN"/>
        </w:rPr>
        <w:t xml:space="preserve"> sklearn.neighbors import KNeighborsRegressor</w:t>
      </w:r>
    </w:p>
    <w:p w14:paraId="59E22D1C" w14:textId="77777777" w:rsidR="008700C0" w:rsidRPr="00FA4BDC" w:rsidRDefault="008700C0" w:rsidP="004C10CA">
      <w:pPr>
        <w:pStyle w:val="2f2"/>
        <w:rPr>
          <w:rFonts w:ascii="方正兰亭黑简体" w:hAnsi="HuaweiSans-Regular" w:hint="eastAsia"/>
          <w:lang w:eastAsia="zh-CN"/>
        </w:rPr>
      </w:pPr>
      <w:proofErr w:type="gramStart"/>
      <w:r w:rsidRPr="00FA4BDC">
        <w:rPr>
          <w:rFonts w:ascii="方正兰亭黑简体" w:hAnsi="HuaweiSans-Regular" w:hint="eastAsia"/>
          <w:lang w:eastAsia="zh-CN"/>
        </w:rPr>
        <w:t>from</w:t>
      </w:r>
      <w:proofErr w:type="gramEnd"/>
      <w:r w:rsidRPr="00FA4BDC">
        <w:rPr>
          <w:rFonts w:ascii="方正兰亭黑简体" w:hAnsi="HuaweiSans-Regular" w:hint="eastAsia"/>
          <w:lang w:eastAsia="zh-CN"/>
        </w:rPr>
        <w:t xml:space="preserve"> sklearn.metrics import mean_squared_error,mean_absolute_error,accuracy_score,accuracy_score,r2_score</w:t>
      </w:r>
    </w:p>
    <w:p w14:paraId="54E973EC" w14:textId="77777777" w:rsidR="008700C0" w:rsidRPr="00FA4BDC" w:rsidRDefault="008700C0" w:rsidP="004C10CA">
      <w:pPr>
        <w:pStyle w:val="2f2"/>
        <w:rPr>
          <w:rFonts w:ascii="方正兰亭黑简体" w:hAnsi="HuaweiSans-Regular" w:hint="eastAsia"/>
          <w:lang w:eastAsia="zh-CN"/>
        </w:rPr>
      </w:pPr>
    </w:p>
    <w:p w14:paraId="1B10FC07" w14:textId="77777777" w:rsidR="008700C0" w:rsidRPr="00FA4BDC" w:rsidRDefault="008700C0" w:rsidP="004C10CA">
      <w:pPr>
        <w:pStyle w:val="2f2"/>
        <w:rPr>
          <w:rFonts w:ascii="方正兰亭黑简体" w:hAnsi="HuaweiSans-Regular" w:hint="eastAsia"/>
          <w:lang w:eastAsia="zh-CN"/>
        </w:rPr>
      </w:pPr>
      <w:r w:rsidRPr="00FA4BDC">
        <w:rPr>
          <w:rFonts w:ascii="方正兰亭黑简体" w:hAnsi="HuaweiSans-Regular" w:hint="eastAsia"/>
          <w:lang w:eastAsia="zh-CN"/>
        </w:rPr>
        <w:t>#初始化线性回归模型</w:t>
      </w:r>
    </w:p>
    <w:p w14:paraId="75A16378" w14:textId="77777777" w:rsidR="008700C0" w:rsidRPr="00FA4BDC" w:rsidRDefault="008700C0" w:rsidP="004C10CA">
      <w:pPr>
        <w:pStyle w:val="2f2"/>
        <w:rPr>
          <w:rFonts w:ascii="方正兰亭黑简体" w:hAnsi="HuaweiSans-Regular" w:hint="eastAsia"/>
          <w:lang w:eastAsia="zh-CN"/>
        </w:rPr>
      </w:pPr>
      <w:proofErr w:type="gramStart"/>
      <w:r w:rsidRPr="00FA4BDC">
        <w:rPr>
          <w:rFonts w:ascii="方正兰亭黑简体" w:hAnsi="HuaweiSans-Regular" w:hint="eastAsia"/>
          <w:lang w:eastAsia="zh-CN"/>
        </w:rPr>
        <w:t>linreg</w:t>
      </w:r>
      <w:proofErr w:type="gramEnd"/>
      <w:r w:rsidRPr="00FA4BDC">
        <w:rPr>
          <w:rFonts w:ascii="方正兰亭黑简体" w:hAnsi="HuaweiSans-Regular" w:hint="eastAsia"/>
          <w:lang w:eastAsia="zh-CN"/>
        </w:rPr>
        <w:t xml:space="preserve"> = LinearRegression()</w:t>
      </w:r>
    </w:p>
    <w:p w14:paraId="4B71E502" w14:textId="77777777" w:rsidR="008700C0" w:rsidRPr="00FA4BDC" w:rsidRDefault="008700C0" w:rsidP="004C10CA">
      <w:pPr>
        <w:pStyle w:val="2f2"/>
        <w:rPr>
          <w:rFonts w:ascii="方正兰亭黑简体" w:hAnsi="HuaweiSans-Regular" w:hint="eastAsia"/>
          <w:lang w:eastAsia="zh-CN"/>
        </w:rPr>
      </w:pPr>
      <w:r w:rsidRPr="00FA4BDC">
        <w:rPr>
          <w:rFonts w:ascii="方正兰亭黑简体" w:hAnsi="HuaweiSans-Regular" w:hint="eastAsia"/>
          <w:lang w:eastAsia="zh-CN"/>
        </w:rPr>
        <w:t>#训练模型</w:t>
      </w:r>
    </w:p>
    <w:p w14:paraId="6B6B65A6" w14:textId="77777777" w:rsidR="008700C0" w:rsidRPr="00FA4BDC" w:rsidRDefault="008700C0" w:rsidP="004C10CA">
      <w:pPr>
        <w:pStyle w:val="2f2"/>
        <w:rPr>
          <w:rFonts w:ascii="方正兰亭黑简体" w:hAnsi="HuaweiSans-Regular" w:hint="eastAsia"/>
          <w:lang w:eastAsia="zh-CN"/>
        </w:rPr>
      </w:pPr>
      <w:proofErr w:type="gramStart"/>
      <w:r w:rsidRPr="00FA4BDC">
        <w:rPr>
          <w:rFonts w:ascii="方正兰亭黑简体" w:hAnsi="HuaweiSans-Regular" w:hint="eastAsia"/>
          <w:lang w:eastAsia="zh-CN"/>
        </w:rPr>
        <w:t>linreg.fit(</w:t>
      </w:r>
      <w:proofErr w:type="gramEnd"/>
      <w:r w:rsidRPr="00FA4BDC">
        <w:rPr>
          <w:rFonts w:ascii="方正兰亭黑简体" w:hAnsi="HuaweiSans-Regular" w:hint="eastAsia"/>
          <w:lang w:eastAsia="zh-CN"/>
        </w:rPr>
        <w:t>X_train,y_train)</w:t>
      </w:r>
    </w:p>
    <w:p w14:paraId="12278F0A" w14:textId="77777777" w:rsidR="008700C0" w:rsidRPr="00FA4BDC" w:rsidRDefault="008700C0" w:rsidP="004C10CA">
      <w:pPr>
        <w:pStyle w:val="2f2"/>
        <w:rPr>
          <w:rFonts w:ascii="方正兰亭黑简体" w:hAnsi="HuaweiSans-Regular" w:hint="eastAsia"/>
          <w:lang w:eastAsia="zh-CN"/>
        </w:rPr>
      </w:pPr>
      <w:r w:rsidRPr="00FA4BDC">
        <w:rPr>
          <w:rFonts w:ascii="方正兰亭黑简体" w:hAnsi="HuaweiSans-Regular" w:hint="eastAsia"/>
          <w:lang w:eastAsia="zh-CN"/>
        </w:rPr>
        <w:t>#训练集上的MSE</w:t>
      </w:r>
    </w:p>
    <w:p w14:paraId="12A71E52" w14:textId="77777777" w:rsidR="008700C0" w:rsidRPr="00FA4BDC" w:rsidRDefault="008700C0" w:rsidP="004C10CA">
      <w:pPr>
        <w:pStyle w:val="2f2"/>
        <w:rPr>
          <w:rFonts w:ascii="方正兰亭黑简体" w:hAnsi="HuaweiSans-Regular" w:hint="eastAsia"/>
          <w:lang w:eastAsia="zh-CN"/>
        </w:rPr>
      </w:pPr>
      <w:r w:rsidRPr="00FA4BDC">
        <w:rPr>
          <w:rFonts w:ascii="方正兰亭黑简体" w:hAnsi="HuaweiSans-Regular" w:hint="eastAsia"/>
          <w:lang w:eastAsia="zh-CN"/>
        </w:rPr>
        <w:t xml:space="preserve">linreg_pred_train = </w:t>
      </w:r>
      <w:proofErr w:type="gramStart"/>
      <w:r w:rsidRPr="00FA4BDC">
        <w:rPr>
          <w:rFonts w:ascii="方正兰亭黑简体" w:hAnsi="HuaweiSans-Regular" w:hint="eastAsia"/>
          <w:lang w:eastAsia="zh-CN"/>
        </w:rPr>
        <w:t>linreg.predict(</w:t>
      </w:r>
      <w:proofErr w:type="gramEnd"/>
      <w:r w:rsidRPr="00FA4BDC">
        <w:rPr>
          <w:rFonts w:ascii="方正兰亭黑简体" w:hAnsi="HuaweiSans-Regular" w:hint="eastAsia"/>
          <w:lang w:eastAsia="zh-CN"/>
        </w:rPr>
        <w:t>X_train)</w:t>
      </w:r>
    </w:p>
    <w:p w14:paraId="3042DF4B" w14:textId="77777777" w:rsidR="008700C0" w:rsidRPr="00FA4BDC" w:rsidRDefault="008700C0" w:rsidP="004C10CA">
      <w:pPr>
        <w:pStyle w:val="2f2"/>
        <w:rPr>
          <w:rFonts w:ascii="方正兰亭黑简体" w:hAnsi="HuaweiSans-Regular" w:hint="eastAsia"/>
          <w:lang w:eastAsia="zh-CN"/>
        </w:rPr>
      </w:pPr>
      <w:r w:rsidRPr="00FA4BDC">
        <w:rPr>
          <w:rFonts w:ascii="方正兰亭黑简体" w:hAnsi="HuaweiSans-Regular" w:hint="eastAsia"/>
          <w:lang w:eastAsia="zh-CN"/>
        </w:rPr>
        <w:t>linreg_mse_train = mean_squared_</w:t>
      </w:r>
      <w:proofErr w:type="gramStart"/>
      <w:r w:rsidRPr="00FA4BDC">
        <w:rPr>
          <w:rFonts w:ascii="方正兰亭黑简体" w:hAnsi="HuaweiSans-Regular" w:hint="eastAsia"/>
          <w:lang w:eastAsia="zh-CN"/>
        </w:rPr>
        <w:t>error(</w:t>
      </w:r>
      <w:proofErr w:type="gramEnd"/>
      <w:r w:rsidRPr="00FA4BDC">
        <w:rPr>
          <w:rFonts w:ascii="方正兰亭黑简体" w:hAnsi="HuaweiSans-Regular" w:hint="eastAsia"/>
          <w:lang w:eastAsia="zh-CN"/>
        </w:rPr>
        <w:t>linreg_pred_train,y_train)</w:t>
      </w:r>
    </w:p>
    <w:p w14:paraId="107D203C" w14:textId="77777777" w:rsidR="008700C0" w:rsidRPr="00FA4BDC" w:rsidRDefault="008700C0" w:rsidP="004C10CA">
      <w:pPr>
        <w:pStyle w:val="2f2"/>
        <w:rPr>
          <w:rFonts w:ascii="方正兰亭黑简体" w:hAnsi="HuaweiSans-Regular" w:hint="eastAsia"/>
          <w:lang w:eastAsia="zh-CN"/>
        </w:rPr>
      </w:pPr>
      <w:r w:rsidRPr="00FA4BDC">
        <w:rPr>
          <w:rFonts w:ascii="方正兰亭黑简体" w:hAnsi="HuaweiSans-Regular" w:hint="eastAsia"/>
          <w:lang w:eastAsia="zh-CN"/>
        </w:rPr>
        <w:t>#输出测试集上的测试结果</w:t>
      </w:r>
    </w:p>
    <w:p w14:paraId="2B4A4510" w14:textId="77777777" w:rsidR="008700C0" w:rsidRPr="00FA4BDC" w:rsidRDefault="008700C0" w:rsidP="004C10CA">
      <w:pPr>
        <w:pStyle w:val="2f2"/>
        <w:rPr>
          <w:rFonts w:ascii="方正兰亭黑简体" w:hAnsi="HuaweiSans-Regular" w:hint="eastAsia"/>
          <w:lang w:eastAsia="zh-CN"/>
        </w:rPr>
      </w:pPr>
      <w:r w:rsidRPr="00FA4BDC">
        <w:rPr>
          <w:rFonts w:ascii="方正兰亭黑简体" w:hAnsi="HuaweiSans-Regular" w:hint="eastAsia"/>
          <w:lang w:eastAsia="zh-CN"/>
        </w:rPr>
        <w:t>linreg_pred_test=</w:t>
      </w:r>
      <w:proofErr w:type="gramStart"/>
      <w:r w:rsidRPr="00FA4BDC">
        <w:rPr>
          <w:rFonts w:ascii="方正兰亭黑简体" w:hAnsi="HuaweiSans-Regular" w:hint="eastAsia"/>
          <w:lang w:eastAsia="zh-CN"/>
        </w:rPr>
        <w:t>linreg.predict(</w:t>
      </w:r>
      <w:proofErr w:type="gramEnd"/>
      <w:r w:rsidRPr="00FA4BDC">
        <w:rPr>
          <w:rFonts w:ascii="方正兰亭黑简体" w:hAnsi="HuaweiSans-Regular" w:hint="eastAsia"/>
          <w:lang w:eastAsia="zh-CN"/>
        </w:rPr>
        <w:t>X_test)</w:t>
      </w:r>
    </w:p>
    <w:p w14:paraId="5B48312E" w14:textId="77777777" w:rsidR="008700C0" w:rsidRPr="00FA4BDC" w:rsidRDefault="008700C0" w:rsidP="004C10CA">
      <w:pPr>
        <w:pStyle w:val="2f2"/>
        <w:rPr>
          <w:rFonts w:ascii="方正兰亭黑简体" w:hAnsi="HuaweiSans-Regular" w:hint="eastAsia"/>
          <w:lang w:eastAsia="zh-CN"/>
        </w:rPr>
      </w:pPr>
      <w:r w:rsidRPr="00FA4BDC">
        <w:rPr>
          <w:rFonts w:ascii="方正兰亭黑简体" w:hAnsi="HuaweiSans-Regular" w:hint="eastAsia"/>
          <w:lang w:eastAsia="zh-CN"/>
        </w:rPr>
        <w:t>linreg_mse_test = mean_squared_</w:t>
      </w:r>
      <w:proofErr w:type="gramStart"/>
      <w:r w:rsidRPr="00FA4BDC">
        <w:rPr>
          <w:rFonts w:ascii="方正兰亭黑简体" w:hAnsi="HuaweiSans-Regular" w:hint="eastAsia"/>
          <w:lang w:eastAsia="zh-CN"/>
        </w:rPr>
        <w:t>error(</w:t>
      </w:r>
      <w:proofErr w:type="gramEnd"/>
      <w:r w:rsidRPr="00FA4BDC">
        <w:rPr>
          <w:rFonts w:ascii="方正兰亭黑简体" w:hAnsi="HuaweiSans-Regular" w:hint="eastAsia"/>
          <w:lang w:eastAsia="zh-CN"/>
        </w:rPr>
        <w:t>linreg_pred_test,y_test)</w:t>
      </w:r>
    </w:p>
    <w:p w14:paraId="7B939EA7" w14:textId="77777777" w:rsidR="008700C0" w:rsidRPr="00FA4BDC" w:rsidRDefault="008700C0" w:rsidP="004C10CA">
      <w:pPr>
        <w:pStyle w:val="2f2"/>
        <w:rPr>
          <w:rFonts w:ascii="方正兰亭黑简体" w:hAnsi="HuaweiSans-Regular" w:hint="eastAsia"/>
          <w:lang w:eastAsia="zh-CN"/>
        </w:rPr>
      </w:pPr>
      <w:r w:rsidRPr="00FA4BDC">
        <w:rPr>
          <w:rFonts w:ascii="方正兰亭黑简体" w:hAnsi="HuaweiSans-Regular" w:hint="eastAsia"/>
          <w:lang w:eastAsia="zh-CN"/>
        </w:rPr>
        <w:t>print("训练集MSE：", linreg_mse_train)</w:t>
      </w:r>
    </w:p>
    <w:p w14:paraId="693A70EA" w14:textId="77777777" w:rsidR="008700C0" w:rsidRPr="00FA4BDC" w:rsidRDefault="008700C0" w:rsidP="004C10CA">
      <w:pPr>
        <w:pStyle w:val="2f2"/>
        <w:rPr>
          <w:rFonts w:ascii="方正兰亭黑简体" w:hAnsi="HuaweiSans-Regular" w:hint="eastAsia"/>
          <w:lang w:eastAsia="zh-CN"/>
        </w:rPr>
      </w:pPr>
      <w:r w:rsidRPr="00FA4BDC">
        <w:rPr>
          <w:rFonts w:ascii="方正兰亭黑简体" w:hAnsi="HuaweiSans-Regular" w:hint="eastAsia"/>
          <w:lang w:eastAsia="zh-CN"/>
        </w:rPr>
        <w:t>print("测试集MSE：", linreg_mse_test)</w:t>
      </w:r>
    </w:p>
    <w:p w14:paraId="020AB1C7" w14:textId="77777777" w:rsidR="008700C0" w:rsidRPr="00FA4BDC" w:rsidRDefault="008700C0" w:rsidP="008700C0">
      <w:pPr>
        <w:pStyle w:val="1e"/>
      </w:pPr>
      <w:r w:rsidRPr="00FA4BDC">
        <w:rPr>
          <w:rFonts w:hint="eastAsia"/>
        </w:rPr>
        <w:t>输出：</w:t>
      </w:r>
    </w:p>
    <w:p w14:paraId="6F52E0ED" w14:textId="77777777" w:rsidR="008700C0" w:rsidRPr="00FA4BDC" w:rsidRDefault="008700C0" w:rsidP="004C10CA">
      <w:pPr>
        <w:pStyle w:val="2f2"/>
        <w:rPr>
          <w:rFonts w:ascii="方正兰亭黑简体" w:hAnsi="HuaweiSans-Regular" w:hint="eastAsia"/>
          <w:lang w:eastAsia="zh-CN"/>
        </w:rPr>
      </w:pPr>
      <w:r w:rsidRPr="00FA4BDC">
        <w:rPr>
          <w:rFonts w:ascii="方正兰亭黑简体" w:hAnsi="HuaweiSans-Regular" w:hint="eastAsia"/>
          <w:lang w:eastAsia="zh-CN"/>
        </w:rPr>
        <w:t>训练集MSE： 0.2308388846541144</w:t>
      </w:r>
    </w:p>
    <w:p w14:paraId="598BE8CC" w14:textId="77777777" w:rsidR="008700C0" w:rsidRPr="00FA4BDC" w:rsidRDefault="008700C0" w:rsidP="004C10CA">
      <w:pPr>
        <w:pStyle w:val="2f2"/>
        <w:rPr>
          <w:rFonts w:ascii="方正兰亭黑简体" w:hAnsi="HuaweiSans-Regular" w:hint="eastAsia"/>
          <w:lang w:eastAsia="zh-CN"/>
        </w:rPr>
      </w:pPr>
      <w:r w:rsidRPr="00FA4BDC">
        <w:rPr>
          <w:rFonts w:ascii="方正兰亭黑简体" w:hAnsi="HuaweiSans-Regular" w:hint="eastAsia"/>
          <w:lang w:eastAsia="zh-CN"/>
        </w:rPr>
        <w:t>测试集MSE： 0.22350603712434897</w:t>
      </w:r>
    </w:p>
    <w:p w14:paraId="676EBEE3" w14:textId="77777777" w:rsidR="008700C0" w:rsidRPr="00FA4BDC" w:rsidRDefault="008700C0" w:rsidP="00A55756">
      <w:pPr>
        <w:pStyle w:val="3"/>
        <w:numPr>
          <w:ilvl w:val="2"/>
          <w:numId w:val="4"/>
        </w:numPr>
        <w:rPr>
          <w:rStyle w:val="afff"/>
          <w:rFonts w:ascii="方正兰亭黑简体"/>
        </w:rPr>
      </w:pPr>
      <w:bookmarkStart w:id="52" w:name="_Toc48380786"/>
      <w:bookmarkStart w:id="53" w:name="_Toc55223233"/>
      <w:r w:rsidRPr="00FA4BDC">
        <w:rPr>
          <w:rStyle w:val="afff"/>
          <w:rFonts w:ascii="方正兰亭黑简体" w:hint="eastAsia"/>
        </w:rPr>
        <w:t>SVM回归</w:t>
      </w:r>
      <w:bookmarkEnd w:id="52"/>
      <w:bookmarkEnd w:id="53"/>
    </w:p>
    <w:p w14:paraId="1E9DF012" w14:textId="77777777" w:rsidR="008700C0" w:rsidRPr="00FA4BDC" w:rsidRDefault="008700C0" w:rsidP="008700C0">
      <w:pPr>
        <w:pStyle w:val="1e"/>
      </w:pPr>
      <w:r w:rsidRPr="00FA4BDC">
        <w:rPr>
          <w:rFonts w:hint="eastAsia"/>
        </w:rPr>
        <w:t>sklearn.svm.SVR</w:t>
      </w:r>
      <w:r w:rsidRPr="00FA4BDC">
        <w:rPr>
          <w:rFonts w:hint="eastAsia"/>
        </w:rPr>
        <w:t>（</w:t>
      </w:r>
      <w:r w:rsidRPr="00FA4BDC">
        <w:rPr>
          <w:rFonts w:hint="eastAsia"/>
        </w:rPr>
        <w:t>kernel ='rbf'</w:t>
      </w:r>
      <w:r w:rsidRPr="00FA4BDC">
        <w:rPr>
          <w:rFonts w:hint="eastAsia"/>
        </w:rPr>
        <w:t>，</w:t>
      </w:r>
      <w:r w:rsidRPr="00FA4BDC">
        <w:rPr>
          <w:rFonts w:hint="eastAsia"/>
        </w:rPr>
        <w:t>degree = 3</w:t>
      </w:r>
      <w:r w:rsidRPr="00FA4BDC">
        <w:rPr>
          <w:rFonts w:hint="eastAsia"/>
        </w:rPr>
        <w:t>，</w:t>
      </w:r>
      <w:r w:rsidRPr="00FA4BDC">
        <w:rPr>
          <w:rFonts w:hint="eastAsia"/>
        </w:rPr>
        <w:t>gamma ='auto_deprecated'</w:t>
      </w:r>
      <w:r w:rsidRPr="00FA4BDC">
        <w:rPr>
          <w:rFonts w:hint="eastAsia"/>
        </w:rPr>
        <w:t>，</w:t>
      </w:r>
      <w:r w:rsidRPr="00FA4BDC">
        <w:rPr>
          <w:rFonts w:hint="eastAsia"/>
        </w:rPr>
        <w:t>coef0 = 0.0</w:t>
      </w:r>
      <w:r w:rsidRPr="00FA4BDC">
        <w:rPr>
          <w:rFonts w:hint="eastAsia"/>
        </w:rPr>
        <w:t>，</w:t>
      </w:r>
      <w:r w:rsidRPr="00FA4BDC">
        <w:rPr>
          <w:rFonts w:hint="eastAsia"/>
        </w:rPr>
        <w:t>tol = 0.001</w:t>
      </w:r>
      <w:r w:rsidRPr="00FA4BDC">
        <w:rPr>
          <w:rFonts w:hint="eastAsia"/>
        </w:rPr>
        <w:t>，</w:t>
      </w:r>
      <w:r w:rsidRPr="00FA4BDC">
        <w:rPr>
          <w:rFonts w:hint="eastAsia"/>
        </w:rPr>
        <w:t>C = 1.0</w:t>
      </w:r>
      <w:r w:rsidRPr="00FA4BDC">
        <w:rPr>
          <w:rFonts w:hint="eastAsia"/>
        </w:rPr>
        <w:t>，</w:t>
      </w:r>
      <w:r w:rsidRPr="00FA4BDC">
        <w:rPr>
          <w:rFonts w:hint="eastAsia"/>
        </w:rPr>
        <w:t>verbose = False</w:t>
      </w:r>
      <w:r w:rsidRPr="00FA4BDC">
        <w:rPr>
          <w:rFonts w:hint="eastAsia"/>
        </w:rPr>
        <w:t>，</w:t>
      </w:r>
      <w:r w:rsidRPr="00FA4BDC">
        <w:rPr>
          <w:rFonts w:hint="eastAsia"/>
        </w:rPr>
        <w:t xml:space="preserve">max_iter = -1 </w:t>
      </w:r>
      <w:r w:rsidRPr="00FA4BDC">
        <w:rPr>
          <w:rFonts w:hint="eastAsia"/>
        </w:rPr>
        <w:t>）</w:t>
      </w:r>
    </w:p>
    <w:p w14:paraId="2C0FA1B5" w14:textId="77777777" w:rsidR="008700C0" w:rsidRPr="00FA4BDC" w:rsidRDefault="008700C0" w:rsidP="008700C0">
      <w:pPr>
        <w:pStyle w:val="1e"/>
      </w:pPr>
      <w:r w:rsidRPr="00FA4BDC">
        <w:t>参数说明</w:t>
      </w:r>
      <w:r w:rsidRPr="00FA4BDC">
        <w:rPr>
          <w:rFonts w:hint="eastAsia"/>
        </w:rPr>
        <w:t>：</w:t>
      </w:r>
    </w:p>
    <w:p w14:paraId="6EBB54F3" w14:textId="77777777" w:rsidR="008700C0" w:rsidRPr="00FA4BDC" w:rsidRDefault="008700C0" w:rsidP="008700C0">
      <w:pPr>
        <w:pStyle w:val="1e"/>
      </w:pPr>
      <w:r w:rsidRPr="00FA4BDC">
        <w:rPr>
          <w:rFonts w:hint="eastAsia"/>
        </w:rPr>
        <w:t>kernel</w:t>
      </w:r>
      <w:r w:rsidRPr="00FA4BDC">
        <w:rPr>
          <w:rFonts w:hint="eastAsia"/>
        </w:rPr>
        <w:t>：指定要在算法中使用的内核类型。可以是</w:t>
      </w:r>
      <w:r w:rsidRPr="00FA4BDC">
        <w:rPr>
          <w:rFonts w:hint="eastAsia"/>
        </w:rPr>
        <w:t>'linear'</w:t>
      </w:r>
      <w:r w:rsidRPr="00FA4BDC">
        <w:rPr>
          <w:rFonts w:hint="eastAsia"/>
        </w:rPr>
        <w:t>，</w:t>
      </w:r>
      <w:r w:rsidRPr="00FA4BDC">
        <w:rPr>
          <w:rFonts w:hint="eastAsia"/>
        </w:rPr>
        <w:t>'poly'</w:t>
      </w:r>
      <w:r w:rsidRPr="00FA4BDC">
        <w:rPr>
          <w:rFonts w:hint="eastAsia"/>
        </w:rPr>
        <w:t>，</w:t>
      </w:r>
      <w:r w:rsidRPr="00FA4BDC">
        <w:rPr>
          <w:rFonts w:hint="eastAsia"/>
        </w:rPr>
        <w:t>'rbf'</w:t>
      </w:r>
      <w:r w:rsidRPr="00FA4BDC">
        <w:rPr>
          <w:rFonts w:hint="eastAsia"/>
        </w:rPr>
        <w:t>，</w:t>
      </w:r>
      <w:r w:rsidRPr="00FA4BDC">
        <w:rPr>
          <w:rFonts w:hint="eastAsia"/>
        </w:rPr>
        <w:t>'sigmoid'</w:t>
      </w:r>
      <w:r w:rsidRPr="00FA4BDC">
        <w:rPr>
          <w:rFonts w:hint="eastAsia"/>
        </w:rPr>
        <w:t>，</w:t>
      </w:r>
      <w:r w:rsidRPr="00FA4BDC">
        <w:rPr>
          <w:rFonts w:hint="eastAsia"/>
        </w:rPr>
        <w:t>'precomputed'</w:t>
      </w:r>
      <w:r w:rsidRPr="00FA4BDC">
        <w:rPr>
          <w:rFonts w:hint="eastAsia"/>
        </w:rPr>
        <w:t>或者</w:t>
      </w:r>
      <w:r w:rsidRPr="00FA4BDC">
        <w:rPr>
          <w:rFonts w:hint="eastAsia"/>
        </w:rPr>
        <w:t>callable</w:t>
      </w:r>
      <w:r w:rsidRPr="00FA4BDC">
        <w:rPr>
          <w:rFonts w:hint="eastAsia"/>
        </w:rPr>
        <w:t>之一，默认为</w:t>
      </w:r>
      <w:r w:rsidRPr="00FA4BDC">
        <w:rPr>
          <w:rFonts w:hint="eastAsia"/>
        </w:rPr>
        <w:t>rbf</w:t>
      </w:r>
      <w:r w:rsidRPr="00FA4BDC">
        <w:rPr>
          <w:rFonts w:hint="eastAsia"/>
        </w:rPr>
        <w:t>。</w:t>
      </w:r>
    </w:p>
    <w:p w14:paraId="23B6D0F6" w14:textId="77777777" w:rsidR="008700C0" w:rsidRPr="00FA4BDC" w:rsidRDefault="008700C0" w:rsidP="008700C0">
      <w:pPr>
        <w:pStyle w:val="1e"/>
      </w:pPr>
      <w:r w:rsidRPr="00FA4BDC">
        <w:rPr>
          <w:rFonts w:hint="eastAsia"/>
        </w:rPr>
        <w:t>degree</w:t>
      </w:r>
      <w:r w:rsidRPr="00FA4BDC">
        <w:rPr>
          <w:rFonts w:hint="eastAsia"/>
        </w:rPr>
        <w:t>：多项式</w:t>
      </w:r>
      <w:r w:rsidRPr="00FA4BDC">
        <w:rPr>
          <w:rFonts w:hint="eastAsia"/>
        </w:rPr>
        <w:t>poly</w:t>
      </w:r>
      <w:r w:rsidRPr="00FA4BDC">
        <w:rPr>
          <w:rFonts w:hint="eastAsia"/>
        </w:rPr>
        <w:t>函数的维度，默认是</w:t>
      </w:r>
      <w:r w:rsidRPr="00FA4BDC">
        <w:rPr>
          <w:rFonts w:hint="eastAsia"/>
        </w:rPr>
        <w:t>3</w:t>
      </w:r>
      <w:r w:rsidRPr="00FA4BDC">
        <w:rPr>
          <w:rFonts w:hint="eastAsia"/>
        </w:rPr>
        <w:t>，选择其他核函数时会被忽略。</w:t>
      </w:r>
    </w:p>
    <w:p w14:paraId="377B2963" w14:textId="77777777" w:rsidR="008700C0" w:rsidRPr="00FA4BDC" w:rsidRDefault="008700C0" w:rsidP="008700C0">
      <w:pPr>
        <w:pStyle w:val="1e"/>
      </w:pPr>
      <w:r w:rsidRPr="00FA4BDC">
        <w:rPr>
          <w:rFonts w:hint="eastAsia"/>
        </w:rPr>
        <w:lastRenderedPageBreak/>
        <w:t>gamma</w:t>
      </w:r>
      <w:r w:rsidRPr="00FA4BDC">
        <w:rPr>
          <w:rFonts w:hint="eastAsia"/>
        </w:rPr>
        <w:t>：‘</w:t>
      </w:r>
      <w:r w:rsidRPr="00FA4BDC">
        <w:rPr>
          <w:rFonts w:hint="eastAsia"/>
        </w:rPr>
        <w:t>rbf</w:t>
      </w:r>
      <w:r w:rsidRPr="00FA4BDC">
        <w:rPr>
          <w:rFonts w:hint="eastAsia"/>
        </w:rPr>
        <w:t>’</w:t>
      </w:r>
      <w:r w:rsidRPr="00FA4BDC">
        <w:rPr>
          <w:rFonts w:hint="eastAsia"/>
        </w:rPr>
        <w:t>,</w:t>
      </w:r>
      <w:r w:rsidRPr="00FA4BDC">
        <w:rPr>
          <w:rFonts w:hint="eastAsia"/>
        </w:rPr>
        <w:t>‘</w:t>
      </w:r>
      <w:r w:rsidRPr="00FA4BDC">
        <w:rPr>
          <w:rFonts w:hint="eastAsia"/>
        </w:rPr>
        <w:t>poly</w:t>
      </w:r>
      <w:r w:rsidRPr="00FA4BDC">
        <w:rPr>
          <w:rFonts w:hint="eastAsia"/>
        </w:rPr>
        <w:t>’</w:t>
      </w:r>
      <w:r w:rsidRPr="00FA4BDC">
        <w:rPr>
          <w:rFonts w:hint="eastAsia"/>
        </w:rPr>
        <w:t xml:space="preserve"> </w:t>
      </w:r>
      <w:r w:rsidRPr="00FA4BDC">
        <w:rPr>
          <w:rFonts w:hint="eastAsia"/>
        </w:rPr>
        <w:t>和‘</w:t>
      </w:r>
      <w:r w:rsidRPr="00FA4BDC">
        <w:rPr>
          <w:rFonts w:hint="eastAsia"/>
        </w:rPr>
        <w:t>sigmoid</w:t>
      </w:r>
      <w:r w:rsidRPr="00FA4BDC">
        <w:rPr>
          <w:rFonts w:hint="eastAsia"/>
        </w:rPr>
        <w:t>’的核函数参数。默认是</w:t>
      </w:r>
      <w:proofErr w:type="gramStart"/>
      <w:r w:rsidRPr="00FA4BDC">
        <w:rPr>
          <w:rFonts w:hint="eastAsia"/>
        </w:rPr>
        <w:t>’</w:t>
      </w:r>
      <w:proofErr w:type="gramEnd"/>
      <w:r w:rsidRPr="00FA4BDC">
        <w:rPr>
          <w:rFonts w:hint="eastAsia"/>
        </w:rPr>
        <w:t>auto</w:t>
      </w:r>
      <w:proofErr w:type="gramStart"/>
      <w:r w:rsidRPr="00FA4BDC">
        <w:rPr>
          <w:rFonts w:hint="eastAsia"/>
        </w:rPr>
        <w:t>’</w:t>
      </w:r>
      <w:proofErr w:type="gramEnd"/>
      <w:r w:rsidRPr="00FA4BDC">
        <w:rPr>
          <w:rFonts w:hint="eastAsia"/>
        </w:rPr>
        <w:t>，则会选择</w:t>
      </w:r>
      <w:r w:rsidRPr="00FA4BDC">
        <w:rPr>
          <w:rFonts w:hint="eastAsia"/>
        </w:rPr>
        <w:t>1/n_features</w:t>
      </w:r>
    </w:p>
    <w:p w14:paraId="0AEF8167" w14:textId="77777777" w:rsidR="008700C0" w:rsidRPr="00FA4BDC" w:rsidRDefault="008700C0" w:rsidP="008700C0">
      <w:pPr>
        <w:pStyle w:val="1e"/>
      </w:pPr>
      <w:r w:rsidRPr="00FA4BDC">
        <w:rPr>
          <w:rFonts w:hint="eastAsia"/>
        </w:rPr>
        <w:t>coef0</w:t>
      </w:r>
      <w:r w:rsidRPr="00FA4BDC">
        <w:rPr>
          <w:rFonts w:hint="eastAsia"/>
        </w:rPr>
        <w:t>：核函数的常数项。对于‘</w:t>
      </w:r>
      <w:r w:rsidRPr="00FA4BDC">
        <w:rPr>
          <w:rFonts w:hint="eastAsia"/>
        </w:rPr>
        <w:t>poly</w:t>
      </w:r>
      <w:r w:rsidRPr="00FA4BDC">
        <w:rPr>
          <w:rFonts w:hint="eastAsia"/>
        </w:rPr>
        <w:t>’和</w:t>
      </w:r>
      <w:r w:rsidRPr="00FA4BDC">
        <w:rPr>
          <w:rFonts w:hint="eastAsia"/>
        </w:rPr>
        <w:t xml:space="preserve"> </w:t>
      </w:r>
      <w:r w:rsidRPr="00FA4BDC">
        <w:rPr>
          <w:rFonts w:hint="eastAsia"/>
        </w:rPr>
        <w:t>‘</w:t>
      </w:r>
      <w:r w:rsidRPr="00FA4BDC">
        <w:rPr>
          <w:rFonts w:hint="eastAsia"/>
        </w:rPr>
        <w:t>sigmoid</w:t>
      </w:r>
      <w:r w:rsidRPr="00FA4BDC">
        <w:rPr>
          <w:rFonts w:hint="eastAsia"/>
        </w:rPr>
        <w:t>’有用，默认值</w:t>
      </w:r>
      <w:r w:rsidRPr="00FA4BDC">
        <w:rPr>
          <w:rFonts w:hint="eastAsia"/>
        </w:rPr>
        <w:t>= 0.0</w:t>
      </w:r>
      <w:r w:rsidRPr="00FA4BDC">
        <w:rPr>
          <w:rFonts w:hint="eastAsia"/>
        </w:rPr>
        <w:t>。</w:t>
      </w:r>
    </w:p>
    <w:p w14:paraId="2143F601" w14:textId="77777777" w:rsidR="008700C0" w:rsidRPr="00FA4BDC" w:rsidRDefault="008700C0" w:rsidP="008700C0">
      <w:pPr>
        <w:pStyle w:val="1e"/>
      </w:pPr>
      <w:r w:rsidRPr="00FA4BDC">
        <w:rPr>
          <w:rFonts w:hint="eastAsia"/>
        </w:rPr>
        <w:t>tol</w:t>
      </w:r>
      <w:r w:rsidRPr="00FA4BDC">
        <w:rPr>
          <w:rFonts w:hint="eastAsia"/>
        </w:rPr>
        <w:t>：停止训练的误差值大小，默认值</w:t>
      </w:r>
      <w:r w:rsidRPr="00FA4BDC">
        <w:rPr>
          <w:rFonts w:hint="eastAsia"/>
        </w:rPr>
        <w:t>= 1e-3</w:t>
      </w:r>
      <w:r w:rsidRPr="00FA4BDC">
        <w:rPr>
          <w:rFonts w:hint="eastAsia"/>
        </w:rPr>
        <w:t>。</w:t>
      </w:r>
    </w:p>
    <w:p w14:paraId="30B0EF1C" w14:textId="746B26F6" w:rsidR="008700C0" w:rsidRPr="00FA4BDC" w:rsidRDefault="008700C0" w:rsidP="008700C0">
      <w:pPr>
        <w:pStyle w:val="1e"/>
      </w:pPr>
      <w:r w:rsidRPr="00FA4BDC">
        <w:rPr>
          <w:rFonts w:hint="eastAsia"/>
        </w:rPr>
        <w:t>C</w:t>
      </w:r>
      <w:r w:rsidRPr="00FA4BDC">
        <w:rPr>
          <w:rFonts w:hint="eastAsia"/>
        </w:rPr>
        <w:t>：惩罚参数，默认</w:t>
      </w:r>
      <w:r w:rsidRPr="00FA4BDC">
        <w:rPr>
          <w:rFonts w:hint="eastAsia"/>
        </w:rPr>
        <w:t>= 1.0</w:t>
      </w:r>
      <w:r w:rsidRPr="00FA4BDC">
        <w:rPr>
          <w:rFonts w:hint="eastAsia"/>
        </w:rPr>
        <w:t>。</w:t>
      </w:r>
      <w:r w:rsidRPr="00FA4BDC">
        <w:rPr>
          <w:rFonts w:hint="eastAsia"/>
        </w:rPr>
        <w:t>C</w:t>
      </w:r>
      <w:r w:rsidRPr="00FA4BDC">
        <w:rPr>
          <w:rFonts w:hint="eastAsia"/>
        </w:rPr>
        <w:t>越大，相当于惩罚松弛变量，希望松弛变量接近</w:t>
      </w:r>
      <w:r w:rsidRPr="00FA4BDC">
        <w:rPr>
          <w:rFonts w:hint="eastAsia"/>
        </w:rPr>
        <w:t>0</w:t>
      </w:r>
      <w:r w:rsidRPr="00FA4BDC">
        <w:rPr>
          <w:rFonts w:hint="eastAsia"/>
        </w:rPr>
        <w:t>，即对误分类的惩罚增大，趋向于对训练集全分对的情况，这样对训练集测试时准确率很高，但泛化能力弱。</w:t>
      </w:r>
      <w:r w:rsidRPr="00FA4BDC">
        <w:rPr>
          <w:rFonts w:hint="eastAsia"/>
        </w:rPr>
        <w:t>C</w:t>
      </w:r>
      <w:r w:rsidRPr="00FA4BDC">
        <w:rPr>
          <w:rFonts w:hint="eastAsia"/>
        </w:rPr>
        <w:t>值小，对误分类的惩罚减小，允许容错，将他们当成噪声点，泛化能力较强。</w:t>
      </w:r>
    </w:p>
    <w:p w14:paraId="0ED1C850" w14:textId="77777777" w:rsidR="008700C0" w:rsidRPr="00FA4BDC" w:rsidRDefault="008700C0" w:rsidP="008700C0">
      <w:pPr>
        <w:pStyle w:val="1e"/>
      </w:pPr>
      <w:r w:rsidRPr="00FA4BDC">
        <w:rPr>
          <w:rFonts w:hint="eastAsia"/>
        </w:rPr>
        <w:t>verbose</w:t>
      </w:r>
      <w:r w:rsidRPr="00FA4BDC">
        <w:rPr>
          <w:rFonts w:hint="eastAsia"/>
        </w:rPr>
        <w:t>：日志。</w:t>
      </w:r>
    </w:p>
    <w:p w14:paraId="20FE4EF3" w14:textId="77777777" w:rsidR="008700C0" w:rsidRPr="00FA4BDC" w:rsidRDefault="008700C0" w:rsidP="008700C0">
      <w:pPr>
        <w:pStyle w:val="1e"/>
      </w:pPr>
      <w:r w:rsidRPr="00FA4BDC">
        <w:rPr>
          <w:rFonts w:hint="eastAsia"/>
        </w:rPr>
        <w:t>max_iter</w:t>
      </w:r>
      <w:r w:rsidRPr="00FA4BDC">
        <w:rPr>
          <w:rFonts w:hint="eastAsia"/>
        </w:rPr>
        <w:t>：最大迭代次数。</w:t>
      </w:r>
      <w:r w:rsidRPr="00FA4BDC">
        <w:rPr>
          <w:rFonts w:hint="eastAsia"/>
        </w:rPr>
        <w:t>-1</w:t>
      </w:r>
      <w:r w:rsidRPr="00FA4BDC">
        <w:rPr>
          <w:rFonts w:hint="eastAsia"/>
        </w:rPr>
        <w:t>为无限制。</w:t>
      </w:r>
    </w:p>
    <w:p w14:paraId="5727885B" w14:textId="77777777" w:rsidR="008700C0" w:rsidRPr="00FA4BDC" w:rsidRDefault="008700C0" w:rsidP="008700C0">
      <w:pPr>
        <w:pStyle w:val="1e"/>
        <w:rPr>
          <w:rStyle w:val="afff"/>
          <w:b w:val="0"/>
        </w:rPr>
      </w:pPr>
      <w:r w:rsidRPr="00FA4BDC">
        <w:rPr>
          <w:rStyle w:val="afff"/>
          <w:rFonts w:hint="eastAsia"/>
          <w:b w:val="0"/>
        </w:rPr>
        <w:t>代码：</w:t>
      </w:r>
    </w:p>
    <w:p w14:paraId="22A70139" w14:textId="77777777" w:rsidR="008700C0" w:rsidRPr="00FA4BDC" w:rsidRDefault="008700C0" w:rsidP="004C10CA">
      <w:pPr>
        <w:pStyle w:val="2f2"/>
        <w:rPr>
          <w:rFonts w:hAnsi="HuaweiSans-Regular" w:hint="eastAsia"/>
          <w:lang w:eastAsia="zh-CN"/>
        </w:rPr>
      </w:pPr>
      <w:proofErr w:type="gramStart"/>
      <w:r w:rsidRPr="00FA4BDC">
        <w:rPr>
          <w:rFonts w:hAnsi="HuaweiSans-Regular" w:hint="eastAsia"/>
          <w:lang w:eastAsia="zh-CN"/>
        </w:rPr>
        <w:t>from</w:t>
      </w:r>
      <w:proofErr w:type="gramEnd"/>
      <w:r w:rsidRPr="00FA4BDC">
        <w:rPr>
          <w:rFonts w:hAnsi="HuaweiSans-Regular" w:hint="eastAsia"/>
          <w:lang w:eastAsia="zh-CN"/>
        </w:rPr>
        <w:t xml:space="preserve"> sklearn.svm import SVR</w:t>
      </w:r>
    </w:p>
    <w:p w14:paraId="7BE6AC57" w14:textId="77777777" w:rsidR="008700C0" w:rsidRPr="00FA4BDC" w:rsidRDefault="008700C0" w:rsidP="004C10CA">
      <w:pPr>
        <w:pStyle w:val="2f2"/>
        <w:rPr>
          <w:rFonts w:hAnsi="HuaweiSans-Regular" w:hint="eastAsia"/>
          <w:lang w:eastAsia="zh-CN"/>
        </w:rPr>
      </w:pPr>
      <w:proofErr w:type="gramStart"/>
      <w:r w:rsidRPr="00FA4BDC">
        <w:rPr>
          <w:rFonts w:hAnsi="HuaweiSans-Regular" w:hint="eastAsia"/>
          <w:lang w:eastAsia="zh-CN"/>
        </w:rPr>
        <w:t>from</w:t>
      </w:r>
      <w:proofErr w:type="gramEnd"/>
      <w:r w:rsidRPr="00FA4BDC">
        <w:rPr>
          <w:rFonts w:hAnsi="HuaweiSans-Regular" w:hint="eastAsia"/>
          <w:lang w:eastAsia="zh-CN"/>
        </w:rPr>
        <w:t xml:space="preserve"> sklearn.metrics import accuracy_score</w:t>
      </w:r>
    </w:p>
    <w:p w14:paraId="5B6E6E21" w14:textId="77777777" w:rsidR="008700C0" w:rsidRPr="00FA4BDC" w:rsidRDefault="008700C0" w:rsidP="004C10CA">
      <w:pPr>
        <w:pStyle w:val="2f2"/>
        <w:rPr>
          <w:rFonts w:hAnsi="HuaweiSans-Regular" w:hint="eastAsia"/>
          <w:lang w:eastAsia="zh-CN"/>
        </w:rPr>
      </w:pPr>
      <w:r w:rsidRPr="00FA4BDC">
        <w:rPr>
          <w:rFonts w:hAnsi="HuaweiSans-Regular" w:hint="eastAsia"/>
          <w:lang w:eastAsia="zh-CN"/>
        </w:rPr>
        <w:t>#</w:t>
      </w:r>
      <w:r w:rsidRPr="00FA4BDC">
        <w:rPr>
          <w:rFonts w:hAnsi="HuaweiSans-Regular" w:hint="eastAsia"/>
          <w:lang w:eastAsia="zh-CN"/>
        </w:rPr>
        <w:t>初始化决策树模型</w:t>
      </w:r>
    </w:p>
    <w:p w14:paraId="3683D0D0" w14:textId="77777777" w:rsidR="008700C0" w:rsidRPr="00FA4BDC" w:rsidRDefault="008700C0" w:rsidP="004C10CA">
      <w:pPr>
        <w:pStyle w:val="2f2"/>
        <w:rPr>
          <w:rFonts w:hAnsi="HuaweiSans-Regular" w:hint="eastAsia"/>
          <w:lang w:eastAsia="zh-CN"/>
        </w:rPr>
      </w:pPr>
      <w:proofErr w:type="gramStart"/>
      <w:r w:rsidRPr="00FA4BDC">
        <w:rPr>
          <w:rFonts w:hAnsi="HuaweiSans-Regular" w:hint="eastAsia"/>
          <w:lang w:eastAsia="zh-CN"/>
        </w:rPr>
        <w:t>svr=</w:t>
      </w:r>
      <w:proofErr w:type="gramEnd"/>
      <w:r w:rsidRPr="00FA4BDC">
        <w:rPr>
          <w:rFonts w:hAnsi="HuaweiSans-Regular" w:hint="eastAsia"/>
          <w:lang w:eastAsia="zh-CN"/>
        </w:rPr>
        <w:t>SVR(kernel='rbf',C=1)</w:t>
      </w:r>
    </w:p>
    <w:p w14:paraId="79EE99D2" w14:textId="77777777" w:rsidR="008700C0" w:rsidRPr="00FA4BDC" w:rsidRDefault="008700C0" w:rsidP="004C10CA">
      <w:pPr>
        <w:pStyle w:val="2f2"/>
        <w:rPr>
          <w:rFonts w:hAnsi="HuaweiSans-Regular" w:hint="eastAsia"/>
          <w:lang w:eastAsia="zh-CN"/>
        </w:rPr>
      </w:pPr>
      <w:r w:rsidRPr="00FA4BDC">
        <w:rPr>
          <w:rFonts w:hAnsi="HuaweiSans-Regular" w:hint="eastAsia"/>
          <w:lang w:eastAsia="zh-CN"/>
        </w:rPr>
        <w:t>#</w:t>
      </w:r>
      <w:r w:rsidRPr="00FA4BDC">
        <w:rPr>
          <w:rFonts w:hAnsi="HuaweiSans-Regular" w:hint="eastAsia"/>
          <w:lang w:eastAsia="zh-CN"/>
        </w:rPr>
        <w:t>训练</w:t>
      </w:r>
    </w:p>
    <w:p w14:paraId="518FFA75" w14:textId="77777777" w:rsidR="008700C0" w:rsidRPr="00FA4BDC" w:rsidRDefault="008700C0" w:rsidP="004C10CA">
      <w:pPr>
        <w:pStyle w:val="2f2"/>
        <w:rPr>
          <w:rFonts w:hAnsi="HuaweiSans-Regular" w:hint="eastAsia"/>
          <w:lang w:eastAsia="zh-CN"/>
        </w:rPr>
      </w:pPr>
      <w:proofErr w:type="gramStart"/>
      <w:r w:rsidRPr="00FA4BDC">
        <w:rPr>
          <w:rFonts w:hAnsi="HuaweiSans-Regular" w:hint="eastAsia"/>
          <w:lang w:eastAsia="zh-CN"/>
        </w:rPr>
        <w:t>svr.fit(</w:t>
      </w:r>
      <w:proofErr w:type="gramEnd"/>
      <w:r w:rsidRPr="00FA4BDC">
        <w:rPr>
          <w:rFonts w:hAnsi="HuaweiSans-Regular" w:hint="eastAsia"/>
          <w:lang w:eastAsia="zh-CN"/>
        </w:rPr>
        <w:t>X_train,y_train_int)</w:t>
      </w:r>
    </w:p>
    <w:p w14:paraId="1B884D5F" w14:textId="77777777" w:rsidR="008700C0" w:rsidRPr="00FA4BDC" w:rsidRDefault="008700C0" w:rsidP="004C10CA">
      <w:pPr>
        <w:pStyle w:val="2f2"/>
        <w:rPr>
          <w:rFonts w:hAnsi="HuaweiSans-Regular" w:hint="eastAsia"/>
          <w:lang w:eastAsia="zh-CN"/>
        </w:rPr>
      </w:pPr>
      <w:r w:rsidRPr="00FA4BDC">
        <w:rPr>
          <w:rFonts w:hAnsi="HuaweiSans-Regular" w:hint="eastAsia"/>
          <w:lang w:eastAsia="zh-CN"/>
        </w:rPr>
        <w:t>#</w:t>
      </w:r>
      <w:r w:rsidRPr="00FA4BDC">
        <w:rPr>
          <w:rFonts w:hAnsi="HuaweiSans-Regular" w:hint="eastAsia"/>
          <w:lang w:eastAsia="zh-CN"/>
        </w:rPr>
        <w:t>训练集上的</w:t>
      </w:r>
      <w:r w:rsidRPr="00FA4BDC">
        <w:rPr>
          <w:rFonts w:hAnsi="HuaweiSans-Regular" w:hint="eastAsia"/>
          <w:lang w:eastAsia="zh-CN"/>
        </w:rPr>
        <w:t>MSE</w:t>
      </w:r>
    </w:p>
    <w:p w14:paraId="570CFA72" w14:textId="77777777" w:rsidR="008700C0" w:rsidRPr="00FA4BDC" w:rsidRDefault="008700C0" w:rsidP="004C10CA">
      <w:pPr>
        <w:pStyle w:val="2f2"/>
        <w:rPr>
          <w:rFonts w:hAnsi="HuaweiSans-Regular" w:hint="eastAsia"/>
          <w:lang w:eastAsia="zh-CN"/>
        </w:rPr>
      </w:pPr>
      <w:r w:rsidRPr="00FA4BDC">
        <w:rPr>
          <w:rFonts w:hAnsi="HuaweiSans-Regular" w:hint="eastAsia"/>
          <w:lang w:eastAsia="zh-CN"/>
        </w:rPr>
        <w:t xml:space="preserve">svr_pred_train = </w:t>
      </w:r>
      <w:proofErr w:type="gramStart"/>
      <w:r w:rsidRPr="00FA4BDC">
        <w:rPr>
          <w:rFonts w:hAnsi="HuaweiSans-Regular" w:hint="eastAsia"/>
          <w:lang w:eastAsia="zh-CN"/>
        </w:rPr>
        <w:t>svr.predict(</w:t>
      </w:r>
      <w:proofErr w:type="gramEnd"/>
      <w:r w:rsidRPr="00FA4BDC">
        <w:rPr>
          <w:rFonts w:hAnsi="HuaweiSans-Regular" w:hint="eastAsia"/>
          <w:lang w:eastAsia="zh-CN"/>
        </w:rPr>
        <w:t>X_train)</w:t>
      </w:r>
    </w:p>
    <w:p w14:paraId="27F0C573" w14:textId="77777777" w:rsidR="008700C0" w:rsidRPr="00FA4BDC" w:rsidRDefault="008700C0" w:rsidP="004C10CA">
      <w:pPr>
        <w:pStyle w:val="2f2"/>
        <w:rPr>
          <w:rFonts w:hAnsi="HuaweiSans-Regular" w:hint="eastAsia"/>
          <w:lang w:eastAsia="zh-CN"/>
        </w:rPr>
      </w:pPr>
      <w:r w:rsidRPr="00FA4BDC">
        <w:rPr>
          <w:rFonts w:hAnsi="HuaweiSans-Regular" w:hint="eastAsia"/>
          <w:lang w:eastAsia="zh-CN"/>
        </w:rPr>
        <w:t>svr_mse_train = mean_squared_</w:t>
      </w:r>
      <w:proofErr w:type="gramStart"/>
      <w:r w:rsidRPr="00FA4BDC">
        <w:rPr>
          <w:rFonts w:hAnsi="HuaweiSans-Regular" w:hint="eastAsia"/>
          <w:lang w:eastAsia="zh-CN"/>
        </w:rPr>
        <w:t>error(</w:t>
      </w:r>
      <w:proofErr w:type="gramEnd"/>
      <w:r w:rsidRPr="00FA4BDC">
        <w:rPr>
          <w:rFonts w:hAnsi="HuaweiSans-Regular" w:hint="eastAsia"/>
          <w:lang w:eastAsia="zh-CN"/>
        </w:rPr>
        <w:t>svr_pred_train,y_train)</w:t>
      </w:r>
    </w:p>
    <w:p w14:paraId="5AD3A50B" w14:textId="77777777" w:rsidR="008700C0" w:rsidRPr="00FA4BDC" w:rsidRDefault="008700C0" w:rsidP="004C10CA">
      <w:pPr>
        <w:pStyle w:val="2f2"/>
        <w:rPr>
          <w:rFonts w:hAnsi="HuaweiSans-Regular" w:hint="eastAsia"/>
          <w:lang w:eastAsia="zh-CN"/>
        </w:rPr>
      </w:pPr>
      <w:r w:rsidRPr="00FA4BDC">
        <w:rPr>
          <w:rFonts w:hAnsi="HuaweiSans-Regular" w:hint="eastAsia"/>
          <w:lang w:eastAsia="zh-CN"/>
        </w:rPr>
        <w:t>#</w:t>
      </w:r>
      <w:r w:rsidRPr="00FA4BDC">
        <w:rPr>
          <w:rFonts w:hAnsi="HuaweiSans-Regular" w:hint="eastAsia"/>
          <w:lang w:eastAsia="zh-CN"/>
        </w:rPr>
        <w:t>输出测试集上的测试结果</w:t>
      </w:r>
    </w:p>
    <w:p w14:paraId="046F6FCA" w14:textId="77777777" w:rsidR="008700C0" w:rsidRPr="00FA4BDC" w:rsidRDefault="008700C0" w:rsidP="004C10CA">
      <w:pPr>
        <w:pStyle w:val="2f2"/>
        <w:rPr>
          <w:rFonts w:hAnsi="HuaweiSans-Regular" w:hint="eastAsia"/>
          <w:lang w:eastAsia="zh-CN"/>
        </w:rPr>
      </w:pPr>
      <w:r w:rsidRPr="00FA4BDC">
        <w:rPr>
          <w:rFonts w:hAnsi="HuaweiSans-Regular" w:hint="eastAsia"/>
          <w:lang w:eastAsia="zh-CN"/>
        </w:rPr>
        <w:t>svr_pred_test=</w:t>
      </w:r>
      <w:proofErr w:type="gramStart"/>
      <w:r w:rsidRPr="00FA4BDC">
        <w:rPr>
          <w:rFonts w:hAnsi="HuaweiSans-Regular" w:hint="eastAsia"/>
          <w:lang w:eastAsia="zh-CN"/>
        </w:rPr>
        <w:t>svr.predict(</w:t>
      </w:r>
      <w:proofErr w:type="gramEnd"/>
      <w:r w:rsidRPr="00FA4BDC">
        <w:rPr>
          <w:rFonts w:hAnsi="HuaweiSans-Regular" w:hint="eastAsia"/>
          <w:lang w:eastAsia="zh-CN"/>
        </w:rPr>
        <w:t>X_test)</w:t>
      </w:r>
    </w:p>
    <w:p w14:paraId="4220553A" w14:textId="77777777" w:rsidR="008700C0" w:rsidRPr="00FA4BDC" w:rsidRDefault="008700C0" w:rsidP="004C10CA">
      <w:pPr>
        <w:pStyle w:val="2f2"/>
        <w:rPr>
          <w:rFonts w:hAnsi="HuaweiSans-Regular" w:hint="eastAsia"/>
          <w:lang w:eastAsia="zh-CN"/>
        </w:rPr>
      </w:pPr>
      <w:r w:rsidRPr="00FA4BDC">
        <w:rPr>
          <w:rFonts w:hAnsi="HuaweiSans-Regular" w:hint="eastAsia"/>
          <w:lang w:eastAsia="zh-CN"/>
        </w:rPr>
        <w:t>svr_mse_test = mean_squared_</w:t>
      </w:r>
      <w:proofErr w:type="gramStart"/>
      <w:r w:rsidRPr="00FA4BDC">
        <w:rPr>
          <w:rFonts w:hAnsi="HuaweiSans-Regular" w:hint="eastAsia"/>
          <w:lang w:eastAsia="zh-CN"/>
        </w:rPr>
        <w:t>error(</w:t>
      </w:r>
      <w:proofErr w:type="gramEnd"/>
      <w:r w:rsidRPr="00FA4BDC">
        <w:rPr>
          <w:rFonts w:hAnsi="HuaweiSans-Regular" w:hint="eastAsia"/>
          <w:lang w:eastAsia="zh-CN"/>
        </w:rPr>
        <w:t>svr_pred_test,y_test)</w:t>
      </w:r>
    </w:p>
    <w:p w14:paraId="6D72586D" w14:textId="77777777" w:rsidR="008700C0" w:rsidRPr="00FA4BDC" w:rsidRDefault="008700C0" w:rsidP="004C10CA">
      <w:pPr>
        <w:pStyle w:val="2f2"/>
        <w:rPr>
          <w:rFonts w:hAnsi="HuaweiSans-Regular" w:hint="eastAsia"/>
          <w:lang w:eastAsia="zh-CN"/>
        </w:rPr>
      </w:pPr>
      <w:r w:rsidRPr="00FA4BDC">
        <w:rPr>
          <w:rFonts w:hAnsi="HuaweiSans-Regular" w:hint="eastAsia"/>
          <w:lang w:eastAsia="zh-CN"/>
        </w:rPr>
        <w:t>print("</w:t>
      </w:r>
      <w:r w:rsidRPr="00FA4BDC">
        <w:rPr>
          <w:rFonts w:hAnsi="HuaweiSans-Regular" w:hint="eastAsia"/>
          <w:lang w:eastAsia="zh-CN"/>
        </w:rPr>
        <w:t>训练集</w:t>
      </w:r>
      <w:r w:rsidRPr="00FA4BDC">
        <w:rPr>
          <w:rFonts w:hAnsi="HuaweiSans-Regular" w:hint="eastAsia"/>
          <w:lang w:eastAsia="zh-CN"/>
        </w:rPr>
        <w:t>MSE</w:t>
      </w:r>
      <w:r w:rsidRPr="00FA4BDC">
        <w:rPr>
          <w:rFonts w:hAnsi="HuaweiSans-Regular" w:hint="eastAsia"/>
          <w:lang w:eastAsia="zh-CN"/>
        </w:rPr>
        <w:t>：</w:t>
      </w:r>
      <w:r w:rsidRPr="00FA4BDC">
        <w:rPr>
          <w:rFonts w:hAnsi="HuaweiSans-Regular" w:hint="eastAsia"/>
          <w:lang w:eastAsia="zh-CN"/>
        </w:rPr>
        <w:t>", svr_mse_train)</w:t>
      </w:r>
    </w:p>
    <w:p w14:paraId="56B73CF1" w14:textId="77777777" w:rsidR="008700C0" w:rsidRPr="00FA4BDC" w:rsidRDefault="008700C0" w:rsidP="004C10CA">
      <w:pPr>
        <w:pStyle w:val="2f2"/>
        <w:rPr>
          <w:rFonts w:ascii="方正兰亭黑简体" w:hAnsi="HuaweiSans-Regular" w:hint="eastAsia"/>
          <w:lang w:eastAsia="zh-CN"/>
        </w:rPr>
      </w:pPr>
      <w:r w:rsidRPr="00FA4BDC">
        <w:rPr>
          <w:rFonts w:hAnsi="HuaweiSans-Regular" w:hint="eastAsia"/>
          <w:lang w:eastAsia="zh-CN"/>
        </w:rPr>
        <w:t>print("</w:t>
      </w:r>
      <w:r w:rsidRPr="00FA4BDC">
        <w:rPr>
          <w:rFonts w:hAnsi="HuaweiSans-Regular" w:hint="eastAsia"/>
          <w:lang w:eastAsia="zh-CN"/>
        </w:rPr>
        <w:t>测试集</w:t>
      </w:r>
      <w:r w:rsidRPr="00FA4BDC">
        <w:rPr>
          <w:rFonts w:hAnsi="HuaweiSans-Regular" w:hint="eastAsia"/>
          <w:lang w:eastAsia="zh-CN"/>
        </w:rPr>
        <w:t>MSE</w:t>
      </w:r>
      <w:r w:rsidRPr="00FA4BDC">
        <w:rPr>
          <w:rFonts w:hAnsi="HuaweiSans-Regular" w:hint="eastAsia"/>
          <w:lang w:eastAsia="zh-CN"/>
        </w:rPr>
        <w:t>：</w:t>
      </w:r>
      <w:r w:rsidRPr="00FA4BDC">
        <w:rPr>
          <w:rFonts w:hAnsi="HuaweiSans-Regular" w:hint="eastAsia"/>
          <w:lang w:eastAsia="zh-CN"/>
        </w:rPr>
        <w:t>", svr_mse_test)</w:t>
      </w:r>
    </w:p>
    <w:p w14:paraId="4EA9C064" w14:textId="77777777" w:rsidR="008700C0" w:rsidRPr="00FA4BDC" w:rsidRDefault="008700C0" w:rsidP="008700C0">
      <w:pPr>
        <w:pStyle w:val="1e"/>
      </w:pPr>
      <w:r w:rsidRPr="00FA4BDC">
        <w:rPr>
          <w:rFonts w:hint="eastAsia"/>
        </w:rPr>
        <w:t>输出：</w:t>
      </w:r>
    </w:p>
    <w:p w14:paraId="6146AA2C" w14:textId="77777777" w:rsidR="008700C0" w:rsidRPr="00FA4BDC" w:rsidRDefault="008700C0" w:rsidP="004C10CA">
      <w:pPr>
        <w:pStyle w:val="2f2"/>
        <w:rPr>
          <w:rFonts w:ascii="方正兰亭黑简体"/>
        </w:rPr>
      </w:pPr>
      <w:r w:rsidRPr="00FA4BDC">
        <w:rPr>
          <w:rFonts w:ascii="方正兰亭黑简体" w:hint="eastAsia"/>
        </w:rPr>
        <w:t>训练集MSE： 0.28852538417710893</w:t>
      </w:r>
    </w:p>
    <w:p w14:paraId="6EFB3EC3" w14:textId="77777777" w:rsidR="008700C0" w:rsidRPr="00FA4BDC" w:rsidRDefault="008700C0" w:rsidP="004C10CA">
      <w:pPr>
        <w:pStyle w:val="2f2"/>
        <w:rPr>
          <w:rFonts w:ascii="方正兰亭黑简体"/>
        </w:rPr>
      </w:pPr>
      <w:r w:rsidRPr="00FA4BDC">
        <w:rPr>
          <w:rFonts w:ascii="方正兰亭黑简体" w:hint="eastAsia"/>
        </w:rPr>
        <w:t>测试集MSE： 0.44229386180754227</w:t>
      </w:r>
    </w:p>
    <w:p w14:paraId="1BE86895" w14:textId="368DCBAF" w:rsidR="008700C0" w:rsidRPr="00FA4BDC" w:rsidRDefault="008700C0" w:rsidP="00A55756">
      <w:pPr>
        <w:pStyle w:val="3"/>
        <w:numPr>
          <w:ilvl w:val="2"/>
          <w:numId w:val="4"/>
        </w:numPr>
        <w:rPr>
          <w:rFonts w:ascii="方正兰亭黑简体"/>
        </w:rPr>
      </w:pPr>
      <w:bookmarkStart w:id="54" w:name="_Toc48380787"/>
      <w:bookmarkStart w:id="55" w:name="_Toc55223234"/>
      <w:r w:rsidRPr="00FA4BDC">
        <w:rPr>
          <w:rFonts w:ascii="方正兰亭黑简体" w:hint="eastAsia"/>
        </w:rPr>
        <w:t>KNN回归</w:t>
      </w:r>
      <w:bookmarkEnd w:id="54"/>
      <w:bookmarkEnd w:id="55"/>
    </w:p>
    <w:p w14:paraId="3E00D453" w14:textId="77777777" w:rsidR="008700C0" w:rsidRPr="00FA4BDC" w:rsidRDefault="008700C0" w:rsidP="008700C0">
      <w:pPr>
        <w:pStyle w:val="1e"/>
      </w:pPr>
      <w:r w:rsidRPr="00FA4BDC">
        <w:rPr>
          <w:rFonts w:hint="eastAsia"/>
        </w:rPr>
        <w:t>sklearn.neighbors.KNeighborsRegressor(n_neighbors=5, weights='uniform', algorithm='auto', leaf_size=30)</w:t>
      </w:r>
      <w:r w:rsidRPr="00FA4BDC">
        <w:rPr>
          <w:rFonts w:hint="eastAsia"/>
        </w:rPr>
        <w:t>：</w:t>
      </w:r>
    </w:p>
    <w:p w14:paraId="40DE56D5" w14:textId="77777777" w:rsidR="008700C0" w:rsidRPr="00FA4BDC" w:rsidRDefault="008700C0" w:rsidP="008700C0">
      <w:pPr>
        <w:pStyle w:val="1e"/>
      </w:pPr>
      <w:r w:rsidRPr="00FA4BDC">
        <w:t>参数说明</w:t>
      </w:r>
      <w:r w:rsidRPr="00FA4BDC">
        <w:rPr>
          <w:rFonts w:hint="eastAsia"/>
        </w:rPr>
        <w:t>：</w:t>
      </w:r>
    </w:p>
    <w:p w14:paraId="2CB60BB0" w14:textId="77777777" w:rsidR="008700C0" w:rsidRPr="00FA4BDC" w:rsidRDefault="008700C0" w:rsidP="008700C0">
      <w:pPr>
        <w:pStyle w:val="1e"/>
      </w:pPr>
      <w:r w:rsidRPr="00FA4BDC">
        <w:rPr>
          <w:rFonts w:hint="eastAsia"/>
        </w:rPr>
        <w:t>n_neighbors</w:t>
      </w:r>
      <w:r w:rsidRPr="00FA4BDC">
        <w:rPr>
          <w:rFonts w:hint="eastAsia"/>
        </w:rPr>
        <w:t>：</w:t>
      </w:r>
      <w:r w:rsidRPr="00FA4BDC">
        <w:rPr>
          <w:rFonts w:hint="eastAsia"/>
        </w:rPr>
        <w:t>knn</w:t>
      </w:r>
      <w:r w:rsidRPr="00FA4BDC">
        <w:rPr>
          <w:rFonts w:hint="eastAsia"/>
        </w:rPr>
        <w:t>算法中指定以最近的几个最近邻样本具有投票权，默认参数为</w:t>
      </w:r>
      <w:r w:rsidRPr="00FA4BDC">
        <w:rPr>
          <w:rFonts w:hint="eastAsia"/>
        </w:rPr>
        <w:t>5</w:t>
      </w:r>
    </w:p>
    <w:p w14:paraId="5EEB1E66" w14:textId="77777777" w:rsidR="008700C0" w:rsidRPr="00FA4BDC" w:rsidRDefault="008700C0" w:rsidP="008700C0">
      <w:pPr>
        <w:pStyle w:val="1e"/>
      </w:pPr>
      <w:r w:rsidRPr="00FA4BDC">
        <w:rPr>
          <w:rFonts w:hint="eastAsia"/>
        </w:rPr>
        <w:t>algrithm</w:t>
      </w:r>
      <w:r w:rsidRPr="00FA4BDC">
        <w:rPr>
          <w:rFonts w:hint="eastAsia"/>
        </w:rPr>
        <w:t>：即内部采用什么算法实现。有以下几种选择参数：</w:t>
      </w:r>
    </w:p>
    <w:p w14:paraId="7CFA297C" w14:textId="77777777" w:rsidR="008700C0" w:rsidRPr="00FA4BDC" w:rsidRDefault="008700C0" w:rsidP="008700C0">
      <w:pPr>
        <w:pStyle w:val="1e"/>
      </w:pPr>
      <w:r w:rsidRPr="00FA4BDC">
        <w:rPr>
          <w:rFonts w:hint="eastAsia"/>
        </w:rPr>
        <w:t xml:space="preserve">    'ball_tree':</w:t>
      </w:r>
      <w:r w:rsidRPr="00FA4BDC">
        <w:rPr>
          <w:rFonts w:hint="eastAsia"/>
        </w:rPr>
        <w:t>球树、</w:t>
      </w:r>
    </w:p>
    <w:p w14:paraId="2416729C" w14:textId="77777777" w:rsidR="008700C0" w:rsidRPr="00FA4BDC" w:rsidRDefault="008700C0" w:rsidP="008700C0">
      <w:pPr>
        <w:pStyle w:val="1e"/>
      </w:pPr>
      <w:r w:rsidRPr="00FA4BDC">
        <w:rPr>
          <w:rFonts w:hint="eastAsia"/>
        </w:rPr>
        <w:t xml:space="preserve">    'kd_tree':kd</w:t>
      </w:r>
      <w:r w:rsidRPr="00FA4BDC">
        <w:rPr>
          <w:rFonts w:hint="eastAsia"/>
        </w:rPr>
        <w:t>树、</w:t>
      </w:r>
    </w:p>
    <w:p w14:paraId="0C378831" w14:textId="77777777" w:rsidR="008700C0" w:rsidRPr="00FA4BDC" w:rsidRDefault="008700C0" w:rsidP="008700C0">
      <w:pPr>
        <w:pStyle w:val="1e"/>
      </w:pPr>
      <w:r w:rsidRPr="00FA4BDC">
        <w:rPr>
          <w:rFonts w:hint="eastAsia"/>
        </w:rPr>
        <w:t xml:space="preserve">    'brute':</w:t>
      </w:r>
      <w:r w:rsidRPr="00FA4BDC">
        <w:rPr>
          <w:rFonts w:hint="eastAsia"/>
        </w:rPr>
        <w:t>暴力搜索、</w:t>
      </w:r>
    </w:p>
    <w:p w14:paraId="49707826" w14:textId="77777777" w:rsidR="008700C0" w:rsidRPr="00FA4BDC" w:rsidRDefault="008700C0" w:rsidP="008700C0">
      <w:pPr>
        <w:pStyle w:val="1e"/>
      </w:pPr>
      <w:r w:rsidRPr="00FA4BDC">
        <w:rPr>
          <w:rFonts w:hint="eastAsia"/>
        </w:rPr>
        <w:t xml:space="preserve">    'auto':</w:t>
      </w:r>
      <w:r w:rsidRPr="00FA4BDC">
        <w:rPr>
          <w:rFonts w:hint="eastAsia"/>
        </w:rPr>
        <w:t>自动根据数据的类型和结构选择合适的算法。默认情况下是‘</w:t>
      </w:r>
      <w:r w:rsidRPr="00FA4BDC">
        <w:rPr>
          <w:rFonts w:hint="eastAsia"/>
        </w:rPr>
        <w:t>auto</w:t>
      </w:r>
      <w:r w:rsidRPr="00FA4BDC">
        <w:rPr>
          <w:rFonts w:hint="eastAsia"/>
        </w:rPr>
        <w:t>’。</w:t>
      </w:r>
    </w:p>
    <w:p w14:paraId="7ABE140E" w14:textId="77777777" w:rsidR="008700C0" w:rsidRPr="00FA4BDC" w:rsidRDefault="008700C0" w:rsidP="008700C0">
      <w:pPr>
        <w:pStyle w:val="1e"/>
      </w:pPr>
      <w:r w:rsidRPr="00FA4BDC">
        <w:rPr>
          <w:rFonts w:hint="eastAsia"/>
        </w:rPr>
        <w:lastRenderedPageBreak/>
        <w:t xml:space="preserve">    </w:t>
      </w:r>
      <w:r w:rsidRPr="00FA4BDC">
        <w:rPr>
          <w:rFonts w:hint="eastAsia"/>
        </w:rPr>
        <w:t>暴力搜索就不用说了大家都知道。具体前两种树型数据结构哪种好视情况而定。</w:t>
      </w:r>
      <w:r w:rsidRPr="00FA4BDC">
        <w:rPr>
          <w:rFonts w:hint="eastAsia"/>
        </w:rPr>
        <w:t>KD</w:t>
      </w:r>
      <w:r w:rsidRPr="00FA4BDC">
        <w:rPr>
          <w:rFonts w:hint="eastAsia"/>
        </w:rPr>
        <w:t>树是对依次对</w:t>
      </w:r>
      <w:r w:rsidRPr="00FA4BDC">
        <w:rPr>
          <w:rFonts w:hint="eastAsia"/>
        </w:rPr>
        <w:t>K</w:t>
      </w:r>
      <w:r w:rsidRPr="00FA4BDC">
        <w:rPr>
          <w:rFonts w:hint="eastAsia"/>
        </w:rPr>
        <w:t>维坐标轴，以中值切分构造的树</w:t>
      </w:r>
      <w:r w:rsidRPr="00FA4BDC">
        <w:rPr>
          <w:rFonts w:hint="eastAsia"/>
        </w:rPr>
        <w:t>,</w:t>
      </w:r>
      <w:r w:rsidRPr="00FA4BDC">
        <w:rPr>
          <w:rFonts w:hint="eastAsia"/>
        </w:rPr>
        <w:t>每一个节点是一个超矩形，在维数小于</w:t>
      </w:r>
      <w:r w:rsidRPr="00FA4BDC">
        <w:rPr>
          <w:rFonts w:hint="eastAsia"/>
        </w:rPr>
        <w:t>20</w:t>
      </w:r>
      <w:r w:rsidRPr="00FA4BDC">
        <w:rPr>
          <w:rFonts w:hint="eastAsia"/>
        </w:rPr>
        <w:t>时效率最高</w:t>
      </w:r>
      <w:r w:rsidRPr="00FA4BDC">
        <w:rPr>
          <w:rFonts w:hint="eastAsia"/>
        </w:rPr>
        <w:t xml:space="preserve">ball tree </w:t>
      </w:r>
      <w:r w:rsidRPr="00FA4BDC">
        <w:rPr>
          <w:rFonts w:hint="eastAsia"/>
        </w:rPr>
        <w:t>是为了克服</w:t>
      </w:r>
      <w:r w:rsidRPr="00FA4BDC">
        <w:rPr>
          <w:rFonts w:hint="eastAsia"/>
        </w:rPr>
        <w:t>KD</w:t>
      </w:r>
      <w:r w:rsidRPr="00FA4BDC">
        <w:rPr>
          <w:rFonts w:hint="eastAsia"/>
        </w:rPr>
        <w:t>树高维失效而发明的，其构造过程是以质心</w:t>
      </w:r>
      <w:r w:rsidRPr="00FA4BDC">
        <w:rPr>
          <w:rFonts w:hint="eastAsia"/>
        </w:rPr>
        <w:t>C</w:t>
      </w:r>
      <w:r w:rsidRPr="00FA4BDC">
        <w:rPr>
          <w:rFonts w:hint="eastAsia"/>
        </w:rPr>
        <w:t>和半径</w:t>
      </w:r>
      <w:r w:rsidRPr="00FA4BDC">
        <w:rPr>
          <w:rFonts w:hint="eastAsia"/>
        </w:rPr>
        <w:t>r</w:t>
      </w:r>
      <w:r w:rsidRPr="00FA4BDC">
        <w:rPr>
          <w:rFonts w:hint="eastAsia"/>
        </w:rPr>
        <w:t>分割样本空间，每一个节点是一个超球体。一般低维数据用</w:t>
      </w:r>
      <w:r w:rsidRPr="00FA4BDC">
        <w:rPr>
          <w:rFonts w:hint="eastAsia"/>
        </w:rPr>
        <w:t>kd_tree</w:t>
      </w:r>
      <w:r w:rsidRPr="00FA4BDC">
        <w:rPr>
          <w:rFonts w:hint="eastAsia"/>
        </w:rPr>
        <w:t>速度快，用</w:t>
      </w:r>
      <w:r w:rsidRPr="00FA4BDC">
        <w:rPr>
          <w:rFonts w:hint="eastAsia"/>
        </w:rPr>
        <w:t>ball_tree</w:t>
      </w:r>
      <w:r w:rsidRPr="00FA4BDC">
        <w:rPr>
          <w:rFonts w:hint="eastAsia"/>
        </w:rPr>
        <w:t>相对较慢。超过</w:t>
      </w:r>
      <w:r w:rsidRPr="00FA4BDC">
        <w:rPr>
          <w:rFonts w:hint="eastAsia"/>
        </w:rPr>
        <w:t>20</w:t>
      </w:r>
      <w:proofErr w:type="gramStart"/>
      <w:r w:rsidRPr="00FA4BDC">
        <w:rPr>
          <w:rFonts w:hint="eastAsia"/>
        </w:rPr>
        <w:t>维之后</w:t>
      </w:r>
      <w:proofErr w:type="gramEnd"/>
      <w:r w:rsidRPr="00FA4BDC">
        <w:rPr>
          <w:rFonts w:hint="eastAsia"/>
        </w:rPr>
        <w:t>的高维数据用</w:t>
      </w:r>
      <w:r w:rsidRPr="00FA4BDC">
        <w:rPr>
          <w:rFonts w:hint="eastAsia"/>
        </w:rPr>
        <w:t>kd_tree</w:t>
      </w:r>
      <w:r w:rsidRPr="00FA4BDC">
        <w:rPr>
          <w:rFonts w:hint="eastAsia"/>
        </w:rPr>
        <w:t>效果反而不佳，而</w:t>
      </w:r>
      <w:r w:rsidRPr="00FA4BDC">
        <w:rPr>
          <w:rFonts w:hint="eastAsia"/>
        </w:rPr>
        <w:t>ball_tree</w:t>
      </w:r>
      <w:r w:rsidRPr="00FA4BDC">
        <w:rPr>
          <w:rFonts w:hint="eastAsia"/>
        </w:rPr>
        <w:t>效果要好，具体构造过程及优劣势的理论大家有兴趣可以去具体学习。</w:t>
      </w:r>
    </w:p>
    <w:p w14:paraId="69145D83" w14:textId="77777777" w:rsidR="008700C0" w:rsidRPr="00FA4BDC" w:rsidRDefault="008700C0" w:rsidP="008700C0">
      <w:pPr>
        <w:pStyle w:val="1e"/>
      </w:pPr>
      <w:r w:rsidRPr="00FA4BDC">
        <w:rPr>
          <w:rFonts w:hint="eastAsia"/>
        </w:rPr>
        <w:t xml:space="preserve">   leaf_size:</w:t>
      </w:r>
      <w:r w:rsidRPr="00FA4BDC">
        <w:rPr>
          <w:rFonts w:hint="eastAsia"/>
        </w:rPr>
        <w:t>这个值控制了使用</w:t>
      </w:r>
      <w:r w:rsidRPr="00FA4BDC">
        <w:rPr>
          <w:rFonts w:hint="eastAsia"/>
        </w:rPr>
        <w:t>KD</w:t>
      </w:r>
      <w:r w:rsidRPr="00FA4BDC">
        <w:rPr>
          <w:rFonts w:hint="eastAsia"/>
        </w:rPr>
        <w:t>树</w:t>
      </w:r>
      <w:proofErr w:type="gramStart"/>
      <w:r w:rsidRPr="00FA4BDC">
        <w:rPr>
          <w:rFonts w:hint="eastAsia"/>
        </w:rPr>
        <w:t>或者球树时</w:t>
      </w:r>
      <w:proofErr w:type="gramEnd"/>
      <w:r w:rsidRPr="00FA4BDC">
        <w:rPr>
          <w:rFonts w:hint="eastAsia"/>
        </w:rPr>
        <w:t>，</w:t>
      </w:r>
      <w:r w:rsidRPr="00FA4BDC">
        <w:rPr>
          <w:rFonts w:hint="eastAsia"/>
        </w:rPr>
        <w:t xml:space="preserve"> </w:t>
      </w:r>
      <w:r w:rsidRPr="00FA4BDC">
        <w:rPr>
          <w:rFonts w:hint="eastAsia"/>
        </w:rPr>
        <w:t>停止建子树的叶子节点数量的阈值。这个值越小，则生成的</w:t>
      </w:r>
      <w:r w:rsidRPr="00FA4BDC">
        <w:rPr>
          <w:rFonts w:hint="eastAsia"/>
        </w:rPr>
        <w:t>KD</w:t>
      </w:r>
      <w:r w:rsidRPr="00FA4BDC">
        <w:rPr>
          <w:rFonts w:hint="eastAsia"/>
        </w:rPr>
        <w:t>树</w:t>
      </w:r>
      <w:proofErr w:type="gramStart"/>
      <w:r w:rsidRPr="00FA4BDC">
        <w:rPr>
          <w:rFonts w:hint="eastAsia"/>
        </w:rPr>
        <w:t>或者球树就</w:t>
      </w:r>
      <w:proofErr w:type="gramEnd"/>
      <w:r w:rsidRPr="00FA4BDC">
        <w:rPr>
          <w:rFonts w:hint="eastAsia"/>
        </w:rPr>
        <w:t>越大，层数越深，建树时间越长，反之，则生成的</w:t>
      </w:r>
      <w:r w:rsidRPr="00FA4BDC">
        <w:rPr>
          <w:rFonts w:hint="eastAsia"/>
        </w:rPr>
        <w:t>KD</w:t>
      </w:r>
      <w:r w:rsidRPr="00FA4BDC">
        <w:rPr>
          <w:rFonts w:hint="eastAsia"/>
        </w:rPr>
        <w:t>树</w:t>
      </w:r>
      <w:proofErr w:type="gramStart"/>
      <w:r w:rsidRPr="00FA4BDC">
        <w:rPr>
          <w:rFonts w:hint="eastAsia"/>
        </w:rPr>
        <w:t>或者球树会</w:t>
      </w:r>
      <w:proofErr w:type="gramEnd"/>
      <w:r w:rsidRPr="00FA4BDC">
        <w:rPr>
          <w:rFonts w:hint="eastAsia"/>
        </w:rPr>
        <w:t>小，层数较浅，建树时间较短。默认是</w:t>
      </w:r>
      <w:r w:rsidRPr="00FA4BDC">
        <w:rPr>
          <w:rFonts w:hint="eastAsia"/>
        </w:rPr>
        <w:t>30.</w:t>
      </w:r>
    </w:p>
    <w:p w14:paraId="4D545151" w14:textId="77777777" w:rsidR="008700C0" w:rsidRPr="00FA4BDC" w:rsidRDefault="008700C0" w:rsidP="008700C0">
      <w:pPr>
        <w:pStyle w:val="1e"/>
      </w:pPr>
      <w:r w:rsidRPr="00FA4BDC">
        <w:rPr>
          <w:rFonts w:hint="eastAsia"/>
        </w:rPr>
        <w:t>请根据线性回归的实现和</w:t>
      </w:r>
      <w:r w:rsidRPr="00FA4BDC">
        <w:rPr>
          <w:rFonts w:hint="eastAsia"/>
        </w:rPr>
        <w:t>KNN</w:t>
      </w:r>
      <w:r w:rsidRPr="00FA4BDC">
        <w:rPr>
          <w:rFonts w:hint="eastAsia"/>
        </w:rPr>
        <w:t>的参数说明，训练一个</w:t>
      </w:r>
      <w:r w:rsidRPr="00FA4BDC">
        <w:rPr>
          <w:rFonts w:hint="eastAsia"/>
        </w:rPr>
        <w:t>KNN</w:t>
      </w:r>
      <w:r w:rsidRPr="00FA4BDC">
        <w:rPr>
          <w:rFonts w:hint="eastAsia"/>
        </w:rPr>
        <w:t>模型。代码填写：</w:t>
      </w:r>
    </w:p>
    <w:p w14:paraId="36C06B64" w14:textId="77777777" w:rsidR="008700C0" w:rsidRPr="00FA4BDC" w:rsidRDefault="008700C0" w:rsidP="004C10CA">
      <w:pPr>
        <w:pStyle w:val="2f2"/>
        <w:rPr>
          <w:rFonts w:ascii="方正兰亭黑简体"/>
          <w:lang w:eastAsia="zh-CN"/>
        </w:rPr>
      </w:pPr>
      <w:r w:rsidRPr="00FA4BDC">
        <w:rPr>
          <w:rFonts w:ascii="方正兰亭黑简体" w:hint="eastAsia"/>
          <w:lang w:eastAsia="zh-CN"/>
        </w:rPr>
        <w:t>#初始化knn模型</w:t>
      </w:r>
    </w:p>
    <w:p w14:paraId="0EE4A270" w14:textId="77777777" w:rsidR="008700C0" w:rsidRPr="00FA4BDC" w:rsidRDefault="008700C0" w:rsidP="004C10CA">
      <w:pPr>
        <w:pStyle w:val="2f2"/>
        <w:rPr>
          <w:rFonts w:ascii="方正兰亭黑简体"/>
        </w:rPr>
      </w:pPr>
      <w:r w:rsidRPr="00FA4BDC">
        <w:rPr>
          <w:rFonts w:ascii="方正兰亭黑简体" w:hint="eastAsia"/>
        </w:rPr>
        <w:t xml:space="preserve">knn_model = </w:t>
      </w:r>
      <w:proofErr w:type="gramStart"/>
      <w:r w:rsidRPr="00FA4BDC">
        <w:rPr>
          <w:rFonts w:ascii="方正兰亭黑简体" w:hint="eastAsia"/>
        </w:rPr>
        <w:t>KNeighborsRegressor(</w:t>
      </w:r>
      <w:proofErr w:type="gramEnd"/>
      <w:r w:rsidRPr="00FA4BDC">
        <w:rPr>
          <w:rFonts w:ascii="方正兰亭黑简体" w:hint="eastAsia"/>
        </w:rPr>
        <w:t>n_neighbors=50)</w:t>
      </w:r>
    </w:p>
    <w:p w14:paraId="7438649F" w14:textId="77777777" w:rsidR="008700C0" w:rsidRPr="00FA4BDC" w:rsidRDefault="008700C0" w:rsidP="004C10CA">
      <w:pPr>
        <w:pStyle w:val="2f2"/>
        <w:rPr>
          <w:rFonts w:ascii="方正兰亭黑简体"/>
        </w:rPr>
      </w:pPr>
      <w:r w:rsidRPr="00FA4BDC">
        <w:rPr>
          <w:rFonts w:ascii="方正兰亭黑简体" w:hint="eastAsia"/>
        </w:rPr>
        <w:t>#训练</w:t>
      </w:r>
    </w:p>
    <w:p w14:paraId="327921F9" w14:textId="77777777" w:rsidR="008700C0" w:rsidRPr="00FA4BDC" w:rsidRDefault="008700C0" w:rsidP="004C10CA">
      <w:pPr>
        <w:pStyle w:val="2f2"/>
        <w:rPr>
          <w:rFonts w:ascii="方正兰亭黑简体"/>
        </w:rPr>
      </w:pPr>
      <w:r w:rsidRPr="00FA4BDC">
        <w:rPr>
          <w:rFonts w:ascii="方正兰亭黑简体" w:hint="eastAsia"/>
        </w:rPr>
        <w:t>knn_</w:t>
      </w:r>
      <w:proofErr w:type="gramStart"/>
      <w:r w:rsidRPr="00FA4BDC">
        <w:rPr>
          <w:rFonts w:ascii="方正兰亭黑简体" w:hint="eastAsia"/>
        </w:rPr>
        <w:t>model.fit(</w:t>
      </w:r>
      <w:proofErr w:type="gramEnd"/>
      <w:r w:rsidRPr="00FA4BDC">
        <w:rPr>
          <w:rFonts w:ascii="方正兰亭黑简体" w:hint="eastAsia"/>
        </w:rPr>
        <w:t>X_train,y_train)</w:t>
      </w:r>
    </w:p>
    <w:p w14:paraId="6C190AD2" w14:textId="77777777" w:rsidR="008700C0" w:rsidRPr="00FA4BDC" w:rsidRDefault="008700C0" w:rsidP="004C10CA">
      <w:pPr>
        <w:pStyle w:val="2f2"/>
        <w:rPr>
          <w:rFonts w:ascii="方正兰亭黑简体"/>
        </w:rPr>
      </w:pPr>
      <w:r w:rsidRPr="00FA4BDC">
        <w:rPr>
          <w:rFonts w:ascii="方正兰亭黑简体" w:hint="eastAsia"/>
        </w:rPr>
        <w:t>#训练集上的MSE</w:t>
      </w:r>
    </w:p>
    <w:p w14:paraId="17C1116E" w14:textId="77777777" w:rsidR="008700C0" w:rsidRPr="00FA4BDC" w:rsidRDefault="008700C0" w:rsidP="004C10CA">
      <w:pPr>
        <w:pStyle w:val="2f2"/>
        <w:rPr>
          <w:rFonts w:ascii="方正兰亭黑简体"/>
        </w:rPr>
      </w:pPr>
      <w:r w:rsidRPr="00FA4BDC">
        <w:rPr>
          <w:rFonts w:ascii="方正兰亭黑简体" w:hint="eastAsia"/>
        </w:rPr>
        <w:t>knn_pred_train = knn_</w:t>
      </w:r>
      <w:proofErr w:type="gramStart"/>
      <w:r w:rsidRPr="00FA4BDC">
        <w:rPr>
          <w:rFonts w:ascii="方正兰亭黑简体" w:hint="eastAsia"/>
        </w:rPr>
        <w:t>model.predict(</w:t>
      </w:r>
      <w:proofErr w:type="gramEnd"/>
      <w:r w:rsidRPr="00FA4BDC">
        <w:rPr>
          <w:rFonts w:ascii="方正兰亭黑简体" w:hint="eastAsia"/>
        </w:rPr>
        <w:t>X_train)</w:t>
      </w:r>
    </w:p>
    <w:p w14:paraId="64C6553E" w14:textId="77777777" w:rsidR="008700C0" w:rsidRPr="00FA4BDC" w:rsidRDefault="008700C0" w:rsidP="004C10CA">
      <w:pPr>
        <w:pStyle w:val="2f2"/>
        <w:rPr>
          <w:rFonts w:ascii="方正兰亭黑简体"/>
        </w:rPr>
      </w:pPr>
      <w:r w:rsidRPr="00FA4BDC">
        <w:rPr>
          <w:rFonts w:ascii="方正兰亭黑简体" w:hint="eastAsia"/>
        </w:rPr>
        <w:t>knn_mse_train = mean_squared_</w:t>
      </w:r>
      <w:proofErr w:type="gramStart"/>
      <w:r w:rsidRPr="00FA4BDC">
        <w:rPr>
          <w:rFonts w:ascii="方正兰亭黑简体" w:hint="eastAsia"/>
        </w:rPr>
        <w:t>error(</w:t>
      </w:r>
      <w:proofErr w:type="gramEnd"/>
      <w:r w:rsidRPr="00FA4BDC">
        <w:rPr>
          <w:rFonts w:ascii="方正兰亭黑简体" w:hint="eastAsia"/>
        </w:rPr>
        <w:t>knn_pred_train,y_train)</w:t>
      </w:r>
    </w:p>
    <w:p w14:paraId="27C112C7" w14:textId="77777777" w:rsidR="008700C0" w:rsidRPr="00FA4BDC" w:rsidRDefault="008700C0" w:rsidP="004C10CA">
      <w:pPr>
        <w:pStyle w:val="2f2"/>
        <w:rPr>
          <w:rFonts w:ascii="方正兰亭黑简体"/>
          <w:lang w:eastAsia="zh-CN"/>
        </w:rPr>
      </w:pPr>
      <w:r w:rsidRPr="00FA4BDC">
        <w:rPr>
          <w:rFonts w:ascii="方正兰亭黑简体" w:hint="eastAsia"/>
          <w:lang w:eastAsia="zh-CN"/>
        </w:rPr>
        <w:t>#输出测试集上的测试结果</w:t>
      </w:r>
    </w:p>
    <w:p w14:paraId="34FA1B4F" w14:textId="77777777" w:rsidR="008700C0" w:rsidRPr="00FA4BDC" w:rsidRDefault="008700C0" w:rsidP="004C10CA">
      <w:pPr>
        <w:pStyle w:val="2f2"/>
        <w:rPr>
          <w:rFonts w:ascii="方正兰亭黑简体"/>
        </w:rPr>
      </w:pPr>
      <w:r w:rsidRPr="00FA4BDC">
        <w:rPr>
          <w:rFonts w:ascii="方正兰亭黑简体" w:hint="eastAsia"/>
        </w:rPr>
        <w:t>knn_pred_test=knn_</w:t>
      </w:r>
      <w:proofErr w:type="gramStart"/>
      <w:r w:rsidRPr="00FA4BDC">
        <w:rPr>
          <w:rFonts w:ascii="方正兰亭黑简体" w:hint="eastAsia"/>
        </w:rPr>
        <w:t>model.predict(</w:t>
      </w:r>
      <w:proofErr w:type="gramEnd"/>
      <w:r w:rsidRPr="00FA4BDC">
        <w:rPr>
          <w:rFonts w:ascii="方正兰亭黑简体" w:hint="eastAsia"/>
        </w:rPr>
        <w:t>X_test)</w:t>
      </w:r>
    </w:p>
    <w:p w14:paraId="79F67652" w14:textId="77777777" w:rsidR="008700C0" w:rsidRPr="00FA4BDC" w:rsidRDefault="008700C0" w:rsidP="004C10CA">
      <w:pPr>
        <w:pStyle w:val="2f2"/>
        <w:rPr>
          <w:rFonts w:ascii="方正兰亭黑简体"/>
        </w:rPr>
      </w:pPr>
      <w:r w:rsidRPr="00FA4BDC">
        <w:rPr>
          <w:rFonts w:ascii="方正兰亭黑简体" w:hint="eastAsia"/>
        </w:rPr>
        <w:t>knn_mse_test = mean_squared_</w:t>
      </w:r>
      <w:proofErr w:type="gramStart"/>
      <w:r w:rsidRPr="00FA4BDC">
        <w:rPr>
          <w:rFonts w:ascii="方正兰亭黑简体" w:hint="eastAsia"/>
        </w:rPr>
        <w:t>error(</w:t>
      </w:r>
      <w:proofErr w:type="gramEnd"/>
      <w:r w:rsidRPr="00FA4BDC">
        <w:rPr>
          <w:rFonts w:ascii="方正兰亭黑简体" w:hint="eastAsia"/>
        </w:rPr>
        <w:t>knn_pred_test,y_test)</w:t>
      </w:r>
    </w:p>
    <w:p w14:paraId="7F2612B5" w14:textId="77777777" w:rsidR="008700C0" w:rsidRPr="00FA4BDC" w:rsidRDefault="008700C0" w:rsidP="004C10CA">
      <w:pPr>
        <w:pStyle w:val="2f2"/>
        <w:rPr>
          <w:rFonts w:ascii="方正兰亭黑简体"/>
        </w:rPr>
      </w:pPr>
      <w:proofErr w:type="gramStart"/>
      <w:r w:rsidRPr="00FA4BDC">
        <w:rPr>
          <w:rFonts w:ascii="方正兰亭黑简体" w:hint="eastAsia"/>
        </w:rPr>
        <w:t>print(</w:t>
      </w:r>
      <w:proofErr w:type="gramEnd"/>
      <w:r w:rsidRPr="00FA4BDC">
        <w:rPr>
          <w:rFonts w:ascii="方正兰亭黑简体" w:hint="eastAsia"/>
        </w:rPr>
        <w:t>"训练集MSE：", knn_mse_train)</w:t>
      </w:r>
    </w:p>
    <w:p w14:paraId="72A8B1BF" w14:textId="77777777" w:rsidR="008700C0" w:rsidRPr="00FA4BDC" w:rsidRDefault="008700C0" w:rsidP="004C10CA">
      <w:pPr>
        <w:pStyle w:val="2f2"/>
        <w:rPr>
          <w:rFonts w:ascii="方正兰亭黑简体"/>
        </w:rPr>
      </w:pPr>
      <w:proofErr w:type="gramStart"/>
      <w:r w:rsidRPr="00FA4BDC">
        <w:rPr>
          <w:rFonts w:ascii="方正兰亭黑简体" w:hint="eastAsia"/>
        </w:rPr>
        <w:t>print(</w:t>
      </w:r>
      <w:proofErr w:type="gramEnd"/>
      <w:r w:rsidRPr="00FA4BDC">
        <w:rPr>
          <w:rFonts w:ascii="方正兰亭黑简体" w:hint="eastAsia"/>
        </w:rPr>
        <w:t>"测试集MSE：", knn_mse_test)</w:t>
      </w:r>
    </w:p>
    <w:p w14:paraId="4CB7E04D" w14:textId="77777777" w:rsidR="008700C0" w:rsidRPr="00FA4BDC" w:rsidRDefault="008700C0" w:rsidP="008700C0">
      <w:pPr>
        <w:pStyle w:val="1e"/>
      </w:pPr>
      <w:r w:rsidRPr="00FA4BDC">
        <w:rPr>
          <w:rFonts w:hint="eastAsia"/>
        </w:rPr>
        <w:t>输出：</w:t>
      </w:r>
    </w:p>
    <w:p w14:paraId="4524C3D0" w14:textId="77777777" w:rsidR="008700C0" w:rsidRPr="00FA4BDC" w:rsidRDefault="008700C0" w:rsidP="004C10CA">
      <w:pPr>
        <w:pStyle w:val="2f2"/>
        <w:rPr>
          <w:rFonts w:ascii="方正兰亭黑简体"/>
        </w:rPr>
      </w:pPr>
      <w:r w:rsidRPr="00FA4BDC">
        <w:rPr>
          <w:rFonts w:ascii="方正兰亭黑简体" w:hint="eastAsia"/>
        </w:rPr>
        <w:t>训练集MSE： 0.2044843076171875</w:t>
      </w:r>
    </w:p>
    <w:p w14:paraId="2E78D43C" w14:textId="77777777" w:rsidR="008700C0" w:rsidRPr="00FA4BDC" w:rsidRDefault="008700C0" w:rsidP="004C10CA">
      <w:pPr>
        <w:pStyle w:val="2f2"/>
        <w:rPr>
          <w:rFonts w:ascii="方正兰亭黑简体"/>
        </w:rPr>
      </w:pPr>
      <w:r w:rsidRPr="00FA4BDC">
        <w:rPr>
          <w:rFonts w:ascii="方正兰亭黑简体" w:hint="eastAsia"/>
        </w:rPr>
        <w:t>测试集MSE： 0.20693282421875</w:t>
      </w:r>
    </w:p>
    <w:p w14:paraId="6C72DB2F" w14:textId="77777777" w:rsidR="008700C0" w:rsidRPr="00FA4BDC" w:rsidRDefault="008700C0" w:rsidP="008700C0">
      <w:pPr>
        <w:pStyle w:val="1e"/>
      </w:pPr>
      <w:r w:rsidRPr="00FA4BDC">
        <w:rPr>
          <w:rFonts w:hint="eastAsia"/>
        </w:rPr>
        <w:t>接下来简单对三个模型的输出精度进行对比。</w:t>
      </w:r>
    </w:p>
    <w:p w14:paraId="0D4F8EAB" w14:textId="77777777" w:rsidR="008700C0" w:rsidRPr="00FA4BDC" w:rsidRDefault="008700C0" w:rsidP="008700C0">
      <w:pPr>
        <w:pStyle w:val="1e"/>
      </w:pPr>
      <w:r w:rsidRPr="00FA4BDC">
        <w:rPr>
          <w:rFonts w:hint="eastAsia"/>
        </w:rPr>
        <w:t>代码：</w:t>
      </w:r>
    </w:p>
    <w:p w14:paraId="4020DB83" w14:textId="77777777" w:rsidR="008700C0" w:rsidRPr="00FA4BDC" w:rsidRDefault="008700C0" w:rsidP="004C10CA">
      <w:pPr>
        <w:pStyle w:val="2f2"/>
        <w:rPr>
          <w:rFonts w:ascii="方正兰亭黑简体"/>
        </w:rPr>
      </w:pPr>
      <w:r w:rsidRPr="00FA4BDC">
        <w:rPr>
          <w:rFonts w:ascii="方正兰亭黑简体" w:hint="eastAsia"/>
        </w:rPr>
        <w:t xml:space="preserve">model_mse = </w:t>
      </w:r>
      <w:proofErr w:type="gramStart"/>
      <w:r w:rsidRPr="00FA4BDC">
        <w:rPr>
          <w:rFonts w:ascii="方正兰亭黑简体" w:hint="eastAsia"/>
        </w:rPr>
        <w:t>pd.DataFrame(</w:t>
      </w:r>
      <w:proofErr w:type="gramEnd"/>
      <w:r w:rsidRPr="00FA4BDC">
        <w:rPr>
          <w:rFonts w:ascii="方正兰亭黑简体" w:hint="eastAsia"/>
        </w:rPr>
        <w:t>data=[[linreg_mse_train,knn_mse_train,svr_mse_train],</w:t>
      </w:r>
    </w:p>
    <w:p w14:paraId="4791FC91" w14:textId="77777777" w:rsidR="008700C0" w:rsidRPr="00FA4BDC" w:rsidRDefault="008700C0" w:rsidP="004C10CA">
      <w:pPr>
        <w:pStyle w:val="2f2"/>
        <w:rPr>
          <w:rFonts w:ascii="方正兰亭黑简体"/>
        </w:rPr>
      </w:pPr>
      <w:r w:rsidRPr="00FA4BDC">
        <w:rPr>
          <w:rFonts w:ascii="方正兰亭黑简体" w:hint="eastAsia"/>
        </w:rPr>
        <w:t xml:space="preserve">                                 [linreg_mse_test</w:t>
      </w:r>
      <w:proofErr w:type="gramStart"/>
      <w:r w:rsidRPr="00FA4BDC">
        <w:rPr>
          <w:rFonts w:ascii="方正兰亭黑简体" w:hint="eastAsia"/>
        </w:rPr>
        <w:t>,knn</w:t>
      </w:r>
      <w:proofErr w:type="gramEnd"/>
      <w:r w:rsidRPr="00FA4BDC">
        <w:rPr>
          <w:rFonts w:ascii="方正兰亭黑简体" w:hint="eastAsia"/>
        </w:rPr>
        <w:t>_mse_test,svr_mse_test]],</w:t>
      </w:r>
    </w:p>
    <w:p w14:paraId="4693278F" w14:textId="77777777" w:rsidR="008700C0" w:rsidRPr="00FA4BDC" w:rsidRDefault="008700C0" w:rsidP="004C10CA">
      <w:pPr>
        <w:pStyle w:val="2f2"/>
        <w:rPr>
          <w:rFonts w:ascii="方正兰亭黑简体"/>
        </w:rPr>
      </w:pPr>
      <w:r w:rsidRPr="00FA4BDC">
        <w:rPr>
          <w:rFonts w:ascii="方正兰亭黑简体" w:hint="eastAsia"/>
        </w:rPr>
        <w:t xml:space="preserve">        </w:t>
      </w:r>
      <w:proofErr w:type="gramStart"/>
      <w:r w:rsidRPr="00FA4BDC">
        <w:rPr>
          <w:rFonts w:ascii="方正兰亭黑简体" w:hint="eastAsia"/>
        </w:rPr>
        <w:t>columns</w:t>
      </w:r>
      <w:proofErr w:type="gramEnd"/>
      <w:r w:rsidRPr="00FA4BDC">
        <w:rPr>
          <w:rFonts w:ascii="方正兰亭黑简体" w:hint="eastAsia"/>
        </w:rPr>
        <w:t>=['Logistic_Regression','knn','SVR'],index=["training set","test set"])</w:t>
      </w:r>
    </w:p>
    <w:p w14:paraId="16616D79" w14:textId="77777777" w:rsidR="008700C0" w:rsidRPr="00FA4BDC" w:rsidRDefault="008700C0" w:rsidP="004C10CA">
      <w:pPr>
        <w:pStyle w:val="2f2"/>
        <w:rPr>
          <w:rFonts w:ascii="方正兰亭黑简体"/>
        </w:rPr>
      </w:pPr>
      <w:r w:rsidRPr="00FA4BDC">
        <w:rPr>
          <w:rFonts w:ascii="方正兰亭黑简体" w:hint="eastAsia"/>
        </w:rPr>
        <w:t>model_mse</w:t>
      </w:r>
    </w:p>
    <w:p w14:paraId="32B16A3D" w14:textId="77777777" w:rsidR="008700C0" w:rsidRPr="00FA4BDC" w:rsidRDefault="008700C0" w:rsidP="008700C0">
      <w:pPr>
        <w:pStyle w:val="1e"/>
      </w:pPr>
      <w:r w:rsidRPr="00FA4BDC">
        <w:rPr>
          <w:rFonts w:hint="eastAsia"/>
        </w:rPr>
        <w:t>输出：</w:t>
      </w:r>
    </w:p>
    <w:p w14:paraId="5B45713D" w14:textId="77777777" w:rsidR="008700C0" w:rsidRPr="00FA4BDC" w:rsidRDefault="008700C0" w:rsidP="008700C0">
      <w:pPr>
        <w:pStyle w:val="1e"/>
      </w:pPr>
      <w:r w:rsidRPr="00FA4BDC">
        <w:rPr>
          <w:rFonts w:hint="eastAsia"/>
          <w:noProof/>
        </w:rPr>
        <w:drawing>
          <wp:inline distT="0" distB="0" distL="0" distR="0" wp14:anchorId="1EF05405" wp14:editId="04D4151E">
            <wp:extent cx="3123760" cy="775504"/>
            <wp:effectExtent l="19050" t="19050" r="19685" b="2476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3465" cy="780396"/>
                    </a:xfrm>
                    <a:prstGeom prst="rect">
                      <a:avLst/>
                    </a:prstGeom>
                    <a:ln>
                      <a:solidFill>
                        <a:schemeClr val="bg1">
                          <a:lumMod val="85000"/>
                        </a:schemeClr>
                      </a:solidFill>
                    </a:ln>
                  </pic:spPr>
                </pic:pic>
              </a:graphicData>
            </a:graphic>
          </wp:inline>
        </w:drawing>
      </w:r>
    </w:p>
    <w:p w14:paraId="12160B27" w14:textId="77777777" w:rsidR="008700C0" w:rsidRPr="00FA4BDC" w:rsidRDefault="008700C0" w:rsidP="008700C0">
      <w:pPr>
        <w:pStyle w:val="1e"/>
      </w:pPr>
      <w:r w:rsidRPr="00FA4BDC">
        <w:rPr>
          <w:rFonts w:hint="eastAsia"/>
        </w:rPr>
        <w:t>代码：</w:t>
      </w:r>
    </w:p>
    <w:p w14:paraId="72B69069" w14:textId="77777777" w:rsidR="008700C0" w:rsidRPr="00FA4BDC" w:rsidRDefault="008700C0" w:rsidP="004C10CA">
      <w:pPr>
        <w:pStyle w:val="2f2"/>
        <w:rPr>
          <w:rFonts w:ascii="方正兰亭黑简体"/>
        </w:rPr>
      </w:pPr>
      <w:proofErr w:type="gramStart"/>
      <w:r w:rsidRPr="00FA4BDC">
        <w:rPr>
          <w:rFonts w:ascii="方正兰亭黑简体" w:hint="eastAsia"/>
        </w:rPr>
        <w:t>plt.figure(</w:t>
      </w:r>
      <w:proofErr w:type="gramEnd"/>
      <w:r w:rsidRPr="00FA4BDC">
        <w:rPr>
          <w:rFonts w:ascii="方正兰亭黑简体" w:hint="eastAsia"/>
        </w:rPr>
        <w:t>figsize=(20, 10))</w:t>
      </w:r>
    </w:p>
    <w:p w14:paraId="60CF03A7" w14:textId="77777777" w:rsidR="008700C0" w:rsidRPr="00FA4BDC" w:rsidRDefault="008700C0" w:rsidP="004C10CA">
      <w:pPr>
        <w:pStyle w:val="2f2"/>
        <w:rPr>
          <w:rFonts w:ascii="方正兰亭黑简体"/>
        </w:rPr>
      </w:pPr>
      <w:r w:rsidRPr="00FA4BDC">
        <w:rPr>
          <w:rFonts w:ascii="方正兰亭黑简体" w:hint="eastAsia"/>
        </w:rPr>
        <w:t>model_</w:t>
      </w:r>
      <w:proofErr w:type="gramStart"/>
      <w:r w:rsidRPr="00FA4BDC">
        <w:rPr>
          <w:rFonts w:ascii="方正兰亭黑简体" w:hint="eastAsia"/>
        </w:rPr>
        <w:t>mse.plot(</w:t>
      </w:r>
      <w:proofErr w:type="gramEnd"/>
      <w:r w:rsidRPr="00FA4BDC">
        <w:rPr>
          <w:rFonts w:ascii="方正兰亭黑简体" w:hint="eastAsia"/>
        </w:rPr>
        <w:t>kind = 'bar')</w:t>
      </w:r>
    </w:p>
    <w:p w14:paraId="00CC1316" w14:textId="77777777" w:rsidR="008700C0" w:rsidRPr="00FA4BDC" w:rsidRDefault="008700C0" w:rsidP="008700C0">
      <w:pPr>
        <w:pStyle w:val="1e"/>
      </w:pPr>
      <w:r w:rsidRPr="00FA4BDC">
        <w:rPr>
          <w:rFonts w:hint="eastAsia"/>
        </w:rPr>
        <w:lastRenderedPageBreak/>
        <w:t>输出：</w:t>
      </w:r>
    </w:p>
    <w:p w14:paraId="3004D84F" w14:textId="77777777" w:rsidR="008700C0" w:rsidRPr="00FA4BDC" w:rsidRDefault="008700C0" w:rsidP="008700C0">
      <w:pPr>
        <w:pStyle w:val="1e"/>
        <w:jc w:val="center"/>
      </w:pPr>
      <w:r w:rsidRPr="00FA4BDC">
        <w:rPr>
          <w:rFonts w:hint="eastAsia"/>
          <w:noProof/>
        </w:rPr>
        <w:drawing>
          <wp:inline distT="0" distB="0" distL="0" distR="0" wp14:anchorId="573AD672" wp14:editId="0741B640">
            <wp:extent cx="3209925" cy="2526821"/>
            <wp:effectExtent l="19050" t="19050" r="9525" b="2603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16548" cy="2532034"/>
                    </a:xfrm>
                    <a:prstGeom prst="rect">
                      <a:avLst/>
                    </a:prstGeom>
                    <a:ln>
                      <a:solidFill>
                        <a:schemeClr val="bg1">
                          <a:lumMod val="85000"/>
                        </a:schemeClr>
                      </a:solidFill>
                    </a:ln>
                  </pic:spPr>
                </pic:pic>
              </a:graphicData>
            </a:graphic>
          </wp:inline>
        </w:drawing>
      </w:r>
    </w:p>
    <w:p w14:paraId="44EB13B6" w14:textId="77777777" w:rsidR="008700C0" w:rsidRPr="00FA4BDC" w:rsidRDefault="008700C0" w:rsidP="008700C0">
      <w:pPr>
        <w:pStyle w:val="9"/>
        <w:ind w:left="1701"/>
      </w:pPr>
      <w:r w:rsidRPr="00FA4BDC">
        <w:t>LR</w:t>
      </w:r>
      <w:r w:rsidRPr="00FA4BDC">
        <w:rPr>
          <w:rFonts w:hint="eastAsia"/>
        </w:rPr>
        <w:t>、</w:t>
      </w:r>
      <w:r w:rsidRPr="00FA4BDC">
        <w:t>KNN</w:t>
      </w:r>
      <w:r w:rsidRPr="00FA4BDC">
        <w:rPr>
          <w:rFonts w:hint="eastAsia"/>
        </w:rPr>
        <w:t>、</w:t>
      </w:r>
      <w:r w:rsidRPr="00FA4BDC">
        <w:t>SVR</w:t>
      </w:r>
      <w:r w:rsidRPr="00FA4BDC">
        <w:t>算法对比</w:t>
      </w:r>
    </w:p>
    <w:p w14:paraId="095FF743" w14:textId="77777777" w:rsidR="008700C0" w:rsidRPr="00FA4BDC" w:rsidRDefault="008700C0" w:rsidP="00A55756">
      <w:pPr>
        <w:pStyle w:val="3"/>
        <w:numPr>
          <w:ilvl w:val="2"/>
          <w:numId w:val="4"/>
        </w:numPr>
        <w:rPr>
          <w:rFonts w:ascii="方正兰亭黑简体"/>
        </w:rPr>
      </w:pPr>
      <w:bookmarkStart w:id="56" w:name="_Toc48380788"/>
      <w:bookmarkStart w:id="57" w:name="_Toc55223235"/>
      <w:r w:rsidRPr="00FA4BDC">
        <w:rPr>
          <w:rFonts w:ascii="方正兰亭黑简体" w:hint="eastAsia"/>
        </w:rPr>
        <w:t>思考题</w:t>
      </w:r>
      <w:bookmarkEnd w:id="56"/>
      <w:bookmarkEnd w:id="57"/>
    </w:p>
    <w:p w14:paraId="419D81BB" w14:textId="77777777" w:rsidR="008700C0" w:rsidRPr="00FA4BDC" w:rsidRDefault="008700C0" w:rsidP="008700C0">
      <w:pPr>
        <w:pStyle w:val="1e"/>
      </w:pPr>
      <w:r w:rsidRPr="00FA4BDC">
        <w:rPr>
          <w:rFonts w:hint="eastAsia"/>
        </w:rPr>
        <w:t>将数据的标签变为整型，自行编码训练一个决策树分类模型，其中决策树模型使用方法如下：</w:t>
      </w:r>
    </w:p>
    <w:p w14:paraId="5286CC35" w14:textId="77777777" w:rsidR="008700C0" w:rsidRPr="00FA4BDC" w:rsidRDefault="008700C0" w:rsidP="008700C0">
      <w:pPr>
        <w:pStyle w:val="1e"/>
      </w:pPr>
      <w:r w:rsidRPr="00FA4BDC">
        <w:rPr>
          <w:rFonts w:hint="eastAsia"/>
        </w:rPr>
        <w:t>DecisionTreeClassifier(criterion="mse",splitter="best",max_depth=None,min_samples_split=2,min_samples_leaf=1,min_weight_fraction_leaf=0., max_features=None,random_state=None,max_leaf_nodes=None)</w:t>
      </w:r>
    </w:p>
    <w:p w14:paraId="1854EEF7" w14:textId="77777777" w:rsidR="008700C0" w:rsidRPr="00FA4BDC" w:rsidRDefault="008700C0" w:rsidP="008700C0">
      <w:pPr>
        <w:pStyle w:val="1e"/>
      </w:pPr>
      <w:r w:rsidRPr="00FA4BDC">
        <w:t>参数说明</w:t>
      </w:r>
      <w:r w:rsidRPr="00FA4BDC">
        <w:rPr>
          <w:rFonts w:hint="eastAsia"/>
        </w:rPr>
        <w:t>：</w:t>
      </w:r>
    </w:p>
    <w:p w14:paraId="0D6027D1" w14:textId="77777777" w:rsidR="008700C0" w:rsidRPr="00FA4BDC" w:rsidRDefault="008700C0" w:rsidP="008700C0">
      <w:pPr>
        <w:pStyle w:val="1e"/>
      </w:pPr>
      <w:r w:rsidRPr="00FA4BDC">
        <w:rPr>
          <w:rFonts w:hint="eastAsia"/>
        </w:rPr>
        <w:t>criterion:</w:t>
      </w:r>
      <w:r w:rsidRPr="00FA4BDC">
        <w:rPr>
          <w:rFonts w:hint="eastAsia"/>
        </w:rPr>
        <w:t>切分质量的评价准则。默认为</w:t>
      </w:r>
      <w:r w:rsidRPr="00FA4BDC">
        <w:rPr>
          <w:rFonts w:hint="eastAsia"/>
        </w:rPr>
        <w:t>'mse'(mean squared error)</w:t>
      </w:r>
      <w:r w:rsidRPr="00FA4BDC">
        <w:rPr>
          <w:rFonts w:hint="eastAsia"/>
        </w:rPr>
        <w:t>。</w:t>
      </w:r>
    </w:p>
    <w:p w14:paraId="3CE4253D" w14:textId="77777777" w:rsidR="008700C0" w:rsidRPr="00FA4BDC" w:rsidRDefault="008700C0" w:rsidP="008700C0">
      <w:pPr>
        <w:pStyle w:val="1e"/>
      </w:pPr>
      <w:r w:rsidRPr="00FA4BDC">
        <w:rPr>
          <w:rFonts w:hint="eastAsia"/>
        </w:rPr>
        <w:t>splitter:</w:t>
      </w:r>
      <w:r w:rsidRPr="00FA4BDC">
        <w:rPr>
          <w:rFonts w:hint="eastAsia"/>
        </w:rPr>
        <w:t>指定了在每个节点切分的策略。有两种切分策略：</w:t>
      </w:r>
    </w:p>
    <w:p w14:paraId="1775645D" w14:textId="77777777" w:rsidR="008700C0" w:rsidRPr="00FA4BDC" w:rsidRDefault="008700C0" w:rsidP="008700C0">
      <w:pPr>
        <w:pStyle w:val="1e"/>
      </w:pPr>
      <w:r w:rsidRPr="00FA4BDC">
        <w:rPr>
          <w:rFonts w:hint="eastAsia"/>
        </w:rPr>
        <w:t xml:space="preserve">        (1).splitter='best':</w:t>
      </w:r>
      <w:r w:rsidRPr="00FA4BDC">
        <w:rPr>
          <w:rFonts w:hint="eastAsia"/>
        </w:rPr>
        <w:t>表示选择最优的切分特征和切分点。</w:t>
      </w:r>
    </w:p>
    <w:p w14:paraId="0D97F70A" w14:textId="77777777" w:rsidR="008700C0" w:rsidRPr="00FA4BDC" w:rsidRDefault="008700C0" w:rsidP="008700C0">
      <w:pPr>
        <w:pStyle w:val="1e"/>
      </w:pPr>
      <w:r w:rsidRPr="00FA4BDC">
        <w:rPr>
          <w:rFonts w:hint="eastAsia"/>
        </w:rPr>
        <w:t xml:space="preserve">        (2).splitter='random':</w:t>
      </w:r>
      <w:r w:rsidRPr="00FA4BDC">
        <w:rPr>
          <w:rFonts w:hint="eastAsia"/>
        </w:rPr>
        <w:t>表示随机切分。</w:t>
      </w:r>
    </w:p>
    <w:p w14:paraId="19ECF767" w14:textId="77777777" w:rsidR="008700C0" w:rsidRPr="00FA4BDC" w:rsidRDefault="008700C0" w:rsidP="008700C0">
      <w:pPr>
        <w:pStyle w:val="1e"/>
      </w:pPr>
      <w:r w:rsidRPr="00FA4BDC">
        <w:rPr>
          <w:rFonts w:hint="eastAsia"/>
        </w:rPr>
        <w:t>max_depth:</w:t>
      </w:r>
      <w:r w:rsidRPr="00FA4BDC">
        <w:rPr>
          <w:rFonts w:hint="eastAsia"/>
        </w:rPr>
        <w:t>指定树的最大深度。如果为</w:t>
      </w:r>
      <w:r w:rsidRPr="00FA4BDC">
        <w:rPr>
          <w:rFonts w:hint="eastAsia"/>
        </w:rPr>
        <w:t>None</w:t>
      </w:r>
      <w:r w:rsidRPr="00FA4BDC">
        <w:rPr>
          <w:rFonts w:hint="eastAsia"/>
        </w:rPr>
        <w:t>，则表示树的深度不限，直到每个叶子都是纯净的。</w:t>
      </w:r>
    </w:p>
    <w:p w14:paraId="32DBE9CF" w14:textId="77777777" w:rsidR="008700C0" w:rsidRPr="00FA4BDC" w:rsidRDefault="008700C0" w:rsidP="008700C0">
      <w:pPr>
        <w:pStyle w:val="1e"/>
      </w:pPr>
      <w:r w:rsidRPr="00FA4BDC">
        <w:rPr>
          <w:rFonts w:hint="eastAsia"/>
        </w:rPr>
        <w:t>min_samples_split:</w:t>
      </w:r>
      <w:r w:rsidRPr="00FA4BDC">
        <w:rPr>
          <w:rFonts w:hint="eastAsia"/>
        </w:rPr>
        <w:t>默认为</w:t>
      </w:r>
      <w:r w:rsidRPr="00FA4BDC">
        <w:rPr>
          <w:rFonts w:hint="eastAsia"/>
        </w:rPr>
        <w:t>2</w:t>
      </w:r>
      <w:r w:rsidRPr="00FA4BDC">
        <w:rPr>
          <w:rFonts w:hint="eastAsia"/>
        </w:rPr>
        <w:t>。它指定了分裂一个内部节点</w:t>
      </w:r>
      <w:r w:rsidRPr="00FA4BDC">
        <w:rPr>
          <w:rFonts w:hint="eastAsia"/>
        </w:rPr>
        <w:t>(</w:t>
      </w:r>
      <w:r w:rsidRPr="00FA4BDC">
        <w:rPr>
          <w:rFonts w:hint="eastAsia"/>
        </w:rPr>
        <w:t>非叶子节点</w:t>
      </w:r>
      <w:r w:rsidRPr="00FA4BDC">
        <w:rPr>
          <w:rFonts w:hint="eastAsia"/>
        </w:rPr>
        <w:t>)</w:t>
      </w:r>
      <w:r w:rsidRPr="00FA4BDC">
        <w:rPr>
          <w:rFonts w:hint="eastAsia"/>
        </w:rPr>
        <w:t>需要的最小样本数。如果为浮点数</w:t>
      </w:r>
      <w:r w:rsidRPr="00FA4BDC">
        <w:rPr>
          <w:rFonts w:hint="eastAsia"/>
        </w:rPr>
        <w:t>(0</w:t>
      </w:r>
      <w:r w:rsidRPr="00FA4BDC">
        <w:rPr>
          <w:rFonts w:hint="eastAsia"/>
        </w:rPr>
        <w:t>到</w:t>
      </w:r>
      <w:r w:rsidRPr="00FA4BDC">
        <w:rPr>
          <w:rFonts w:hint="eastAsia"/>
        </w:rPr>
        <w:t>1</w:t>
      </w:r>
      <w:r w:rsidRPr="00FA4BDC">
        <w:rPr>
          <w:rFonts w:hint="eastAsia"/>
        </w:rPr>
        <w:t>之间</w:t>
      </w:r>
      <w:r w:rsidRPr="00FA4BDC">
        <w:rPr>
          <w:rFonts w:hint="eastAsia"/>
        </w:rPr>
        <w:t>)</w:t>
      </w:r>
      <w:r w:rsidRPr="00FA4BDC">
        <w:rPr>
          <w:rFonts w:hint="eastAsia"/>
        </w:rPr>
        <w:t>，最少样本分割数为</w:t>
      </w:r>
      <w:r w:rsidRPr="00FA4BDC">
        <w:rPr>
          <w:rFonts w:hint="eastAsia"/>
        </w:rPr>
        <w:t>ceil(min_samples_split * n_samples)</w:t>
      </w:r>
    </w:p>
    <w:p w14:paraId="39A5774D" w14:textId="77777777" w:rsidR="008700C0" w:rsidRPr="00FA4BDC" w:rsidRDefault="008700C0" w:rsidP="008700C0">
      <w:pPr>
        <w:pStyle w:val="1e"/>
      </w:pPr>
      <w:r w:rsidRPr="00FA4BDC">
        <w:rPr>
          <w:rFonts w:hint="eastAsia"/>
        </w:rPr>
        <w:t>min_samples_leaf:</w:t>
      </w:r>
      <w:r w:rsidRPr="00FA4BDC">
        <w:rPr>
          <w:rFonts w:hint="eastAsia"/>
        </w:rPr>
        <w:t>指定了每个叶子节点包含的最少样本数。如果为浮点数</w:t>
      </w:r>
      <w:r w:rsidRPr="00FA4BDC">
        <w:rPr>
          <w:rFonts w:hint="eastAsia"/>
        </w:rPr>
        <w:t>(0</w:t>
      </w:r>
      <w:r w:rsidRPr="00FA4BDC">
        <w:rPr>
          <w:rFonts w:hint="eastAsia"/>
        </w:rPr>
        <w:t>到</w:t>
      </w:r>
      <w:r w:rsidRPr="00FA4BDC">
        <w:rPr>
          <w:rFonts w:hint="eastAsia"/>
        </w:rPr>
        <w:t>1</w:t>
      </w:r>
      <w:r w:rsidRPr="00FA4BDC">
        <w:rPr>
          <w:rFonts w:hint="eastAsia"/>
        </w:rPr>
        <w:t>之间</w:t>
      </w:r>
      <w:r w:rsidRPr="00FA4BDC">
        <w:rPr>
          <w:rFonts w:hint="eastAsia"/>
        </w:rPr>
        <w:t>)</w:t>
      </w:r>
      <w:r w:rsidRPr="00FA4BDC">
        <w:rPr>
          <w:rFonts w:hint="eastAsia"/>
        </w:rPr>
        <w:t>，每个叶子节点包含的最少样本数为</w:t>
      </w:r>
      <w:r w:rsidRPr="00FA4BDC">
        <w:rPr>
          <w:rFonts w:hint="eastAsia"/>
        </w:rPr>
        <w:t>ceil(min_samples_leaf * n_samples)</w:t>
      </w:r>
    </w:p>
    <w:p w14:paraId="1BDE9B4B" w14:textId="77777777" w:rsidR="008700C0" w:rsidRPr="00FA4BDC" w:rsidRDefault="008700C0" w:rsidP="008700C0">
      <w:pPr>
        <w:pStyle w:val="1e"/>
      </w:pPr>
      <w:r w:rsidRPr="00FA4BDC">
        <w:rPr>
          <w:rFonts w:hint="eastAsia"/>
        </w:rPr>
        <w:t>min_weight_fraction_leaf:</w:t>
      </w:r>
      <w:r w:rsidRPr="00FA4BDC">
        <w:rPr>
          <w:rFonts w:hint="eastAsia"/>
        </w:rPr>
        <w:t>指定了叶子节点中样本的最小权重系数。默认情况下样本有相同的权重。</w:t>
      </w:r>
    </w:p>
    <w:p w14:paraId="45F84950" w14:textId="77777777" w:rsidR="008700C0" w:rsidRPr="00FA4BDC" w:rsidRDefault="008700C0" w:rsidP="008700C0">
      <w:pPr>
        <w:pStyle w:val="1e"/>
      </w:pPr>
      <w:r w:rsidRPr="00FA4BDC">
        <w:rPr>
          <w:rFonts w:hint="eastAsia"/>
        </w:rPr>
        <w:t>max_feature:</w:t>
      </w:r>
    </w:p>
    <w:p w14:paraId="61215D53" w14:textId="77777777" w:rsidR="008700C0" w:rsidRPr="00FA4BDC" w:rsidRDefault="008700C0" w:rsidP="008700C0">
      <w:pPr>
        <w:pStyle w:val="1e"/>
      </w:pPr>
      <w:r w:rsidRPr="00FA4BDC">
        <w:rPr>
          <w:rFonts w:hint="eastAsia"/>
        </w:rPr>
        <w:t xml:space="preserve">         (1).</w:t>
      </w:r>
      <w:r w:rsidRPr="00FA4BDC">
        <w:rPr>
          <w:rFonts w:hint="eastAsia"/>
        </w:rPr>
        <w:t>如果是整数，则每次节点分裂只考虑</w:t>
      </w:r>
      <w:r w:rsidRPr="00FA4BDC">
        <w:rPr>
          <w:rFonts w:hint="eastAsia"/>
        </w:rPr>
        <w:t>max_feature</w:t>
      </w:r>
      <w:proofErr w:type="gramStart"/>
      <w:r w:rsidRPr="00FA4BDC">
        <w:rPr>
          <w:rFonts w:hint="eastAsia"/>
        </w:rPr>
        <w:t>个</w:t>
      </w:r>
      <w:proofErr w:type="gramEnd"/>
      <w:r w:rsidRPr="00FA4BDC">
        <w:rPr>
          <w:rFonts w:hint="eastAsia"/>
        </w:rPr>
        <w:t>特征。</w:t>
      </w:r>
    </w:p>
    <w:p w14:paraId="58061C22" w14:textId="77777777" w:rsidR="008700C0" w:rsidRPr="00FA4BDC" w:rsidRDefault="008700C0" w:rsidP="008700C0">
      <w:pPr>
        <w:pStyle w:val="1e"/>
      </w:pPr>
      <w:r w:rsidRPr="00FA4BDC">
        <w:rPr>
          <w:rFonts w:hint="eastAsia"/>
        </w:rPr>
        <w:t xml:space="preserve">         (2).</w:t>
      </w:r>
      <w:r w:rsidRPr="00FA4BDC">
        <w:rPr>
          <w:rFonts w:hint="eastAsia"/>
        </w:rPr>
        <w:t>如果是浮点数</w:t>
      </w:r>
      <w:r w:rsidRPr="00FA4BDC">
        <w:rPr>
          <w:rFonts w:hint="eastAsia"/>
        </w:rPr>
        <w:t>(0</w:t>
      </w:r>
      <w:r w:rsidRPr="00FA4BDC">
        <w:rPr>
          <w:rFonts w:hint="eastAsia"/>
        </w:rPr>
        <w:t>到</w:t>
      </w:r>
      <w:r w:rsidRPr="00FA4BDC">
        <w:rPr>
          <w:rFonts w:hint="eastAsia"/>
        </w:rPr>
        <w:t>1</w:t>
      </w:r>
      <w:r w:rsidRPr="00FA4BDC">
        <w:rPr>
          <w:rFonts w:hint="eastAsia"/>
        </w:rPr>
        <w:t>之间</w:t>
      </w:r>
      <w:r w:rsidRPr="00FA4BDC">
        <w:rPr>
          <w:rFonts w:hint="eastAsia"/>
        </w:rPr>
        <w:t>)</w:t>
      </w:r>
      <w:r w:rsidRPr="00FA4BDC">
        <w:rPr>
          <w:rFonts w:hint="eastAsia"/>
        </w:rPr>
        <w:t>，则每次分裂节点的时候只考虑</w:t>
      </w:r>
      <w:r w:rsidRPr="00FA4BDC">
        <w:rPr>
          <w:rFonts w:hint="eastAsia"/>
        </w:rPr>
        <w:t>int(max_features * n_features)</w:t>
      </w:r>
      <w:proofErr w:type="gramStart"/>
      <w:r w:rsidRPr="00FA4BDC">
        <w:rPr>
          <w:rFonts w:hint="eastAsia"/>
        </w:rPr>
        <w:t>个</w:t>
      </w:r>
      <w:proofErr w:type="gramEnd"/>
      <w:r w:rsidRPr="00FA4BDC">
        <w:rPr>
          <w:rFonts w:hint="eastAsia"/>
        </w:rPr>
        <w:t>特征。</w:t>
      </w:r>
    </w:p>
    <w:p w14:paraId="7D721C2A" w14:textId="77777777" w:rsidR="008700C0" w:rsidRPr="00FA4BDC" w:rsidRDefault="008700C0" w:rsidP="008700C0">
      <w:pPr>
        <w:pStyle w:val="1e"/>
      </w:pPr>
      <w:r w:rsidRPr="00FA4BDC">
        <w:rPr>
          <w:rFonts w:hint="eastAsia"/>
        </w:rPr>
        <w:lastRenderedPageBreak/>
        <w:t xml:space="preserve">         (3).</w:t>
      </w:r>
      <w:r w:rsidRPr="00FA4BDC">
        <w:rPr>
          <w:rFonts w:hint="eastAsia"/>
        </w:rPr>
        <w:t>如果是字符串</w:t>
      </w:r>
      <w:r w:rsidRPr="00FA4BDC">
        <w:rPr>
          <w:rFonts w:hint="eastAsia"/>
        </w:rPr>
        <w:t>'auto',max_features=n_features</w:t>
      </w:r>
      <w:r w:rsidRPr="00FA4BDC">
        <w:rPr>
          <w:rFonts w:hint="eastAsia"/>
        </w:rPr>
        <w:t>。</w:t>
      </w:r>
    </w:p>
    <w:p w14:paraId="1DAF72F8" w14:textId="77777777" w:rsidR="008700C0" w:rsidRPr="00FA4BDC" w:rsidRDefault="008700C0" w:rsidP="008700C0">
      <w:pPr>
        <w:pStyle w:val="1e"/>
      </w:pPr>
      <w:r w:rsidRPr="00FA4BDC">
        <w:rPr>
          <w:rFonts w:hint="eastAsia"/>
        </w:rPr>
        <w:t xml:space="preserve">         (4).</w:t>
      </w:r>
      <w:r w:rsidRPr="00FA4BDC">
        <w:rPr>
          <w:rFonts w:hint="eastAsia"/>
        </w:rPr>
        <w:t>如果是字符串</w:t>
      </w:r>
      <w:r w:rsidRPr="00FA4BDC">
        <w:rPr>
          <w:rFonts w:hint="eastAsia"/>
        </w:rPr>
        <w:t>'sqrt',max_features=sqrt(n_features)</w:t>
      </w:r>
      <w:r w:rsidRPr="00FA4BDC">
        <w:rPr>
          <w:rFonts w:hint="eastAsia"/>
        </w:rPr>
        <w:t>。</w:t>
      </w:r>
    </w:p>
    <w:p w14:paraId="6EDA435F" w14:textId="77777777" w:rsidR="008700C0" w:rsidRPr="00FA4BDC" w:rsidRDefault="008700C0" w:rsidP="008700C0">
      <w:pPr>
        <w:pStyle w:val="1e"/>
      </w:pPr>
      <w:r w:rsidRPr="00FA4BDC">
        <w:rPr>
          <w:rFonts w:hint="eastAsia"/>
        </w:rPr>
        <w:t xml:space="preserve">         (5).</w:t>
      </w:r>
      <w:r w:rsidRPr="00FA4BDC">
        <w:rPr>
          <w:rFonts w:hint="eastAsia"/>
        </w:rPr>
        <w:t>如果是字符串</w:t>
      </w:r>
      <w:r w:rsidRPr="00FA4BDC">
        <w:rPr>
          <w:rFonts w:hint="eastAsia"/>
        </w:rPr>
        <w:t>'log2',max_features=log2(n_features)</w:t>
      </w:r>
      <w:r w:rsidRPr="00FA4BDC">
        <w:rPr>
          <w:rFonts w:hint="eastAsia"/>
        </w:rPr>
        <w:t>。</w:t>
      </w:r>
    </w:p>
    <w:p w14:paraId="465784F4" w14:textId="77777777" w:rsidR="008700C0" w:rsidRPr="00FA4BDC" w:rsidRDefault="008700C0" w:rsidP="008700C0">
      <w:pPr>
        <w:pStyle w:val="1e"/>
      </w:pPr>
      <w:r w:rsidRPr="00FA4BDC">
        <w:rPr>
          <w:rFonts w:hint="eastAsia"/>
        </w:rPr>
        <w:t xml:space="preserve">         (6).</w:t>
      </w:r>
      <w:r w:rsidRPr="00FA4BDC">
        <w:rPr>
          <w:rFonts w:hint="eastAsia"/>
        </w:rPr>
        <w:t>如果是</w:t>
      </w:r>
      <w:r w:rsidRPr="00FA4BDC">
        <w:rPr>
          <w:rFonts w:hint="eastAsia"/>
        </w:rPr>
        <w:t>None</w:t>
      </w:r>
      <w:r w:rsidRPr="00FA4BDC">
        <w:rPr>
          <w:rFonts w:hint="eastAsia"/>
        </w:rPr>
        <w:t>，</w:t>
      </w:r>
      <w:r w:rsidRPr="00FA4BDC">
        <w:rPr>
          <w:rFonts w:hint="eastAsia"/>
        </w:rPr>
        <w:t>max_feature=n_feature</w:t>
      </w:r>
      <w:r w:rsidRPr="00FA4BDC">
        <w:rPr>
          <w:rFonts w:hint="eastAsia"/>
        </w:rPr>
        <w:t>。</w:t>
      </w:r>
    </w:p>
    <w:p w14:paraId="26945EC8" w14:textId="77777777" w:rsidR="008700C0" w:rsidRPr="00FA4BDC" w:rsidRDefault="008700C0" w:rsidP="008700C0">
      <w:pPr>
        <w:pStyle w:val="1e"/>
      </w:pPr>
      <w:r w:rsidRPr="00FA4BDC">
        <w:rPr>
          <w:rFonts w:hint="eastAsia"/>
        </w:rPr>
        <w:t>random_state:</w:t>
      </w:r>
      <w:r w:rsidRPr="00FA4BDC">
        <w:rPr>
          <w:rFonts w:hint="eastAsia"/>
        </w:rPr>
        <w:t>随机数生成器</w:t>
      </w:r>
    </w:p>
    <w:p w14:paraId="2504E5D7" w14:textId="77777777" w:rsidR="008700C0" w:rsidRPr="00FA4BDC" w:rsidRDefault="008700C0" w:rsidP="008700C0">
      <w:pPr>
        <w:pStyle w:val="1e"/>
      </w:pPr>
      <w:r w:rsidRPr="00FA4BDC">
        <w:rPr>
          <w:rFonts w:hint="eastAsia"/>
        </w:rPr>
        <w:t>max_leaf_nodes:</w:t>
      </w:r>
    </w:p>
    <w:p w14:paraId="47F23203" w14:textId="77777777" w:rsidR="008700C0" w:rsidRPr="00FA4BDC" w:rsidRDefault="008700C0" w:rsidP="008700C0">
      <w:pPr>
        <w:pStyle w:val="1e"/>
      </w:pPr>
      <w:r w:rsidRPr="00FA4BDC">
        <w:rPr>
          <w:rFonts w:hint="eastAsia"/>
        </w:rPr>
        <w:t xml:space="preserve">         (1).</w:t>
      </w:r>
      <w:r w:rsidRPr="00FA4BDC">
        <w:rPr>
          <w:rFonts w:hint="eastAsia"/>
        </w:rPr>
        <w:t>如果为</w:t>
      </w:r>
      <w:r w:rsidRPr="00FA4BDC">
        <w:rPr>
          <w:rFonts w:hint="eastAsia"/>
        </w:rPr>
        <w:t>None</w:t>
      </w:r>
      <w:r w:rsidRPr="00FA4BDC">
        <w:rPr>
          <w:rFonts w:hint="eastAsia"/>
        </w:rPr>
        <w:t>，则叶子节点数量不限。</w:t>
      </w:r>
    </w:p>
    <w:p w14:paraId="31756CD1" w14:textId="77777777" w:rsidR="008700C0" w:rsidRPr="00FA4BDC" w:rsidRDefault="008700C0" w:rsidP="008700C0">
      <w:pPr>
        <w:pStyle w:val="1e"/>
      </w:pPr>
      <w:r w:rsidRPr="00FA4BDC">
        <w:rPr>
          <w:rFonts w:hint="eastAsia"/>
        </w:rPr>
        <w:t xml:space="preserve">         (2).</w:t>
      </w:r>
      <w:r w:rsidRPr="00FA4BDC">
        <w:rPr>
          <w:rFonts w:hint="eastAsia"/>
        </w:rPr>
        <w:t>如果不为</w:t>
      </w:r>
      <w:r w:rsidRPr="00FA4BDC">
        <w:rPr>
          <w:rFonts w:hint="eastAsia"/>
        </w:rPr>
        <w:t>None</w:t>
      </w:r>
      <w:r w:rsidRPr="00FA4BDC">
        <w:rPr>
          <w:rFonts w:hint="eastAsia"/>
        </w:rPr>
        <w:t>，则</w:t>
      </w:r>
      <w:r w:rsidRPr="00FA4BDC">
        <w:rPr>
          <w:rFonts w:hint="eastAsia"/>
        </w:rPr>
        <w:t>max_depth</w:t>
      </w:r>
      <w:r w:rsidRPr="00FA4BDC">
        <w:rPr>
          <w:rFonts w:hint="eastAsia"/>
        </w:rPr>
        <w:t>被忽略。</w:t>
      </w:r>
    </w:p>
    <w:p w14:paraId="00DC4B99" w14:textId="3E57BF82" w:rsidR="008700C0" w:rsidRPr="00FA4BDC" w:rsidRDefault="008700C0" w:rsidP="00A55756">
      <w:pPr>
        <w:pStyle w:val="3"/>
        <w:numPr>
          <w:ilvl w:val="2"/>
          <w:numId w:val="4"/>
        </w:numPr>
      </w:pPr>
      <w:bookmarkStart w:id="58" w:name="_Toc48380789"/>
      <w:bookmarkStart w:id="59" w:name="_Toc55223236"/>
      <w:r w:rsidRPr="00FA4BDC">
        <w:rPr>
          <w:rFonts w:hint="eastAsia"/>
        </w:rPr>
        <w:t>模型评估与选择</w:t>
      </w:r>
      <w:bookmarkEnd w:id="58"/>
      <w:bookmarkEnd w:id="59"/>
    </w:p>
    <w:p w14:paraId="1E4CCC81" w14:textId="77777777" w:rsidR="008700C0" w:rsidRPr="00FA4BDC" w:rsidRDefault="008700C0" w:rsidP="008700C0">
      <w:pPr>
        <w:pStyle w:val="1e"/>
      </w:pPr>
      <w:r w:rsidRPr="00FA4BDC">
        <w:rPr>
          <w:rFonts w:hint="eastAsia"/>
        </w:rPr>
        <w:t>通过上面的对比，可以看出</w:t>
      </w:r>
      <w:r w:rsidRPr="00FA4BDC">
        <w:rPr>
          <w:rFonts w:hint="eastAsia"/>
        </w:rPr>
        <w:t>4</w:t>
      </w:r>
      <w:r w:rsidRPr="00FA4BDC">
        <w:rPr>
          <w:rFonts w:hint="eastAsia"/>
        </w:rPr>
        <w:t>个模型都欠拟合的状态。接下来将使用交叉验证、网格搜索和随机搜索的方式，选择模型的超参数。</w:t>
      </w:r>
    </w:p>
    <w:p w14:paraId="034E32E1" w14:textId="77777777" w:rsidR="008700C0" w:rsidRPr="00FA4BDC" w:rsidRDefault="008700C0" w:rsidP="008700C0">
      <w:pPr>
        <w:pStyle w:val="1e"/>
      </w:pPr>
      <w:r w:rsidRPr="00FA4BDC">
        <w:rPr>
          <w:rFonts w:hint="eastAsia"/>
        </w:rPr>
        <w:t>实验目的：</w:t>
      </w:r>
    </w:p>
    <w:p w14:paraId="6A02A1B0" w14:textId="43617243" w:rsidR="008700C0" w:rsidRPr="00FA4BDC" w:rsidRDefault="004C10CA" w:rsidP="004C10CA">
      <w:pPr>
        <w:pStyle w:val="1e"/>
      </w:pPr>
      <w:r w:rsidRPr="00FA4BDC">
        <w:rPr>
          <w:rFonts w:hint="eastAsia"/>
        </w:rPr>
        <w:t>（</w:t>
      </w:r>
      <w:r w:rsidRPr="00FA4BDC">
        <w:rPr>
          <w:rFonts w:hint="eastAsia"/>
        </w:rPr>
        <w:t>1</w:t>
      </w:r>
      <w:r w:rsidRPr="00FA4BDC">
        <w:rPr>
          <w:rFonts w:hint="eastAsia"/>
        </w:rPr>
        <w:t>）</w:t>
      </w:r>
      <w:r w:rsidR="008700C0" w:rsidRPr="00FA4BDC">
        <w:rPr>
          <w:rFonts w:hint="eastAsia"/>
        </w:rPr>
        <w:t>掌握交叉验证算法的应用实践</w:t>
      </w:r>
    </w:p>
    <w:p w14:paraId="0201CB20" w14:textId="79DE334A" w:rsidR="008700C0" w:rsidRPr="00FA4BDC" w:rsidRDefault="004C10CA" w:rsidP="004C10CA">
      <w:pPr>
        <w:pStyle w:val="1e"/>
      </w:pPr>
      <w:r w:rsidRPr="00FA4BDC">
        <w:rPr>
          <w:rFonts w:hint="eastAsia"/>
        </w:rPr>
        <w:t>（</w:t>
      </w:r>
      <w:r w:rsidRPr="00FA4BDC">
        <w:rPr>
          <w:rFonts w:hint="eastAsia"/>
        </w:rPr>
        <w:t>2</w:t>
      </w:r>
      <w:r w:rsidRPr="00FA4BDC">
        <w:rPr>
          <w:rFonts w:hint="eastAsia"/>
        </w:rPr>
        <w:t>）</w:t>
      </w:r>
      <w:r w:rsidR="008700C0" w:rsidRPr="00FA4BDC">
        <w:rPr>
          <w:rFonts w:hint="eastAsia"/>
        </w:rPr>
        <w:t>掌握网络搜索的实现</w:t>
      </w:r>
    </w:p>
    <w:p w14:paraId="19DA45D2" w14:textId="551C1FF2" w:rsidR="008700C0" w:rsidRPr="00FA4BDC" w:rsidRDefault="004C10CA" w:rsidP="004C10CA">
      <w:pPr>
        <w:pStyle w:val="1e"/>
      </w:pPr>
      <w:r w:rsidRPr="00FA4BDC">
        <w:rPr>
          <w:rFonts w:hint="eastAsia"/>
        </w:rPr>
        <w:t>（</w:t>
      </w:r>
      <w:r w:rsidRPr="00FA4BDC">
        <w:rPr>
          <w:rFonts w:hint="eastAsia"/>
        </w:rPr>
        <w:t>3</w:t>
      </w:r>
      <w:r w:rsidRPr="00FA4BDC">
        <w:rPr>
          <w:rFonts w:hint="eastAsia"/>
        </w:rPr>
        <w:t>）</w:t>
      </w:r>
      <w:r w:rsidR="008700C0" w:rsidRPr="00FA4BDC">
        <w:rPr>
          <w:rFonts w:hint="eastAsia"/>
        </w:rPr>
        <w:t>掌握随机搜索的实现</w:t>
      </w:r>
    </w:p>
    <w:p w14:paraId="65B54FCC" w14:textId="77777777" w:rsidR="008700C0" w:rsidRPr="00FA4BDC" w:rsidRDefault="008700C0" w:rsidP="00A55756">
      <w:pPr>
        <w:pStyle w:val="4"/>
        <w:numPr>
          <w:ilvl w:val="3"/>
          <w:numId w:val="4"/>
        </w:numPr>
        <w:rPr>
          <w:rFonts w:hint="default"/>
        </w:rPr>
      </w:pPr>
      <w:r w:rsidRPr="00FA4BDC">
        <w:t>交叉验证</w:t>
      </w:r>
    </w:p>
    <w:p w14:paraId="77C33307" w14:textId="77777777" w:rsidR="008700C0" w:rsidRPr="00FA4BDC" w:rsidRDefault="008700C0" w:rsidP="008700C0">
      <w:pPr>
        <w:pStyle w:val="1e"/>
      </w:pPr>
      <w:r w:rsidRPr="00FA4BDC">
        <w:rPr>
          <w:rFonts w:hint="eastAsia"/>
        </w:rPr>
        <w:t>将用交叉验证来搜索</w:t>
      </w:r>
      <w:r w:rsidRPr="00FA4BDC">
        <w:rPr>
          <w:rFonts w:hint="eastAsia"/>
        </w:rPr>
        <w:t>KNN</w:t>
      </w:r>
      <w:r w:rsidRPr="00FA4BDC">
        <w:rPr>
          <w:rFonts w:hint="eastAsia"/>
        </w:rPr>
        <w:t>的模型中</w:t>
      </w:r>
      <w:r w:rsidRPr="00FA4BDC">
        <w:rPr>
          <w:rFonts w:hint="eastAsia"/>
        </w:rPr>
        <w:t>n_neighbors</w:t>
      </w:r>
      <w:r w:rsidRPr="00FA4BDC">
        <w:rPr>
          <w:rFonts w:hint="eastAsia"/>
        </w:rPr>
        <w:t>的最佳参数值。</w:t>
      </w:r>
    </w:p>
    <w:p w14:paraId="16897F4B" w14:textId="77777777" w:rsidR="008700C0" w:rsidRPr="00FA4BDC" w:rsidRDefault="008700C0" w:rsidP="008700C0">
      <w:pPr>
        <w:pStyle w:val="1e"/>
      </w:pPr>
      <w:r w:rsidRPr="00FA4BDC">
        <w:rPr>
          <w:rFonts w:hint="eastAsia"/>
        </w:rPr>
        <w:t>代码：</w:t>
      </w:r>
    </w:p>
    <w:p w14:paraId="33E51B84" w14:textId="77777777" w:rsidR="008700C0" w:rsidRPr="00FA4BDC" w:rsidRDefault="008700C0" w:rsidP="004C10CA">
      <w:pPr>
        <w:pStyle w:val="2f2"/>
        <w:rPr>
          <w:rFonts w:ascii="方正兰亭黑简体"/>
        </w:rPr>
      </w:pPr>
      <w:proofErr w:type="gramStart"/>
      <w:r w:rsidRPr="00FA4BDC">
        <w:rPr>
          <w:rFonts w:ascii="方正兰亭黑简体" w:hint="eastAsia"/>
        </w:rPr>
        <w:t>from</w:t>
      </w:r>
      <w:proofErr w:type="gramEnd"/>
      <w:r w:rsidRPr="00FA4BDC">
        <w:rPr>
          <w:rFonts w:ascii="方正兰亭黑简体" w:hint="eastAsia"/>
        </w:rPr>
        <w:t xml:space="preserve"> sklearn.model_selection import cross_val_score # K折交叉验证模块</w:t>
      </w:r>
    </w:p>
    <w:p w14:paraId="775D646D" w14:textId="77777777" w:rsidR="008700C0" w:rsidRPr="00FA4BDC" w:rsidRDefault="008700C0" w:rsidP="004C10CA">
      <w:pPr>
        <w:pStyle w:val="2f2"/>
        <w:rPr>
          <w:rFonts w:ascii="方正兰亭黑简体"/>
        </w:rPr>
      </w:pPr>
    </w:p>
    <w:p w14:paraId="54E2A2C1" w14:textId="77777777" w:rsidR="008700C0" w:rsidRPr="00FA4BDC" w:rsidRDefault="008700C0" w:rsidP="004C10CA">
      <w:pPr>
        <w:pStyle w:val="2f2"/>
        <w:rPr>
          <w:rFonts w:ascii="方正兰亭黑简体"/>
        </w:rPr>
      </w:pPr>
      <w:r w:rsidRPr="00FA4BDC">
        <w:rPr>
          <w:rFonts w:ascii="方正兰亭黑简体" w:hint="eastAsia"/>
        </w:rPr>
        <w:t>#建立测试参数集</w:t>
      </w:r>
    </w:p>
    <w:p w14:paraId="158ABB61" w14:textId="77777777" w:rsidR="008700C0" w:rsidRPr="00FA4BDC" w:rsidRDefault="008700C0" w:rsidP="004C10CA">
      <w:pPr>
        <w:pStyle w:val="2f2"/>
        <w:rPr>
          <w:rFonts w:ascii="方正兰亭黑简体"/>
        </w:rPr>
      </w:pPr>
      <w:r w:rsidRPr="00FA4BDC">
        <w:rPr>
          <w:rFonts w:ascii="方正兰亭黑简体" w:hint="eastAsia"/>
        </w:rPr>
        <w:t xml:space="preserve">k_range = </w:t>
      </w:r>
      <w:proofErr w:type="gramStart"/>
      <w:r w:rsidRPr="00FA4BDC">
        <w:rPr>
          <w:rFonts w:ascii="方正兰亭黑简体" w:hint="eastAsia"/>
        </w:rPr>
        <w:t>range(</w:t>
      </w:r>
      <w:proofErr w:type="gramEnd"/>
      <w:r w:rsidRPr="00FA4BDC">
        <w:rPr>
          <w:rFonts w:ascii="方正兰亭黑简体" w:hint="eastAsia"/>
        </w:rPr>
        <w:t>15, 100)</w:t>
      </w:r>
    </w:p>
    <w:p w14:paraId="064335FC" w14:textId="77777777" w:rsidR="008700C0" w:rsidRPr="00FA4BDC" w:rsidRDefault="008700C0" w:rsidP="004C10CA">
      <w:pPr>
        <w:pStyle w:val="2f2"/>
        <w:rPr>
          <w:rFonts w:ascii="方正兰亭黑简体"/>
        </w:rPr>
      </w:pPr>
    </w:p>
    <w:p w14:paraId="5B7AAB6F" w14:textId="467BE64F" w:rsidR="008700C0" w:rsidRPr="00FA4BDC" w:rsidRDefault="004C10CA" w:rsidP="004C10CA">
      <w:pPr>
        <w:pStyle w:val="2f2"/>
        <w:rPr>
          <w:rFonts w:ascii="方正兰亭黑简体"/>
        </w:rPr>
      </w:pPr>
      <w:r w:rsidRPr="00FA4BDC">
        <w:rPr>
          <w:rFonts w:ascii="方正兰亭黑简体" w:hint="eastAsia"/>
        </w:rPr>
        <w:t>k_scores = [</w:t>
      </w:r>
      <w:r w:rsidRPr="00FA4BDC">
        <w:rPr>
          <w:rFonts w:ascii="方正兰亭黑简体" w:hint="eastAsia"/>
          <w:lang w:eastAsia="zh-CN"/>
        </w:rPr>
        <w:t>]</w:t>
      </w:r>
    </w:p>
    <w:p w14:paraId="0C0FA595" w14:textId="77777777" w:rsidR="008700C0" w:rsidRPr="00FA4BDC" w:rsidRDefault="008700C0" w:rsidP="004C10CA">
      <w:pPr>
        <w:pStyle w:val="2f2"/>
        <w:rPr>
          <w:rFonts w:ascii="方正兰亭黑简体"/>
        </w:rPr>
      </w:pPr>
    </w:p>
    <w:p w14:paraId="4F4FF9F4" w14:textId="77777777" w:rsidR="008700C0" w:rsidRPr="00FA4BDC" w:rsidRDefault="008700C0" w:rsidP="004C10CA">
      <w:pPr>
        <w:pStyle w:val="2f2"/>
        <w:rPr>
          <w:rFonts w:ascii="方正兰亭黑简体"/>
          <w:lang w:eastAsia="zh-CN"/>
        </w:rPr>
      </w:pPr>
      <w:r w:rsidRPr="00FA4BDC">
        <w:rPr>
          <w:rFonts w:ascii="方正兰亭黑简体" w:hint="eastAsia"/>
          <w:lang w:eastAsia="zh-CN"/>
        </w:rPr>
        <w:t>#藉由迭代的方式来计算不同参数对模型的影响，并返回交叉验证后的平均准确率</w:t>
      </w:r>
    </w:p>
    <w:p w14:paraId="4A34E1A7" w14:textId="77777777" w:rsidR="008700C0" w:rsidRPr="00FA4BDC" w:rsidRDefault="008700C0" w:rsidP="004C10CA">
      <w:pPr>
        <w:pStyle w:val="2f2"/>
        <w:rPr>
          <w:rFonts w:ascii="方正兰亭黑简体"/>
        </w:rPr>
      </w:pPr>
      <w:proofErr w:type="gramStart"/>
      <w:r w:rsidRPr="00FA4BDC">
        <w:rPr>
          <w:rFonts w:ascii="方正兰亭黑简体" w:hint="eastAsia"/>
        </w:rPr>
        <w:t>for</w:t>
      </w:r>
      <w:proofErr w:type="gramEnd"/>
      <w:r w:rsidRPr="00FA4BDC">
        <w:rPr>
          <w:rFonts w:ascii="方正兰亭黑简体" w:hint="eastAsia"/>
        </w:rPr>
        <w:t xml:space="preserve"> k in k_range:</w:t>
      </w:r>
    </w:p>
    <w:p w14:paraId="69C19F9A" w14:textId="77777777" w:rsidR="008700C0" w:rsidRPr="00FA4BDC" w:rsidRDefault="008700C0" w:rsidP="004C10CA">
      <w:pPr>
        <w:pStyle w:val="2f2"/>
        <w:rPr>
          <w:rFonts w:ascii="方正兰亭黑简体"/>
        </w:rPr>
      </w:pPr>
      <w:r w:rsidRPr="00FA4BDC">
        <w:rPr>
          <w:rFonts w:ascii="方正兰亭黑简体" w:hint="eastAsia"/>
        </w:rPr>
        <w:t xml:space="preserve">    </w:t>
      </w:r>
      <w:proofErr w:type="gramStart"/>
      <w:r w:rsidRPr="00FA4BDC">
        <w:rPr>
          <w:rFonts w:ascii="方正兰亭黑简体" w:hint="eastAsia"/>
        </w:rPr>
        <w:t>knn</w:t>
      </w:r>
      <w:proofErr w:type="gramEnd"/>
      <w:r w:rsidRPr="00FA4BDC">
        <w:rPr>
          <w:rFonts w:ascii="方正兰亭黑简体" w:hint="eastAsia"/>
        </w:rPr>
        <w:t xml:space="preserve"> = KNeighborsRegressor(n_neighbors=k)</w:t>
      </w:r>
    </w:p>
    <w:p w14:paraId="4414D247" w14:textId="77777777" w:rsidR="008700C0" w:rsidRPr="00FA4BDC" w:rsidRDefault="008700C0" w:rsidP="004C10CA">
      <w:pPr>
        <w:pStyle w:val="2f2"/>
        <w:rPr>
          <w:rFonts w:ascii="方正兰亭黑简体"/>
        </w:rPr>
      </w:pPr>
      <w:r w:rsidRPr="00FA4BDC">
        <w:rPr>
          <w:rFonts w:ascii="方正兰亭黑简体" w:hint="eastAsia"/>
        </w:rPr>
        <w:t xml:space="preserve">    </w:t>
      </w:r>
      <w:proofErr w:type="gramStart"/>
      <w:r w:rsidRPr="00FA4BDC">
        <w:rPr>
          <w:rFonts w:ascii="方正兰亭黑简体" w:hint="eastAsia"/>
        </w:rPr>
        <w:t>scores</w:t>
      </w:r>
      <w:proofErr w:type="gramEnd"/>
      <w:r w:rsidRPr="00FA4BDC">
        <w:rPr>
          <w:rFonts w:ascii="方正兰亭黑简体" w:hint="eastAsia"/>
        </w:rPr>
        <w:t xml:space="preserve"> = cross_val_score(knn, X_train, y_train, cv=10)</w:t>
      </w:r>
    </w:p>
    <w:p w14:paraId="6DD3C6E1" w14:textId="77777777" w:rsidR="008700C0" w:rsidRPr="00FA4BDC" w:rsidRDefault="008700C0" w:rsidP="004C10CA">
      <w:pPr>
        <w:pStyle w:val="2f2"/>
        <w:rPr>
          <w:rFonts w:ascii="方正兰亭黑简体"/>
        </w:rPr>
      </w:pPr>
      <w:r w:rsidRPr="00FA4BDC">
        <w:rPr>
          <w:rFonts w:ascii="方正兰亭黑简体" w:hint="eastAsia"/>
        </w:rPr>
        <w:t xml:space="preserve">    k_</w:t>
      </w:r>
      <w:proofErr w:type="gramStart"/>
      <w:r w:rsidRPr="00FA4BDC">
        <w:rPr>
          <w:rFonts w:ascii="方正兰亭黑简体" w:hint="eastAsia"/>
        </w:rPr>
        <w:t>scores.append(</w:t>
      </w:r>
      <w:proofErr w:type="gramEnd"/>
      <w:r w:rsidRPr="00FA4BDC">
        <w:rPr>
          <w:rFonts w:ascii="方正兰亭黑简体" w:hint="eastAsia"/>
        </w:rPr>
        <w:t>scores.mean())</w:t>
      </w:r>
    </w:p>
    <w:p w14:paraId="7081A4D0" w14:textId="77777777" w:rsidR="008700C0" w:rsidRPr="00FA4BDC" w:rsidRDefault="008700C0" w:rsidP="004C10CA">
      <w:pPr>
        <w:pStyle w:val="2f2"/>
        <w:rPr>
          <w:rFonts w:ascii="方正兰亭黑简体"/>
        </w:rPr>
      </w:pPr>
    </w:p>
    <w:p w14:paraId="389CC22A" w14:textId="77777777" w:rsidR="008700C0" w:rsidRPr="00FA4BDC" w:rsidRDefault="008700C0" w:rsidP="004C10CA">
      <w:pPr>
        <w:pStyle w:val="2f2"/>
        <w:rPr>
          <w:rFonts w:ascii="方正兰亭黑简体"/>
        </w:rPr>
      </w:pPr>
      <w:r w:rsidRPr="00FA4BDC">
        <w:rPr>
          <w:rFonts w:ascii="方正兰亭黑简体" w:hint="eastAsia"/>
        </w:rPr>
        <w:t>#可视化数据</w:t>
      </w:r>
    </w:p>
    <w:p w14:paraId="70D18FCF" w14:textId="77777777" w:rsidR="008700C0" w:rsidRPr="00FA4BDC" w:rsidRDefault="008700C0" w:rsidP="004C10CA">
      <w:pPr>
        <w:pStyle w:val="2f2"/>
        <w:rPr>
          <w:rFonts w:ascii="方正兰亭黑简体"/>
        </w:rPr>
      </w:pPr>
      <w:proofErr w:type="gramStart"/>
      <w:r w:rsidRPr="00FA4BDC">
        <w:rPr>
          <w:rFonts w:ascii="方正兰亭黑简体" w:hint="eastAsia"/>
        </w:rPr>
        <w:t>plt.plot(</w:t>
      </w:r>
      <w:proofErr w:type="gramEnd"/>
      <w:r w:rsidRPr="00FA4BDC">
        <w:rPr>
          <w:rFonts w:ascii="方正兰亭黑简体" w:hint="eastAsia"/>
        </w:rPr>
        <w:t>k_range, k_scores)</w:t>
      </w:r>
    </w:p>
    <w:p w14:paraId="3286EE23" w14:textId="77777777" w:rsidR="008700C0" w:rsidRPr="00FA4BDC" w:rsidRDefault="008700C0" w:rsidP="004C10CA">
      <w:pPr>
        <w:pStyle w:val="2f2"/>
        <w:rPr>
          <w:rFonts w:ascii="方正兰亭黑简体"/>
        </w:rPr>
      </w:pPr>
      <w:proofErr w:type="gramStart"/>
      <w:r w:rsidRPr="00FA4BDC">
        <w:rPr>
          <w:rFonts w:ascii="方正兰亭黑简体" w:hint="eastAsia"/>
        </w:rPr>
        <w:t>plt.xlabel(</w:t>
      </w:r>
      <w:proofErr w:type="gramEnd"/>
      <w:r w:rsidRPr="00FA4BDC">
        <w:rPr>
          <w:rFonts w:ascii="方正兰亭黑简体" w:hint="eastAsia"/>
        </w:rPr>
        <w:t>'Value of K for KNN')</w:t>
      </w:r>
    </w:p>
    <w:p w14:paraId="7D6A8AF4" w14:textId="77777777" w:rsidR="008700C0" w:rsidRPr="00FA4BDC" w:rsidRDefault="008700C0" w:rsidP="004C10CA">
      <w:pPr>
        <w:pStyle w:val="2f2"/>
        <w:rPr>
          <w:rFonts w:ascii="方正兰亭黑简体"/>
        </w:rPr>
      </w:pPr>
      <w:proofErr w:type="gramStart"/>
      <w:r w:rsidRPr="00FA4BDC">
        <w:rPr>
          <w:rFonts w:ascii="方正兰亭黑简体" w:hint="eastAsia"/>
        </w:rPr>
        <w:t>plt.ylabel(</w:t>
      </w:r>
      <w:proofErr w:type="gramEnd"/>
      <w:r w:rsidRPr="00FA4BDC">
        <w:rPr>
          <w:rFonts w:ascii="方正兰亭黑简体" w:hint="eastAsia"/>
        </w:rPr>
        <w:t>'Cross-Validation_score')</w:t>
      </w:r>
    </w:p>
    <w:p w14:paraId="7B61B576" w14:textId="77777777" w:rsidR="008700C0" w:rsidRPr="00FA4BDC" w:rsidRDefault="008700C0" w:rsidP="004C10CA">
      <w:pPr>
        <w:pStyle w:val="2f2"/>
        <w:rPr>
          <w:rFonts w:ascii="方正兰亭黑简体"/>
        </w:rPr>
      </w:pPr>
      <w:proofErr w:type="gramStart"/>
      <w:r w:rsidRPr="00FA4BDC">
        <w:rPr>
          <w:rFonts w:ascii="方正兰亭黑简体" w:hint="eastAsia"/>
        </w:rPr>
        <w:t>plt.show()</w:t>
      </w:r>
      <w:proofErr w:type="gramEnd"/>
    </w:p>
    <w:p w14:paraId="6E7B75C3" w14:textId="77777777" w:rsidR="008700C0" w:rsidRPr="00FA4BDC" w:rsidRDefault="008700C0" w:rsidP="008700C0">
      <w:pPr>
        <w:pStyle w:val="1e"/>
      </w:pPr>
      <w:r w:rsidRPr="00FA4BDC">
        <w:rPr>
          <w:rFonts w:hint="eastAsia"/>
        </w:rPr>
        <w:t>输出：</w:t>
      </w:r>
    </w:p>
    <w:p w14:paraId="1161AA76" w14:textId="77777777" w:rsidR="008700C0" w:rsidRPr="00FA4BDC" w:rsidRDefault="008700C0" w:rsidP="008700C0">
      <w:pPr>
        <w:pStyle w:val="1e"/>
        <w:jc w:val="center"/>
      </w:pPr>
      <w:r w:rsidRPr="00FA4BDC">
        <w:rPr>
          <w:rFonts w:hint="eastAsia"/>
          <w:noProof/>
        </w:rPr>
        <w:lastRenderedPageBreak/>
        <w:drawing>
          <wp:inline distT="0" distB="0" distL="0" distR="0" wp14:anchorId="7EF958C3" wp14:editId="3ECF34CA">
            <wp:extent cx="3562460" cy="2386777"/>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73313" cy="2394048"/>
                    </a:xfrm>
                    <a:prstGeom prst="rect">
                      <a:avLst/>
                    </a:prstGeom>
                  </pic:spPr>
                </pic:pic>
              </a:graphicData>
            </a:graphic>
          </wp:inline>
        </w:drawing>
      </w:r>
    </w:p>
    <w:p w14:paraId="6AD524A4" w14:textId="77777777" w:rsidR="008700C0" w:rsidRPr="00FA4BDC" w:rsidRDefault="008700C0" w:rsidP="008700C0">
      <w:pPr>
        <w:pStyle w:val="9"/>
        <w:ind w:left="1701"/>
      </w:pPr>
      <w:r w:rsidRPr="00FA4BDC">
        <w:rPr>
          <w:rFonts w:hint="eastAsia"/>
        </w:rPr>
        <w:t>不同</w:t>
      </w:r>
      <w:r w:rsidRPr="00FA4BDC">
        <w:rPr>
          <w:rFonts w:hint="eastAsia"/>
        </w:rPr>
        <w:t>K</w:t>
      </w:r>
      <w:r w:rsidRPr="00FA4BDC">
        <w:rPr>
          <w:rFonts w:hint="eastAsia"/>
        </w:rPr>
        <w:t>值对模型的影响</w:t>
      </w:r>
    </w:p>
    <w:p w14:paraId="0DEB9520" w14:textId="77777777" w:rsidR="008700C0" w:rsidRPr="00FA4BDC" w:rsidRDefault="008700C0" w:rsidP="008700C0">
      <w:pPr>
        <w:pStyle w:val="1e"/>
      </w:pPr>
      <w:r w:rsidRPr="00FA4BDC">
        <w:rPr>
          <w:rFonts w:hint="eastAsia"/>
        </w:rPr>
        <w:t>根据上图结果，可知</w:t>
      </w:r>
      <w:r w:rsidRPr="00FA4BDC">
        <w:rPr>
          <w:rFonts w:hint="eastAsia"/>
        </w:rPr>
        <w:t>n_neighbors</w:t>
      </w:r>
      <w:r w:rsidRPr="00FA4BDC">
        <w:rPr>
          <w:rFonts w:hint="eastAsia"/>
        </w:rPr>
        <w:t>的数值在</w:t>
      </w:r>
      <w:r w:rsidRPr="00FA4BDC">
        <w:rPr>
          <w:rFonts w:hint="eastAsia"/>
        </w:rPr>
        <w:t>62</w:t>
      </w:r>
      <w:r w:rsidRPr="00FA4BDC">
        <w:rPr>
          <w:rFonts w:hint="eastAsia"/>
        </w:rPr>
        <w:t>左右最佳，大于此值后模型的表现没有明显提升。</w:t>
      </w:r>
    </w:p>
    <w:p w14:paraId="21C4B5AF" w14:textId="77777777" w:rsidR="008700C0" w:rsidRPr="00FA4BDC" w:rsidRDefault="008700C0" w:rsidP="00A55756">
      <w:pPr>
        <w:pStyle w:val="4"/>
        <w:numPr>
          <w:ilvl w:val="3"/>
          <w:numId w:val="4"/>
        </w:numPr>
        <w:rPr>
          <w:rFonts w:hint="default"/>
        </w:rPr>
      </w:pPr>
      <w:r w:rsidRPr="00FA4BDC">
        <w:t>参数搜索</w:t>
      </w:r>
    </w:p>
    <w:p w14:paraId="127AB1E0" w14:textId="77777777" w:rsidR="008700C0" w:rsidRPr="00FA4BDC" w:rsidRDefault="008700C0" w:rsidP="008700C0">
      <w:pPr>
        <w:pStyle w:val="1e"/>
      </w:pPr>
      <w:r w:rsidRPr="00FA4BDC">
        <w:rPr>
          <w:rFonts w:hint="eastAsia"/>
        </w:rPr>
        <w:t>本小节分别用将用网格搜索和随机搜索的方式，对决策树分类器和</w:t>
      </w:r>
      <w:r w:rsidRPr="00FA4BDC">
        <w:rPr>
          <w:rFonts w:hint="eastAsia"/>
        </w:rPr>
        <w:t>SVM</w:t>
      </w:r>
      <w:r w:rsidRPr="00FA4BDC">
        <w:rPr>
          <w:rFonts w:hint="eastAsia"/>
        </w:rPr>
        <w:t>回归模型的超参数进行搜索。</w:t>
      </w:r>
    </w:p>
    <w:p w14:paraId="080693CD" w14:textId="77777777" w:rsidR="008700C0" w:rsidRPr="00FA4BDC" w:rsidRDefault="008700C0" w:rsidP="008700C0">
      <w:pPr>
        <w:pStyle w:val="1e"/>
      </w:pPr>
      <w:r w:rsidRPr="00FA4BDC">
        <w:rPr>
          <w:rFonts w:hint="eastAsia"/>
        </w:rPr>
        <w:t>代码：</w:t>
      </w:r>
    </w:p>
    <w:p w14:paraId="7F60E680" w14:textId="77777777" w:rsidR="008700C0" w:rsidRPr="00FA4BDC" w:rsidRDefault="008700C0" w:rsidP="004C10CA">
      <w:pPr>
        <w:pStyle w:val="2f2"/>
        <w:rPr>
          <w:rFonts w:ascii="方正兰亭黑简体"/>
        </w:rPr>
      </w:pPr>
      <w:r w:rsidRPr="00FA4BDC">
        <w:rPr>
          <w:rFonts w:ascii="方正兰亭黑简体" w:hint="eastAsia"/>
        </w:rPr>
        <w:t>###决策树分类器</w:t>
      </w:r>
    </w:p>
    <w:p w14:paraId="4377C432" w14:textId="77777777" w:rsidR="008700C0" w:rsidRPr="00FA4BDC" w:rsidRDefault="008700C0" w:rsidP="004C10CA">
      <w:pPr>
        <w:pStyle w:val="2f2"/>
        <w:rPr>
          <w:rFonts w:ascii="方正兰亭黑简体"/>
        </w:rPr>
      </w:pPr>
      <w:proofErr w:type="gramStart"/>
      <w:r w:rsidRPr="00FA4BDC">
        <w:rPr>
          <w:rFonts w:ascii="方正兰亭黑简体" w:hint="eastAsia"/>
        </w:rPr>
        <w:t>from</w:t>
      </w:r>
      <w:proofErr w:type="gramEnd"/>
      <w:r w:rsidRPr="00FA4BDC">
        <w:rPr>
          <w:rFonts w:ascii="方正兰亭黑简体" w:hint="eastAsia"/>
        </w:rPr>
        <w:t xml:space="preserve"> sklearn.model_selection import GridSearchCV</w:t>
      </w:r>
    </w:p>
    <w:p w14:paraId="64AE8A34" w14:textId="77777777" w:rsidR="008700C0" w:rsidRPr="00FA4BDC" w:rsidRDefault="008700C0" w:rsidP="004C10CA">
      <w:pPr>
        <w:pStyle w:val="2f2"/>
        <w:rPr>
          <w:rFonts w:ascii="方正兰亭黑简体"/>
        </w:rPr>
      </w:pPr>
    </w:p>
    <w:p w14:paraId="16F8D724" w14:textId="77777777" w:rsidR="008700C0" w:rsidRPr="00FA4BDC" w:rsidRDefault="008700C0" w:rsidP="004C10CA">
      <w:pPr>
        <w:pStyle w:val="2f2"/>
        <w:rPr>
          <w:rFonts w:ascii="方正兰亭黑简体"/>
        </w:rPr>
      </w:pPr>
      <w:r w:rsidRPr="00FA4BDC">
        <w:rPr>
          <w:rFonts w:ascii="方正兰亭黑简体" w:hint="eastAsia"/>
        </w:rPr>
        <w:t>params = [{'criterion':['gini'],'max_depth':[30,50,60,100],'min_samples_leaf':[2,3,5,10],'min_impurity_decrease':[0.1,0.2,0.5]},</w:t>
      </w:r>
    </w:p>
    <w:p w14:paraId="63624948" w14:textId="77777777" w:rsidR="008700C0" w:rsidRPr="00FA4BDC" w:rsidRDefault="008700C0" w:rsidP="004C10CA">
      <w:pPr>
        <w:pStyle w:val="2f2"/>
        <w:rPr>
          <w:rFonts w:ascii="方正兰亭黑简体"/>
        </w:rPr>
      </w:pPr>
      <w:r w:rsidRPr="00FA4BDC">
        <w:rPr>
          <w:rFonts w:ascii="方正兰亭黑简体" w:hint="eastAsia"/>
        </w:rPr>
        <w:t xml:space="preserve">         {'criterion'</w:t>
      </w:r>
      <w:proofErr w:type="gramStart"/>
      <w:r w:rsidRPr="00FA4BDC">
        <w:rPr>
          <w:rFonts w:ascii="方正兰亭黑简体" w:hint="eastAsia"/>
        </w:rPr>
        <w:t>:[</w:t>
      </w:r>
      <w:proofErr w:type="gramEnd"/>
      <w:r w:rsidRPr="00FA4BDC">
        <w:rPr>
          <w:rFonts w:ascii="方正兰亭黑简体" w:hint="eastAsia"/>
        </w:rPr>
        <w:t>'gini','entropy']},</w:t>
      </w:r>
    </w:p>
    <w:p w14:paraId="4CA23AC1" w14:textId="77777777" w:rsidR="008700C0" w:rsidRPr="00FA4BDC" w:rsidRDefault="008700C0" w:rsidP="004C10CA">
      <w:pPr>
        <w:pStyle w:val="2f2"/>
        <w:rPr>
          <w:rFonts w:ascii="方正兰亭黑简体"/>
        </w:rPr>
      </w:pPr>
      <w:r w:rsidRPr="00FA4BDC">
        <w:rPr>
          <w:rFonts w:ascii="方正兰亭黑简体" w:hint="eastAsia"/>
        </w:rPr>
        <w:t xml:space="preserve">         {'max_depth': [30</w:t>
      </w:r>
      <w:proofErr w:type="gramStart"/>
      <w:r w:rsidRPr="00FA4BDC">
        <w:rPr>
          <w:rFonts w:ascii="方正兰亭黑简体" w:hint="eastAsia"/>
        </w:rPr>
        <w:t>,60,100</w:t>
      </w:r>
      <w:proofErr w:type="gramEnd"/>
      <w:r w:rsidRPr="00FA4BDC">
        <w:rPr>
          <w:rFonts w:ascii="方正兰亭黑简体" w:hint="eastAsia"/>
        </w:rPr>
        <w:t>], 'min_impurity_decrease':[0.1,0.2,0.5]}]</w:t>
      </w:r>
    </w:p>
    <w:p w14:paraId="06B4D1AA" w14:textId="77777777" w:rsidR="008700C0" w:rsidRPr="00FA4BDC" w:rsidRDefault="008700C0" w:rsidP="004C10CA">
      <w:pPr>
        <w:pStyle w:val="2f2"/>
        <w:rPr>
          <w:rFonts w:ascii="方正兰亭黑简体"/>
        </w:rPr>
      </w:pPr>
    </w:p>
    <w:p w14:paraId="61DC082D" w14:textId="77777777" w:rsidR="008700C0" w:rsidRPr="00FA4BDC" w:rsidRDefault="008700C0" w:rsidP="004C10CA">
      <w:pPr>
        <w:pStyle w:val="2f2"/>
        <w:rPr>
          <w:rFonts w:ascii="方正兰亭黑简体"/>
        </w:rPr>
      </w:pPr>
    </w:p>
    <w:p w14:paraId="513280A3" w14:textId="77777777" w:rsidR="008700C0" w:rsidRPr="00FA4BDC" w:rsidRDefault="008700C0" w:rsidP="004C10CA">
      <w:pPr>
        <w:pStyle w:val="2f2"/>
        <w:rPr>
          <w:rFonts w:ascii="方正兰亭黑简体"/>
        </w:rPr>
      </w:pPr>
      <w:r w:rsidRPr="00FA4BDC">
        <w:rPr>
          <w:rFonts w:ascii="方正兰亭黑简体" w:hint="eastAsia"/>
        </w:rPr>
        <w:t xml:space="preserve">best_model = </w:t>
      </w:r>
      <w:proofErr w:type="gramStart"/>
      <w:r w:rsidRPr="00FA4BDC">
        <w:rPr>
          <w:rFonts w:ascii="方正兰亭黑简体" w:hint="eastAsia"/>
        </w:rPr>
        <w:t>GridSearchCV(</w:t>
      </w:r>
      <w:proofErr w:type="gramEnd"/>
      <w:r w:rsidRPr="00FA4BDC">
        <w:rPr>
          <w:rFonts w:ascii="方正兰亭黑简体" w:hint="eastAsia"/>
        </w:rPr>
        <w:t>dtree, param_grid=params,cv = 5,scoring ="accuracy")</w:t>
      </w:r>
    </w:p>
    <w:p w14:paraId="197DC256" w14:textId="77777777" w:rsidR="008700C0" w:rsidRPr="00FA4BDC" w:rsidRDefault="008700C0" w:rsidP="004C10CA">
      <w:pPr>
        <w:pStyle w:val="2f2"/>
        <w:rPr>
          <w:rFonts w:ascii="方正兰亭黑简体"/>
        </w:rPr>
      </w:pPr>
      <w:r w:rsidRPr="00FA4BDC">
        <w:rPr>
          <w:rFonts w:ascii="方正兰亭黑简体" w:hint="eastAsia"/>
        </w:rPr>
        <w:t>best_</w:t>
      </w:r>
      <w:proofErr w:type="gramStart"/>
      <w:r w:rsidRPr="00FA4BDC">
        <w:rPr>
          <w:rFonts w:ascii="方正兰亭黑简体" w:hint="eastAsia"/>
        </w:rPr>
        <w:t>model.fit(</w:t>
      </w:r>
      <w:proofErr w:type="gramEnd"/>
      <w:r w:rsidRPr="00FA4BDC">
        <w:rPr>
          <w:rFonts w:ascii="方正兰亭黑简体" w:hint="eastAsia"/>
        </w:rPr>
        <w:t>X_train,y_train_int)</w:t>
      </w:r>
    </w:p>
    <w:p w14:paraId="08951DE9" w14:textId="77777777" w:rsidR="008700C0" w:rsidRPr="00FA4BDC" w:rsidRDefault="008700C0" w:rsidP="004C10CA">
      <w:pPr>
        <w:pStyle w:val="2f2"/>
        <w:rPr>
          <w:rFonts w:ascii="方正兰亭黑简体"/>
        </w:rPr>
      </w:pPr>
      <w:proofErr w:type="gramStart"/>
      <w:r w:rsidRPr="00FA4BDC">
        <w:rPr>
          <w:rFonts w:ascii="方正兰亭黑简体" w:hint="eastAsia"/>
        </w:rPr>
        <w:t>print(</w:t>
      </w:r>
      <w:proofErr w:type="gramEnd"/>
      <w:r w:rsidRPr="00FA4BDC">
        <w:rPr>
          <w:rFonts w:ascii="方正兰亭黑简体" w:hint="eastAsia"/>
        </w:rPr>
        <w:t>'最优分类器:',best_model.best_params_,'最优分数:', best_model.best_score_)  # 得到最优的参数和分值</w:t>
      </w:r>
    </w:p>
    <w:p w14:paraId="5BA91DC1" w14:textId="77777777" w:rsidR="008700C0" w:rsidRPr="00FA4BDC" w:rsidRDefault="008700C0" w:rsidP="008700C0">
      <w:pPr>
        <w:pStyle w:val="1e"/>
      </w:pPr>
      <w:r w:rsidRPr="00FA4BDC">
        <w:rPr>
          <w:rFonts w:hint="eastAsia"/>
        </w:rPr>
        <w:t>输出：</w:t>
      </w:r>
    </w:p>
    <w:p w14:paraId="01E7521A" w14:textId="77777777" w:rsidR="008700C0" w:rsidRPr="00FA4BDC" w:rsidRDefault="008700C0" w:rsidP="004C10CA">
      <w:pPr>
        <w:pStyle w:val="2f2"/>
        <w:rPr>
          <w:rFonts w:ascii="方正兰亭黑简体"/>
        </w:rPr>
      </w:pPr>
      <w:r w:rsidRPr="00FA4BDC">
        <w:rPr>
          <w:rFonts w:ascii="方正兰亭黑简体" w:hint="eastAsia"/>
        </w:rPr>
        <w:t>最优分类器: {'criterion': 'gini', 'max_depth': 30, 'min_impurity_decrease': 0.1, 'min_samples_leaf': 2} 最优分数: 0.781982421875</w:t>
      </w:r>
    </w:p>
    <w:p w14:paraId="224572E2" w14:textId="77777777" w:rsidR="008700C0" w:rsidRPr="00FA4BDC" w:rsidRDefault="008700C0" w:rsidP="008700C0">
      <w:pPr>
        <w:pStyle w:val="1e"/>
      </w:pPr>
      <w:r w:rsidRPr="00FA4BDC">
        <w:rPr>
          <w:rFonts w:hint="eastAsia"/>
        </w:rPr>
        <w:t>接下来用随机搜索搜索</w:t>
      </w:r>
      <w:r w:rsidRPr="00FA4BDC">
        <w:rPr>
          <w:rFonts w:hint="eastAsia"/>
        </w:rPr>
        <w:t>SVM</w:t>
      </w:r>
      <w:r w:rsidRPr="00FA4BDC">
        <w:rPr>
          <w:rFonts w:hint="eastAsia"/>
        </w:rPr>
        <w:t>回归模型的参数。</w:t>
      </w:r>
    </w:p>
    <w:p w14:paraId="5D550DDC" w14:textId="77777777" w:rsidR="008700C0" w:rsidRPr="00FA4BDC" w:rsidRDefault="008700C0" w:rsidP="008700C0">
      <w:pPr>
        <w:pStyle w:val="1e"/>
      </w:pPr>
      <w:r w:rsidRPr="00FA4BDC">
        <w:rPr>
          <w:rFonts w:hint="eastAsia"/>
        </w:rPr>
        <w:t>代码：</w:t>
      </w:r>
    </w:p>
    <w:p w14:paraId="2301A5E3" w14:textId="77777777" w:rsidR="008700C0" w:rsidRPr="00FA4BDC" w:rsidRDefault="008700C0" w:rsidP="004C10CA">
      <w:pPr>
        <w:pStyle w:val="2f2"/>
        <w:rPr>
          <w:rFonts w:ascii="方正兰亭黑简体"/>
        </w:rPr>
      </w:pPr>
      <w:proofErr w:type="gramStart"/>
      <w:r w:rsidRPr="00FA4BDC">
        <w:rPr>
          <w:rFonts w:ascii="方正兰亭黑简体" w:hint="eastAsia"/>
        </w:rPr>
        <w:t>from</w:t>
      </w:r>
      <w:proofErr w:type="gramEnd"/>
      <w:r w:rsidRPr="00FA4BDC">
        <w:rPr>
          <w:rFonts w:ascii="方正兰亭黑简体" w:hint="eastAsia"/>
        </w:rPr>
        <w:t xml:space="preserve"> sklearn.model_selection import RandomizedSearchCV</w:t>
      </w:r>
    </w:p>
    <w:p w14:paraId="1145BDB3" w14:textId="77777777" w:rsidR="008700C0" w:rsidRPr="00FA4BDC" w:rsidRDefault="008700C0" w:rsidP="004C10CA">
      <w:pPr>
        <w:pStyle w:val="2f2"/>
        <w:rPr>
          <w:rFonts w:ascii="方正兰亭黑简体"/>
        </w:rPr>
      </w:pPr>
    </w:p>
    <w:p w14:paraId="3B8B3366" w14:textId="77777777" w:rsidR="008700C0" w:rsidRPr="00FA4BDC" w:rsidRDefault="008700C0" w:rsidP="004C10CA">
      <w:pPr>
        <w:pStyle w:val="2f2"/>
        <w:rPr>
          <w:rFonts w:ascii="方正兰亭黑简体"/>
        </w:rPr>
      </w:pPr>
      <w:r w:rsidRPr="00FA4BDC">
        <w:rPr>
          <w:rFonts w:ascii="方正兰亭黑简体" w:hint="eastAsia"/>
        </w:rPr>
        <w:t xml:space="preserve">params_svr = {'kernel': ['rbf'], 'C': </w:t>
      </w:r>
      <w:proofErr w:type="gramStart"/>
      <w:r w:rsidRPr="00FA4BDC">
        <w:rPr>
          <w:rFonts w:ascii="方正兰亭黑简体" w:hint="eastAsia"/>
        </w:rPr>
        <w:t>np.logspace(</w:t>
      </w:r>
      <w:proofErr w:type="gramEnd"/>
      <w:r w:rsidRPr="00FA4BDC">
        <w:rPr>
          <w:rFonts w:ascii="方正兰亭黑简体" w:hint="eastAsia"/>
        </w:rPr>
        <w:t>-3, 2, 6), 'gamma':np.arange(0,10,2)}</w:t>
      </w:r>
    </w:p>
    <w:p w14:paraId="663FB2CF" w14:textId="77777777" w:rsidR="008700C0" w:rsidRPr="00FA4BDC" w:rsidRDefault="008700C0" w:rsidP="004C10CA">
      <w:pPr>
        <w:pStyle w:val="2f2"/>
        <w:rPr>
          <w:rFonts w:ascii="方正兰亭黑简体"/>
        </w:rPr>
      </w:pPr>
      <w:r w:rsidRPr="00FA4BDC">
        <w:rPr>
          <w:rFonts w:ascii="方正兰亭黑简体" w:hint="eastAsia"/>
        </w:rPr>
        <w:t xml:space="preserve">best_svr_model = </w:t>
      </w:r>
      <w:proofErr w:type="gramStart"/>
      <w:r w:rsidRPr="00FA4BDC">
        <w:rPr>
          <w:rFonts w:ascii="方正兰亭黑简体" w:hint="eastAsia"/>
        </w:rPr>
        <w:t>RandomizedSearchCV(</w:t>
      </w:r>
      <w:proofErr w:type="gramEnd"/>
      <w:r w:rsidRPr="00FA4BDC">
        <w:rPr>
          <w:rFonts w:ascii="方正兰亭黑简体" w:hint="eastAsia"/>
        </w:rPr>
        <w:t>svr, param_distributions=params_svr,cv = 3,scoring ="neg_mean_squared_error")</w:t>
      </w:r>
    </w:p>
    <w:p w14:paraId="34BB9879" w14:textId="77777777" w:rsidR="008700C0" w:rsidRPr="00FA4BDC" w:rsidRDefault="008700C0" w:rsidP="004C10CA">
      <w:pPr>
        <w:pStyle w:val="2f2"/>
        <w:rPr>
          <w:rFonts w:ascii="方正兰亭黑简体"/>
        </w:rPr>
      </w:pPr>
      <w:r w:rsidRPr="00FA4BDC">
        <w:rPr>
          <w:rFonts w:ascii="方正兰亭黑简体" w:hint="eastAsia"/>
        </w:rPr>
        <w:t>best_svr_model.fit(X</w:t>
      </w:r>
      <w:proofErr w:type="gramStart"/>
      <w:r w:rsidRPr="00FA4BDC">
        <w:rPr>
          <w:rFonts w:ascii="方正兰亭黑简体" w:hint="eastAsia"/>
        </w:rPr>
        <w:t>,Y</w:t>
      </w:r>
      <w:proofErr w:type="gramEnd"/>
      <w:r w:rsidRPr="00FA4BDC">
        <w:rPr>
          <w:rFonts w:ascii="方正兰亭黑简体" w:hint="eastAsia"/>
        </w:rPr>
        <w:t>)</w:t>
      </w:r>
    </w:p>
    <w:p w14:paraId="1BD53BAB" w14:textId="77777777" w:rsidR="008700C0" w:rsidRPr="00FA4BDC" w:rsidRDefault="008700C0" w:rsidP="004C10CA">
      <w:pPr>
        <w:pStyle w:val="2f2"/>
        <w:rPr>
          <w:rFonts w:ascii="方正兰亭黑简体"/>
        </w:rPr>
      </w:pPr>
      <w:proofErr w:type="gramStart"/>
      <w:r w:rsidRPr="00FA4BDC">
        <w:rPr>
          <w:rFonts w:ascii="方正兰亭黑简体" w:hint="eastAsia"/>
        </w:rPr>
        <w:t>print(</w:t>
      </w:r>
      <w:proofErr w:type="gramEnd"/>
      <w:r w:rsidRPr="00FA4BDC">
        <w:rPr>
          <w:rFonts w:ascii="方正兰亭黑简体" w:hint="eastAsia"/>
        </w:rPr>
        <w:t>'最优分类器:',best_svr_model.best_params_,'最优分数:', best_svr_model.best_score_)  # 得到最优的参数和分值</w:t>
      </w:r>
    </w:p>
    <w:p w14:paraId="5E5EBD33" w14:textId="77777777" w:rsidR="008700C0" w:rsidRPr="00FA4BDC" w:rsidRDefault="008700C0" w:rsidP="008700C0">
      <w:pPr>
        <w:pStyle w:val="1e"/>
      </w:pPr>
      <w:r w:rsidRPr="00FA4BDC">
        <w:rPr>
          <w:rFonts w:hint="eastAsia"/>
        </w:rPr>
        <w:t>输出：</w:t>
      </w:r>
    </w:p>
    <w:p w14:paraId="738D4290" w14:textId="77777777" w:rsidR="008700C0" w:rsidRPr="00FA4BDC" w:rsidRDefault="008700C0" w:rsidP="00146CA6">
      <w:pPr>
        <w:pStyle w:val="2f2"/>
        <w:rPr>
          <w:rFonts w:ascii="方正兰亭黑简体"/>
        </w:rPr>
      </w:pPr>
      <w:r w:rsidRPr="00FA4BDC">
        <w:rPr>
          <w:rFonts w:ascii="方正兰亭黑简体" w:hint="eastAsia"/>
        </w:rPr>
        <w:t>最优分类器: {'kernel': 'rbf', 'gamma': 4, 'C': 1.0} 最优分数: -0.24169698734960568</w:t>
      </w:r>
    </w:p>
    <w:p w14:paraId="666309E9" w14:textId="5A605C57" w:rsidR="008700C0" w:rsidRPr="00FA4BDC" w:rsidRDefault="008700C0" w:rsidP="00D22236">
      <w:pPr>
        <w:pStyle w:val="2"/>
      </w:pPr>
      <w:bookmarkStart w:id="60" w:name="_Toc48380790"/>
      <w:bookmarkStart w:id="61" w:name="_Toc55223237"/>
      <w:r w:rsidRPr="00FA4BDC">
        <w:rPr>
          <w:rFonts w:hint="eastAsia"/>
        </w:rPr>
        <w:t>实验</w:t>
      </w:r>
      <w:r w:rsidR="002814E5" w:rsidRPr="00FA4BDC">
        <w:rPr>
          <w:rFonts w:hint="eastAsia"/>
        </w:rPr>
        <w:t>小</w:t>
      </w:r>
      <w:r w:rsidRPr="00FA4BDC">
        <w:rPr>
          <w:rFonts w:hint="eastAsia"/>
        </w:rPr>
        <w:t>结</w:t>
      </w:r>
      <w:bookmarkEnd w:id="60"/>
      <w:bookmarkEnd w:id="61"/>
    </w:p>
    <w:p w14:paraId="00801148" w14:textId="77777777" w:rsidR="008700C0" w:rsidRPr="00FA4BDC" w:rsidRDefault="008700C0" w:rsidP="008700C0">
      <w:pPr>
        <w:pStyle w:val="1e"/>
      </w:pPr>
      <w:r w:rsidRPr="00FA4BDC">
        <w:rPr>
          <w:rFonts w:hint="eastAsia"/>
        </w:rPr>
        <w:t>本章通过代码实践，帮助学习者了解了机器学习算法实践应用的流程，并使用处理过的</w:t>
      </w:r>
      <w:r w:rsidRPr="00FA4BDC">
        <w:rPr>
          <w:rFonts w:hint="eastAsia"/>
        </w:rPr>
        <w:t>APP</w:t>
      </w:r>
      <w:r w:rsidRPr="00FA4BDC">
        <w:rPr>
          <w:rFonts w:hint="eastAsia"/>
        </w:rPr>
        <w:t>评分数据进行回归和分类建模，最后通过交叉验证、</w:t>
      </w:r>
      <w:proofErr w:type="gramStart"/>
      <w:r w:rsidRPr="00FA4BDC">
        <w:rPr>
          <w:rFonts w:hint="eastAsia"/>
        </w:rPr>
        <w:t>网络搜素和</w:t>
      </w:r>
      <w:proofErr w:type="gramEnd"/>
      <w:r w:rsidRPr="00FA4BDC">
        <w:rPr>
          <w:rFonts w:hint="eastAsia"/>
        </w:rPr>
        <w:t>随机搜索等算法对模型进行超参数寻优。</w:t>
      </w:r>
    </w:p>
    <w:p w14:paraId="4C239E45" w14:textId="77777777" w:rsidR="008700C0" w:rsidRPr="00FA4BDC" w:rsidRDefault="008700C0" w:rsidP="00D22236">
      <w:pPr>
        <w:pStyle w:val="2"/>
      </w:pPr>
      <w:bookmarkStart w:id="62" w:name="_Toc48380791"/>
      <w:bookmarkStart w:id="63" w:name="_Toc55223238"/>
      <w:bookmarkStart w:id="64" w:name="_Toc47557577"/>
      <w:r w:rsidRPr="00FA4BDC">
        <w:rPr>
          <w:rFonts w:hint="eastAsia"/>
        </w:rPr>
        <w:t>参考答案</w:t>
      </w:r>
      <w:bookmarkEnd w:id="62"/>
      <w:bookmarkEnd w:id="63"/>
    </w:p>
    <w:p w14:paraId="0D7B8FDE" w14:textId="77777777" w:rsidR="008700C0" w:rsidRPr="00FA4BDC" w:rsidRDefault="008700C0" w:rsidP="008700C0">
      <w:pPr>
        <w:pStyle w:val="1e"/>
      </w:pPr>
      <w:r w:rsidRPr="00FA4BDC">
        <w:rPr>
          <w:rFonts w:hint="eastAsia"/>
        </w:rPr>
        <w:t>代码：</w:t>
      </w:r>
    </w:p>
    <w:p w14:paraId="584AEB93" w14:textId="77777777" w:rsidR="008700C0" w:rsidRPr="00FA4BDC" w:rsidRDefault="008700C0" w:rsidP="004C10CA">
      <w:pPr>
        <w:pStyle w:val="2f2"/>
        <w:rPr>
          <w:rFonts w:ascii="方正兰亭黑简体"/>
        </w:rPr>
      </w:pPr>
      <w:r w:rsidRPr="00FA4BDC">
        <w:rPr>
          <w:rFonts w:ascii="方正兰亭黑简体" w:hint="eastAsia"/>
        </w:rPr>
        <w:t>y_train_int = y_</w:t>
      </w:r>
      <w:proofErr w:type="gramStart"/>
      <w:r w:rsidRPr="00FA4BDC">
        <w:rPr>
          <w:rFonts w:ascii="方正兰亭黑简体" w:hint="eastAsia"/>
        </w:rPr>
        <w:t>train.astype(</w:t>
      </w:r>
      <w:proofErr w:type="gramEnd"/>
      <w:r w:rsidRPr="00FA4BDC">
        <w:rPr>
          <w:rFonts w:ascii="方正兰亭黑简体" w:hint="eastAsia"/>
        </w:rPr>
        <w:t>int)</w:t>
      </w:r>
    </w:p>
    <w:p w14:paraId="4D3C3B85" w14:textId="77777777" w:rsidR="008700C0" w:rsidRPr="00FA4BDC" w:rsidRDefault="008700C0" w:rsidP="004C10CA">
      <w:pPr>
        <w:pStyle w:val="2f2"/>
        <w:rPr>
          <w:rFonts w:ascii="方正兰亭黑简体"/>
        </w:rPr>
      </w:pPr>
      <w:r w:rsidRPr="00FA4BDC">
        <w:rPr>
          <w:rFonts w:ascii="方正兰亭黑简体" w:hint="eastAsia"/>
        </w:rPr>
        <w:t>y_test_int = y_</w:t>
      </w:r>
      <w:proofErr w:type="gramStart"/>
      <w:r w:rsidRPr="00FA4BDC">
        <w:rPr>
          <w:rFonts w:ascii="方正兰亭黑简体" w:hint="eastAsia"/>
        </w:rPr>
        <w:t>test.astype(</w:t>
      </w:r>
      <w:proofErr w:type="gramEnd"/>
      <w:r w:rsidRPr="00FA4BDC">
        <w:rPr>
          <w:rFonts w:ascii="方正兰亭黑简体" w:hint="eastAsia"/>
        </w:rPr>
        <w:t>int)</w:t>
      </w:r>
    </w:p>
    <w:p w14:paraId="1AC44458" w14:textId="77777777" w:rsidR="008700C0" w:rsidRPr="00FA4BDC" w:rsidRDefault="008700C0" w:rsidP="004C10CA">
      <w:pPr>
        <w:pStyle w:val="2f2"/>
        <w:rPr>
          <w:rFonts w:ascii="方正兰亭黑简体"/>
        </w:rPr>
      </w:pPr>
      <w:r w:rsidRPr="00FA4BDC">
        <w:rPr>
          <w:rFonts w:ascii="方正兰亭黑简体" w:hint="eastAsia"/>
        </w:rPr>
        <w:t>y_train_</w:t>
      </w:r>
      <w:proofErr w:type="gramStart"/>
      <w:r w:rsidRPr="00FA4BDC">
        <w:rPr>
          <w:rFonts w:ascii="方正兰亭黑简体" w:hint="eastAsia"/>
        </w:rPr>
        <w:t>int.head()</w:t>
      </w:r>
      <w:proofErr w:type="gramEnd"/>
    </w:p>
    <w:p w14:paraId="767EB470" w14:textId="77777777" w:rsidR="008700C0" w:rsidRPr="00FA4BDC" w:rsidRDefault="008700C0" w:rsidP="008700C0">
      <w:pPr>
        <w:pStyle w:val="1e"/>
      </w:pPr>
      <w:r w:rsidRPr="00FA4BDC">
        <w:rPr>
          <w:rFonts w:hint="eastAsia"/>
        </w:rPr>
        <w:t>输出：</w:t>
      </w:r>
    </w:p>
    <w:p w14:paraId="75DD3009" w14:textId="77777777" w:rsidR="008700C0" w:rsidRPr="00FA4BDC" w:rsidRDefault="008700C0" w:rsidP="00146CA6">
      <w:pPr>
        <w:pStyle w:val="2f2"/>
        <w:rPr>
          <w:rFonts w:ascii="方正兰亭黑简体"/>
        </w:rPr>
      </w:pPr>
      <w:r w:rsidRPr="00FA4BDC">
        <w:rPr>
          <w:rFonts w:ascii="方正兰亭黑简体" w:hint="eastAsia"/>
        </w:rPr>
        <w:t>2077    4</w:t>
      </w:r>
    </w:p>
    <w:p w14:paraId="4188B325" w14:textId="77777777" w:rsidR="008700C0" w:rsidRPr="00FA4BDC" w:rsidRDefault="008700C0" w:rsidP="00146CA6">
      <w:pPr>
        <w:pStyle w:val="2f2"/>
        <w:rPr>
          <w:rFonts w:ascii="方正兰亭黑简体"/>
        </w:rPr>
      </w:pPr>
      <w:r w:rsidRPr="00FA4BDC">
        <w:rPr>
          <w:rFonts w:ascii="方正兰亭黑简体" w:hint="eastAsia"/>
        </w:rPr>
        <w:t>4387    3</w:t>
      </w:r>
    </w:p>
    <w:p w14:paraId="344D5F3E" w14:textId="77777777" w:rsidR="008700C0" w:rsidRPr="00FA4BDC" w:rsidRDefault="008700C0" w:rsidP="00146CA6">
      <w:pPr>
        <w:pStyle w:val="2f2"/>
        <w:rPr>
          <w:rFonts w:ascii="方正兰亭黑简体"/>
        </w:rPr>
      </w:pPr>
      <w:r w:rsidRPr="00FA4BDC">
        <w:rPr>
          <w:rFonts w:ascii="方正兰亭黑简体" w:hint="eastAsia"/>
        </w:rPr>
        <w:t>8974    4</w:t>
      </w:r>
    </w:p>
    <w:p w14:paraId="174BAE55" w14:textId="77777777" w:rsidR="008700C0" w:rsidRPr="00FA4BDC" w:rsidRDefault="008700C0" w:rsidP="00146CA6">
      <w:pPr>
        <w:pStyle w:val="2f2"/>
        <w:rPr>
          <w:rFonts w:ascii="方正兰亭黑简体"/>
        </w:rPr>
      </w:pPr>
      <w:r w:rsidRPr="00FA4BDC">
        <w:rPr>
          <w:rFonts w:ascii="方正兰亭黑简体" w:hint="eastAsia"/>
        </w:rPr>
        <w:t>8189    4</w:t>
      </w:r>
    </w:p>
    <w:p w14:paraId="4D6BC06E" w14:textId="77777777" w:rsidR="008700C0" w:rsidRPr="00FA4BDC" w:rsidRDefault="008700C0" w:rsidP="00146CA6">
      <w:pPr>
        <w:pStyle w:val="2f2"/>
        <w:rPr>
          <w:rFonts w:ascii="方正兰亭黑简体"/>
        </w:rPr>
      </w:pPr>
      <w:r w:rsidRPr="00FA4BDC">
        <w:rPr>
          <w:rFonts w:ascii="方正兰亭黑简体" w:hint="eastAsia"/>
        </w:rPr>
        <w:t>6541    4</w:t>
      </w:r>
    </w:p>
    <w:p w14:paraId="39C215BA" w14:textId="77777777" w:rsidR="008700C0" w:rsidRPr="00FA4BDC" w:rsidRDefault="008700C0" w:rsidP="00146CA6">
      <w:pPr>
        <w:pStyle w:val="2f2"/>
        <w:rPr>
          <w:rFonts w:ascii="方正兰亭黑简体"/>
        </w:rPr>
      </w:pPr>
      <w:r w:rsidRPr="00FA4BDC">
        <w:rPr>
          <w:rFonts w:ascii="方正兰亭黑简体" w:hint="eastAsia"/>
        </w:rPr>
        <w:t>Name: Rating, dtype: int32</w:t>
      </w:r>
    </w:p>
    <w:p w14:paraId="65C84B46" w14:textId="77777777" w:rsidR="008700C0" w:rsidRPr="00FA4BDC" w:rsidRDefault="008700C0" w:rsidP="008700C0">
      <w:pPr>
        <w:pStyle w:val="1e"/>
      </w:pPr>
      <w:r w:rsidRPr="00FA4BDC">
        <w:rPr>
          <w:rFonts w:hint="eastAsia"/>
        </w:rPr>
        <w:t>代码：</w:t>
      </w:r>
    </w:p>
    <w:p w14:paraId="4FFC99F1" w14:textId="77777777" w:rsidR="008700C0" w:rsidRPr="00FA4BDC" w:rsidRDefault="008700C0" w:rsidP="00146CA6">
      <w:pPr>
        <w:pStyle w:val="2f2"/>
        <w:rPr>
          <w:rFonts w:ascii="方正兰亭黑简体"/>
        </w:rPr>
      </w:pPr>
      <w:proofErr w:type="gramStart"/>
      <w:r w:rsidRPr="00FA4BDC">
        <w:rPr>
          <w:rFonts w:ascii="方正兰亭黑简体" w:hint="eastAsia"/>
        </w:rPr>
        <w:t>from</w:t>
      </w:r>
      <w:proofErr w:type="gramEnd"/>
      <w:r w:rsidRPr="00FA4BDC">
        <w:rPr>
          <w:rFonts w:ascii="方正兰亭黑简体" w:hint="eastAsia"/>
        </w:rPr>
        <w:t xml:space="preserve"> sklearn.tree import DecisionTreeClassifier</w:t>
      </w:r>
    </w:p>
    <w:p w14:paraId="28AA8067" w14:textId="77777777" w:rsidR="008700C0" w:rsidRPr="00FA4BDC" w:rsidRDefault="008700C0" w:rsidP="00146CA6">
      <w:pPr>
        <w:pStyle w:val="2f2"/>
        <w:rPr>
          <w:rFonts w:ascii="方正兰亭黑简体"/>
        </w:rPr>
      </w:pPr>
      <w:r w:rsidRPr="00FA4BDC">
        <w:rPr>
          <w:rFonts w:ascii="方正兰亭黑简体" w:hint="eastAsia"/>
        </w:rPr>
        <w:t>初始化决策树模型</w:t>
      </w:r>
    </w:p>
    <w:p w14:paraId="300CBEB2" w14:textId="77777777" w:rsidR="008700C0" w:rsidRPr="00FA4BDC" w:rsidRDefault="008700C0" w:rsidP="00146CA6">
      <w:pPr>
        <w:pStyle w:val="2f2"/>
        <w:rPr>
          <w:rFonts w:ascii="方正兰亭黑简体"/>
        </w:rPr>
      </w:pPr>
      <w:proofErr w:type="gramStart"/>
      <w:r w:rsidRPr="00FA4BDC">
        <w:rPr>
          <w:rFonts w:ascii="方正兰亭黑简体" w:hint="eastAsia"/>
        </w:rPr>
        <w:t>dtree=</w:t>
      </w:r>
      <w:proofErr w:type="gramEnd"/>
      <w:r w:rsidRPr="00FA4BDC">
        <w:rPr>
          <w:rFonts w:ascii="方正兰亭黑简体" w:hint="eastAsia"/>
        </w:rPr>
        <w:t>DecisionTreeClassifier(max_depth=8, min_samples_leaf=5, random_state=42)</w:t>
      </w:r>
    </w:p>
    <w:p w14:paraId="73FC6CE1" w14:textId="77777777" w:rsidR="008700C0" w:rsidRPr="00FA4BDC" w:rsidRDefault="008700C0" w:rsidP="00146CA6">
      <w:pPr>
        <w:pStyle w:val="2f2"/>
        <w:rPr>
          <w:rFonts w:ascii="方正兰亭黑简体"/>
        </w:rPr>
      </w:pPr>
      <w:r w:rsidRPr="00FA4BDC">
        <w:rPr>
          <w:rFonts w:ascii="方正兰亭黑简体" w:hint="eastAsia"/>
        </w:rPr>
        <w:t>#训练</w:t>
      </w:r>
    </w:p>
    <w:p w14:paraId="35E9F91D" w14:textId="77777777" w:rsidR="008700C0" w:rsidRPr="00FA4BDC" w:rsidRDefault="008700C0" w:rsidP="00146CA6">
      <w:pPr>
        <w:pStyle w:val="2f2"/>
        <w:rPr>
          <w:rFonts w:ascii="方正兰亭黑简体"/>
        </w:rPr>
      </w:pPr>
      <w:proofErr w:type="gramStart"/>
      <w:r w:rsidRPr="00FA4BDC">
        <w:rPr>
          <w:rFonts w:ascii="方正兰亭黑简体" w:hint="eastAsia"/>
        </w:rPr>
        <w:t>dtree.fit(</w:t>
      </w:r>
      <w:proofErr w:type="gramEnd"/>
      <w:r w:rsidRPr="00FA4BDC">
        <w:rPr>
          <w:rFonts w:ascii="方正兰亭黑简体" w:hint="eastAsia"/>
        </w:rPr>
        <w:t>X_train,y_train_int)</w:t>
      </w:r>
    </w:p>
    <w:p w14:paraId="6C068D4C" w14:textId="77777777" w:rsidR="008700C0" w:rsidRPr="00FA4BDC" w:rsidRDefault="008700C0" w:rsidP="00146CA6">
      <w:pPr>
        <w:pStyle w:val="2f2"/>
        <w:rPr>
          <w:rFonts w:ascii="方正兰亭黑简体"/>
        </w:rPr>
      </w:pPr>
      <w:r w:rsidRPr="00FA4BDC">
        <w:rPr>
          <w:rFonts w:ascii="方正兰亭黑简体" w:hint="eastAsia"/>
        </w:rPr>
        <w:t>#训练集上的MSE</w:t>
      </w:r>
    </w:p>
    <w:p w14:paraId="52678C8D" w14:textId="77777777" w:rsidR="008700C0" w:rsidRPr="00FA4BDC" w:rsidRDefault="008700C0" w:rsidP="00146CA6">
      <w:pPr>
        <w:pStyle w:val="2f2"/>
        <w:rPr>
          <w:rFonts w:ascii="方正兰亭黑简体"/>
        </w:rPr>
      </w:pPr>
      <w:r w:rsidRPr="00FA4BDC">
        <w:rPr>
          <w:rFonts w:ascii="方正兰亭黑简体" w:hint="eastAsia"/>
        </w:rPr>
        <w:t xml:space="preserve">dtree_pred_train = </w:t>
      </w:r>
      <w:proofErr w:type="gramStart"/>
      <w:r w:rsidRPr="00FA4BDC">
        <w:rPr>
          <w:rFonts w:ascii="方正兰亭黑简体" w:hint="eastAsia"/>
        </w:rPr>
        <w:t>dtree.predict(</w:t>
      </w:r>
      <w:proofErr w:type="gramEnd"/>
      <w:r w:rsidRPr="00FA4BDC">
        <w:rPr>
          <w:rFonts w:ascii="方正兰亭黑简体" w:hint="eastAsia"/>
        </w:rPr>
        <w:t>X_train)</w:t>
      </w:r>
    </w:p>
    <w:p w14:paraId="6987E572" w14:textId="77777777" w:rsidR="008700C0" w:rsidRPr="00FA4BDC" w:rsidRDefault="008700C0" w:rsidP="00146CA6">
      <w:pPr>
        <w:pStyle w:val="2f2"/>
        <w:rPr>
          <w:rFonts w:ascii="方正兰亭黑简体"/>
        </w:rPr>
      </w:pPr>
      <w:r w:rsidRPr="00FA4BDC">
        <w:rPr>
          <w:rFonts w:ascii="方正兰亭黑简体" w:hint="eastAsia"/>
        </w:rPr>
        <w:t xml:space="preserve">dtree_mse_train = </w:t>
      </w:r>
      <w:proofErr w:type="gramStart"/>
      <w:r w:rsidRPr="00FA4BDC">
        <w:rPr>
          <w:rFonts w:ascii="方正兰亭黑简体" w:hint="eastAsia"/>
        </w:rPr>
        <w:t>dtree.score(</w:t>
      </w:r>
      <w:proofErr w:type="gramEnd"/>
      <w:r w:rsidRPr="00FA4BDC">
        <w:rPr>
          <w:rFonts w:ascii="方正兰亭黑简体" w:hint="eastAsia"/>
        </w:rPr>
        <w:t>X_train,y_train_int)</w:t>
      </w:r>
    </w:p>
    <w:p w14:paraId="1D7A39A8" w14:textId="77777777" w:rsidR="008700C0" w:rsidRPr="00FA4BDC" w:rsidRDefault="008700C0" w:rsidP="00146CA6">
      <w:pPr>
        <w:pStyle w:val="2f2"/>
        <w:rPr>
          <w:rFonts w:ascii="方正兰亭黑简体"/>
          <w:lang w:eastAsia="zh-CN"/>
        </w:rPr>
      </w:pPr>
      <w:r w:rsidRPr="00FA4BDC">
        <w:rPr>
          <w:rFonts w:ascii="方正兰亭黑简体" w:hint="eastAsia"/>
          <w:lang w:eastAsia="zh-CN"/>
        </w:rPr>
        <w:t>#输出测试集上的测试结果</w:t>
      </w:r>
    </w:p>
    <w:p w14:paraId="7502A371" w14:textId="77777777" w:rsidR="008700C0" w:rsidRPr="00FA4BDC" w:rsidRDefault="008700C0" w:rsidP="00146CA6">
      <w:pPr>
        <w:pStyle w:val="2f2"/>
        <w:rPr>
          <w:rFonts w:ascii="方正兰亭黑简体"/>
        </w:rPr>
      </w:pPr>
      <w:r w:rsidRPr="00FA4BDC">
        <w:rPr>
          <w:rFonts w:ascii="方正兰亭黑简体" w:hint="eastAsia"/>
        </w:rPr>
        <w:lastRenderedPageBreak/>
        <w:t>dtree_pred_test=</w:t>
      </w:r>
      <w:proofErr w:type="gramStart"/>
      <w:r w:rsidRPr="00FA4BDC">
        <w:rPr>
          <w:rFonts w:ascii="方正兰亭黑简体" w:hint="eastAsia"/>
        </w:rPr>
        <w:t>dtree.predict(</w:t>
      </w:r>
      <w:proofErr w:type="gramEnd"/>
      <w:r w:rsidRPr="00FA4BDC">
        <w:rPr>
          <w:rFonts w:ascii="方正兰亭黑简体" w:hint="eastAsia"/>
        </w:rPr>
        <w:t>X_test)</w:t>
      </w:r>
    </w:p>
    <w:p w14:paraId="014515D9" w14:textId="77777777" w:rsidR="008700C0" w:rsidRPr="00FA4BDC" w:rsidRDefault="008700C0" w:rsidP="00146CA6">
      <w:pPr>
        <w:pStyle w:val="2f2"/>
        <w:rPr>
          <w:rFonts w:ascii="方正兰亭黑简体"/>
        </w:rPr>
      </w:pPr>
      <w:r w:rsidRPr="00FA4BDC">
        <w:rPr>
          <w:rFonts w:ascii="方正兰亭黑简体" w:hint="eastAsia"/>
        </w:rPr>
        <w:t>dtree_mse_test =</w:t>
      </w:r>
      <w:proofErr w:type="gramStart"/>
      <w:r w:rsidRPr="00FA4BDC">
        <w:rPr>
          <w:rFonts w:ascii="方正兰亭黑简体" w:hint="eastAsia"/>
        </w:rPr>
        <w:t>dtree.score(</w:t>
      </w:r>
      <w:proofErr w:type="gramEnd"/>
      <w:r w:rsidRPr="00FA4BDC">
        <w:rPr>
          <w:rFonts w:ascii="方正兰亭黑简体" w:hint="eastAsia"/>
        </w:rPr>
        <w:t>X_test,y_test_int)</w:t>
      </w:r>
    </w:p>
    <w:p w14:paraId="5263D99B" w14:textId="77777777" w:rsidR="008700C0" w:rsidRPr="00FA4BDC" w:rsidRDefault="008700C0" w:rsidP="00146CA6">
      <w:pPr>
        <w:pStyle w:val="2f2"/>
        <w:rPr>
          <w:rFonts w:ascii="方正兰亭黑简体"/>
        </w:rPr>
      </w:pPr>
      <w:proofErr w:type="gramStart"/>
      <w:r w:rsidRPr="00FA4BDC">
        <w:rPr>
          <w:rFonts w:ascii="方正兰亭黑简体" w:hint="eastAsia"/>
        </w:rPr>
        <w:t>print(</w:t>
      </w:r>
      <w:proofErr w:type="gramEnd"/>
      <w:r w:rsidRPr="00FA4BDC">
        <w:rPr>
          <w:rFonts w:ascii="方正兰亭黑简体" w:hint="eastAsia"/>
        </w:rPr>
        <w:t>"训练集MSE：", dtree_mse_train)</w:t>
      </w:r>
    </w:p>
    <w:p w14:paraId="5B9FFCDB" w14:textId="77777777" w:rsidR="008700C0" w:rsidRPr="00FA4BDC" w:rsidRDefault="008700C0" w:rsidP="00146CA6">
      <w:pPr>
        <w:pStyle w:val="2f2"/>
        <w:rPr>
          <w:rFonts w:ascii="方正兰亭黑简体"/>
        </w:rPr>
      </w:pPr>
      <w:proofErr w:type="gramStart"/>
      <w:r w:rsidRPr="00FA4BDC">
        <w:rPr>
          <w:rFonts w:ascii="方正兰亭黑简体" w:hint="eastAsia"/>
        </w:rPr>
        <w:t>print(</w:t>
      </w:r>
      <w:proofErr w:type="gramEnd"/>
      <w:r w:rsidRPr="00FA4BDC">
        <w:rPr>
          <w:rFonts w:ascii="方正兰亭黑简体" w:hint="eastAsia"/>
        </w:rPr>
        <w:t>"测试集MSE：", dtree_mse_test)</w:t>
      </w:r>
    </w:p>
    <w:p w14:paraId="23B431EE" w14:textId="77777777" w:rsidR="008700C0" w:rsidRPr="00FA4BDC" w:rsidRDefault="008700C0" w:rsidP="008700C0">
      <w:pPr>
        <w:pStyle w:val="1e"/>
      </w:pPr>
      <w:r w:rsidRPr="00FA4BDC">
        <w:rPr>
          <w:rFonts w:hint="eastAsia"/>
        </w:rPr>
        <w:t>输出：</w:t>
      </w:r>
    </w:p>
    <w:p w14:paraId="52EC3F2B" w14:textId="77777777" w:rsidR="008700C0" w:rsidRPr="00FA4BDC" w:rsidRDefault="008700C0" w:rsidP="00146CA6">
      <w:pPr>
        <w:pStyle w:val="2f2"/>
        <w:rPr>
          <w:rFonts w:ascii="方正兰亭黑简体"/>
        </w:rPr>
      </w:pPr>
      <w:r w:rsidRPr="00FA4BDC">
        <w:rPr>
          <w:rFonts w:ascii="方正兰亭黑简体" w:hint="eastAsia"/>
        </w:rPr>
        <w:t>训练集MSE： 0.793701171875</w:t>
      </w:r>
    </w:p>
    <w:p w14:paraId="4C4027F1" w14:textId="77777777" w:rsidR="008700C0" w:rsidRPr="00FA4BDC" w:rsidRDefault="008700C0" w:rsidP="00146CA6">
      <w:pPr>
        <w:pStyle w:val="2f2"/>
        <w:rPr>
          <w:rFonts w:ascii="方正兰亭黑简体"/>
        </w:rPr>
      </w:pPr>
      <w:r w:rsidRPr="00FA4BDC">
        <w:rPr>
          <w:rFonts w:ascii="方正兰亭黑简体" w:hint="eastAsia"/>
        </w:rPr>
        <w:t>测试集MSE： 0.7890625</w:t>
      </w:r>
    </w:p>
    <w:p w14:paraId="544921CA" w14:textId="77777777" w:rsidR="008700C0" w:rsidRPr="00FA4BDC" w:rsidRDefault="008700C0" w:rsidP="008700C0">
      <w:pPr>
        <w:pStyle w:val="1e"/>
      </w:pPr>
    </w:p>
    <w:p w14:paraId="14A2290A" w14:textId="77777777" w:rsidR="008700C0" w:rsidRPr="00FA4BDC" w:rsidRDefault="008700C0" w:rsidP="008700C0">
      <w:pPr>
        <w:pStyle w:val="1e"/>
      </w:pPr>
    </w:p>
    <w:p w14:paraId="2C0D1244" w14:textId="77777777" w:rsidR="008700C0" w:rsidRPr="00FA4BDC" w:rsidRDefault="008700C0" w:rsidP="008700C0">
      <w:pPr>
        <w:pStyle w:val="1e"/>
      </w:pPr>
    </w:p>
    <w:p w14:paraId="0C8285EF" w14:textId="77777777" w:rsidR="008700C0" w:rsidRPr="00FA4BDC" w:rsidRDefault="008700C0" w:rsidP="008700C0">
      <w:pPr>
        <w:pStyle w:val="1e"/>
      </w:pPr>
    </w:p>
    <w:p w14:paraId="0658E364" w14:textId="77777777" w:rsidR="008700C0" w:rsidRPr="00FA4BDC" w:rsidRDefault="008700C0" w:rsidP="008700C0">
      <w:pPr>
        <w:pStyle w:val="1e"/>
      </w:pPr>
    </w:p>
    <w:p w14:paraId="1B182455" w14:textId="77777777" w:rsidR="008700C0" w:rsidRPr="00FA4BDC" w:rsidRDefault="008700C0" w:rsidP="008700C0">
      <w:pPr>
        <w:pStyle w:val="1e"/>
      </w:pPr>
    </w:p>
    <w:p w14:paraId="0836A2C7" w14:textId="77777777" w:rsidR="008700C0" w:rsidRPr="00FA4BDC" w:rsidRDefault="008700C0" w:rsidP="008700C0">
      <w:pPr>
        <w:pStyle w:val="1e"/>
      </w:pPr>
    </w:p>
    <w:p w14:paraId="330F743A" w14:textId="77777777" w:rsidR="008700C0" w:rsidRPr="00FA4BDC" w:rsidRDefault="008700C0" w:rsidP="008700C0">
      <w:pPr>
        <w:pStyle w:val="1e"/>
      </w:pPr>
    </w:p>
    <w:p w14:paraId="72EA96EE" w14:textId="77777777" w:rsidR="008700C0" w:rsidRPr="00FA4BDC" w:rsidRDefault="008700C0" w:rsidP="008700C0">
      <w:pPr>
        <w:pStyle w:val="1e"/>
      </w:pPr>
    </w:p>
    <w:p w14:paraId="2CAD1BB4" w14:textId="77777777" w:rsidR="008700C0" w:rsidRPr="00FA4BDC" w:rsidRDefault="008700C0" w:rsidP="008700C0">
      <w:pPr>
        <w:pStyle w:val="1e"/>
      </w:pPr>
    </w:p>
    <w:p w14:paraId="080C89F5" w14:textId="77777777" w:rsidR="008700C0" w:rsidRPr="00FA4BDC" w:rsidRDefault="008700C0" w:rsidP="008700C0">
      <w:pPr>
        <w:pStyle w:val="1e"/>
      </w:pPr>
    </w:p>
    <w:p w14:paraId="64152D01" w14:textId="77777777" w:rsidR="008700C0" w:rsidRPr="00FA4BDC" w:rsidRDefault="008700C0" w:rsidP="008700C0">
      <w:pPr>
        <w:pStyle w:val="1e"/>
      </w:pPr>
    </w:p>
    <w:p w14:paraId="1B6C77A0" w14:textId="77777777" w:rsidR="008700C0" w:rsidRPr="00FA4BDC" w:rsidRDefault="008700C0" w:rsidP="008700C0">
      <w:pPr>
        <w:pStyle w:val="1e"/>
      </w:pPr>
      <w:r w:rsidRPr="00FA4BDC">
        <w:br w:type="page"/>
      </w:r>
    </w:p>
    <w:bookmarkEnd w:id="64"/>
    <w:p w14:paraId="008285AB" w14:textId="252EA67E" w:rsidR="00B31152" w:rsidRPr="00FA4BDC" w:rsidRDefault="00B31152" w:rsidP="008700C0">
      <w:pPr>
        <w:pStyle w:val="1e"/>
        <w:rPr>
          <w:rStyle w:val="ad"/>
          <w:color w:val="auto"/>
        </w:rPr>
      </w:pPr>
    </w:p>
    <w:p w14:paraId="2265FC9A" w14:textId="106F5291" w:rsidR="00B31152" w:rsidRPr="00FA4BDC" w:rsidRDefault="00B31152" w:rsidP="00A55756">
      <w:pPr>
        <w:pStyle w:val="1"/>
        <w:numPr>
          <w:ilvl w:val="0"/>
          <w:numId w:val="4"/>
        </w:numPr>
        <w:ind w:right="442"/>
      </w:pPr>
      <w:bookmarkStart w:id="65" w:name="_Toc55223239"/>
      <w:r w:rsidRPr="00FA4BDC">
        <w:rPr>
          <w:rFonts w:hint="eastAsia"/>
        </w:rPr>
        <w:t>鸢尾花二分类实验</w:t>
      </w:r>
      <w:bookmarkEnd w:id="65"/>
    </w:p>
    <w:p w14:paraId="3D9860E9" w14:textId="77777777" w:rsidR="00B31152" w:rsidRPr="00FA4BDC" w:rsidRDefault="00B31152" w:rsidP="00D22236">
      <w:pPr>
        <w:pStyle w:val="2"/>
      </w:pPr>
      <w:bookmarkStart w:id="66" w:name="_Toc55223240"/>
      <w:r w:rsidRPr="00FA4BDC">
        <w:rPr>
          <w:rFonts w:hint="eastAsia"/>
        </w:rPr>
        <w:t>实验介绍</w:t>
      </w:r>
      <w:bookmarkEnd w:id="66"/>
    </w:p>
    <w:p w14:paraId="19CA90A1" w14:textId="77777777" w:rsidR="00B31152" w:rsidRPr="00FA4BDC" w:rsidRDefault="00B31152" w:rsidP="00A55756">
      <w:pPr>
        <w:pStyle w:val="3"/>
        <w:numPr>
          <w:ilvl w:val="2"/>
          <w:numId w:val="4"/>
        </w:numPr>
        <w:rPr>
          <w:rFonts w:ascii="方正兰亭黑简体" w:hAnsi="Times New Roman"/>
          <w:bCs/>
          <w:i/>
          <w:iCs/>
          <w:kern w:val="2"/>
          <w:sz w:val="21"/>
        </w:rPr>
      </w:pPr>
      <w:bookmarkStart w:id="67" w:name="_Toc55223241"/>
      <w:r w:rsidRPr="00FA4BDC">
        <w:rPr>
          <w:rFonts w:ascii="方正兰亭黑简体" w:hint="eastAsia"/>
        </w:rPr>
        <w:t>简介</w:t>
      </w:r>
      <w:bookmarkEnd w:id="67"/>
    </w:p>
    <w:p w14:paraId="3495E0E7" w14:textId="77777777" w:rsidR="00B31152" w:rsidRPr="00FA4BDC" w:rsidRDefault="00B31152" w:rsidP="00FA4BDC">
      <w:pPr>
        <w:pStyle w:val="1e"/>
      </w:pPr>
      <w:r w:rsidRPr="00FA4BDC">
        <w:rPr>
          <w:rFonts w:hint="eastAsia"/>
        </w:rPr>
        <w:t>逻辑回归（</w:t>
      </w:r>
      <w:r w:rsidRPr="00FA4BDC">
        <w:t>Logistic Regression</w:t>
      </w:r>
      <w:r w:rsidRPr="00FA4BDC">
        <w:t>）是机器学习</w:t>
      </w:r>
      <w:proofErr w:type="gramStart"/>
      <w:r w:rsidRPr="00FA4BDC">
        <w:t>最</w:t>
      </w:r>
      <w:proofErr w:type="gramEnd"/>
      <w:r w:rsidRPr="00FA4BDC">
        <w:t>经典的算法之一，与线性回归有很多不同，这两种回归都属于广义线性回归（</w:t>
      </w:r>
      <w:r w:rsidRPr="00FA4BDC">
        <w:t>Generalized Linear Regression</w:t>
      </w:r>
      <w:r w:rsidRPr="00FA4BDC">
        <w:t>）的范畴。逻辑回归具有如下特点：</w:t>
      </w:r>
    </w:p>
    <w:p w14:paraId="160B0B91" w14:textId="2A725A1A" w:rsidR="00B31152" w:rsidRPr="00FA4BDC" w:rsidRDefault="00B31152" w:rsidP="00B31152">
      <w:pPr>
        <w:pStyle w:val="4a"/>
      </w:pPr>
      <w:r w:rsidRPr="00FA4BDC">
        <w:t>逻辑回归对自变量分布没有要求；</w:t>
      </w:r>
    </w:p>
    <w:p w14:paraId="40C778D7" w14:textId="3D71CCC6" w:rsidR="00B31152" w:rsidRPr="00FA4BDC" w:rsidRDefault="00B31152" w:rsidP="00B31152">
      <w:pPr>
        <w:pStyle w:val="4a"/>
      </w:pPr>
      <w:r w:rsidRPr="00FA4BDC">
        <w:t>因变量是离散型变量，即分类变量；</w:t>
      </w:r>
    </w:p>
    <w:p w14:paraId="3F73AEAA" w14:textId="73BD3A48" w:rsidR="00B31152" w:rsidRPr="00FA4BDC" w:rsidRDefault="00B31152" w:rsidP="00B31152">
      <w:pPr>
        <w:pStyle w:val="4a"/>
      </w:pPr>
      <w:r w:rsidRPr="00FA4BDC">
        <w:t>逻辑回归分析的是因变量取某个值的概率与自变量的关系。</w:t>
      </w:r>
    </w:p>
    <w:p w14:paraId="652E0998" w14:textId="18603E28" w:rsidR="00B31152" w:rsidRPr="00FA4BDC" w:rsidRDefault="00B31152" w:rsidP="00B31152">
      <w:pPr>
        <w:pStyle w:val="1e"/>
      </w:pPr>
      <w:r w:rsidRPr="00FA4BDC">
        <w:rPr>
          <w:rFonts w:hint="eastAsia"/>
        </w:rPr>
        <w:t>本实验主要介绍使用</w:t>
      </w:r>
      <w:r w:rsidRPr="00FA4BDC">
        <w:t>MindSpore</w:t>
      </w:r>
      <w:r w:rsidRPr="00FA4BDC">
        <w:t>在</w:t>
      </w:r>
      <w:r w:rsidRPr="00FA4BDC">
        <w:t>2</w:t>
      </w:r>
      <w:r w:rsidRPr="00FA4BDC">
        <w:t>分类数据集上进行逻辑回归实验，分析自变量和因变量（概率）之间的关系，即求得一个概率函数。</w:t>
      </w:r>
    </w:p>
    <w:p w14:paraId="3232EF6D" w14:textId="10B38EDF" w:rsidR="00B31152" w:rsidRPr="00FA4BDC" w:rsidRDefault="00B31152" w:rsidP="00A55756">
      <w:pPr>
        <w:pStyle w:val="3"/>
        <w:numPr>
          <w:ilvl w:val="2"/>
          <w:numId w:val="4"/>
        </w:numPr>
        <w:rPr>
          <w:rFonts w:ascii="方正兰亭黑简体"/>
        </w:rPr>
      </w:pPr>
      <w:bookmarkStart w:id="68" w:name="_Toc55223242"/>
      <w:r w:rsidRPr="00FA4BDC">
        <w:rPr>
          <w:rFonts w:ascii="方正兰亭黑简体" w:hint="eastAsia"/>
        </w:rPr>
        <w:t>实验目的</w:t>
      </w:r>
      <w:bookmarkEnd w:id="68"/>
    </w:p>
    <w:p w14:paraId="6C663575" w14:textId="77777777" w:rsidR="00B31152" w:rsidRPr="00FA4BDC" w:rsidRDefault="00B31152" w:rsidP="00B31152">
      <w:pPr>
        <w:pStyle w:val="4a"/>
      </w:pPr>
      <w:r w:rsidRPr="00FA4BDC">
        <w:rPr>
          <w:rFonts w:hint="eastAsia"/>
        </w:rPr>
        <w:t>了解逻辑回归的基本概念；</w:t>
      </w:r>
    </w:p>
    <w:p w14:paraId="18B6432D" w14:textId="3E91D81C" w:rsidR="00B31152" w:rsidRPr="00FA4BDC" w:rsidRDefault="00B31152" w:rsidP="00B31152">
      <w:pPr>
        <w:pStyle w:val="4a"/>
      </w:pPr>
      <w:r w:rsidRPr="00FA4BDC">
        <w:t>了解如何使用</w:t>
      </w:r>
      <w:r w:rsidRPr="00FA4BDC">
        <w:t>MindSpore</w:t>
      </w:r>
      <w:r w:rsidRPr="00FA4BDC">
        <w:t>进行逻辑回归实验。</w:t>
      </w:r>
    </w:p>
    <w:p w14:paraId="03879B3E" w14:textId="77777777" w:rsidR="00B31152" w:rsidRPr="00FA4BDC" w:rsidRDefault="00B31152" w:rsidP="00D22236">
      <w:pPr>
        <w:pStyle w:val="2"/>
      </w:pPr>
      <w:bookmarkStart w:id="69" w:name="_Toc55223243"/>
      <w:r w:rsidRPr="00FA4BDC">
        <w:t>实验环境要求</w:t>
      </w:r>
      <w:bookmarkEnd w:id="69"/>
    </w:p>
    <w:p w14:paraId="045B5313" w14:textId="77777777" w:rsidR="00B31152" w:rsidRPr="00FA4BDC" w:rsidRDefault="00B31152" w:rsidP="00B31152">
      <w:pPr>
        <w:pStyle w:val="4a"/>
      </w:pPr>
      <w:r w:rsidRPr="00FA4BDC">
        <w:t>MindSpore 0.5.0</w:t>
      </w:r>
      <w:r w:rsidRPr="00FA4BDC">
        <w:t>（</w:t>
      </w:r>
      <w:r w:rsidRPr="00FA4BDC">
        <w:t>MindSpore</w:t>
      </w:r>
      <w:r w:rsidRPr="00FA4BDC">
        <w:t>版本会定期更新，本指导也会定期刷新，与版本配套）；</w:t>
      </w:r>
    </w:p>
    <w:p w14:paraId="3E8EA032" w14:textId="77777777" w:rsidR="00B31152" w:rsidRPr="00FA4BDC" w:rsidRDefault="00B31152" w:rsidP="00B31152">
      <w:pPr>
        <w:pStyle w:val="4a"/>
      </w:pPr>
      <w:r w:rsidRPr="00FA4BDC">
        <w:t>华为云</w:t>
      </w:r>
      <w:r w:rsidRPr="00FA4BDC">
        <w:t>ModelArts</w:t>
      </w:r>
      <w:r w:rsidRPr="00FA4BDC">
        <w:t>（控制台左上角选择</w:t>
      </w:r>
      <w:r w:rsidRPr="00FA4BDC">
        <w:t>“</w:t>
      </w:r>
      <w:r w:rsidRPr="00FA4BDC">
        <w:t>华北</w:t>
      </w:r>
      <w:r w:rsidRPr="00FA4BDC">
        <w:t>-</w:t>
      </w:r>
      <w:r w:rsidRPr="00FA4BDC">
        <w:t>北京四</w:t>
      </w:r>
      <w:r w:rsidRPr="00FA4BDC">
        <w:t>”</w:t>
      </w:r>
      <w:r w:rsidRPr="00FA4BDC">
        <w:t>）</w:t>
      </w:r>
      <w:r w:rsidRPr="00FA4BDC">
        <w:rPr>
          <w:rFonts w:hint="eastAsia"/>
        </w:rPr>
        <w:t>：</w:t>
      </w:r>
      <w:r w:rsidRPr="00FA4BDC">
        <w:t>ModelArts</w:t>
      </w:r>
      <w:r w:rsidRPr="00FA4BDC">
        <w:t>是华为云提供的面向开发者的一站式</w:t>
      </w:r>
      <w:r w:rsidRPr="00FA4BDC">
        <w:t>AI</w:t>
      </w:r>
      <w:r w:rsidRPr="00FA4BDC">
        <w:t>开发平台，集成了</w:t>
      </w:r>
      <w:r w:rsidRPr="00FA4BDC">
        <w:rPr>
          <w:rFonts w:ascii="宋体" w:eastAsia="宋体" w:hAnsi="宋体" w:cs="宋体" w:hint="eastAsia"/>
        </w:rPr>
        <w:t>昇</w:t>
      </w:r>
      <w:r w:rsidRPr="00FA4BDC">
        <w:rPr>
          <w:rFonts w:ascii="方正兰亭黑简体" w:hAnsi="方正兰亭黑简体" w:cs="方正兰亭黑简体" w:hint="eastAsia"/>
        </w:rPr>
        <w:t>腾</w:t>
      </w:r>
      <w:r w:rsidRPr="00FA4BDC">
        <w:t>AI</w:t>
      </w:r>
      <w:r w:rsidRPr="00FA4BDC">
        <w:t>处理器资源池，用户可以在该平台下体验</w:t>
      </w:r>
      <w:r w:rsidRPr="00FA4BDC">
        <w:t>MindSpore</w:t>
      </w:r>
      <w:r w:rsidRPr="00FA4BDC">
        <w:t>。</w:t>
      </w:r>
    </w:p>
    <w:p w14:paraId="00A48306" w14:textId="18BEA5D9" w:rsidR="00B31152" w:rsidRPr="00FA4BDC" w:rsidRDefault="00B31152" w:rsidP="00D22236">
      <w:pPr>
        <w:pStyle w:val="2"/>
      </w:pPr>
      <w:bookmarkStart w:id="70" w:name="_Toc55223244"/>
      <w:r w:rsidRPr="00FA4BDC">
        <w:lastRenderedPageBreak/>
        <w:t>实验总体设计</w:t>
      </w:r>
      <w:bookmarkEnd w:id="70"/>
    </w:p>
    <w:p w14:paraId="42431D06" w14:textId="77777777" w:rsidR="00B31152" w:rsidRPr="00FA4BDC" w:rsidRDefault="00B31152" w:rsidP="00B31152">
      <w:pPr>
        <w:pStyle w:val="1e"/>
      </w:pPr>
      <w:r w:rsidRPr="00FA4BDC">
        <w:rPr>
          <w:rFonts w:hint="eastAsia"/>
          <w:noProof/>
        </w:rPr>
        <w:drawing>
          <wp:inline distT="0" distB="0" distL="0" distR="0" wp14:anchorId="3B9625F8" wp14:editId="2CBDE180">
            <wp:extent cx="5486400" cy="1193800"/>
            <wp:effectExtent l="0" t="0" r="19050" b="0"/>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7AD04C94" w14:textId="6270E181" w:rsidR="00FA4BDC" w:rsidRDefault="00FA4BDC" w:rsidP="00D22236">
      <w:pPr>
        <w:pStyle w:val="2"/>
        <w:rPr>
          <w:rStyle w:val="ad"/>
          <w:color w:val="auto"/>
        </w:rPr>
      </w:pPr>
      <w:bookmarkStart w:id="71" w:name="_Toc55223245"/>
      <w:r>
        <w:rPr>
          <w:rStyle w:val="ad"/>
          <w:color w:val="auto"/>
        </w:rPr>
        <w:t>实验过程</w:t>
      </w:r>
      <w:bookmarkEnd w:id="71"/>
    </w:p>
    <w:p w14:paraId="52F4F414" w14:textId="77777777" w:rsidR="00922C66" w:rsidRDefault="00922C66" w:rsidP="00922C66">
      <w:pPr>
        <w:pStyle w:val="3"/>
      </w:pPr>
      <w:bookmarkStart w:id="72" w:name="_Toc55223246"/>
      <w:r w:rsidRPr="00FA4BDC">
        <w:rPr>
          <w:rFonts w:hint="eastAsia"/>
        </w:rPr>
        <w:t>数据准备</w:t>
      </w:r>
      <w:bookmarkEnd w:id="72"/>
    </w:p>
    <w:p w14:paraId="1A449456" w14:textId="77777777" w:rsidR="00922C66" w:rsidRDefault="00922C66" w:rsidP="00922C66">
      <w:pPr>
        <w:pStyle w:val="30"/>
      </w:pPr>
      <w:r>
        <w:t>下载数据</w:t>
      </w:r>
    </w:p>
    <w:p w14:paraId="53FB5E63" w14:textId="77777777" w:rsidR="00922C66" w:rsidRDefault="00922C66" w:rsidP="00922C66">
      <w:pPr>
        <w:pStyle w:val="1e"/>
      </w:pPr>
      <w:r>
        <w:t>Iris</w:t>
      </w:r>
      <w:r>
        <w:t>数据集是模式识别最著名的数据集之一。数据集包含</w:t>
      </w:r>
      <w:r>
        <w:t>3</w:t>
      </w:r>
      <w:r>
        <w:t>类，每类</w:t>
      </w:r>
      <w:r>
        <w:t>50</w:t>
      </w:r>
      <w:r>
        <w:t>个实例，其中</w:t>
      </w:r>
      <w:proofErr w:type="gramStart"/>
      <w:r>
        <w:t>每个类都涉及</w:t>
      </w:r>
      <w:proofErr w:type="gramEnd"/>
      <w:r>
        <w:t>一种鸢尾植物。</w:t>
      </w:r>
      <w:r>
        <w:t xml:space="preserve"> </w:t>
      </w:r>
      <w:r>
        <w:t>第一类与后两类可线性分离，后两类之间不能线性分离，所以本实验取前两类数据，做一个</w:t>
      </w:r>
      <w:r>
        <w:t>2</w:t>
      </w:r>
      <w:r>
        <w:t>分类数据集。</w:t>
      </w:r>
    </w:p>
    <w:p w14:paraId="6D60F02D" w14:textId="77777777" w:rsidR="00922C66" w:rsidRDefault="00922C66" w:rsidP="00922C66">
      <w:pPr>
        <w:pStyle w:val="1e"/>
      </w:pPr>
      <w:r>
        <w:t>Iris</w:t>
      </w:r>
      <w:r>
        <w:t>数据集的官网：</w:t>
      </w:r>
      <w:r>
        <w:t>[Iris Data Set](http://archive.ics.uci.edu/ml/datasets/Iris)</w:t>
      </w:r>
      <w:r>
        <w:t>。</w:t>
      </w:r>
    </w:p>
    <w:p w14:paraId="3AEAE3FC" w14:textId="77777777" w:rsidR="00922C66" w:rsidRDefault="00922C66" w:rsidP="00922C66">
      <w:pPr>
        <w:pStyle w:val="4a"/>
      </w:pPr>
      <w:r>
        <w:t>方式</w:t>
      </w:r>
      <w:proofErr w:type="gramStart"/>
      <w:r>
        <w:t>一</w:t>
      </w:r>
      <w:proofErr w:type="gramEnd"/>
      <w:r>
        <w:t>，从</w:t>
      </w:r>
      <w:r>
        <w:t>Iris</w:t>
      </w:r>
      <w:r>
        <w:t>数据</w:t>
      </w:r>
      <w:proofErr w:type="gramStart"/>
      <w:r>
        <w:t>集官网下载</w:t>
      </w:r>
      <w:proofErr w:type="gramEnd"/>
      <w:r>
        <w:t>[iris.data</w:t>
      </w:r>
      <w:r>
        <w:t>文件</w:t>
      </w:r>
      <w:r>
        <w:t>](http://archive.ics.uci.edu/ml/machine-learning-databases/iris/iris.data)</w:t>
      </w:r>
      <w:r>
        <w:t>。</w:t>
      </w:r>
    </w:p>
    <w:p w14:paraId="60391B47" w14:textId="77777777" w:rsidR="00922C66" w:rsidRDefault="00922C66" w:rsidP="00922C66">
      <w:pPr>
        <w:pStyle w:val="4a"/>
      </w:pPr>
      <w:r>
        <w:t>方式二，从华为云</w:t>
      </w:r>
      <w:r>
        <w:t>OBS</w:t>
      </w:r>
      <w:r>
        <w:t>中下载</w:t>
      </w:r>
      <w:r>
        <w:t>[iris.data</w:t>
      </w:r>
      <w:r>
        <w:t>文件</w:t>
      </w:r>
      <w:r>
        <w:t>](https://share-course.obs.cn-north-4.myhuaweicloud.com/dataset/iris.data)</w:t>
      </w:r>
      <w:r>
        <w:t>。</w:t>
      </w:r>
    </w:p>
    <w:p w14:paraId="09D85FBE" w14:textId="77777777" w:rsidR="00922C66" w:rsidRDefault="00922C66" w:rsidP="00922C66">
      <w:pPr>
        <w:pStyle w:val="1e"/>
      </w:pPr>
    </w:p>
    <w:p w14:paraId="4CDDB38B" w14:textId="77777777" w:rsidR="00922C66" w:rsidRDefault="00922C66" w:rsidP="00922C66">
      <w:pPr>
        <w:pStyle w:val="1e"/>
      </w:pPr>
      <w:r>
        <w:rPr>
          <w:rFonts w:hint="eastAsia"/>
        </w:rPr>
        <w:t>每个样本含有</w:t>
      </w:r>
      <w:r>
        <w:t>4</w:t>
      </w:r>
      <w:r>
        <w:t>个数值属性和一个类别属性：</w:t>
      </w:r>
    </w:p>
    <w:p w14:paraId="703DCC30" w14:textId="77777777" w:rsidR="00922C66" w:rsidRDefault="00922C66" w:rsidP="00922C66">
      <w:pPr>
        <w:pStyle w:val="1e"/>
      </w:pPr>
      <w:r>
        <w:t xml:space="preserve">1. </w:t>
      </w:r>
      <w:proofErr w:type="gramStart"/>
      <w:r>
        <w:t>sepal</w:t>
      </w:r>
      <w:proofErr w:type="gramEnd"/>
      <w:r>
        <w:t xml:space="preserve"> length in cm</w:t>
      </w:r>
    </w:p>
    <w:p w14:paraId="0DCF2E79" w14:textId="77777777" w:rsidR="00922C66" w:rsidRDefault="00922C66" w:rsidP="00922C66">
      <w:pPr>
        <w:pStyle w:val="1e"/>
      </w:pPr>
      <w:r>
        <w:t xml:space="preserve">2. </w:t>
      </w:r>
      <w:proofErr w:type="gramStart"/>
      <w:r>
        <w:t>sepal</w:t>
      </w:r>
      <w:proofErr w:type="gramEnd"/>
      <w:r>
        <w:t xml:space="preserve"> width in cm</w:t>
      </w:r>
    </w:p>
    <w:p w14:paraId="6036941F" w14:textId="77777777" w:rsidR="00922C66" w:rsidRDefault="00922C66" w:rsidP="00922C66">
      <w:pPr>
        <w:pStyle w:val="1e"/>
      </w:pPr>
      <w:r>
        <w:t xml:space="preserve">3. </w:t>
      </w:r>
      <w:proofErr w:type="gramStart"/>
      <w:r>
        <w:t>petal</w:t>
      </w:r>
      <w:proofErr w:type="gramEnd"/>
      <w:r>
        <w:t xml:space="preserve"> length in cm</w:t>
      </w:r>
    </w:p>
    <w:p w14:paraId="28DD63FF" w14:textId="77777777" w:rsidR="00922C66" w:rsidRDefault="00922C66" w:rsidP="00922C66">
      <w:pPr>
        <w:pStyle w:val="1e"/>
      </w:pPr>
      <w:r>
        <w:t xml:space="preserve">4. </w:t>
      </w:r>
      <w:proofErr w:type="gramStart"/>
      <w:r>
        <w:t>petal</w:t>
      </w:r>
      <w:proofErr w:type="gramEnd"/>
      <w:r>
        <w:t xml:space="preserve"> width in cm</w:t>
      </w:r>
    </w:p>
    <w:p w14:paraId="5051F558" w14:textId="77777777" w:rsidR="00922C66" w:rsidRDefault="00922C66" w:rsidP="00922C66">
      <w:pPr>
        <w:pStyle w:val="1e"/>
      </w:pPr>
      <w:r>
        <w:t xml:space="preserve">5. </w:t>
      </w:r>
      <w:proofErr w:type="gramStart"/>
      <w:r>
        <w:t>class</w:t>
      </w:r>
      <w:proofErr w:type="gramEnd"/>
      <w:r>
        <w:t xml:space="preserve">: </w:t>
      </w:r>
    </w:p>
    <w:p w14:paraId="733E0449" w14:textId="77777777" w:rsidR="00922C66" w:rsidRDefault="00922C66" w:rsidP="00922C66">
      <w:pPr>
        <w:pStyle w:val="1e"/>
      </w:pPr>
      <w:r>
        <w:t xml:space="preserve">    - Iris Setosa</w:t>
      </w:r>
    </w:p>
    <w:p w14:paraId="2D376420" w14:textId="77777777" w:rsidR="00922C66" w:rsidRDefault="00922C66" w:rsidP="00922C66">
      <w:pPr>
        <w:pStyle w:val="1e"/>
      </w:pPr>
      <w:r>
        <w:t xml:space="preserve">    - Iris Versicolour</w:t>
      </w:r>
    </w:p>
    <w:p w14:paraId="4108DFFD" w14:textId="77777777" w:rsidR="00922C66" w:rsidRDefault="00922C66" w:rsidP="00922C66">
      <w:pPr>
        <w:pStyle w:val="1e"/>
      </w:pPr>
      <w:r>
        <w:t xml:space="preserve">    - Iris Virginica</w:t>
      </w:r>
    </w:p>
    <w:p w14:paraId="0C85C7E0" w14:textId="77777777" w:rsidR="00922C66" w:rsidRDefault="00922C66" w:rsidP="00922C66">
      <w:pPr>
        <w:pStyle w:val="1e"/>
      </w:pPr>
    </w:p>
    <w:p w14:paraId="0351A37C" w14:textId="77777777" w:rsidR="00922C66" w:rsidRDefault="00922C66" w:rsidP="00922C66">
      <w:pPr>
        <w:pStyle w:val="1e"/>
      </w:pPr>
      <w:r>
        <w:rPr>
          <w:rFonts w:hint="eastAsia"/>
        </w:rPr>
        <w:t>概括统计：</w:t>
      </w:r>
    </w:p>
    <w:p w14:paraId="19C8D066" w14:textId="3242BC14" w:rsidR="00922C66" w:rsidRDefault="00922C66" w:rsidP="00922C66">
      <w:pPr>
        <w:pStyle w:val="1e"/>
        <w:ind w:left="0"/>
      </w:pPr>
    </w:p>
    <w:p w14:paraId="47EF86FC" w14:textId="77777777" w:rsidR="00922C66" w:rsidRDefault="00922C66" w:rsidP="00922C66">
      <w:pPr>
        <w:pStyle w:val="1e"/>
      </w:pPr>
      <w:r>
        <w:t xml:space="preserve">                 </w:t>
      </w:r>
      <w:proofErr w:type="gramStart"/>
      <w:r>
        <w:t>Min  Max</w:t>
      </w:r>
      <w:proofErr w:type="gramEnd"/>
      <w:r>
        <w:t xml:space="preserve">   Mean    SD   Class Correlation</w:t>
      </w:r>
    </w:p>
    <w:p w14:paraId="4B1A58A6" w14:textId="77777777" w:rsidR="00922C66" w:rsidRDefault="00922C66" w:rsidP="00922C66">
      <w:pPr>
        <w:pStyle w:val="1e"/>
      </w:pPr>
      <w:r>
        <w:t xml:space="preserve">   </w:t>
      </w:r>
      <w:proofErr w:type="gramStart"/>
      <w:r>
        <w:t>sepal</w:t>
      </w:r>
      <w:proofErr w:type="gramEnd"/>
      <w:r>
        <w:t xml:space="preserve"> length: 4.3  7.9   5.84  0.83    0.7826   </w:t>
      </w:r>
    </w:p>
    <w:p w14:paraId="4CC7AFBF" w14:textId="77777777" w:rsidR="00922C66" w:rsidRDefault="00922C66" w:rsidP="00922C66">
      <w:pPr>
        <w:pStyle w:val="1e"/>
      </w:pPr>
      <w:r>
        <w:lastRenderedPageBreak/>
        <w:t xml:space="preserve">    </w:t>
      </w:r>
      <w:proofErr w:type="gramStart"/>
      <w:r>
        <w:t>sepal</w:t>
      </w:r>
      <w:proofErr w:type="gramEnd"/>
      <w:r>
        <w:t xml:space="preserve"> width: 2.0  4.4   3.05  0.43   -0.4194</w:t>
      </w:r>
    </w:p>
    <w:p w14:paraId="23AE0B41" w14:textId="77777777" w:rsidR="00922C66" w:rsidRDefault="00922C66" w:rsidP="00922C66">
      <w:pPr>
        <w:pStyle w:val="1e"/>
      </w:pPr>
      <w:r>
        <w:t xml:space="preserve">   </w:t>
      </w:r>
      <w:proofErr w:type="gramStart"/>
      <w:r>
        <w:t>petal</w:t>
      </w:r>
      <w:proofErr w:type="gramEnd"/>
      <w:r>
        <w:t xml:space="preserve"> length: 1.0  6.9   3.76  1.76    0.9490  (high!)</w:t>
      </w:r>
    </w:p>
    <w:p w14:paraId="66F2806C" w14:textId="77777777" w:rsidR="00922C66" w:rsidRDefault="00922C66" w:rsidP="00922C66">
      <w:pPr>
        <w:pStyle w:val="1e"/>
      </w:pPr>
      <w:r>
        <w:t xml:space="preserve">    </w:t>
      </w:r>
      <w:proofErr w:type="gramStart"/>
      <w:r>
        <w:t>petal</w:t>
      </w:r>
      <w:proofErr w:type="gramEnd"/>
      <w:r>
        <w:t xml:space="preserve"> width: 0.1  2.5   1.20  0.76    0.95</w:t>
      </w:r>
      <w:bookmarkStart w:id="73" w:name="_GoBack"/>
      <w:bookmarkEnd w:id="73"/>
      <w:r>
        <w:t>65  (high!)</w:t>
      </w:r>
    </w:p>
    <w:p w14:paraId="003597D7" w14:textId="77777777" w:rsidR="00922C66" w:rsidRPr="00FA4BDC" w:rsidRDefault="00922C66" w:rsidP="00922C66">
      <w:pPr>
        <w:pStyle w:val="30"/>
      </w:pPr>
      <w:r>
        <w:rPr>
          <w:rFonts w:hint="eastAsia"/>
        </w:rPr>
        <w:t>上传数据到</w:t>
      </w:r>
      <w:r>
        <w:rPr>
          <w:rFonts w:hint="eastAsia"/>
        </w:rPr>
        <w:t>OBS</w:t>
      </w:r>
    </w:p>
    <w:p w14:paraId="230EB619" w14:textId="77777777" w:rsidR="00922C66" w:rsidRDefault="00922C66" w:rsidP="00922C66">
      <w:pPr>
        <w:pStyle w:val="1e"/>
      </w:pPr>
      <w:r w:rsidRPr="00FA4BDC">
        <w:rPr>
          <w:rFonts w:hint="eastAsia"/>
        </w:rPr>
        <w:t>点击新建的</w:t>
      </w:r>
      <w:r w:rsidRPr="00FA4BDC">
        <w:t>OBS</w:t>
      </w:r>
      <w:r w:rsidRPr="00FA4BDC">
        <w:t>桶名，通过</w:t>
      </w:r>
      <w:r w:rsidRPr="00FA4BDC">
        <w:t>“</w:t>
      </w:r>
      <w:r>
        <w:t>上传</w:t>
      </w:r>
      <w:r w:rsidRPr="00FA4BDC">
        <w:t>”</w:t>
      </w:r>
      <w:r w:rsidRPr="00FA4BDC">
        <w:t>、</w:t>
      </w:r>
      <w:r w:rsidRPr="00FA4BDC">
        <w:t>“</w:t>
      </w:r>
      <w:r w:rsidRPr="00FA4BDC">
        <w:t>新建文件夹</w:t>
      </w:r>
      <w:r w:rsidRPr="00FA4BDC">
        <w:t>”</w:t>
      </w:r>
      <w:r w:rsidRPr="00FA4BDC">
        <w:t>等功能，将数据集上传到</w:t>
      </w:r>
      <w:r w:rsidRPr="00FA4BDC">
        <w:t>OBS</w:t>
      </w:r>
      <w:r w:rsidRPr="00FA4BDC">
        <w:t>桶中。</w:t>
      </w:r>
    </w:p>
    <w:p w14:paraId="066CB042" w14:textId="77777777" w:rsidR="00922C66" w:rsidRDefault="00922C66" w:rsidP="00922C66">
      <w:pPr>
        <w:pStyle w:val="1e"/>
      </w:pPr>
      <w:r>
        <w:rPr>
          <w:noProof/>
        </w:rPr>
        <w:drawing>
          <wp:inline distT="0" distB="0" distL="0" distR="0" wp14:anchorId="65FD7F12" wp14:editId="4900B72C">
            <wp:extent cx="4395861" cy="2313779"/>
            <wp:effectExtent l="0" t="0" r="508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06679" cy="2319473"/>
                    </a:xfrm>
                    <a:prstGeom prst="rect">
                      <a:avLst/>
                    </a:prstGeom>
                  </pic:spPr>
                </pic:pic>
              </a:graphicData>
            </a:graphic>
          </wp:inline>
        </w:drawing>
      </w:r>
    </w:p>
    <w:p w14:paraId="12B2874E" w14:textId="77777777" w:rsidR="00922C66" w:rsidRDefault="00922C66" w:rsidP="00922C66">
      <w:pPr>
        <w:pStyle w:val="9"/>
      </w:pPr>
      <w:r>
        <w:rPr>
          <w:rFonts w:hint="eastAsia"/>
        </w:rPr>
        <w:t>上传数据集到</w:t>
      </w:r>
      <w:r>
        <w:rPr>
          <w:rFonts w:hint="eastAsia"/>
        </w:rPr>
        <w:t>OBS</w:t>
      </w:r>
    </w:p>
    <w:p w14:paraId="59B9AA01" w14:textId="047D2060" w:rsidR="001940B2" w:rsidRDefault="001940B2" w:rsidP="002E26EC">
      <w:pPr>
        <w:pStyle w:val="3"/>
        <w:rPr>
          <w:lang w:eastAsia="zh-CN"/>
        </w:rPr>
      </w:pPr>
      <w:bookmarkStart w:id="74" w:name="_Toc55223247"/>
      <w:r>
        <w:rPr>
          <w:rFonts w:hint="eastAsia"/>
          <w:lang w:eastAsia="zh-CN"/>
        </w:rPr>
        <w:t>数据读取与处理</w:t>
      </w:r>
      <w:bookmarkEnd w:id="74"/>
    </w:p>
    <w:p w14:paraId="795FEFA1" w14:textId="42BBC0DB" w:rsidR="00B31152" w:rsidRDefault="002E26EC" w:rsidP="001940B2">
      <w:pPr>
        <w:pStyle w:val="30"/>
      </w:pPr>
      <w:r w:rsidRPr="002E26EC">
        <w:rPr>
          <w:rFonts w:hint="eastAsia"/>
        </w:rPr>
        <w:t>导入</w:t>
      </w:r>
      <w:r w:rsidRPr="002E26EC">
        <w:t>MindSpore</w:t>
      </w:r>
      <w:r w:rsidRPr="002E26EC">
        <w:t>模块和辅助模块</w:t>
      </w:r>
    </w:p>
    <w:p w14:paraId="0E6D7D99" w14:textId="77777777" w:rsidR="002E26EC" w:rsidRDefault="002E26EC" w:rsidP="002E26EC">
      <w:pPr>
        <w:pStyle w:val="2f2"/>
      </w:pPr>
      <w:proofErr w:type="gramStart"/>
      <w:r>
        <w:t>import</w:t>
      </w:r>
      <w:proofErr w:type="gramEnd"/>
      <w:r>
        <w:t xml:space="preserve"> os</w:t>
      </w:r>
    </w:p>
    <w:p w14:paraId="1978056A" w14:textId="77777777" w:rsidR="002E26EC" w:rsidRDefault="002E26EC" w:rsidP="002E26EC">
      <w:pPr>
        <w:pStyle w:val="2f2"/>
      </w:pPr>
      <w:r>
        <w:t xml:space="preserve"># </w:t>
      </w:r>
      <w:proofErr w:type="gramStart"/>
      <w:r>
        <w:t>os.environ[</w:t>
      </w:r>
      <w:proofErr w:type="gramEnd"/>
      <w:r>
        <w:t>'DEVICE_ID'] = '6'</w:t>
      </w:r>
    </w:p>
    <w:p w14:paraId="2C747B24" w14:textId="77777777" w:rsidR="002E26EC" w:rsidRDefault="002E26EC" w:rsidP="002E26EC">
      <w:pPr>
        <w:pStyle w:val="2f2"/>
      </w:pPr>
      <w:proofErr w:type="gramStart"/>
      <w:r>
        <w:t>import</w:t>
      </w:r>
      <w:proofErr w:type="gramEnd"/>
      <w:r>
        <w:t xml:space="preserve"> csv</w:t>
      </w:r>
    </w:p>
    <w:p w14:paraId="0BA4E06F" w14:textId="77777777" w:rsidR="002E26EC" w:rsidRDefault="002E26EC" w:rsidP="002E26EC">
      <w:pPr>
        <w:pStyle w:val="2f2"/>
      </w:pPr>
      <w:proofErr w:type="gramStart"/>
      <w:r>
        <w:t>import</w:t>
      </w:r>
      <w:proofErr w:type="gramEnd"/>
      <w:r>
        <w:t xml:space="preserve"> numpy as np</w:t>
      </w:r>
    </w:p>
    <w:p w14:paraId="4F42B952" w14:textId="77777777" w:rsidR="002E26EC" w:rsidRDefault="002E26EC" w:rsidP="002E26EC">
      <w:pPr>
        <w:pStyle w:val="2f2"/>
      </w:pPr>
    </w:p>
    <w:p w14:paraId="4DCC6511" w14:textId="77777777" w:rsidR="002E26EC" w:rsidRDefault="002E26EC" w:rsidP="002E26EC">
      <w:pPr>
        <w:pStyle w:val="2f2"/>
      </w:pPr>
      <w:proofErr w:type="gramStart"/>
      <w:r>
        <w:t>import</w:t>
      </w:r>
      <w:proofErr w:type="gramEnd"/>
      <w:r>
        <w:t xml:space="preserve"> mindspore as ms</w:t>
      </w:r>
    </w:p>
    <w:p w14:paraId="354E14B1" w14:textId="77777777" w:rsidR="002E26EC" w:rsidRDefault="002E26EC" w:rsidP="002E26EC">
      <w:pPr>
        <w:pStyle w:val="2f2"/>
      </w:pPr>
      <w:proofErr w:type="gramStart"/>
      <w:r>
        <w:t>from</w:t>
      </w:r>
      <w:proofErr w:type="gramEnd"/>
      <w:r>
        <w:t xml:space="preserve"> mindspore import nn</w:t>
      </w:r>
    </w:p>
    <w:p w14:paraId="0F7CAA23" w14:textId="77777777" w:rsidR="002E26EC" w:rsidRDefault="002E26EC" w:rsidP="002E26EC">
      <w:pPr>
        <w:pStyle w:val="2f2"/>
      </w:pPr>
      <w:proofErr w:type="gramStart"/>
      <w:r>
        <w:t>from</w:t>
      </w:r>
      <w:proofErr w:type="gramEnd"/>
      <w:r>
        <w:t xml:space="preserve"> mindspore import context</w:t>
      </w:r>
    </w:p>
    <w:p w14:paraId="3C97C068" w14:textId="77777777" w:rsidR="002E26EC" w:rsidRDefault="002E26EC" w:rsidP="002E26EC">
      <w:pPr>
        <w:pStyle w:val="2f2"/>
      </w:pPr>
      <w:proofErr w:type="gramStart"/>
      <w:r>
        <w:t>from</w:t>
      </w:r>
      <w:proofErr w:type="gramEnd"/>
      <w:r>
        <w:t xml:space="preserve"> mindspore import dataset</w:t>
      </w:r>
    </w:p>
    <w:p w14:paraId="24BD1865" w14:textId="77777777" w:rsidR="002E26EC" w:rsidRDefault="002E26EC" w:rsidP="002E26EC">
      <w:pPr>
        <w:pStyle w:val="2f2"/>
      </w:pPr>
      <w:proofErr w:type="gramStart"/>
      <w:r>
        <w:t>from</w:t>
      </w:r>
      <w:proofErr w:type="gramEnd"/>
      <w:r>
        <w:t xml:space="preserve"> mindspore.train.callback import LossMonitor</w:t>
      </w:r>
    </w:p>
    <w:p w14:paraId="055DA087" w14:textId="77777777" w:rsidR="002E26EC" w:rsidRDefault="002E26EC" w:rsidP="002E26EC">
      <w:pPr>
        <w:pStyle w:val="2f2"/>
      </w:pPr>
      <w:proofErr w:type="gramStart"/>
      <w:r>
        <w:t>from</w:t>
      </w:r>
      <w:proofErr w:type="gramEnd"/>
      <w:r>
        <w:t xml:space="preserve"> mindspore.common.api import ms_function</w:t>
      </w:r>
    </w:p>
    <w:p w14:paraId="73E4199B" w14:textId="77777777" w:rsidR="002E26EC" w:rsidRDefault="002E26EC" w:rsidP="002E26EC">
      <w:pPr>
        <w:pStyle w:val="2f2"/>
      </w:pPr>
      <w:proofErr w:type="gramStart"/>
      <w:r>
        <w:t>from</w:t>
      </w:r>
      <w:proofErr w:type="gramEnd"/>
      <w:r>
        <w:t xml:space="preserve"> mindspore.ops import operations as P</w:t>
      </w:r>
    </w:p>
    <w:p w14:paraId="10B742DA" w14:textId="77777777" w:rsidR="002E26EC" w:rsidRDefault="002E26EC" w:rsidP="002E26EC">
      <w:pPr>
        <w:pStyle w:val="2f2"/>
      </w:pPr>
    </w:p>
    <w:p w14:paraId="25FA4B13" w14:textId="618C5C44" w:rsidR="002E26EC" w:rsidRDefault="002E26EC" w:rsidP="002E26EC">
      <w:pPr>
        <w:pStyle w:val="2f2"/>
      </w:pPr>
      <w:r>
        <w:t>context.set_</w:t>
      </w:r>
      <w:proofErr w:type="gramStart"/>
      <w:r>
        <w:t>context(</w:t>
      </w:r>
      <w:proofErr w:type="gramEnd"/>
      <w:r>
        <w:t>mode=context.GRAPH_MODE, device_target="Ascend")</w:t>
      </w:r>
    </w:p>
    <w:p w14:paraId="60BC89F2" w14:textId="19F2ECA6" w:rsidR="002E26EC" w:rsidRDefault="002E26EC" w:rsidP="001940B2">
      <w:pPr>
        <w:pStyle w:val="30"/>
      </w:pPr>
      <w:r w:rsidRPr="002E26EC">
        <w:rPr>
          <w:rFonts w:hint="eastAsia"/>
        </w:rPr>
        <w:t>读取</w:t>
      </w:r>
      <w:r w:rsidRPr="002E26EC">
        <w:t>Iris</w:t>
      </w:r>
      <w:r w:rsidRPr="002E26EC">
        <w:t>数据集，并查看部分数据</w:t>
      </w:r>
    </w:p>
    <w:p w14:paraId="6677D9DB" w14:textId="77777777" w:rsidR="002E26EC" w:rsidRDefault="002E26EC" w:rsidP="002E26EC">
      <w:pPr>
        <w:pStyle w:val="2f2"/>
      </w:pPr>
      <w:proofErr w:type="gramStart"/>
      <w:r>
        <w:t>with</w:t>
      </w:r>
      <w:proofErr w:type="gramEnd"/>
      <w:r>
        <w:t xml:space="preserve"> open('iris.data') as csv_file:</w:t>
      </w:r>
    </w:p>
    <w:p w14:paraId="1EED8DBD" w14:textId="77777777" w:rsidR="002E26EC" w:rsidRDefault="002E26EC" w:rsidP="002E26EC">
      <w:pPr>
        <w:pStyle w:val="2f2"/>
      </w:pPr>
      <w:r>
        <w:t xml:space="preserve">    </w:t>
      </w:r>
      <w:proofErr w:type="gramStart"/>
      <w:r>
        <w:t>data</w:t>
      </w:r>
      <w:proofErr w:type="gramEnd"/>
      <w:r>
        <w:t xml:space="preserve"> = list(csv.reader(csv_file, delimiter=','))</w:t>
      </w:r>
    </w:p>
    <w:p w14:paraId="37ABA928" w14:textId="1A6343B6" w:rsidR="002E26EC" w:rsidRDefault="002E26EC" w:rsidP="002E26EC">
      <w:pPr>
        <w:pStyle w:val="2f2"/>
        <w:rPr>
          <w:lang w:eastAsia="zh-CN"/>
        </w:rPr>
      </w:pPr>
      <w:proofErr w:type="gramStart"/>
      <w:r>
        <w:t>print(</w:t>
      </w:r>
      <w:proofErr w:type="gramEnd"/>
      <w:r>
        <w:t xml:space="preserve">data[40:60]) # </w:t>
      </w:r>
      <w:r>
        <w:t>打印部分数据</w:t>
      </w:r>
    </w:p>
    <w:p w14:paraId="3B58532B" w14:textId="3FA0F4D5" w:rsidR="002E26EC" w:rsidRDefault="002E26EC" w:rsidP="001940B2">
      <w:pPr>
        <w:pStyle w:val="30"/>
      </w:pPr>
      <w:r>
        <w:rPr>
          <w:rFonts w:hint="eastAsia"/>
        </w:rPr>
        <w:lastRenderedPageBreak/>
        <w:t>抽取样本</w:t>
      </w:r>
    </w:p>
    <w:p w14:paraId="3E1B4826" w14:textId="6128A7B6" w:rsidR="002E26EC" w:rsidRDefault="002E26EC" w:rsidP="002E26EC">
      <w:pPr>
        <w:pStyle w:val="1e"/>
      </w:pPr>
      <w:r w:rsidRPr="002E26EC">
        <w:rPr>
          <w:rFonts w:hint="eastAsia"/>
        </w:rPr>
        <w:t>取前两类样本（共</w:t>
      </w:r>
      <w:r w:rsidRPr="002E26EC">
        <w:t>100</w:t>
      </w:r>
      <w:r w:rsidRPr="002E26EC">
        <w:t>条），将数据集的</w:t>
      </w:r>
      <w:r w:rsidRPr="002E26EC">
        <w:t>4</w:t>
      </w:r>
      <w:r w:rsidRPr="002E26EC">
        <w:t>个属性作为自变量</w:t>
      </w:r>
      <w:r>
        <w:t>X</w:t>
      </w:r>
      <w:r w:rsidRPr="002E26EC">
        <w:t>。将数据集的</w:t>
      </w:r>
      <w:r w:rsidRPr="002E26EC">
        <w:t>2</w:t>
      </w:r>
      <w:r w:rsidRPr="002E26EC">
        <w:t>个类别映射为</w:t>
      </w:r>
      <w:r w:rsidRPr="002E26EC">
        <w:t>{0, 1}</w:t>
      </w:r>
      <w:r w:rsidRPr="002E26EC">
        <w:t>，作为因变量</w:t>
      </w:r>
      <w:r>
        <w:t>Y</w:t>
      </w:r>
      <w:r>
        <w:rPr>
          <w:rFonts w:hint="eastAsia"/>
        </w:rPr>
        <w:t>。</w:t>
      </w:r>
    </w:p>
    <w:p w14:paraId="31DD2F04" w14:textId="77777777" w:rsidR="002E26EC" w:rsidRDefault="002E26EC" w:rsidP="002E26EC">
      <w:pPr>
        <w:pStyle w:val="2f2"/>
      </w:pPr>
      <w:r>
        <w:t>label_map = {</w:t>
      </w:r>
    </w:p>
    <w:p w14:paraId="0D617E34" w14:textId="77777777" w:rsidR="002E26EC" w:rsidRDefault="002E26EC" w:rsidP="002E26EC">
      <w:pPr>
        <w:pStyle w:val="2f2"/>
      </w:pPr>
      <w:r>
        <w:t xml:space="preserve">    'Iris-setosa': 0,</w:t>
      </w:r>
    </w:p>
    <w:p w14:paraId="70334AE2" w14:textId="77777777" w:rsidR="002E26EC" w:rsidRDefault="002E26EC" w:rsidP="002E26EC">
      <w:pPr>
        <w:pStyle w:val="2f2"/>
      </w:pPr>
      <w:r>
        <w:t xml:space="preserve">    'Iris-versicolor': 1,</w:t>
      </w:r>
    </w:p>
    <w:p w14:paraId="7ACCB091" w14:textId="77777777" w:rsidR="002E26EC" w:rsidRDefault="002E26EC" w:rsidP="002E26EC">
      <w:pPr>
        <w:pStyle w:val="2f2"/>
      </w:pPr>
      <w:r>
        <w:t>}</w:t>
      </w:r>
    </w:p>
    <w:p w14:paraId="199E9D3E" w14:textId="77777777" w:rsidR="002E26EC" w:rsidRDefault="002E26EC" w:rsidP="002E26EC">
      <w:pPr>
        <w:pStyle w:val="2f2"/>
      </w:pPr>
    </w:p>
    <w:p w14:paraId="75032305" w14:textId="77777777" w:rsidR="002E26EC" w:rsidRDefault="002E26EC" w:rsidP="002E26EC">
      <w:pPr>
        <w:pStyle w:val="2f2"/>
      </w:pPr>
      <w:r>
        <w:t xml:space="preserve">X = </w:t>
      </w:r>
      <w:proofErr w:type="gramStart"/>
      <w:r>
        <w:t>np.array(</w:t>
      </w:r>
      <w:proofErr w:type="gramEnd"/>
      <w:r>
        <w:t>[[float(x) for x in s[:-1]] for s in data[:100]], np.float32)</w:t>
      </w:r>
    </w:p>
    <w:p w14:paraId="6FB6D645" w14:textId="14636C4F" w:rsidR="002E26EC" w:rsidRDefault="002E26EC" w:rsidP="002E26EC">
      <w:pPr>
        <w:pStyle w:val="2f2"/>
        <w:rPr>
          <w:lang w:eastAsia="zh-CN"/>
        </w:rPr>
      </w:pPr>
      <w:r>
        <w:t xml:space="preserve">Y = </w:t>
      </w:r>
      <w:proofErr w:type="gramStart"/>
      <w:r>
        <w:t>np.array(</w:t>
      </w:r>
      <w:proofErr w:type="gramEnd"/>
      <w:r>
        <w:t>[[label_map[s[-1]]] for s in data[:100]], np.float32)</w:t>
      </w:r>
    </w:p>
    <w:p w14:paraId="14BE2C79" w14:textId="0E7EACB2" w:rsidR="002E26EC" w:rsidRDefault="002E26EC" w:rsidP="001940B2">
      <w:pPr>
        <w:pStyle w:val="30"/>
      </w:pPr>
      <w:r>
        <w:t>样本可视化</w:t>
      </w:r>
    </w:p>
    <w:p w14:paraId="506497AA" w14:textId="4EC30840" w:rsidR="002E26EC" w:rsidRDefault="002E26EC" w:rsidP="002E26EC">
      <w:pPr>
        <w:pStyle w:val="1e"/>
      </w:pPr>
      <w:r w:rsidRPr="002E26EC">
        <w:rPr>
          <w:rFonts w:hint="eastAsia"/>
        </w:rPr>
        <w:t>取样本的前两个属性进行</w:t>
      </w:r>
      <w:r w:rsidRPr="002E26EC">
        <w:t>2</w:t>
      </w:r>
      <w:r w:rsidRPr="002E26EC">
        <w:t>维可视化，可以看到在前两个属性上两类样本是线性可分的</w:t>
      </w:r>
      <w:r>
        <w:rPr>
          <w:rFonts w:hint="eastAsia"/>
        </w:rPr>
        <w:t>。</w:t>
      </w:r>
    </w:p>
    <w:p w14:paraId="549CD38A" w14:textId="77777777" w:rsidR="002E26EC" w:rsidRDefault="002E26EC" w:rsidP="002E26EC">
      <w:pPr>
        <w:pStyle w:val="2f2"/>
      </w:pPr>
      <w:proofErr w:type="gramStart"/>
      <w:r>
        <w:t>from</w:t>
      </w:r>
      <w:proofErr w:type="gramEnd"/>
      <w:r>
        <w:t xml:space="preserve"> matplotlib import pyplot as plt</w:t>
      </w:r>
    </w:p>
    <w:p w14:paraId="1F6C48F9" w14:textId="77777777" w:rsidR="002E26EC" w:rsidRDefault="002E26EC" w:rsidP="002E26EC">
      <w:pPr>
        <w:pStyle w:val="2f2"/>
      </w:pPr>
      <w:r>
        <w:t>plt.scatter(</w:t>
      </w:r>
      <w:proofErr w:type="gramStart"/>
      <w:r>
        <w:t>X[</w:t>
      </w:r>
      <w:proofErr w:type="gramEnd"/>
      <w:r>
        <w:t>:50, 0], X[:50, 1], label='Iris-setosa')</w:t>
      </w:r>
    </w:p>
    <w:p w14:paraId="18384B41" w14:textId="77777777" w:rsidR="002E26EC" w:rsidRDefault="002E26EC" w:rsidP="002E26EC">
      <w:pPr>
        <w:pStyle w:val="2f2"/>
      </w:pPr>
      <w:r>
        <w:t>plt.scatter(</w:t>
      </w:r>
      <w:proofErr w:type="gramStart"/>
      <w:r>
        <w:t>X[</w:t>
      </w:r>
      <w:proofErr w:type="gramEnd"/>
      <w:r>
        <w:t>50:, 0], X[50:, 1], label='Iris-versicolor')</w:t>
      </w:r>
    </w:p>
    <w:p w14:paraId="42ABCB70" w14:textId="77777777" w:rsidR="002E26EC" w:rsidRDefault="002E26EC" w:rsidP="002E26EC">
      <w:pPr>
        <w:pStyle w:val="2f2"/>
      </w:pPr>
      <w:proofErr w:type="gramStart"/>
      <w:r>
        <w:t>plt.xlabel(</w:t>
      </w:r>
      <w:proofErr w:type="gramEnd"/>
      <w:r>
        <w:t>'sepal length')</w:t>
      </w:r>
    </w:p>
    <w:p w14:paraId="53A864D3" w14:textId="77777777" w:rsidR="002E26EC" w:rsidRDefault="002E26EC" w:rsidP="002E26EC">
      <w:pPr>
        <w:pStyle w:val="2f2"/>
      </w:pPr>
      <w:proofErr w:type="gramStart"/>
      <w:r>
        <w:t>plt.ylabel(</w:t>
      </w:r>
      <w:proofErr w:type="gramEnd"/>
      <w:r>
        <w:t>'sepal width')</w:t>
      </w:r>
    </w:p>
    <w:p w14:paraId="2B206514" w14:textId="7E30C405" w:rsidR="002E26EC" w:rsidRDefault="002E26EC" w:rsidP="002E26EC">
      <w:pPr>
        <w:pStyle w:val="2f2"/>
        <w:rPr>
          <w:lang w:eastAsia="zh-CN"/>
        </w:rPr>
      </w:pPr>
      <w:proofErr w:type="gramStart"/>
      <w:r>
        <w:t>plt.legend()</w:t>
      </w:r>
      <w:proofErr w:type="gramEnd"/>
    </w:p>
    <w:p w14:paraId="5B045603" w14:textId="73CA0A25" w:rsidR="002E26EC" w:rsidRDefault="002E26EC" w:rsidP="001940B2">
      <w:pPr>
        <w:pStyle w:val="30"/>
      </w:pPr>
      <w:r>
        <w:t>分割数据集</w:t>
      </w:r>
    </w:p>
    <w:p w14:paraId="28F41CA3" w14:textId="4EAF9687" w:rsidR="002E26EC" w:rsidRDefault="002E26EC" w:rsidP="002E26EC">
      <w:pPr>
        <w:pStyle w:val="1e"/>
      </w:pPr>
      <w:r w:rsidRPr="002E26EC">
        <w:rPr>
          <w:rFonts w:hint="eastAsia"/>
        </w:rPr>
        <w:t>将</w:t>
      </w:r>
      <w:proofErr w:type="gramStart"/>
      <w:r w:rsidRPr="002E26EC">
        <w:rPr>
          <w:rFonts w:hint="eastAsia"/>
        </w:rPr>
        <w:t>数据集按</w:t>
      </w:r>
      <w:proofErr w:type="gramEnd"/>
      <w:r w:rsidRPr="002E26EC">
        <w:t>8:2</w:t>
      </w:r>
      <w:r w:rsidRPr="002E26EC">
        <w:t>划分为训练集和验证集：</w:t>
      </w:r>
    </w:p>
    <w:p w14:paraId="2A4AF532" w14:textId="77777777" w:rsidR="002E26EC" w:rsidRDefault="002E26EC" w:rsidP="002E26EC">
      <w:pPr>
        <w:pStyle w:val="2f2"/>
      </w:pPr>
      <w:r>
        <w:t xml:space="preserve">train_idx = </w:t>
      </w:r>
      <w:proofErr w:type="gramStart"/>
      <w:r>
        <w:t>np.random.choice(</w:t>
      </w:r>
      <w:proofErr w:type="gramEnd"/>
      <w:r>
        <w:t>100, 80, replace=False)</w:t>
      </w:r>
    </w:p>
    <w:p w14:paraId="18AD557C" w14:textId="77777777" w:rsidR="002E26EC" w:rsidRDefault="002E26EC" w:rsidP="002E26EC">
      <w:pPr>
        <w:pStyle w:val="2f2"/>
      </w:pPr>
      <w:r>
        <w:t xml:space="preserve">test_idx = </w:t>
      </w:r>
      <w:proofErr w:type="gramStart"/>
      <w:r>
        <w:t>np.array(</w:t>
      </w:r>
      <w:proofErr w:type="gramEnd"/>
      <w:r>
        <w:t>list(set(range(100)) - set(train_idx)))</w:t>
      </w:r>
    </w:p>
    <w:p w14:paraId="4CB5331D" w14:textId="77777777" w:rsidR="002E26EC" w:rsidRDefault="002E26EC" w:rsidP="002E26EC">
      <w:pPr>
        <w:pStyle w:val="2f2"/>
      </w:pPr>
      <w:r>
        <w:t xml:space="preserve">X_train, Y_train = </w:t>
      </w:r>
      <w:proofErr w:type="gramStart"/>
      <w:r>
        <w:t>X[</w:t>
      </w:r>
      <w:proofErr w:type="gramEnd"/>
      <w:r>
        <w:t>train_idx], Y[train_idx]</w:t>
      </w:r>
    </w:p>
    <w:p w14:paraId="412E8D7D" w14:textId="5E76BACC" w:rsidR="002E26EC" w:rsidRDefault="002E26EC" w:rsidP="002E26EC">
      <w:pPr>
        <w:pStyle w:val="2f2"/>
        <w:rPr>
          <w:lang w:eastAsia="zh-CN"/>
        </w:rPr>
      </w:pPr>
      <w:r>
        <w:t xml:space="preserve">X_test, Y_test = </w:t>
      </w:r>
      <w:proofErr w:type="gramStart"/>
      <w:r>
        <w:t>X[</w:t>
      </w:r>
      <w:proofErr w:type="gramEnd"/>
      <w:r>
        <w:t>test_idx], Y[test_idx]</w:t>
      </w:r>
    </w:p>
    <w:p w14:paraId="176D6690" w14:textId="567451F0" w:rsidR="002E26EC" w:rsidRDefault="00C12045" w:rsidP="001940B2">
      <w:pPr>
        <w:pStyle w:val="30"/>
      </w:pPr>
      <w:r>
        <w:t>数据类型转换</w:t>
      </w:r>
    </w:p>
    <w:p w14:paraId="47784BF7" w14:textId="1A1CC5BE" w:rsidR="00C12045" w:rsidRDefault="00C12045" w:rsidP="00C12045">
      <w:pPr>
        <w:pStyle w:val="1e"/>
      </w:pPr>
      <w:r w:rsidRPr="00C12045">
        <w:rPr>
          <w:rFonts w:hint="eastAsia"/>
        </w:rPr>
        <w:t>使用</w:t>
      </w:r>
      <w:r>
        <w:t>MindSpore</w:t>
      </w:r>
      <w:r>
        <w:t>的</w:t>
      </w:r>
      <w:r>
        <w:t>GeneratorDataset</w:t>
      </w:r>
      <w:r w:rsidRPr="00C12045">
        <w:t>接口将</w:t>
      </w:r>
      <w:r w:rsidRPr="00C12045">
        <w:t>numpy.ndarray</w:t>
      </w:r>
      <w:r w:rsidRPr="00C12045">
        <w:t>类型的数据转换为</w:t>
      </w:r>
      <w:r w:rsidRPr="00C12045">
        <w:t>Dataset</w:t>
      </w:r>
      <w:r>
        <w:rPr>
          <w:rFonts w:hint="eastAsia"/>
        </w:rPr>
        <w:t>：</w:t>
      </w:r>
    </w:p>
    <w:p w14:paraId="742B7D63" w14:textId="77777777" w:rsidR="00C12045" w:rsidRDefault="00C12045" w:rsidP="00C12045">
      <w:pPr>
        <w:pStyle w:val="2f2"/>
      </w:pPr>
      <w:r>
        <w:t xml:space="preserve">XY_train = </w:t>
      </w:r>
      <w:proofErr w:type="gramStart"/>
      <w:r>
        <w:t>list(</w:t>
      </w:r>
      <w:proofErr w:type="gramEnd"/>
      <w:r>
        <w:t>zip(X_train, Y_train))</w:t>
      </w:r>
    </w:p>
    <w:p w14:paraId="43762F0F" w14:textId="77777777" w:rsidR="00C12045" w:rsidRDefault="00C12045" w:rsidP="00C12045">
      <w:pPr>
        <w:pStyle w:val="2f2"/>
      </w:pPr>
      <w:r>
        <w:t xml:space="preserve">ds_train = </w:t>
      </w:r>
      <w:proofErr w:type="gramStart"/>
      <w:r>
        <w:t>dataset.GeneratorDataset(</w:t>
      </w:r>
      <w:proofErr w:type="gramEnd"/>
      <w:r>
        <w:t>XY_train, ['x', 'y'])</w:t>
      </w:r>
    </w:p>
    <w:p w14:paraId="27F8221A" w14:textId="77777777" w:rsidR="00C12045" w:rsidRDefault="00C12045" w:rsidP="00C12045">
      <w:pPr>
        <w:pStyle w:val="2f2"/>
      </w:pPr>
      <w:r>
        <w:t>ds_train.set_dataset_</w:t>
      </w:r>
      <w:proofErr w:type="gramStart"/>
      <w:r>
        <w:t>size(</w:t>
      </w:r>
      <w:proofErr w:type="gramEnd"/>
      <w:r>
        <w:t>80)</w:t>
      </w:r>
    </w:p>
    <w:p w14:paraId="5CDAB781" w14:textId="7540F624" w:rsidR="00C12045" w:rsidRDefault="00C12045" w:rsidP="00C12045">
      <w:pPr>
        <w:pStyle w:val="2f2"/>
        <w:rPr>
          <w:lang w:eastAsia="zh-CN"/>
        </w:rPr>
      </w:pPr>
      <w:r>
        <w:t>ds_train = ds_</w:t>
      </w:r>
      <w:proofErr w:type="gramStart"/>
      <w:r>
        <w:t>train.shuffle(</w:t>
      </w:r>
      <w:proofErr w:type="gramEnd"/>
      <w:r>
        <w:t>buffer_size=80).batch(32, drop_remainder=True)</w:t>
      </w:r>
    </w:p>
    <w:p w14:paraId="27938A9C" w14:textId="20AA811F" w:rsidR="00C12045" w:rsidRDefault="001940B2" w:rsidP="00C92F5B">
      <w:pPr>
        <w:pStyle w:val="3"/>
      </w:pPr>
      <w:bookmarkStart w:id="75" w:name="_Toc55223248"/>
      <w:r>
        <w:t>模型建立与训练</w:t>
      </w:r>
      <w:bookmarkEnd w:id="75"/>
    </w:p>
    <w:p w14:paraId="1435DCF4" w14:textId="77777777" w:rsidR="001940B2" w:rsidRDefault="001940B2" w:rsidP="001940B2">
      <w:pPr>
        <w:pStyle w:val="30"/>
      </w:pPr>
      <w:r>
        <w:t>可视化逻辑回归函数</w:t>
      </w:r>
    </w:p>
    <w:p w14:paraId="716A300A" w14:textId="77777777" w:rsidR="001940B2" w:rsidRDefault="001940B2" w:rsidP="001940B2">
      <w:pPr>
        <w:pStyle w:val="1e"/>
      </w:pPr>
      <w:r>
        <w:rPr>
          <w:rFonts w:hint="eastAsia"/>
        </w:rPr>
        <w:t>逻辑回归常用的联系函数是</w:t>
      </w:r>
      <w:r>
        <w:t>Sigmoid</w:t>
      </w:r>
      <w:r>
        <w:t>（</w:t>
      </w:r>
      <w:r>
        <w:t>S</w:t>
      </w:r>
      <w:r>
        <w:t>形函数），</w:t>
      </w:r>
      <w:r>
        <w:t>Sigmoid</w:t>
      </w:r>
      <w:r>
        <w:t>函数如下图所示，可以将连续值映射到</w:t>
      </w:r>
      <w:r>
        <w:t>{0, 1}</w:t>
      </w:r>
      <w:r>
        <w:t>，同时也是单调可微的。</w:t>
      </w:r>
    </w:p>
    <w:p w14:paraId="11C1EC34" w14:textId="77777777" w:rsidR="001940B2" w:rsidRDefault="001940B2" w:rsidP="001940B2">
      <w:pPr>
        <w:pStyle w:val="2f2"/>
      </w:pPr>
      <w:r>
        <w:t xml:space="preserve">coor_x = </w:t>
      </w:r>
      <w:proofErr w:type="gramStart"/>
      <w:r>
        <w:t>np.arange(</w:t>
      </w:r>
      <w:proofErr w:type="gramEnd"/>
      <w:r>
        <w:t>-10, 11, dtype=np.float32)</w:t>
      </w:r>
    </w:p>
    <w:p w14:paraId="578F4CCC" w14:textId="77777777" w:rsidR="001940B2" w:rsidRDefault="001940B2" w:rsidP="001940B2">
      <w:pPr>
        <w:pStyle w:val="2f2"/>
      </w:pPr>
      <w:r>
        <w:t xml:space="preserve">coor_y = </w:t>
      </w:r>
      <w:proofErr w:type="gramStart"/>
      <w:r>
        <w:t>nn.Sigmoid(</w:t>
      </w:r>
      <w:proofErr w:type="gramEnd"/>
      <w:r>
        <w:t>)(ms.Tensor(coor_x)).asnumpy()</w:t>
      </w:r>
    </w:p>
    <w:p w14:paraId="2F821A02" w14:textId="77777777" w:rsidR="001940B2" w:rsidRDefault="001940B2" w:rsidP="001940B2">
      <w:pPr>
        <w:pStyle w:val="2f2"/>
      </w:pPr>
      <w:proofErr w:type="gramStart"/>
      <w:r>
        <w:t>plt.plot(</w:t>
      </w:r>
      <w:proofErr w:type="gramEnd"/>
      <w:r>
        <w:t>coor_x, coor_y)</w:t>
      </w:r>
    </w:p>
    <w:p w14:paraId="2D2C87C8" w14:textId="77777777" w:rsidR="001940B2" w:rsidRDefault="001940B2" w:rsidP="001940B2">
      <w:pPr>
        <w:pStyle w:val="2f2"/>
      </w:pPr>
      <w:proofErr w:type="gramStart"/>
      <w:r>
        <w:lastRenderedPageBreak/>
        <w:t>plt.xlabel(</w:t>
      </w:r>
      <w:proofErr w:type="gramEnd"/>
      <w:r>
        <w:t>'x')</w:t>
      </w:r>
    </w:p>
    <w:p w14:paraId="2061E152" w14:textId="77777777" w:rsidR="001940B2" w:rsidRDefault="001940B2" w:rsidP="001940B2">
      <w:pPr>
        <w:pStyle w:val="2f2"/>
      </w:pPr>
      <w:proofErr w:type="gramStart"/>
      <w:r>
        <w:t>plt.ylabel(</w:t>
      </w:r>
      <w:proofErr w:type="gramEnd"/>
      <w:r>
        <w:t>'p')</w:t>
      </w:r>
    </w:p>
    <w:p w14:paraId="013CCA9F" w14:textId="0C9D3C39" w:rsidR="001940B2" w:rsidRDefault="001940B2" w:rsidP="001940B2">
      <w:pPr>
        <w:pStyle w:val="30"/>
      </w:pPr>
      <w:r>
        <w:t>建模</w:t>
      </w:r>
    </w:p>
    <w:p w14:paraId="6239414F" w14:textId="708055F5" w:rsidR="00C12045" w:rsidRDefault="00C12045" w:rsidP="00C12045">
      <w:pPr>
        <w:pStyle w:val="1e"/>
      </w:pPr>
      <w:r>
        <w:rPr>
          <w:rFonts w:hint="eastAsia"/>
        </w:rPr>
        <w:t>使用</w:t>
      </w:r>
      <w:r>
        <w:t>MindSpore</w:t>
      </w:r>
      <w:r>
        <w:t>提供的</w:t>
      </w:r>
      <w:r w:rsidR="00C92F5B">
        <w:t>nn.Dense(4, 1)</w:t>
      </w:r>
      <w:r>
        <w:t>算子</w:t>
      </w:r>
      <w:r w:rsidR="00C92F5B">
        <w:rPr>
          <w:rFonts w:hint="eastAsia"/>
        </w:rPr>
        <w:t>（</w:t>
      </w:r>
      <w:r>
        <w:t>https://www.mindspore.cn/api/zh-CN/0.2.0-alpha/api/python/mindspore/mindspore.nn.html#mindspore.nn.Dense)</w:t>
      </w:r>
      <w:r>
        <w:t>作为线性部分，其中</w:t>
      </w:r>
      <w:r w:rsidR="00C92F5B">
        <w:t>(4, 1)</w:t>
      </w:r>
      <w:r>
        <w:t>表示每个样本的输入是含</w:t>
      </w:r>
      <w:r>
        <w:t>4</w:t>
      </w:r>
      <w:r>
        <w:t>个元素的向量，输出是含</w:t>
      </w:r>
      <w:r>
        <w:t>1</w:t>
      </w:r>
      <w:r>
        <w:t>个元素的向量，即</w:t>
      </w:r>
      <w:r w:rsidR="00C92F5B">
        <w:t>W</w:t>
      </w:r>
      <w:r>
        <w:t>是</w:t>
      </w:r>
      <w:r>
        <w:t>1x4</w:t>
      </w:r>
      <w:r>
        <w:t>的矩阵。算子会随机初始化权重</w:t>
      </w:r>
      <w:r w:rsidR="00C92F5B">
        <w:t>W</w:t>
      </w:r>
      <w:r>
        <w:t>和偏置</w:t>
      </w:r>
      <w:r w:rsidR="00C92F5B">
        <w:t>b</w:t>
      </w:r>
      <w:r>
        <w:t>。使用</w:t>
      </w:r>
      <w:r w:rsidR="00C92F5B">
        <w:t>SigmoidCrossEntropyWithLogits</w:t>
      </w:r>
      <w:r>
        <w:t>算子</w:t>
      </w:r>
      <w:r>
        <w:t>(https://www.mindspore.cn/api/zh-CN/0.3.0-alpha/api/python/mindspore/mindspore.ops.operations.html?#mindspore.ops.operations.SigmoidCrossEntropyWithLogits)</w:t>
      </w:r>
      <w:r>
        <w:t>作为非线性部分：</w:t>
      </w:r>
    </w:p>
    <w:p w14:paraId="050FC06C" w14:textId="27C82FFB" w:rsidR="00C12045" w:rsidRDefault="00C12045" w:rsidP="00C12045">
      <w:pPr>
        <w:pStyle w:val="1e"/>
      </w:pPr>
      <w:r>
        <w:rPr>
          <w:rFonts w:hint="eastAsia"/>
        </w:rPr>
        <w:t>对于每个样本</w:t>
      </w:r>
      <w:r w:rsidR="00C92F5B">
        <w:t>N_i</w:t>
      </w:r>
      <w:r>
        <w:t>，模型的计算方式如下：</w:t>
      </w:r>
    </w:p>
    <w:p w14:paraId="190FC833" w14:textId="12C5603A" w:rsidR="00C92F5B" w:rsidRPr="00906017" w:rsidRDefault="00217BEF" w:rsidP="00C12045">
      <w:pPr>
        <w:pStyle w:val="1e"/>
        <w:rPr>
          <w:iCs/>
        </w:rPr>
      </w:pPr>
      <m:oMathPara>
        <m:oMath>
          <m:sSub>
            <m:sSubPr>
              <m:ctrlPr>
                <w:rPr>
                  <w:rFonts w:ascii="Cambria Math" w:hAnsi="Cambria Math"/>
                  <w:i/>
                  <w:iCs/>
                </w:rPr>
              </m:ctrlPr>
            </m:sSubPr>
            <m:e>
              <m:r>
                <w:rPr>
                  <w:rFonts w:ascii="Cambria Math" w:hAnsi="Cambria Math"/>
                </w:rPr>
                <m:t>z</m:t>
              </m:r>
            </m:e>
            <m:sub>
              <m:r>
                <w:rPr>
                  <w:rFonts w:ascii="Cambria Math" w:hAnsi="Cambria Math"/>
                </w:rPr>
                <m:t>i</m:t>
              </m:r>
            </m:sub>
          </m:sSub>
          <m:r>
            <w:rPr>
              <w:rFonts w:ascii="Cambria Math" w:hAnsi="Cambria Math"/>
            </w:rPr>
            <m:t>=w</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+b</m:t>
          </m:r>
        </m:oMath>
      </m:oMathPara>
    </w:p>
    <w:p w14:paraId="1B87CACA" w14:textId="650731A8" w:rsidR="00906017" w:rsidRPr="00906017" w:rsidRDefault="00217BEF" w:rsidP="00C12045">
      <w:pPr>
        <w:pStyle w:val="1e"/>
        <w:rPr>
          <w:iCs/>
        </w:rPr>
      </w:pPr>
      <m:oMathPara>
        <m:oMath>
          <m:sSub>
            <m:sSubPr>
              <m:ctrlPr>
                <w:rPr>
                  <w:rFonts w:ascii="Cambria Math" w:hAnsi="Cambria Math"/>
                  <w:i/>
                  <w:iCs/>
                </w:rPr>
              </m:ctrlPr>
            </m:sSubPr>
            <m:e>
              <m:r>
                <w:rPr>
                  <w:rFonts w:ascii="Cambria Math" w:hAnsi="Cambria Math"/>
                </w:rPr>
                <m:t>p</m:t>
              </m:r>
            </m:e>
            <m:sub>
              <m:r>
                <w:rPr>
                  <w:rFonts w:ascii="Cambria Math" w:hAnsi="Cambria Math"/>
                </w:rPr>
                <m:t>i</m:t>
              </m:r>
            </m:sub>
          </m:sSub>
          <m:r>
            <w:rPr>
              <w:rFonts w:ascii="Cambria Math" w:hAnsi="Cambria Math"/>
            </w:rPr>
            <m:t>=sigmoid</m:t>
          </m:r>
          <m:d>
            <m:dPr>
              <m:ctrlPr>
                <w:rPr>
                  <w:rFonts w:ascii="Cambria Math" w:hAnsi="Cambria Math"/>
                  <w:i/>
                  <w:iCs/>
                </w:rPr>
              </m:ctrlPr>
            </m:dPr>
            <m:e>
              <m:sSub>
                <m:sSubPr>
                  <m:ctrlPr>
                    <w:rPr>
                      <w:rFonts w:ascii="Cambria Math" w:hAnsi="Cambria Math"/>
                      <w:i/>
                      <w:iCs/>
                    </w:rPr>
                  </m:ctrlPr>
                </m:sSubPr>
                <m:e>
                  <m:r>
                    <w:rPr>
                      <w:rFonts w:ascii="Cambria Math" w:hAnsi="Cambria Math"/>
                    </w:rPr>
                    <m:t>z</m:t>
                  </m:r>
                </m:e>
                <m:sub>
                  <m:r>
                    <w:rPr>
                      <w:rFonts w:ascii="Cambria Math" w:hAnsi="Cambria Math"/>
                    </w:rPr>
                    <m:t>i</m:t>
                  </m:r>
                </m:sub>
              </m:sSub>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1+</m:t>
              </m:r>
              <m:sSup>
                <m:sSupPr>
                  <m:ctrlPr>
                    <w:rPr>
                      <w:rFonts w:ascii="Cambria Math" w:hAnsi="Cambria Math"/>
                      <w:i/>
                      <w:iCs/>
                    </w:rPr>
                  </m:ctrlPr>
                </m:sSupPr>
                <m:e>
                  <m:r>
                    <w:rPr>
                      <w:rFonts w:ascii="Cambria Math" w:hAnsi="Cambria Math"/>
                    </w:rPr>
                    <m:t>e</m:t>
                  </m:r>
                </m:e>
                <m:sup>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i</m:t>
                      </m:r>
                    </m:sub>
                  </m:sSub>
                </m:sup>
              </m:sSup>
            </m:den>
          </m:f>
        </m:oMath>
      </m:oMathPara>
    </w:p>
    <w:p w14:paraId="4FDFAAB9" w14:textId="71EE88EB" w:rsidR="00906017" w:rsidRPr="00906017" w:rsidRDefault="00906017" w:rsidP="00C12045">
      <w:pPr>
        <w:pStyle w:val="1e"/>
        <w:rPr>
          <w:iCs/>
        </w:rPr>
      </w:pPr>
      <m:oMathPara>
        <m:oMath>
          <m:r>
            <w:rPr>
              <w:rFonts w:ascii="Cambria Math" w:hAnsi="Cambria Math"/>
            </w:rPr>
            <m:t>loss=</m:t>
          </m:r>
          <m:f>
            <m:fPr>
              <m:ctrlPr>
                <w:rPr>
                  <w:rFonts w:ascii="Cambria Math" w:hAnsi="Cambria Math"/>
                  <w:i/>
                  <w:iCs/>
                </w:rPr>
              </m:ctrlPr>
            </m:fPr>
            <m:num>
              <m:r>
                <w:rPr>
                  <w:rFonts w:ascii="Cambria Math" w:hAnsi="Cambria Math"/>
                </w:rPr>
                <m:t>1</m:t>
              </m:r>
            </m:num>
            <m:den>
              <m:r>
                <w:rPr>
                  <w:rFonts w:ascii="Cambria Math" w:hAnsi="Cambria Math"/>
                </w:rPr>
                <m:t>n</m:t>
              </m:r>
            </m:den>
          </m:f>
          <m:nary>
            <m:naryPr>
              <m:chr m:val="∑"/>
              <m:ctrlPr>
                <w:rPr>
                  <w:rFonts w:ascii="Cambria Math" w:hAnsi="Cambria Math"/>
                  <w:i/>
                  <w:iCs/>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iCs/>
                    </w:rPr>
                  </m:ctrlPr>
                </m:funcPr>
                <m:fName>
                  <m:r>
                    <m:rPr>
                      <m:sty m:val="p"/>
                    </m:rPr>
                    <w:rPr>
                      <w:rFonts w:ascii="Cambria Math" w:hAnsi="Cambria Math"/>
                    </w:rPr>
                    <m:t>ln</m:t>
                  </m:r>
                </m:fName>
                <m:e>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i</m:t>
                          </m:r>
                        </m:sub>
                      </m:sSub>
                    </m:e>
                  </m:d>
                </m:e>
              </m:func>
              <m:r>
                <w:rPr>
                  <w:rFonts w:ascii="Cambria Math" w:hAnsi="Cambria Math"/>
                </w:rPr>
                <m:t>+</m:t>
              </m:r>
              <m:d>
                <m:dPr>
                  <m:ctrlPr>
                    <w:rPr>
                      <w:rFonts w:ascii="Cambria Math" w:hAnsi="Cambria Math"/>
                      <w:i/>
                      <w:iCs/>
                    </w:rPr>
                  </m:ctrlPr>
                </m:dPr>
                <m:e>
                  <m:r>
                    <w:rPr>
                      <w:rFonts w:ascii="Cambria Math" w:hAnsi="Cambria Math"/>
                    </w:rPr>
                    <m:t>1-</m:t>
                  </m:r>
                  <m:sSub>
                    <m:sSubPr>
                      <m:ctrlPr>
                        <w:rPr>
                          <w:rFonts w:ascii="Cambria Math" w:hAnsi="Cambria Math"/>
                          <w:i/>
                          <w:iCs/>
                        </w:rPr>
                      </m:ctrlPr>
                    </m:sSubPr>
                    <m:e>
                      <m:r>
                        <w:rPr>
                          <w:rFonts w:ascii="Cambria Math" w:hAnsi="Cambria Math"/>
                        </w:rPr>
                        <m:t>y</m:t>
                      </m:r>
                    </m:e>
                    <m:sub>
                      <m:r>
                        <w:rPr>
                          <w:rFonts w:ascii="Cambria Math" w:hAnsi="Cambria Math"/>
                        </w:rPr>
                        <m:t>i</m:t>
                      </m:r>
                    </m:sub>
                  </m:sSub>
                </m:e>
              </m:d>
              <m:r>
                <w:rPr>
                  <w:rFonts w:ascii="Cambria Math" w:hAnsi="Cambria Math"/>
                </w:rPr>
                <m:t>*</m:t>
              </m:r>
              <m:r>
                <m:rPr>
                  <m:sty m:val="p"/>
                </m:rPr>
                <w:rPr>
                  <w:rFonts w:ascii="Cambria Math" w:hAnsi="Cambria Math"/>
                </w:rPr>
                <m:t>ln</m:t>
              </m:r>
              <m:r>
                <w:rPr>
                  <w:rFonts w:ascii="Cambria Math" w:hAnsi="Cambria Math"/>
                </w:rPr>
                <m:t>⁡(1-</m:t>
              </m:r>
              <m:sSub>
                <m:sSubPr>
                  <m:ctrlPr>
                    <w:rPr>
                      <w:rFonts w:ascii="Cambria Math" w:hAnsi="Cambria Math"/>
                      <w:i/>
                      <w:iCs/>
                    </w:rPr>
                  </m:ctrlPr>
                </m:sSubPr>
                <m:e>
                  <m:r>
                    <w:rPr>
                      <w:rFonts w:ascii="Cambria Math" w:hAnsi="Cambria Math"/>
                    </w:rPr>
                    <m:t>p</m:t>
                  </m:r>
                </m:e>
                <m:sub>
                  <m:r>
                    <w:rPr>
                      <w:rFonts w:ascii="Cambria Math" w:hAnsi="Cambria Math"/>
                    </w:rPr>
                    <m:t>i</m:t>
                  </m:r>
                </m:sub>
              </m:sSub>
              <m:r>
                <w:rPr>
                  <w:rFonts w:ascii="Cambria Math" w:hAnsi="Cambria Math"/>
                </w:rPr>
                <m:t>))</m:t>
              </m:r>
            </m:e>
          </m:nary>
        </m:oMath>
      </m:oMathPara>
    </w:p>
    <w:p w14:paraId="15F36057" w14:textId="16E5200B" w:rsidR="00C12045" w:rsidRDefault="00C12045" w:rsidP="00C12045">
      <w:pPr>
        <w:pStyle w:val="1e"/>
      </w:pPr>
      <w:r>
        <w:rPr>
          <w:rFonts w:hint="eastAsia"/>
        </w:rPr>
        <w:t>其中，</w:t>
      </w:r>
      <m:oMath>
        <m:sSub>
          <m:sSubPr>
            <m:ctrlPr>
              <w:rPr>
                <w:rFonts w:ascii="Cambria Math" w:hAnsi="Cambria Math"/>
                <w:i/>
                <w:iCs/>
              </w:rPr>
            </m:ctrlPr>
          </m:sSubPr>
          <m:e>
            <m:r>
              <w:rPr>
                <w:rFonts w:ascii="Cambria Math" w:hAnsi="Cambria Math"/>
              </w:rPr>
              <m:t>x</m:t>
            </m:r>
          </m:e>
          <m:sub>
            <m:r>
              <w:rPr>
                <w:rFonts w:ascii="Cambria Math" w:hAnsi="Cambria Math"/>
              </w:rPr>
              <m:t>i</m:t>
            </m:r>
          </m:sub>
        </m:sSub>
      </m:oMath>
      <w:r>
        <w:t>是</w:t>
      </w:r>
      <w:r>
        <w:t>1D Tensor</w:t>
      </w:r>
      <w:r>
        <w:t>（含</w:t>
      </w:r>
      <w:r>
        <w:t>4</w:t>
      </w:r>
      <w:r>
        <w:t>个元素），</w:t>
      </w:r>
      <m:oMath>
        <m:sSub>
          <m:sSubPr>
            <m:ctrlPr>
              <w:rPr>
                <w:rFonts w:ascii="Cambria Math" w:hAnsi="Cambria Math"/>
                <w:i/>
                <w:iCs/>
              </w:rPr>
            </m:ctrlPr>
          </m:sSubPr>
          <m:e>
            <m:r>
              <w:rPr>
                <w:rFonts w:ascii="Cambria Math" w:hAnsi="Cambria Math"/>
              </w:rPr>
              <m:t>z</m:t>
            </m:r>
          </m:e>
          <m:sub>
            <m:r>
              <w:rPr>
                <w:rFonts w:ascii="Cambria Math" w:hAnsi="Cambria Math"/>
              </w:rPr>
              <m:t>i</m:t>
            </m:r>
          </m:sub>
        </m:sSub>
      </m:oMath>
      <w:r>
        <w:t>是</w:t>
      </w:r>
      <w:r>
        <w:t>1D Tensor</w:t>
      </w:r>
      <w:r>
        <w:t>（含</w:t>
      </w:r>
      <w:r>
        <w:t>1</w:t>
      </w:r>
      <w:r>
        <w:t>个元素），</w:t>
      </w:r>
      <m:oMath>
        <m:sSub>
          <m:sSubPr>
            <m:ctrlPr>
              <w:rPr>
                <w:rFonts w:ascii="Cambria Math" w:hAnsi="Cambria Math"/>
                <w:i/>
                <w:iCs/>
              </w:rPr>
            </m:ctrlPr>
          </m:sSubPr>
          <m:e>
            <m:r>
              <w:rPr>
                <w:rFonts w:ascii="Cambria Math" w:hAnsi="Cambria Math"/>
              </w:rPr>
              <m:t>y</m:t>
            </m:r>
          </m:e>
          <m:sub>
            <m:r>
              <w:rPr>
                <w:rFonts w:ascii="Cambria Math" w:hAnsi="Cambria Math"/>
              </w:rPr>
              <m:t>i</m:t>
            </m:r>
          </m:sub>
        </m:sSub>
      </m:oMath>
      <w:r>
        <w:t>是真实类别（</w:t>
      </w:r>
      <w:r>
        <w:t>2</w:t>
      </w:r>
      <w:r>
        <w:t>个类别</w:t>
      </w:r>
      <w:r>
        <w:t>{0, 1}</w:t>
      </w:r>
      <w:r>
        <w:t>中的一个），</w:t>
      </w:r>
      <m:oMath>
        <m:sSub>
          <m:sSubPr>
            <m:ctrlPr>
              <w:rPr>
                <w:rFonts w:ascii="Cambria Math" w:hAnsi="Cambria Math"/>
                <w:i/>
                <w:iCs/>
              </w:rPr>
            </m:ctrlPr>
          </m:sSubPr>
          <m:e>
            <m:r>
              <w:rPr>
                <w:rFonts w:ascii="Cambria Math" w:hAnsi="Cambria Math"/>
              </w:rPr>
              <m:t>p</m:t>
            </m:r>
          </m:e>
          <m:sub>
            <m:r>
              <w:rPr>
                <w:rFonts w:ascii="Cambria Math" w:hAnsi="Cambria Math"/>
              </w:rPr>
              <m:t>i</m:t>
            </m:r>
          </m:sub>
        </m:sSub>
      </m:oMath>
      <w:r>
        <w:t>是</w:t>
      </w:r>
      <w:r>
        <w:t>1D Tensor</w:t>
      </w:r>
      <w:r>
        <w:t>（含</w:t>
      </w:r>
      <w:r>
        <w:t>1</w:t>
      </w:r>
      <w:r>
        <w:t>个元素，表示属于类别</w:t>
      </w:r>
      <w:r>
        <w:t>1</w:t>
      </w:r>
      <w:r>
        <w:t>的概率，值域为</w:t>
      </w:r>
      <w:r>
        <w:t>[0, 1]</w:t>
      </w:r>
      <w:r>
        <w:t>），</w:t>
      </w:r>
      <w:r w:rsidR="00C92F5B">
        <w:t>loss</w:t>
      </w:r>
      <w:r>
        <w:t>是标量。</w:t>
      </w:r>
    </w:p>
    <w:p w14:paraId="66D1C066" w14:textId="77777777" w:rsidR="00C12045" w:rsidRDefault="00C12045" w:rsidP="00477C4D">
      <w:pPr>
        <w:pStyle w:val="2f2"/>
      </w:pPr>
      <w:r>
        <w:t xml:space="preserve"># </w:t>
      </w:r>
      <w:r>
        <w:t>自定义</w:t>
      </w:r>
      <w:r>
        <w:t>Loss</w:t>
      </w:r>
    </w:p>
    <w:p w14:paraId="17CF08F6" w14:textId="77777777" w:rsidR="00C12045" w:rsidRDefault="00C12045" w:rsidP="00477C4D">
      <w:pPr>
        <w:pStyle w:val="2f2"/>
      </w:pPr>
      <w:proofErr w:type="gramStart"/>
      <w:r>
        <w:t>class</w:t>
      </w:r>
      <w:proofErr w:type="gramEnd"/>
      <w:r>
        <w:t xml:space="preserve"> Loss(nn.Cell):</w:t>
      </w:r>
    </w:p>
    <w:p w14:paraId="7C977B2A" w14:textId="77777777" w:rsidR="00C12045" w:rsidRDefault="00C12045" w:rsidP="00477C4D">
      <w:pPr>
        <w:pStyle w:val="2f2"/>
      </w:pPr>
      <w:r>
        <w:t xml:space="preserve">    </w:t>
      </w:r>
      <w:proofErr w:type="gramStart"/>
      <w:r>
        <w:t>def</w:t>
      </w:r>
      <w:proofErr w:type="gramEnd"/>
      <w:r>
        <w:t xml:space="preserve"> __init__(self):</w:t>
      </w:r>
    </w:p>
    <w:p w14:paraId="5A5CE421" w14:textId="77777777" w:rsidR="00C12045" w:rsidRDefault="00C12045" w:rsidP="00477C4D">
      <w:pPr>
        <w:pStyle w:val="2f2"/>
      </w:pPr>
      <w:r>
        <w:t xml:space="preserve">        </w:t>
      </w:r>
      <w:proofErr w:type="gramStart"/>
      <w:r>
        <w:t>super(</w:t>
      </w:r>
      <w:proofErr w:type="gramEnd"/>
      <w:r>
        <w:t>Loss, self).__init__()</w:t>
      </w:r>
    </w:p>
    <w:p w14:paraId="38A8B927" w14:textId="77777777" w:rsidR="00C12045" w:rsidRDefault="00C12045" w:rsidP="00477C4D">
      <w:pPr>
        <w:pStyle w:val="2f2"/>
      </w:pPr>
      <w:r>
        <w:t xml:space="preserve">        self.sigmoid_cross_entropy_with_logits = </w:t>
      </w:r>
      <w:proofErr w:type="gramStart"/>
      <w:r>
        <w:t>P.SigmoidCrossEntropyWithLogits()</w:t>
      </w:r>
      <w:proofErr w:type="gramEnd"/>
    </w:p>
    <w:p w14:paraId="3BD3EDFA" w14:textId="77777777" w:rsidR="00C12045" w:rsidRDefault="00C12045" w:rsidP="00477C4D">
      <w:pPr>
        <w:pStyle w:val="2f2"/>
      </w:pPr>
      <w:r>
        <w:t xml:space="preserve">        self.reduce_mean = </w:t>
      </w:r>
      <w:proofErr w:type="gramStart"/>
      <w:r>
        <w:t>P.ReduceMean(</w:t>
      </w:r>
      <w:proofErr w:type="gramEnd"/>
      <w:r>
        <w:t>keep_dims=False)</w:t>
      </w:r>
    </w:p>
    <w:p w14:paraId="4C5D5D5F" w14:textId="77777777" w:rsidR="00C12045" w:rsidRDefault="00C12045" w:rsidP="00477C4D">
      <w:pPr>
        <w:pStyle w:val="2f2"/>
      </w:pPr>
      <w:r>
        <w:t xml:space="preserve">    </w:t>
      </w:r>
      <w:proofErr w:type="gramStart"/>
      <w:r>
        <w:t>def</w:t>
      </w:r>
      <w:proofErr w:type="gramEnd"/>
      <w:r>
        <w:t xml:space="preserve"> construct(self, x, y):</w:t>
      </w:r>
    </w:p>
    <w:p w14:paraId="34D3DF47" w14:textId="77777777" w:rsidR="00C12045" w:rsidRDefault="00C12045" w:rsidP="00477C4D">
      <w:pPr>
        <w:pStyle w:val="2f2"/>
      </w:pPr>
      <w:r>
        <w:t xml:space="preserve">        </w:t>
      </w:r>
      <w:proofErr w:type="gramStart"/>
      <w:r>
        <w:t>loss</w:t>
      </w:r>
      <w:proofErr w:type="gramEnd"/>
      <w:r>
        <w:t xml:space="preserve"> = self.sigmoid_cross_entropy_with_logits(x, y)</w:t>
      </w:r>
    </w:p>
    <w:p w14:paraId="3F29717F" w14:textId="77777777" w:rsidR="00C12045" w:rsidRDefault="00C12045" w:rsidP="00477C4D">
      <w:pPr>
        <w:pStyle w:val="2f2"/>
      </w:pPr>
      <w:r>
        <w:t xml:space="preserve">        </w:t>
      </w:r>
      <w:proofErr w:type="gramStart"/>
      <w:r>
        <w:t>return</w:t>
      </w:r>
      <w:proofErr w:type="gramEnd"/>
      <w:r>
        <w:t xml:space="preserve"> self.reduce_mean(loss, -1)</w:t>
      </w:r>
    </w:p>
    <w:p w14:paraId="33F3F2A6" w14:textId="77777777" w:rsidR="00C12045" w:rsidRDefault="00C12045" w:rsidP="00477C4D">
      <w:pPr>
        <w:pStyle w:val="2f2"/>
      </w:pPr>
    </w:p>
    <w:p w14:paraId="30B09828" w14:textId="77777777" w:rsidR="00C12045" w:rsidRDefault="00C12045" w:rsidP="00477C4D">
      <w:pPr>
        <w:pStyle w:val="2f2"/>
      </w:pPr>
      <w:proofErr w:type="gramStart"/>
      <w:r>
        <w:t>net</w:t>
      </w:r>
      <w:proofErr w:type="gramEnd"/>
      <w:r>
        <w:t xml:space="preserve"> = nn.Dense(4, 1)</w:t>
      </w:r>
    </w:p>
    <w:p w14:paraId="01CA05CF" w14:textId="77777777" w:rsidR="00C12045" w:rsidRDefault="00C12045" w:rsidP="00477C4D">
      <w:pPr>
        <w:pStyle w:val="2f2"/>
      </w:pPr>
      <w:proofErr w:type="gramStart"/>
      <w:r>
        <w:t>loss</w:t>
      </w:r>
      <w:proofErr w:type="gramEnd"/>
      <w:r>
        <w:t xml:space="preserve"> = Loss()</w:t>
      </w:r>
    </w:p>
    <w:p w14:paraId="3E4D906B" w14:textId="77777777" w:rsidR="00C12045" w:rsidRDefault="00C12045" w:rsidP="00477C4D">
      <w:pPr>
        <w:pStyle w:val="2f2"/>
      </w:pPr>
      <w:proofErr w:type="gramStart"/>
      <w:r>
        <w:t>opt</w:t>
      </w:r>
      <w:proofErr w:type="gramEnd"/>
      <w:r>
        <w:t xml:space="preserve"> = nn.optim.SGD(net.trainable_params(), learning_rate=0.003)</w:t>
      </w:r>
    </w:p>
    <w:p w14:paraId="5D2EAFDE" w14:textId="063241BC" w:rsidR="00C12045" w:rsidRDefault="00477C4D" w:rsidP="001940B2">
      <w:pPr>
        <w:pStyle w:val="30"/>
      </w:pPr>
      <w:r>
        <w:t>模型训练</w:t>
      </w:r>
    </w:p>
    <w:p w14:paraId="631DBE86" w14:textId="77777777" w:rsidR="00C12045" w:rsidRDefault="00C12045" w:rsidP="00C12045">
      <w:pPr>
        <w:pStyle w:val="1e"/>
      </w:pPr>
      <w:r>
        <w:rPr>
          <w:rFonts w:hint="eastAsia"/>
        </w:rPr>
        <w:t>使用</w:t>
      </w:r>
      <w:r>
        <w:t>2</w:t>
      </w:r>
      <w:r>
        <w:t>分类的</w:t>
      </w:r>
      <w:r>
        <w:t>Iris</w:t>
      </w:r>
      <w:r>
        <w:t>数据集对模型进行几代（</w:t>
      </w:r>
      <w:r>
        <w:t>Epoch</w:t>
      </w:r>
      <w:r>
        <w:t>）训练：</w:t>
      </w:r>
    </w:p>
    <w:p w14:paraId="59B8EA86" w14:textId="3300F1BC" w:rsidR="00477C4D" w:rsidRDefault="00C92F5B" w:rsidP="00C12045">
      <w:pPr>
        <w:pStyle w:val="1e"/>
      </w:pPr>
      <w:r>
        <w:t>代码</w:t>
      </w:r>
      <w:r w:rsidR="00477C4D">
        <w:rPr>
          <w:rFonts w:hint="eastAsia"/>
        </w:rPr>
        <w:t>：</w:t>
      </w:r>
    </w:p>
    <w:p w14:paraId="5C50DE52" w14:textId="77777777" w:rsidR="00C12045" w:rsidRDefault="00C12045" w:rsidP="00477C4D">
      <w:pPr>
        <w:pStyle w:val="2f2"/>
      </w:pPr>
      <w:proofErr w:type="gramStart"/>
      <w:r>
        <w:t>model</w:t>
      </w:r>
      <w:proofErr w:type="gramEnd"/>
      <w:r>
        <w:t xml:space="preserve"> = ms.train.Model(net, loss, opt)</w:t>
      </w:r>
    </w:p>
    <w:p w14:paraId="256DE2F5" w14:textId="77777777" w:rsidR="00C12045" w:rsidRDefault="00C12045" w:rsidP="00477C4D">
      <w:pPr>
        <w:pStyle w:val="2f2"/>
      </w:pPr>
      <w:proofErr w:type="gramStart"/>
      <w:r>
        <w:t>model.train(</w:t>
      </w:r>
      <w:proofErr w:type="gramEnd"/>
      <w:r>
        <w:t>5, ds_train, callbacks=[LossMonitor(per_print_times=ds_train.get_dataset_size())], dataset_sink_mode=False)</w:t>
      </w:r>
    </w:p>
    <w:p w14:paraId="73FA8853" w14:textId="3BEA1984" w:rsidR="00C12045" w:rsidRDefault="00477C4D" w:rsidP="00C12045">
      <w:pPr>
        <w:pStyle w:val="1e"/>
      </w:pPr>
      <w:r>
        <w:t>输出</w:t>
      </w:r>
      <w:r>
        <w:rPr>
          <w:rFonts w:hint="eastAsia"/>
        </w:rPr>
        <w:t>：</w:t>
      </w:r>
    </w:p>
    <w:p w14:paraId="6D4CD847" w14:textId="77777777" w:rsidR="00C12045" w:rsidRDefault="00C12045" w:rsidP="00477C4D">
      <w:pPr>
        <w:pStyle w:val="2f2"/>
      </w:pPr>
      <w:r>
        <w:t xml:space="preserve">    </w:t>
      </w:r>
      <w:proofErr w:type="gramStart"/>
      <w:r>
        <w:t>epoch</w:t>
      </w:r>
      <w:proofErr w:type="gramEnd"/>
      <w:r>
        <w:t>: 1 step 2, loss is 0.6358570456504822</w:t>
      </w:r>
    </w:p>
    <w:p w14:paraId="38120D03" w14:textId="77777777" w:rsidR="00C12045" w:rsidRDefault="00C12045" w:rsidP="00477C4D">
      <w:pPr>
        <w:pStyle w:val="2f2"/>
      </w:pPr>
      <w:r>
        <w:lastRenderedPageBreak/>
        <w:t xml:space="preserve">    Epoch time: 9946.221, per step time: 4973.111, avg loss: 0.666</w:t>
      </w:r>
    </w:p>
    <w:p w14:paraId="2789F140" w14:textId="77777777" w:rsidR="00C12045" w:rsidRDefault="00C12045" w:rsidP="00477C4D">
      <w:pPr>
        <w:pStyle w:val="2f2"/>
      </w:pPr>
      <w:r>
        <w:t xml:space="preserve">    ************************************************************</w:t>
      </w:r>
    </w:p>
    <w:p w14:paraId="71F8F0D3" w14:textId="77777777" w:rsidR="00C12045" w:rsidRDefault="00C12045" w:rsidP="00477C4D">
      <w:pPr>
        <w:pStyle w:val="2f2"/>
      </w:pPr>
      <w:r>
        <w:t xml:space="preserve">    </w:t>
      </w:r>
      <w:proofErr w:type="gramStart"/>
      <w:r>
        <w:t>epoch</w:t>
      </w:r>
      <w:proofErr w:type="gramEnd"/>
      <w:r>
        <w:t>: 2 step 2, loss is 0.5617856979370117</w:t>
      </w:r>
    </w:p>
    <w:p w14:paraId="763BC0EA" w14:textId="77777777" w:rsidR="00C12045" w:rsidRDefault="00C12045" w:rsidP="00477C4D">
      <w:pPr>
        <w:pStyle w:val="2f2"/>
      </w:pPr>
      <w:r>
        <w:t xml:space="preserve">    Epoch time: 132.066, per step time: 66.033, avg loss: 0.595</w:t>
      </w:r>
    </w:p>
    <w:p w14:paraId="6D64D15C" w14:textId="77777777" w:rsidR="00C12045" w:rsidRDefault="00C12045" w:rsidP="00477C4D">
      <w:pPr>
        <w:pStyle w:val="2f2"/>
      </w:pPr>
      <w:r>
        <w:t xml:space="preserve">    ************************************************************</w:t>
      </w:r>
    </w:p>
    <w:p w14:paraId="4FC0961B" w14:textId="77777777" w:rsidR="00C12045" w:rsidRDefault="00C12045" w:rsidP="00477C4D">
      <w:pPr>
        <w:pStyle w:val="2f2"/>
      </w:pPr>
      <w:r>
        <w:t xml:space="preserve">    </w:t>
      </w:r>
      <w:proofErr w:type="gramStart"/>
      <w:r>
        <w:t>epoch</w:t>
      </w:r>
      <w:proofErr w:type="gramEnd"/>
      <w:r>
        <w:t>: 3 step 2, loss is 0.5153790712356567</w:t>
      </w:r>
    </w:p>
    <w:p w14:paraId="2A4B6200" w14:textId="77777777" w:rsidR="00C12045" w:rsidRDefault="00C12045" w:rsidP="00477C4D">
      <w:pPr>
        <w:pStyle w:val="2f2"/>
      </w:pPr>
      <w:r>
        <w:t xml:space="preserve">    Epoch time: 4.302, per step time: 2.151, avg loss: 0.540</w:t>
      </w:r>
    </w:p>
    <w:p w14:paraId="28FB6BD3" w14:textId="77777777" w:rsidR="00C12045" w:rsidRDefault="00C12045" w:rsidP="00477C4D">
      <w:pPr>
        <w:pStyle w:val="2f2"/>
      </w:pPr>
      <w:r>
        <w:t xml:space="preserve">    ************************************************************</w:t>
      </w:r>
    </w:p>
    <w:p w14:paraId="50643E9D" w14:textId="77777777" w:rsidR="00C12045" w:rsidRDefault="00C12045" w:rsidP="00477C4D">
      <w:pPr>
        <w:pStyle w:val="2f2"/>
      </w:pPr>
      <w:r>
        <w:t xml:space="preserve">    </w:t>
      </w:r>
      <w:proofErr w:type="gramStart"/>
      <w:r>
        <w:t>epoch</w:t>
      </w:r>
      <w:proofErr w:type="gramEnd"/>
      <w:r>
        <w:t>: 4 step 2, loss is 0.5422952771186829</w:t>
      </w:r>
    </w:p>
    <w:p w14:paraId="30C2F962" w14:textId="77777777" w:rsidR="00C12045" w:rsidRDefault="00C12045" w:rsidP="00477C4D">
      <w:pPr>
        <w:pStyle w:val="2f2"/>
      </w:pPr>
      <w:r>
        <w:t xml:space="preserve">    Epoch time: 4.457, per step time: 2.229, avg loss: 0.512</w:t>
      </w:r>
    </w:p>
    <w:p w14:paraId="42E5F11A" w14:textId="77777777" w:rsidR="00C12045" w:rsidRDefault="00C12045" w:rsidP="00477C4D">
      <w:pPr>
        <w:pStyle w:val="2f2"/>
      </w:pPr>
      <w:r>
        <w:t xml:space="preserve">    ************************************************************</w:t>
      </w:r>
    </w:p>
    <w:p w14:paraId="0A5F5DBF" w14:textId="77777777" w:rsidR="00C12045" w:rsidRDefault="00C12045" w:rsidP="00477C4D">
      <w:pPr>
        <w:pStyle w:val="2f2"/>
      </w:pPr>
      <w:r>
        <w:t xml:space="preserve">    </w:t>
      </w:r>
      <w:proofErr w:type="gramStart"/>
      <w:r>
        <w:t>epoch</w:t>
      </w:r>
      <w:proofErr w:type="gramEnd"/>
      <w:r>
        <w:t>: 5 step 2, loss is 0.42156651616096497</w:t>
      </w:r>
    </w:p>
    <w:p w14:paraId="079C2010" w14:textId="77777777" w:rsidR="00C12045" w:rsidRDefault="00C12045" w:rsidP="00477C4D">
      <w:pPr>
        <w:pStyle w:val="2f2"/>
      </w:pPr>
      <w:r>
        <w:t xml:space="preserve">    Epoch time: 4.481, per step time: 2.241, avg loss: 0.439</w:t>
      </w:r>
    </w:p>
    <w:p w14:paraId="0B86B7B8" w14:textId="77777777" w:rsidR="00C12045" w:rsidRDefault="00C12045" w:rsidP="00477C4D">
      <w:pPr>
        <w:pStyle w:val="2f2"/>
      </w:pPr>
      <w:r>
        <w:t xml:space="preserve">    ************************************************************</w:t>
      </w:r>
    </w:p>
    <w:p w14:paraId="4A42C045" w14:textId="79365FDE" w:rsidR="00C12045" w:rsidRDefault="001940B2" w:rsidP="00C92F5B">
      <w:pPr>
        <w:pStyle w:val="3"/>
      </w:pPr>
      <w:bookmarkStart w:id="76" w:name="_Toc55223249"/>
      <w:r>
        <w:t>模型评估</w:t>
      </w:r>
      <w:bookmarkEnd w:id="76"/>
    </w:p>
    <w:p w14:paraId="7DD6FA45" w14:textId="77777777" w:rsidR="00C12045" w:rsidRDefault="00C12045" w:rsidP="00C12045">
      <w:pPr>
        <w:pStyle w:val="1e"/>
      </w:pPr>
      <w:r>
        <w:rPr>
          <w:rFonts w:hint="eastAsia"/>
        </w:rPr>
        <w:t>然后计算模型在测试集上精度，测试集上的精度达到了</w:t>
      </w:r>
      <w:r>
        <w:t>1.0</w:t>
      </w:r>
      <w:r>
        <w:t>左右，即逻辑回归模型学会了区分</w:t>
      </w:r>
      <w:r>
        <w:t>2</w:t>
      </w:r>
      <w:r>
        <w:t>类鸢尾花。</w:t>
      </w:r>
    </w:p>
    <w:p w14:paraId="19E6D5A7" w14:textId="7810B84C" w:rsidR="00C92F5B" w:rsidRDefault="00C92F5B" w:rsidP="00C12045">
      <w:pPr>
        <w:pStyle w:val="1e"/>
      </w:pPr>
      <w:r>
        <w:t>代码</w:t>
      </w:r>
      <w:r>
        <w:rPr>
          <w:rFonts w:hint="eastAsia"/>
        </w:rPr>
        <w:t>：</w:t>
      </w:r>
    </w:p>
    <w:p w14:paraId="43133959" w14:textId="77777777" w:rsidR="00C12045" w:rsidRDefault="00C12045" w:rsidP="00C92F5B">
      <w:pPr>
        <w:pStyle w:val="2f2"/>
      </w:pPr>
      <w:r>
        <w:t xml:space="preserve">x = </w:t>
      </w:r>
      <w:proofErr w:type="gramStart"/>
      <w:r>
        <w:t>model.predict(</w:t>
      </w:r>
      <w:proofErr w:type="gramEnd"/>
      <w:r>
        <w:t>ms.Tensor(X_test)).asnumpy()</w:t>
      </w:r>
    </w:p>
    <w:p w14:paraId="538BE745" w14:textId="77777777" w:rsidR="00C12045" w:rsidRDefault="00C12045" w:rsidP="00C92F5B">
      <w:pPr>
        <w:pStyle w:val="2f2"/>
      </w:pPr>
      <w:proofErr w:type="gramStart"/>
      <w:r>
        <w:t>pred</w:t>
      </w:r>
      <w:proofErr w:type="gramEnd"/>
      <w:r>
        <w:t xml:space="preserve"> = np.round(1 / (1 + np.exp(-x)))</w:t>
      </w:r>
    </w:p>
    <w:p w14:paraId="39341709" w14:textId="77777777" w:rsidR="00C12045" w:rsidRDefault="00C12045" w:rsidP="00C92F5B">
      <w:pPr>
        <w:pStyle w:val="2f2"/>
      </w:pPr>
      <w:proofErr w:type="gramStart"/>
      <w:r>
        <w:t>correct</w:t>
      </w:r>
      <w:proofErr w:type="gramEnd"/>
      <w:r>
        <w:t xml:space="preserve"> = np.equal(pred, Y_test)</w:t>
      </w:r>
    </w:p>
    <w:p w14:paraId="1E648D5D" w14:textId="77777777" w:rsidR="00C12045" w:rsidRDefault="00C12045" w:rsidP="00C92F5B">
      <w:pPr>
        <w:pStyle w:val="2f2"/>
      </w:pPr>
      <w:proofErr w:type="gramStart"/>
      <w:r>
        <w:t>acc</w:t>
      </w:r>
      <w:proofErr w:type="gramEnd"/>
      <w:r>
        <w:t xml:space="preserve"> = np.mean(correct)</w:t>
      </w:r>
    </w:p>
    <w:p w14:paraId="128FDB24" w14:textId="77777777" w:rsidR="00C12045" w:rsidRDefault="00C12045" w:rsidP="00C92F5B">
      <w:pPr>
        <w:pStyle w:val="2f2"/>
      </w:pPr>
      <w:proofErr w:type="gramStart"/>
      <w:r>
        <w:t>print(</w:t>
      </w:r>
      <w:proofErr w:type="gramEnd"/>
      <w:r>
        <w:t>'Test accuracy is', acc)</w:t>
      </w:r>
    </w:p>
    <w:p w14:paraId="4D42C01E" w14:textId="050F7790" w:rsidR="00C12045" w:rsidRDefault="00C92F5B" w:rsidP="00C12045">
      <w:pPr>
        <w:pStyle w:val="1e"/>
      </w:pPr>
      <w:r>
        <w:t>输出</w:t>
      </w:r>
      <w:r>
        <w:rPr>
          <w:rFonts w:hint="eastAsia"/>
        </w:rPr>
        <w:t>：</w:t>
      </w:r>
    </w:p>
    <w:p w14:paraId="47282003" w14:textId="14D12DDF" w:rsidR="00C12045" w:rsidRDefault="00C12045" w:rsidP="00C92F5B">
      <w:pPr>
        <w:pStyle w:val="2f2"/>
        <w:rPr>
          <w:lang w:eastAsia="zh-CN"/>
        </w:rPr>
      </w:pPr>
      <w:r>
        <w:t xml:space="preserve">    Test accuracy is 1.0</w:t>
      </w:r>
    </w:p>
    <w:p w14:paraId="663CD79A" w14:textId="1B37EDF2" w:rsidR="00C12045" w:rsidRDefault="008D1224" w:rsidP="00D22236">
      <w:pPr>
        <w:pStyle w:val="2"/>
      </w:pPr>
      <w:bookmarkStart w:id="77" w:name="_Toc55223250"/>
      <w:r>
        <w:t>实验小结</w:t>
      </w:r>
      <w:bookmarkEnd w:id="77"/>
    </w:p>
    <w:p w14:paraId="63E4DF12" w14:textId="3FF5A15D" w:rsidR="00D22236" w:rsidRPr="00D22236" w:rsidRDefault="00D22236" w:rsidP="00D22236">
      <w:pPr>
        <w:pStyle w:val="1e"/>
      </w:pPr>
      <w:r w:rsidRPr="00D22236">
        <w:rPr>
          <w:rFonts w:hint="eastAsia"/>
        </w:rPr>
        <w:t>本实验使用</w:t>
      </w:r>
      <w:r w:rsidRPr="00D22236">
        <w:t>MindSpore</w:t>
      </w:r>
      <w:r w:rsidRPr="00D22236">
        <w:t>实现了逻辑回归，用来解决</w:t>
      </w:r>
      <w:r w:rsidRPr="00D22236">
        <w:t>2</w:t>
      </w:r>
      <w:r w:rsidRPr="00D22236">
        <w:t>分类问题。在</w:t>
      </w:r>
      <w:r w:rsidRPr="00D22236">
        <w:t>Iris</w:t>
      </w:r>
      <w:r w:rsidRPr="00D22236">
        <w:t>数据集上进行训练后，所得的模型可以很好的表示每个样本类别</w:t>
      </w:r>
      <w:r w:rsidRPr="00D22236">
        <w:t>y</w:t>
      </w:r>
      <w:r w:rsidRPr="00D22236">
        <w:t>和属性</w:t>
      </w:r>
      <w:r w:rsidRPr="00D22236">
        <w:t>x</w:t>
      </w:r>
      <w:r w:rsidRPr="00D22236">
        <w:t>的关系。</w:t>
      </w:r>
    </w:p>
    <w:p w14:paraId="4BB00E11" w14:textId="13406CC8" w:rsidR="008D1224" w:rsidRDefault="008D1224" w:rsidP="00D22236">
      <w:pPr>
        <w:pStyle w:val="2"/>
      </w:pPr>
      <w:bookmarkStart w:id="78" w:name="_Toc55223251"/>
      <w:r>
        <w:t>创新设计</w:t>
      </w:r>
      <w:bookmarkEnd w:id="78"/>
    </w:p>
    <w:p w14:paraId="2999F745" w14:textId="6999E2D6" w:rsidR="008D1224" w:rsidRPr="008D1224" w:rsidRDefault="008D1224" w:rsidP="008D1224">
      <w:pPr>
        <w:pStyle w:val="1e"/>
      </w:pPr>
      <w:r>
        <w:t>请使用</w:t>
      </w:r>
      <w:r>
        <w:t>Softmax</w:t>
      </w:r>
      <w:r>
        <w:t>函数作为联系函数</w:t>
      </w:r>
      <w:r>
        <w:rPr>
          <w:rFonts w:hint="eastAsia"/>
        </w:rPr>
        <w:t>，</w:t>
      </w:r>
      <w:r>
        <w:t>对完整的</w:t>
      </w:r>
      <w:r>
        <w:t>Iris</w:t>
      </w:r>
      <w:r>
        <w:t>数据</w:t>
      </w:r>
      <w:proofErr w:type="gramStart"/>
      <w:r>
        <w:t>集实现</w:t>
      </w:r>
      <w:proofErr w:type="gramEnd"/>
      <w:r>
        <w:t>多分类任务</w:t>
      </w:r>
      <w:r>
        <w:rPr>
          <w:rFonts w:hint="eastAsia"/>
        </w:rPr>
        <w:t>。</w:t>
      </w:r>
    </w:p>
    <w:p w14:paraId="2A4EADBD" w14:textId="77777777" w:rsidR="008700C0" w:rsidRPr="00FA4BDC" w:rsidRDefault="008700C0" w:rsidP="008700C0">
      <w:pPr>
        <w:pStyle w:val="1e"/>
      </w:pPr>
      <w:r w:rsidRPr="00FA4BDC">
        <w:br w:type="page"/>
      </w:r>
    </w:p>
    <w:p w14:paraId="276C037B" w14:textId="56F1C89B" w:rsidR="008700C0" w:rsidRPr="00FA4BDC" w:rsidRDefault="008700C0" w:rsidP="00A55756">
      <w:pPr>
        <w:pStyle w:val="1"/>
        <w:numPr>
          <w:ilvl w:val="0"/>
          <w:numId w:val="4"/>
        </w:numPr>
      </w:pPr>
      <w:bookmarkStart w:id="79" w:name="_Toc48380804"/>
      <w:bookmarkStart w:id="80" w:name="_Toc55223252"/>
      <w:r w:rsidRPr="00FA4BDC">
        <w:rPr>
          <w:rFonts w:hint="eastAsia"/>
        </w:rPr>
        <w:lastRenderedPageBreak/>
        <w:t>糖尿病预测</w:t>
      </w:r>
      <w:bookmarkEnd w:id="79"/>
      <w:bookmarkEnd w:id="80"/>
    </w:p>
    <w:p w14:paraId="75CE402A" w14:textId="77777777" w:rsidR="008700C0" w:rsidRPr="00FA4BDC" w:rsidRDefault="008700C0" w:rsidP="00D22236">
      <w:pPr>
        <w:pStyle w:val="2"/>
      </w:pPr>
      <w:bookmarkStart w:id="81" w:name="_Toc48380805"/>
      <w:bookmarkStart w:id="82" w:name="_Toc55223253"/>
      <w:r w:rsidRPr="00FA4BDC">
        <w:rPr>
          <w:rFonts w:hint="eastAsia"/>
          <w:lang w:eastAsia="zh-CN"/>
        </w:rPr>
        <w:t>实验</w:t>
      </w:r>
      <w:r w:rsidRPr="00FA4BDC">
        <w:t>说明</w:t>
      </w:r>
      <w:bookmarkEnd w:id="81"/>
      <w:bookmarkEnd w:id="82"/>
    </w:p>
    <w:p w14:paraId="04806F7A" w14:textId="77777777" w:rsidR="008700C0" w:rsidRPr="00FA4BDC" w:rsidRDefault="008700C0" w:rsidP="008700C0">
      <w:pPr>
        <w:pStyle w:val="1e"/>
      </w:pPr>
      <w:r w:rsidRPr="00FA4BDC">
        <w:rPr>
          <w:rFonts w:hint="eastAsia"/>
        </w:rPr>
        <w:t>该数据集</w:t>
      </w:r>
      <w:r w:rsidRPr="00FA4BDC">
        <w:t>(pima-indians-diabetes.data)</w:t>
      </w:r>
      <w:r w:rsidRPr="00FA4BDC">
        <w:rPr>
          <w:rFonts w:hint="eastAsia"/>
        </w:rPr>
        <w:t>是来自美国疾病控制预防中心的数据，背景是记录美国的糖尿病症状信息，现在美国</w:t>
      </w:r>
      <w:r w:rsidRPr="00FA4BDC">
        <w:t>1/7</w:t>
      </w:r>
      <w:r w:rsidRPr="00FA4BDC">
        <w:t>的成年人患有糖尿病。但是到</w:t>
      </w:r>
      <w:r w:rsidRPr="00FA4BDC">
        <w:t>2050</w:t>
      </w:r>
      <w:r w:rsidRPr="00FA4BDC">
        <w:t>年，这个比例将会快速增长至高达</w:t>
      </w:r>
      <w:r w:rsidRPr="00FA4BDC">
        <w:t>1/3</w:t>
      </w:r>
      <w:r w:rsidRPr="00FA4BDC">
        <w:t>。可以利用从</w:t>
      </w:r>
      <w:r w:rsidRPr="00FA4BDC">
        <w:t>UCI</w:t>
      </w:r>
      <w:r w:rsidRPr="00FA4BDC">
        <w:t>机器学习数据库里一个关于印第安人糖尿病数据集，通过数据挖掘相关算法来预测糖尿病，该问题本质上是一个二元分类问题。</w:t>
      </w:r>
    </w:p>
    <w:p w14:paraId="4E415FE1" w14:textId="56D49AC2" w:rsidR="008700C0" w:rsidRPr="00FA4BDC" w:rsidRDefault="008700C0" w:rsidP="00D22236">
      <w:pPr>
        <w:pStyle w:val="2"/>
      </w:pPr>
      <w:bookmarkStart w:id="83" w:name="_Toc48380806"/>
      <w:bookmarkStart w:id="84" w:name="_Toc55223254"/>
      <w:r w:rsidRPr="00FA4BDC">
        <w:rPr>
          <w:rFonts w:hint="eastAsia"/>
        </w:rPr>
        <w:t>实验建模流程要求</w:t>
      </w:r>
      <w:bookmarkEnd w:id="83"/>
      <w:bookmarkEnd w:id="84"/>
    </w:p>
    <w:p w14:paraId="3D081C4C" w14:textId="77777777" w:rsidR="008700C0" w:rsidRPr="00FA4BDC" w:rsidRDefault="008700C0" w:rsidP="008700C0">
      <w:pPr>
        <w:pStyle w:val="1e"/>
      </w:pPr>
      <w:r w:rsidRPr="00FA4BDC">
        <w:rPr>
          <w:rFonts w:hint="eastAsia"/>
        </w:rPr>
        <w:t>基于</w:t>
      </w:r>
      <w:r w:rsidRPr="00FA4BDC">
        <w:t>Diabete</w:t>
      </w:r>
      <w:r w:rsidRPr="00FA4BDC">
        <w:t>数据，使用逻辑回归进行糖尿病预测</w:t>
      </w:r>
      <w:r w:rsidRPr="00FA4BDC">
        <w:rPr>
          <w:rFonts w:hint="eastAsia"/>
        </w:rPr>
        <w:t>。</w:t>
      </w:r>
    </w:p>
    <w:p w14:paraId="7B32561D" w14:textId="70D214AC" w:rsidR="008700C0" w:rsidRPr="00FA4BDC" w:rsidRDefault="008700C0" w:rsidP="00A55756">
      <w:pPr>
        <w:pStyle w:val="3"/>
        <w:numPr>
          <w:ilvl w:val="2"/>
          <w:numId w:val="4"/>
        </w:numPr>
      </w:pPr>
      <w:bookmarkStart w:id="85" w:name="_Toc48380807"/>
      <w:bookmarkStart w:id="86" w:name="_Toc55223255"/>
      <w:r w:rsidRPr="00FA4BDC">
        <w:t>环境要求</w:t>
      </w:r>
      <w:bookmarkEnd w:id="85"/>
      <w:bookmarkEnd w:id="86"/>
    </w:p>
    <w:p w14:paraId="551E93D0" w14:textId="77777777" w:rsidR="008700C0" w:rsidRPr="00FA4BDC" w:rsidRDefault="008700C0" w:rsidP="008700C0">
      <w:pPr>
        <w:pStyle w:val="1e"/>
      </w:pPr>
      <w:r w:rsidRPr="00FA4BDC">
        <w:rPr>
          <w:rFonts w:hint="eastAsia"/>
        </w:rPr>
        <w:t>Python</w:t>
      </w:r>
      <w:r w:rsidRPr="00FA4BDC">
        <w:t xml:space="preserve"> 3.7</w:t>
      </w:r>
    </w:p>
    <w:p w14:paraId="11198761" w14:textId="21A66E97" w:rsidR="008700C0" w:rsidRPr="00FA4BDC" w:rsidRDefault="008700C0" w:rsidP="00A55756">
      <w:pPr>
        <w:pStyle w:val="3"/>
        <w:numPr>
          <w:ilvl w:val="2"/>
          <w:numId w:val="4"/>
        </w:numPr>
      </w:pPr>
      <w:bookmarkStart w:id="87" w:name="_Toc48380808"/>
      <w:bookmarkStart w:id="88" w:name="_Toc55223256"/>
      <w:r w:rsidRPr="00FA4BDC">
        <w:rPr>
          <w:rFonts w:hint="eastAsia"/>
        </w:rPr>
        <w:t>实验实现步骤要求</w:t>
      </w:r>
      <w:bookmarkEnd w:id="87"/>
      <w:bookmarkEnd w:id="88"/>
    </w:p>
    <w:p w14:paraId="1B6B4E89" w14:textId="77777777" w:rsidR="008700C0" w:rsidRPr="00FA4BDC" w:rsidRDefault="008700C0" w:rsidP="00A55756">
      <w:pPr>
        <w:pStyle w:val="4"/>
        <w:numPr>
          <w:ilvl w:val="3"/>
          <w:numId w:val="4"/>
        </w:numPr>
        <w:rPr>
          <w:rFonts w:hint="default"/>
          <w:lang w:eastAsia="en-US"/>
        </w:rPr>
      </w:pPr>
      <w:r w:rsidRPr="00FA4BDC">
        <w:rPr>
          <w:lang w:eastAsia="en-US"/>
        </w:rPr>
        <w:t>相关模块导入</w:t>
      </w:r>
    </w:p>
    <w:p w14:paraId="7EB09D61" w14:textId="77777777" w:rsidR="008700C0" w:rsidRPr="00FA4BDC" w:rsidRDefault="008700C0" w:rsidP="008700C0">
      <w:pPr>
        <w:pStyle w:val="30"/>
        <w:tabs>
          <w:tab w:val="clear" w:pos="1418"/>
          <w:tab w:val="num" w:pos="1701"/>
        </w:tabs>
        <w:ind w:left="1701" w:hanging="159"/>
      </w:pPr>
      <w:r w:rsidRPr="00FA4BDC">
        <w:t>要求导入相关数据读取</w:t>
      </w:r>
      <w:r w:rsidRPr="00FA4BDC">
        <w:rPr>
          <w:rFonts w:hint="eastAsia"/>
        </w:rPr>
        <w:t>、</w:t>
      </w:r>
      <w:r w:rsidRPr="00FA4BDC">
        <w:t>处理</w:t>
      </w:r>
      <w:r w:rsidRPr="00FA4BDC">
        <w:rPr>
          <w:rFonts w:hint="eastAsia"/>
        </w:rPr>
        <w:t>、</w:t>
      </w:r>
      <w:r w:rsidRPr="00FA4BDC">
        <w:t>分析</w:t>
      </w:r>
      <w:r w:rsidRPr="00FA4BDC">
        <w:rPr>
          <w:rFonts w:hint="eastAsia"/>
        </w:rPr>
        <w:t>、</w:t>
      </w:r>
      <w:r w:rsidRPr="00FA4BDC">
        <w:t>可视化</w:t>
      </w:r>
      <w:r w:rsidRPr="00FA4BDC">
        <w:rPr>
          <w:rFonts w:hint="eastAsia"/>
        </w:rPr>
        <w:t>，</w:t>
      </w:r>
      <w:r w:rsidRPr="00FA4BDC">
        <w:t>算法模块等</w:t>
      </w:r>
    </w:p>
    <w:p w14:paraId="58929A9B" w14:textId="77777777" w:rsidR="008700C0" w:rsidRPr="00FA4BDC" w:rsidRDefault="008700C0" w:rsidP="00A55756">
      <w:pPr>
        <w:pStyle w:val="4"/>
        <w:numPr>
          <w:ilvl w:val="3"/>
          <w:numId w:val="4"/>
        </w:numPr>
        <w:rPr>
          <w:rFonts w:hint="default"/>
          <w:lang w:eastAsia="en-US"/>
        </w:rPr>
      </w:pPr>
      <w:r w:rsidRPr="00FA4BDC">
        <w:rPr>
          <w:lang w:eastAsia="en-US"/>
        </w:rPr>
        <w:t>数据导入与初步探索</w:t>
      </w:r>
    </w:p>
    <w:p w14:paraId="0B421CA1" w14:textId="77777777" w:rsidR="008700C0" w:rsidRPr="00FA4BDC" w:rsidRDefault="008700C0" w:rsidP="008700C0">
      <w:pPr>
        <w:pStyle w:val="30"/>
        <w:tabs>
          <w:tab w:val="clear" w:pos="1418"/>
          <w:tab w:val="num" w:pos="1701"/>
        </w:tabs>
        <w:ind w:left="1701" w:hanging="159"/>
      </w:pPr>
      <w:r w:rsidRPr="00FA4BDC">
        <w:rPr>
          <w:rFonts w:hint="eastAsia"/>
          <w:lang w:eastAsia="en-US"/>
        </w:rPr>
        <w:t>要求载入本地数据集</w:t>
      </w:r>
      <w:r w:rsidRPr="00FA4BDC">
        <w:rPr>
          <w:lang w:eastAsia="en-US"/>
        </w:rPr>
        <w:t>(pima-indians-diabetes.data)</w:t>
      </w:r>
      <w:r w:rsidRPr="00FA4BDC">
        <w:rPr>
          <w:rFonts w:hint="eastAsia"/>
        </w:rPr>
        <w:t>，</w:t>
      </w:r>
      <w:r w:rsidRPr="00FA4BDC">
        <w:rPr>
          <w:lang w:eastAsia="en-US"/>
        </w:rPr>
        <w:t>以</w:t>
      </w:r>
      <w:r w:rsidRPr="00FA4BDC">
        <w:rPr>
          <w:lang w:eastAsia="en-US"/>
        </w:rPr>
        <w:t>dataframe</w:t>
      </w:r>
      <w:r w:rsidRPr="00FA4BDC">
        <w:rPr>
          <w:lang w:eastAsia="en-US"/>
        </w:rPr>
        <w:t>形式存放后</w:t>
      </w:r>
      <w:r w:rsidRPr="00FA4BDC">
        <w:rPr>
          <w:rFonts w:hint="eastAsia"/>
        </w:rPr>
        <w:t>，</w:t>
      </w:r>
      <w:r w:rsidRPr="00FA4BDC">
        <w:rPr>
          <w:lang w:eastAsia="en-US"/>
        </w:rPr>
        <w:t>命名为</w:t>
      </w:r>
      <w:r w:rsidRPr="00FA4BDC">
        <w:rPr>
          <w:lang w:eastAsia="en-US"/>
        </w:rPr>
        <w:t>df</w:t>
      </w:r>
    </w:p>
    <w:p w14:paraId="02510AAF" w14:textId="77777777" w:rsidR="008700C0" w:rsidRPr="00FA4BDC" w:rsidRDefault="008700C0" w:rsidP="008700C0">
      <w:pPr>
        <w:pStyle w:val="30"/>
        <w:tabs>
          <w:tab w:val="clear" w:pos="1418"/>
          <w:tab w:val="num" w:pos="1701"/>
        </w:tabs>
        <w:ind w:left="1701" w:hanging="159"/>
      </w:pPr>
      <w:r w:rsidRPr="00FA4BDC">
        <w:t>查看数据</w:t>
      </w:r>
      <w:r w:rsidRPr="00FA4BDC">
        <w:rPr>
          <w:rFonts w:hint="eastAsia"/>
        </w:rPr>
        <w:t>尺寸、打印信息，判断特征的类型（名称性、数值型），目标变量分布以及查看是否均衡</w:t>
      </w:r>
    </w:p>
    <w:p w14:paraId="7A1385E8" w14:textId="77777777" w:rsidR="008700C0" w:rsidRPr="00FA4BDC" w:rsidRDefault="008700C0" w:rsidP="008700C0">
      <w:pPr>
        <w:pStyle w:val="30"/>
        <w:tabs>
          <w:tab w:val="clear" w:pos="1418"/>
          <w:tab w:val="num" w:pos="1701"/>
        </w:tabs>
        <w:ind w:left="1701" w:hanging="159"/>
      </w:pPr>
      <w:r w:rsidRPr="00FA4BDC">
        <w:t>对</w:t>
      </w:r>
      <w:r w:rsidRPr="00FA4BDC">
        <w:t>df</w:t>
      </w:r>
      <w:r w:rsidRPr="00FA4BDC">
        <w:t>特征进行相关性可视化</w:t>
      </w:r>
    </w:p>
    <w:p w14:paraId="5A05072C" w14:textId="77777777" w:rsidR="008700C0" w:rsidRPr="00FA4BDC" w:rsidRDefault="008700C0" w:rsidP="008700C0">
      <w:pPr>
        <w:pStyle w:val="30"/>
        <w:tabs>
          <w:tab w:val="clear" w:pos="1418"/>
          <w:tab w:val="num" w:pos="1701"/>
        </w:tabs>
        <w:ind w:left="1701" w:hanging="159"/>
      </w:pPr>
      <w:r w:rsidRPr="00FA4BDC">
        <w:t>对</w:t>
      </w:r>
      <w:r w:rsidRPr="00FA4BDC">
        <w:t>df</w:t>
      </w:r>
      <w:r w:rsidRPr="00FA4BDC">
        <w:t>每个特征的分布进行可视化查看</w:t>
      </w:r>
    </w:p>
    <w:p w14:paraId="0DF11780" w14:textId="77777777" w:rsidR="008700C0" w:rsidRPr="00FA4BDC" w:rsidRDefault="008700C0" w:rsidP="008700C0">
      <w:pPr>
        <w:pStyle w:val="30"/>
        <w:tabs>
          <w:tab w:val="clear" w:pos="1418"/>
          <w:tab w:val="num" w:pos="1701"/>
        </w:tabs>
        <w:ind w:left="1701" w:hanging="159"/>
      </w:pPr>
      <w:r w:rsidRPr="00FA4BDC">
        <w:t>对输入特征进行降维</w:t>
      </w:r>
      <w:r w:rsidRPr="00FA4BDC">
        <w:rPr>
          <w:rFonts w:hint="eastAsia"/>
        </w:rPr>
        <w:t>，</w:t>
      </w:r>
      <w:r w:rsidRPr="00FA4BDC">
        <w:t>选择</w:t>
      </w:r>
      <w:r w:rsidRPr="00FA4BDC">
        <w:rPr>
          <w:rFonts w:hint="eastAsia"/>
        </w:rPr>
        <w:t>P</w:t>
      </w:r>
      <w:r w:rsidRPr="00FA4BDC">
        <w:t>CA</w:t>
      </w:r>
      <w:r w:rsidRPr="00FA4BDC">
        <w:rPr>
          <w:rFonts w:hint="eastAsia"/>
        </w:rPr>
        <w:t>，并按提示</w:t>
      </w:r>
      <w:r w:rsidRPr="00FA4BDC">
        <w:t>补充如下代码中</w:t>
      </w:r>
      <w:r w:rsidRPr="00FA4BDC">
        <w:rPr>
          <w:u w:val="single"/>
        </w:rPr>
        <w:t>划线</w:t>
      </w:r>
      <w:r w:rsidRPr="00FA4BDC">
        <w:t>部分内容</w:t>
      </w:r>
      <w:r w:rsidRPr="00FA4BDC">
        <w:rPr>
          <w:rFonts w:hint="eastAsia"/>
        </w:rPr>
        <w:t>。</w:t>
      </w:r>
    </w:p>
    <w:p w14:paraId="751F4E48" w14:textId="77777777" w:rsidR="008700C0" w:rsidRPr="00FA4BDC" w:rsidRDefault="008700C0" w:rsidP="00146CA6">
      <w:pPr>
        <w:pStyle w:val="2f2"/>
        <w:rPr>
          <w:rFonts w:ascii="方正兰亭黑简体"/>
          <w:lang w:eastAsia="zh-CN"/>
        </w:rPr>
      </w:pPr>
      <w:r w:rsidRPr="00FA4BDC">
        <w:rPr>
          <w:rFonts w:ascii="方正兰亭黑简体"/>
          <w:lang w:eastAsia="zh-CN"/>
        </w:rPr>
        <w:t>### 对输入特征</w:t>
      </w:r>
      <w:proofErr w:type="gramStart"/>
      <w:r w:rsidRPr="00FA4BDC">
        <w:rPr>
          <w:rFonts w:ascii="方正兰亭黑简体"/>
          <w:lang w:eastAsia="zh-CN"/>
        </w:rPr>
        <w:t>进行降维处理</w:t>
      </w:r>
      <w:proofErr w:type="gramEnd"/>
    </w:p>
    <w:p w14:paraId="4D0B169E" w14:textId="77777777" w:rsidR="008700C0" w:rsidRPr="00FA4BDC" w:rsidRDefault="008700C0" w:rsidP="00146CA6">
      <w:pPr>
        <w:pStyle w:val="2f2"/>
        <w:rPr>
          <w:rFonts w:ascii="方正兰亭黑简体"/>
        </w:rPr>
      </w:pPr>
      <w:proofErr w:type="gramStart"/>
      <w:r w:rsidRPr="00FA4BDC">
        <w:rPr>
          <w:rFonts w:ascii="方正兰亭黑简体"/>
        </w:rPr>
        <w:t>from</w:t>
      </w:r>
      <w:proofErr w:type="gramEnd"/>
      <w:r w:rsidRPr="00FA4BDC">
        <w:rPr>
          <w:rFonts w:ascii="方正兰亭黑简体"/>
        </w:rPr>
        <w:t xml:space="preserve"> sklearn.decomposition import PCA</w:t>
      </w:r>
    </w:p>
    <w:p w14:paraId="3D6F8BFB" w14:textId="77777777" w:rsidR="008700C0" w:rsidRPr="00FA4BDC" w:rsidRDefault="008700C0" w:rsidP="00146CA6">
      <w:pPr>
        <w:pStyle w:val="2f2"/>
        <w:rPr>
          <w:rFonts w:ascii="方正兰亭黑简体"/>
        </w:rPr>
      </w:pPr>
      <w:proofErr w:type="gramStart"/>
      <w:r w:rsidRPr="00FA4BDC">
        <w:rPr>
          <w:rFonts w:ascii="方正兰亭黑简体"/>
        </w:rPr>
        <w:lastRenderedPageBreak/>
        <w:t>from</w:t>
      </w:r>
      <w:proofErr w:type="gramEnd"/>
      <w:r w:rsidRPr="00FA4BDC">
        <w:rPr>
          <w:rFonts w:ascii="方正兰亭黑简体"/>
        </w:rPr>
        <w:t xml:space="preserve"> sklearn import preprocessing                    #调用</w:t>
      </w:r>
      <w:r w:rsidRPr="00FA4BDC">
        <w:rPr>
          <w:rFonts w:ascii="方正兰亭黑简体" w:hint="eastAsia"/>
        </w:rPr>
        <w:t>标准化</w:t>
      </w:r>
      <w:r w:rsidRPr="00FA4BDC">
        <w:rPr>
          <w:rFonts w:ascii="方正兰亭黑简体"/>
        </w:rPr>
        <w:t>模块</w:t>
      </w:r>
    </w:p>
    <w:p w14:paraId="7B59FB30" w14:textId="77777777" w:rsidR="008700C0" w:rsidRPr="00FA4BDC" w:rsidRDefault="008700C0" w:rsidP="00146CA6">
      <w:pPr>
        <w:pStyle w:val="2f2"/>
        <w:rPr>
          <w:rFonts w:ascii="方正兰亭黑简体"/>
          <w:lang w:eastAsia="zh-CN"/>
        </w:rPr>
      </w:pPr>
      <w:r w:rsidRPr="00FA4BDC">
        <w:rPr>
          <w:rFonts w:ascii="方正兰亭黑简体"/>
        </w:rPr>
        <w:t xml:space="preserve">                                                    </w:t>
      </w:r>
      <w:r w:rsidRPr="00FA4BDC">
        <w:rPr>
          <w:rFonts w:ascii="方正兰亭黑简体"/>
          <w:lang w:eastAsia="zh-CN"/>
        </w:rPr>
        <w:t>#</w:t>
      </w:r>
      <w:proofErr w:type="gramStart"/>
      <w:r w:rsidRPr="00FA4BDC">
        <w:rPr>
          <w:rFonts w:ascii="方正兰亭黑简体"/>
          <w:lang w:eastAsia="zh-CN"/>
        </w:rPr>
        <w:t>降维训练</w:t>
      </w:r>
      <w:proofErr w:type="gramEnd"/>
      <w:r w:rsidRPr="00FA4BDC">
        <w:rPr>
          <w:rFonts w:ascii="方正兰亭黑简体"/>
          <w:lang w:eastAsia="zh-CN"/>
        </w:rPr>
        <w:t>前需要对数据标准化</w:t>
      </w:r>
    </w:p>
    <w:p w14:paraId="46066CEE" w14:textId="77777777" w:rsidR="008700C0" w:rsidRPr="00FA4BDC" w:rsidRDefault="008700C0" w:rsidP="00146CA6">
      <w:pPr>
        <w:pStyle w:val="2f2"/>
        <w:rPr>
          <w:rFonts w:ascii="方正兰亭黑简体"/>
        </w:rPr>
      </w:pPr>
      <w:proofErr w:type="gramStart"/>
      <w:r w:rsidRPr="00FA4BDC">
        <w:rPr>
          <w:rFonts w:ascii="方正兰亭黑简体"/>
        </w:rPr>
        <w:t>pca</w:t>
      </w:r>
      <w:proofErr w:type="gramEnd"/>
      <w:r w:rsidRPr="00FA4BDC">
        <w:rPr>
          <w:rFonts w:ascii="方正兰亭黑简体"/>
        </w:rPr>
        <w:t xml:space="preserve"> = PCA(         )                                # 保留99%信息的主成分个主成分</w:t>
      </w:r>
    </w:p>
    <w:p w14:paraId="7F8DB01D" w14:textId="77777777" w:rsidR="008700C0" w:rsidRPr="00FA4BDC" w:rsidRDefault="008700C0" w:rsidP="00146CA6">
      <w:pPr>
        <w:pStyle w:val="2f2"/>
        <w:rPr>
          <w:rFonts w:ascii="方正兰亭黑简体"/>
        </w:rPr>
      </w:pPr>
      <w:r w:rsidRPr="00FA4BDC">
        <w:rPr>
          <w:rFonts w:ascii="方正兰亭黑简体"/>
        </w:rPr>
        <w:t>X_pca =</w:t>
      </w:r>
      <w:proofErr w:type="gramStart"/>
      <w:r w:rsidRPr="00FA4BDC">
        <w:rPr>
          <w:rFonts w:ascii="方正兰亭黑简体"/>
        </w:rPr>
        <w:t>pca.fit(</w:t>
      </w:r>
      <w:proofErr w:type="gramEnd"/>
      <w:r w:rsidRPr="00FA4BDC">
        <w:rPr>
          <w:rFonts w:ascii="方正兰亭黑简体"/>
        </w:rPr>
        <w:t>X_std).transform(X_std)</w:t>
      </w:r>
    </w:p>
    <w:p w14:paraId="1A4F0234" w14:textId="77777777" w:rsidR="00146CA6" w:rsidRPr="00FA4BDC" w:rsidRDefault="00146CA6" w:rsidP="00146CA6">
      <w:pPr>
        <w:pStyle w:val="2f2"/>
        <w:rPr>
          <w:rFonts w:ascii="方正兰亭黑简体"/>
        </w:rPr>
      </w:pPr>
    </w:p>
    <w:p w14:paraId="64143A9D" w14:textId="77777777" w:rsidR="00146CA6" w:rsidRPr="00FA4BDC" w:rsidRDefault="00146CA6" w:rsidP="00146CA6">
      <w:pPr>
        <w:pStyle w:val="2f2"/>
        <w:rPr>
          <w:rFonts w:ascii="方正兰亭黑简体"/>
        </w:rPr>
      </w:pPr>
    </w:p>
    <w:p w14:paraId="79AA3793" w14:textId="77777777" w:rsidR="008700C0" w:rsidRPr="00FA4BDC" w:rsidRDefault="008700C0" w:rsidP="008700C0">
      <w:pPr>
        <w:pStyle w:val="1e"/>
      </w:pPr>
    </w:p>
    <w:p w14:paraId="12230A1A" w14:textId="77777777" w:rsidR="008700C0" w:rsidRPr="00FA4BDC" w:rsidRDefault="008700C0" w:rsidP="008700C0">
      <w:pPr>
        <w:pStyle w:val="30"/>
        <w:tabs>
          <w:tab w:val="clear" w:pos="1418"/>
          <w:tab w:val="num" w:pos="1701"/>
        </w:tabs>
        <w:ind w:left="1701" w:hanging="159"/>
      </w:pPr>
      <w:r w:rsidRPr="00FA4BDC">
        <w:rPr>
          <w:rFonts w:hint="eastAsia"/>
        </w:rPr>
        <w:t>结合相关性分析和</w:t>
      </w:r>
      <w:proofErr w:type="gramStart"/>
      <w:r w:rsidRPr="00FA4BDC">
        <w:rPr>
          <w:rFonts w:hint="eastAsia"/>
        </w:rPr>
        <w:t>降维后</w:t>
      </w:r>
      <w:proofErr w:type="gramEnd"/>
      <w:r w:rsidRPr="00FA4BDC">
        <w:rPr>
          <w:rFonts w:hint="eastAsia"/>
        </w:rPr>
        <w:t>的结论，选择数据进行拆分为训练集和测试集，拆分比例设置为</w:t>
      </w:r>
      <w:r w:rsidRPr="00FA4BDC">
        <w:rPr>
          <w:rFonts w:hint="eastAsia"/>
        </w:rPr>
        <w:t>0</w:t>
      </w:r>
      <w:r w:rsidRPr="00FA4BDC">
        <w:t>.1</w:t>
      </w:r>
      <w:r w:rsidRPr="00FA4BDC">
        <w:rPr>
          <w:rFonts w:hint="eastAsia"/>
        </w:rPr>
        <w:t>，</w:t>
      </w:r>
      <w:r w:rsidRPr="00FA4BDC">
        <w:t>指定以</w:t>
      </w:r>
      <w:r w:rsidRPr="00FA4BDC">
        <w:t>Target</w:t>
      </w:r>
      <w:r w:rsidRPr="00FA4BDC">
        <w:t>的比例做分层抽样</w:t>
      </w:r>
      <w:r w:rsidRPr="00FA4BDC">
        <w:rPr>
          <w:rFonts w:hint="eastAsia"/>
        </w:rPr>
        <w:t>。部分提示如下：</w:t>
      </w:r>
    </w:p>
    <w:p w14:paraId="6547391F" w14:textId="77777777" w:rsidR="008700C0" w:rsidRPr="00FA4BDC" w:rsidRDefault="008700C0" w:rsidP="00146CA6">
      <w:pPr>
        <w:pStyle w:val="2f2"/>
        <w:rPr>
          <w:rFonts w:ascii="方正兰亭黑简体"/>
        </w:rPr>
      </w:pPr>
      <w:proofErr w:type="gramStart"/>
      <w:r w:rsidRPr="00FA4BDC">
        <w:rPr>
          <w:rFonts w:ascii="方正兰亭黑简体"/>
        </w:rPr>
        <w:t>from</w:t>
      </w:r>
      <w:proofErr w:type="gramEnd"/>
      <w:r w:rsidRPr="00FA4BDC">
        <w:rPr>
          <w:rFonts w:ascii="方正兰亭黑简体"/>
        </w:rPr>
        <w:t xml:space="preserve"> collections import Counter</w:t>
      </w:r>
    </w:p>
    <w:p w14:paraId="78674482" w14:textId="77777777" w:rsidR="008700C0" w:rsidRPr="00FA4BDC" w:rsidRDefault="008700C0" w:rsidP="00146CA6">
      <w:pPr>
        <w:pStyle w:val="2f2"/>
        <w:rPr>
          <w:rFonts w:ascii="方正兰亭黑简体"/>
        </w:rPr>
      </w:pPr>
      <w:proofErr w:type="gramStart"/>
      <w:r w:rsidRPr="00FA4BDC">
        <w:rPr>
          <w:rFonts w:ascii="方正兰亭黑简体"/>
        </w:rPr>
        <w:t>from</w:t>
      </w:r>
      <w:proofErr w:type="gramEnd"/>
      <w:r w:rsidRPr="00FA4BDC">
        <w:rPr>
          <w:rFonts w:ascii="方正兰亭黑简体"/>
        </w:rPr>
        <w:t xml:space="preserve"> sklearn.model_selection import train_test_split</w:t>
      </w:r>
    </w:p>
    <w:p w14:paraId="77197BF0" w14:textId="77777777" w:rsidR="00146CA6" w:rsidRPr="00FA4BDC" w:rsidRDefault="00146CA6" w:rsidP="00146CA6">
      <w:pPr>
        <w:pStyle w:val="2f2"/>
        <w:rPr>
          <w:rFonts w:ascii="方正兰亭黑简体"/>
        </w:rPr>
      </w:pPr>
    </w:p>
    <w:p w14:paraId="27B49D66" w14:textId="77777777" w:rsidR="00146CA6" w:rsidRPr="00FA4BDC" w:rsidRDefault="00146CA6" w:rsidP="00146CA6">
      <w:pPr>
        <w:pStyle w:val="2f2"/>
        <w:rPr>
          <w:rFonts w:ascii="方正兰亭黑简体"/>
        </w:rPr>
      </w:pPr>
    </w:p>
    <w:p w14:paraId="631F77FA" w14:textId="77777777" w:rsidR="008700C0" w:rsidRPr="00FA4BDC" w:rsidRDefault="008700C0" w:rsidP="008700C0">
      <w:pPr>
        <w:pStyle w:val="30"/>
        <w:tabs>
          <w:tab w:val="clear" w:pos="1418"/>
          <w:tab w:val="num" w:pos="1701"/>
        </w:tabs>
        <w:ind w:left="1701" w:hanging="159"/>
      </w:pPr>
      <w:r w:rsidRPr="00FA4BDC">
        <w:t>选择逻辑回归算法对拆分后的数据进行建模训练和预测</w:t>
      </w:r>
      <w:r w:rsidRPr="00FA4BDC">
        <w:rPr>
          <w:rFonts w:hint="eastAsia"/>
        </w:rPr>
        <w:t>，</w:t>
      </w:r>
      <w:r w:rsidRPr="00FA4BDC">
        <w:t>其中要求将</w:t>
      </w:r>
      <w:r w:rsidRPr="00FA4BDC">
        <w:rPr>
          <w:rFonts w:hint="eastAsia"/>
        </w:rPr>
        <w:t>原始模型做</w:t>
      </w:r>
      <w:r w:rsidRPr="00FA4BDC">
        <w:rPr>
          <w:rFonts w:hint="eastAsia"/>
        </w:rPr>
        <w:t>5</w:t>
      </w:r>
      <w:r w:rsidRPr="00FA4BDC">
        <w:rPr>
          <w:rFonts w:hint="eastAsia"/>
        </w:rPr>
        <w:t>折交叉验证，评估指标选择</w:t>
      </w:r>
      <w:r w:rsidRPr="00FA4BDC">
        <w:rPr>
          <w:rFonts w:hint="eastAsia"/>
        </w:rPr>
        <w:t>f</w:t>
      </w:r>
      <w:r w:rsidRPr="00FA4BDC">
        <w:t>1</w:t>
      </w:r>
      <w:r w:rsidRPr="00FA4BDC">
        <w:rPr>
          <w:rFonts w:hint="eastAsia"/>
        </w:rPr>
        <w:t>。</w:t>
      </w:r>
    </w:p>
    <w:p w14:paraId="494AAA9B" w14:textId="77777777" w:rsidR="008700C0" w:rsidRPr="00FA4BDC" w:rsidRDefault="008700C0" w:rsidP="008700C0">
      <w:pPr>
        <w:pStyle w:val="1e"/>
      </w:pPr>
      <w:r w:rsidRPr="00FA4BDC">
        <w:t>部分提示如下</w:t>
      </w:r>
      <w:r w:rsidRPr="00FA4BDC">
        <w:rPr>
          <w:rFonts w:hint="eastAsia"/>
        </w:rPr>
        <w:t>：</w:t>
      </w:r>
    </w:p>
    <w:p w14:paraId="507FCEA7" w14:textId="77777777" w:rsidR="008700C0" w:rsidRPr="00FA4BDC" w:rsidRDefault="008700C0" w:rsidP="008700C0">
      <w:pPr>
        <w:pStyle w:val="2f2"/>
        <w:rPr>
          <w:lang w:eastAsia="zh-CN"/>
        </w:rPr>
      </w:pPr>
      <w:r w:rsidRPr="00FA4BDC">
        <w:rPr>
          <w:lang w:eastAsia="zh-CN"/>
        </w:rPr>
        <w:t>#</w:t>
      </w:r>
      <w:r w:rsidRPr="00FA4BDC">
        <w:rPr>
          <w:lang w:eastAsia="zh-CN"/>
        </w:rPr>
        <w:t>引入逻辑回归和</w:t>
      </w:r>
      <w:r w:rsidRPr="00FA4BDC">
        <w:rPr>
          <w:rFonts w:hint="eastAsia"/>
          <w:lang w:eastAsia="zh-CN"/>
        </w:rPr>
        <w:t>交叉</w:t>
      </w:r>
      <w:r w:rsidRPr="00FA4BDC">
        <w:rPr>
          <w:lang w:eastAsia="zh-CN"/>
        </w:rPr>
        <w:t>验证的库</w:t>
      </w:r>
    </w:p>
    <w:p w14:paraId="5227CE69" w14:textId="77777777" w:rsidR="008700C0" w:rsidRPr="00FA4BDC" w:rsidRDefault="008700C0" w:rsidP="00146CA6">
      <w:pPr>
        <w:pStyle w:val="2f2"/>
        <w:rPr>
          <w:rFonts w:ascii="方正兰亭黑简体"/>
        </w:rPr>
      </w:pPr>
      <w:proofErr w:type="gramStart"/>
      <w:r w:rsidRPr="00FA4BDC">
        <w:rPr>
          <w:rFonts w:ascii="方正兰亭黑简体"/>
        </w:rPr>
        <w:t>from</w:t>
      </w:r>
      <w:proofErr w:type="gramEnd"/>
      <w:r w:rsidRPr="00FA4BDC">
        <w:rPr>
          <w:rFonts w:ascii="方正兰亭黑简体"/>
        </w:rPr>
        <w:t xml:space="preserve"> sklearn.linear_model import LogisticRegression</w:t>
      </w:r>
    </w:p>
    <w:p w14:paraId="5C2661A4" w14:textId="77777777" w:rsidR="008700C0" w:rsidRPr="00FA4BDC" w:rsidRDefault="008700C0" w:rsidP="00146CA6">
      <w:pPr>
        <w:pStyle w:val="2f2"/>
        <w:rPr>
          <w:rFonts w:ascii="方正兰亭黑简体"/>
        </w:rPr>
      </w:pPr>
      <w:proofErr w:type="gramStart"/>
      <w:r w:rsidRPr="00FA4BDC">
        <w:rPr>
          <w:rFonts w:ascii="方正兰亭黑简体"/>
        </w:rPr>
        <w:t>from</w:t>
      </w:r>
      <w:proofErr w:type="gramEnd"/>
      <w:r w:rsidRPr="00FA4BDC">
        <w:rPr>
          <w:rFonts w:ascii="方正兰亭黑简体"/>
        </w:rPr>
        <w:t xml:space="preserve"> sklearn.model_selection import cross_val_score</w:t>
      </w:r>
    </w:p>
    <w:p w14:paraId="477CC611" w14:textId="77777777" w:rsidR="008700C0" w:rsidRPr="00FA4BDC" w:rsidRDefault="008700C0" w:rsidP="00146CA6">
      <w:pPr>
        <w:pStyle w:val="2f2"/>
        <w:rPr>
          <w:rFonts w:ascii="方正兰亭黑简体"/>
        </w:rPr>
      </w:pPr>
    </w:p>
    <w:p w14:paraId="18C74CD3" w14:textId="77777777" w:rsidR="008700C0" w:rsidRPr="00FA4BDC" w:rsidRDefault="008700C0" w:rsidP="00146CA6">
      <w:pPr>
        <w:pStyle w:val="2f2"/>
        <w:rPr>
          <w:rFonts w:ascii="方正兰亭黑简体"/>
        </w:rPr>
      </w:pPr>
      <w:r w:rsidRPr="00FA4BDC">
        <w:rPr>
          <w:rFonts w:ascii="方正兰亭黑简体"/>
        </w:rPr>
        <w:t>#引入评价指标的库</w:t>
      </w:r>
    </w:p>
    <w:p w14:paraId="30DAFB8B" w14:textId="77777777" w:rsidR="008700C0" w:rsidRPr="00FA4BDC" w:rsidRDefault="008700C0" w:rsidP="00146CA6">
      <w:pPr>
        <w:pStyle w:val="2f2"/>
        <w:rPr>
          <w:rFonts w:ascii="方正兰亭黑简体"/>
        </w:rPr>
      </w:pPr>
      <w:proofErr w:type="gramStart"/>
      <w:r w:rsidRPr="00FA4BDC">
        <w:rPr>
          <w:rFonts w:ascii="方正兰亭黑简体"/>
        </w:rPr>
        <w:t>from</w:t>
      </w:r>
      <w:proofErr w:type="gramEnd"/>
      <w:r w:rsidRPr="00FA4BDC">
        <w:rPr>
          <w:rFonts w:ascii="方正兰亭黑简体"/>
        </w:rPr>
        <w:t xml:space="preserve"> sklearn.metrics import f1_score</w:t>
      </w:r>
    </w:p>
    <w:p w14:paraId="3E62EC37" w14:textId="77777777" w:rsidR="008700C0" w:rsidRPr="00FA4BDC" w:rsidRDefault="008700C0" w:rsidP="00146CA6">
      <w:pPr>
        <w:pStyle w:val="2f2"/>
        <w:rPr>
          <w:rFonts w:ascii="方正兰亭黑简体"/>
        </w:rPr>
      </w:pPr>
    </w:p>
    <w:p w14:paraId="740CBE89" w14:textId="77777777" w:rsidR="008700C0" w:rsidRPr="00FA4BDC" w:rsidRDefault="008700C0" w:rsidP="00146CA6">
      <w:pPr>
        <w:pStyle w:val="2f2"/>
        <w:rPr>
          <w:rFonts w:ascii="方正兰亭黑简体"/>
        </w:rPr>
      </w:pPr>
    </w:p>
    <w:p w14:paraId="27F695B1" w14:textId="77777777" w:rsidR="008700C0" w:rsidRPr="00FA4BDC" w:rsidRDefault="008700C0" w:rsidP="008700C0">
      <w:pPr>
        <w:pStyle w:val="2f2"/>
      </w:pPr>
    </w:p>
    <w:p w14:paraId="39D96DF5" w14:textId="77777777" w:rsidR="008700C0" w:rsidRPr="00FA4BDC" w:rsidRDefault="008700C0" w:rsidP="008700C0">
      <w:pPr>
        <w:pStyle w:val="30"/>
        <w:tabs>
          <w:tab w:val="clear" w:pos="1418"/>
          <w:tab w:val="num" w:pos="1701"/>
        </w:tabs>
        <w:ind w:left="1701" w:hanging="159"/>
      </w:pPr>
      <w:r w:rsidRPr="00FA4BDC">
        <w:t>对逻辑回归的几个重要参数进行网格搜索</w:t>
      </w:r>
      <w:r w:rsidRPr="00FA4BDC">
        <w:rPr>
          <w:rFonts w:hint="eastAsia"/>
        </w:rPr>
        <w:t>，</w:t>
      </w:r>
      <w:r w:rsidRPr="00FA4BDC">
        <w:t>网格设置参考如下</w:t>
      </w:r>
      <w:r w:rsidRPr="00FA4BDC">
        <w:rPr>
          <w:rFonts w:hint="eastAsia"/>
        </w:rPr>
        <w:t>：</w:t>
      </w:r>
    </w:p>
    <w:p w14:paraId="655C34DB" w14:textId="77777777" w:rsidR="008700C0" w:rsidRPr="00FA4BDC" w:rsidRDefault="008700C0" w:rsidP="00146CA6">
      <w:pPr>
        <w:pStyle w:val="2f2"/>
        <w:rPr>
          <w:rFonts w:ascii="方正兰亭黑简体"/>
        </w:rPr>
      </w:pPr>
      <w:r w:rsidRPr="00FA4BDC">
        <w:rPr>
          <w:rFonts w:ascii="方正兰亭黑简体"/>
        </w:rPr>
        <w:t>c_range</w:t>
      </w:r>
      <w:proofErr w:type="gramStart"/>
      <w:r w:rsidRPr="00FA4BDC">
        <w:rPr>
          <w:rFonts w:ascii="方正兰亭黑简体"/>
        </w:rPr>
        <w:t>=[</w:t>
      </w:r>
      <w:proofErr w:type="gramEnd"/>
      <w:r w:rsidRPr="00FA4BDC">
        <w:rPr>
          <w:rFonts w:ascii="方正兰亭黑简体"/>
        </w:rPr>
        <w:t>0.001,0.01,0.1,1.0]</w:t>
      </w:r>
    </w:p>
    <w:p w14:paraId="1D64A222" w14:textId="77777777" w:rsidR="008700C0" w:rsidRPr="00FA4BDC" w:rsidRDefault="008700C0" w:rsidP="00146CA6">
      <w:pPr>
        <w:pStyle w:val="2f2"/>
        <w:rPr>
          <w:rFonts w:ascii="方正兰亭黑简体"/>
        </w:rPr>
      </w:pPr>
      <w:proofErr w:type="gramStart"/>
      <w:r w:rsidRPr="00FA4BDC">
        <w:rPr>
          <w:rFonts w:ascii="方正兰亭黑简体"/>
        </w:rPr>
        <w:t>solvers</w:t>
      </w:r>
      <w:proofErr w:type="gramEnd"/>
      <w:r w:rsidRPr="00FA4BDC">
        <w:rPr>
          <w:rFonts w:ascii="方正兰亭黑简体"/>
        </w:rPr>
        <w:t xml:space="preserve"> = ['liblinear','lbfgs','newton-cg','sag']</w:t>
      </w:r>
    </w:p>
    <w:p w14:paraId="38ACAD65" w14:textId="77777777" w:rsidR="008700C0" w:rsidRPr="00FA4BDC" w:rsidRDefault="008700C0" w:rsidP="00146CA6">
      <w:pPr>
        <w:pStyle w:val="2f2"/>
        <w:rPr>
          <w:rFonts w:ascii="方正兰亭黑简体"/>
        </w:rPr>
      </w:pPr>
      <w:r w:rsidRPr="00FA4BDC">
        <w:rPr>
          <w:rFonts w:ascii="方正兰亭黑简体"/>
        </w:rPr>
        <w:t>max_iters</w:t>
      </w:r>
      <w:proofErr w:type="gramStart"/>
      <w:r w:rsidRPr="00FA4BDC">
        <w:rPr>
          <w:rFonts w:ascii="方正兰亭黑简体"/>
        </w:rPr>
        <w:t>=[</w:t>
      </w:r>
      <w:proofErr w:type="gramEnd"/>
      <w:r w:rsidRPr="00FA4BDC">
        <w:rPr>
          <w:rFonts w:ascii="方正兰亭黑简体"/>
        </w:rPr>
        <w:t>80,100,150,200,300]</w:t>
      </w:r>
    </w:p>
    <w:p w14:paraId="5384DAA0" w14:textId="77777777" w:rsidR="008700C0" w:rsidRPr="00FA4BDC" w:rsidRDefault="008700C0" w:rsidP="00146CA6">
      <w:pPr>
        <w:pStyle w:val="2f2"/>
        <w:rPr>
          <w:rFonts w:ascii="方正兰亭黑简体"/>
        </w:rPr>
      </w:pPr>
      <w:r w:rsidRPr="00FA4BDC">
        <w:rPr>
          <w:rFonts w:ascii="方正兰亭黑简体"/>
        </w:rPr>
        <w:t xml:space="preserve">tuned_parameters= </w:t>
      </w:r>
      <w:proofErr w:type="gramStart"/>
      <w:r w:rsidRPr="00FA4BDC">
        <w:rPr>
          <w:rFonts w:ascii="方正兰亭黑简体"/>
        </w:rPr>
        <w:t>dict(</w:t>
      </w:r>
      <w:proofErr w:type="gramEnd"/>
      <w:r w:rsidRPr="00FA4BDC">
        <w:rPr>
          <w:rFonts w:ascii="方正兰亭黑简体"/>
        </w:rPr>
        <w:t>solver=solvers, C=c_range,max_iter=max_iters)</w:t>
      </w:r>
    </w:p>
    <w:p w14:paraId="2AC40B49" w14:textId="77777777" w:rsidR="008700C0" w:rsidRPr="00FA4BDC" w:rsidRDefault="008700C0" w:rsidP="008700C0">
      <w:pPr>
        <w:pStyle w:val="30"/>
        <w:tabs>
          <w:tab w:val="clear" w:pos="1418"/>
          <w:tab w:val="num" w:pos="1701"/>
        </w:tabs>
        <w:ind w:left="1701" w:hanging="159"/>
      </w:pPr>
      <w:r w:rsidRPr="00FA4BDC">
        <w:t>根据搜索参数</w:t>
      </w:r>
      <w:r w:rsidRPr="00FA4BDC">
        <w:rPr>
          <w:rFonts w:hint="eastAsia"/>
        </w:rPr>
        <w:t>，</w:t>
      </w:r>
      <w:r w:rsidRPr="00FA4BDC">
        <w:t>最后确认模型</w:t>
      </w:r>
      <w:r w:rsidRPr="00FA4BDC">
        <w:rPr>
          <w:rFonts w:hint="eastAsia"/>
        </w:rPr>
        <w:t>，</w:t>
      </w:r>
      <w:r w:rsidRPr="00FA4BDC">
        <w:t>进行预测</w:t>
      </w:r>
      <w:r w:rsidRPr="00FA4BDC">
        <w:rPr>
          <w:rFonts w:hint="eastAsia"/>
        </w:rPr>
        <w:t>。</w:t>
      </w:r>
    </w:p>
    <w:p w14:paraId="3DF1BD38" w14:textId="77777777" w:rsidR="008700C0" w:rsidRPr="00FA4BDC" w:rsidRDefault="008700C0" w:rsidP="00146CA6">
      <w:pPr>
        <w:pStyle w:val="2f2"/>
        <w:rPr>
          <w:rFonts w:ascii="方正兰亭黑简体"/>
          <w:lang w:eastAsia="zh-CN"/>
        </w:rPr>
      </w:pPr>
    </w:p>
    <w:p w14:paraId="7DF4F50B" w14:textId="77777777" w:rsidR="008700C0" w:rsidRPr="00FA4BDC" w:rsidRDefault="008700C0" w:rsidP="00146CA6">
      <w:pPr>
        <w:pStyle w:val="2f2"/>
        <w:rPr>
          <w:rFonts w:ascii="方正兰亭黑简体"/>
          <w:lang w:eastAsia="zh-CN"/>
        </w:rPr>
      </w:pPr>
    </w:p>
    <w:p w14:paraId="39698FD2" w14:textId="77777777" w:rsidR="008700C0" w:rsidRPr="00FA4BDC" w:rsidRDefault="008700C0" w:rsidP="00146CA6">
      <w:pPr>
        <w:pStyle w:val="2f2"/>
        <w:rPr>
          <w:rFonts w:ascii="方正兰亭黑简体"/>
          <w:lang w:eastAsia="zh-CN"/>
        </w:rPr>
      </w:pPr>
    </w:p>
    <w:p w14:paraId="21BF49A0" w14:textId="7B620C9E" w:rsidR="008700C0" w:rsidRPr="00FA4BDC" w:rsidRDefault="002814E5" w:rsidP="00D22236">
      <w:pPr>
        <w:pStyle w:val="2"/>
      </w:pPr>
      <w:bookmarkStart w:id="89" w:name="_Toc55223257"/>
      <w:r w:rsidRPr="00FA4BDC">
        <w:lastRenderedPageBreak/>
        <w:t>参考答案</w:t>
      </w:r>
      <w:bookmarkEnd w:id="89"/>
    </w:p>
    <w:p w14:paraId="3D84CCE2" w14:textId="01402EBC" w:rsidR="002814E5" w:rsidRPr="00FA4BDC" w:rsidRDefault="002814E5" w:rsidP="002814E5">
      <w:pPr>
        <w:pStyle w:val="1e"/>
      </w:pPr>
      <w:r w:rsidRPr="00FA4BDC">
        <w:rPr>
          <w:rFonts w:hint="eastAsia"/>
        </w:rPr>
        <w:t>参考：逻辑回归</w:t>
      </w:r>
      <w:r w:rsidRPr="00FA4BDC">
        <w:rPr>
          <w:rFonts w:hint="eastAsia"/>
        </w:rPr>
        <w:t>-</w:t>
      </w:r>
      <w:r w:rsidRPr="00FA4BDC">
        <w:rPr>
          <w:rFonts w:hint="eastAsia"/>
        </w:rPr>
        <w:t>糖尿病预测</w:t>
      </w:r>
      <w:r w:rsidRPr="00FA4BDC">
        <w:rPr>
          <w:rFonts w:hint="eastAsia"/>
        </w:rPr>
        <w:t>.</w:t>
      </w:r>
      <w:proofErr w:type="gramStart"/>
      <w:r w:rsidRPr="00FA4BDC">
        <w:t>ipynb</w:t>
      </w:r>
      <w:proofErr w:type="gramEnd"/>
    </w:p>
    <w:p w14:paraId="42784CE7" w14:textId="410BAE56" w:rsidR="008700C0" w:rsidRPr="00FA4BDC" w:rsidRDefault="008700C0" w:rsidP="00AC5E2D">
      <w:pPr>
        <w:pStyle w:val="1e"/>
        <w:ind w:left="0"/>
      </w:pPr>
    </w:p>
    <w:p w14:paraId="39012969" w14:textId="0DDAE5D8" w:rsidR="008700C0" w:rsidRPr="00FA4BDC" w:rsidRDefault="008700C0" w:rsidP="00A55756">
      <w:pPr>
        <w:keepNext/>
        <w:numPr>
          <w:ilvl w:val="0"/>
          <w:numId w:val="4"/>
        </w:numPr>
        <w:pBdr>
          <w:bottom w:val="single" w:sz="12" w:space="1" w:color="auto"/>
        </w:pBdr>
        <w:tabs>
          <w:tab w:val="num" w:pos="360"/>
        </w:tabs>
        <w:spacing w:before="0" w:after="800"/>
        <w:ind w:left="1134"/>
        <w:jc w:val="right"/>
        <w:outlineLvl w:val="0"/>
        <w:rPr>
          <w:rFonts w:ascii="Huawei Sans" w:hAnsi="Huawei Sans"/>
          <w:b/>
          <w:bCs/>
          <w:sz w:val="44"/>
          <w:szCs w:val="44"/>
        </w:rPr>
      </w:pPr>
      <w:bookmarkStart w:id="90" w:name="_Toc48380809"/>
      <w:bookmarkStart w:id="91" w:name="_Toc55223258"/>
      <w:r w:rsidRPr="00FA4BDC">
        <w:rPr>
          <w:rFonts w:ascii="Huawei Sans" w:hAnsi="Huawei Sans" w:hint="eastAsia"/>
          <w:b/>
          <w:bCs/>
          <w:sz w:val="44"/>
          <w:szCs w:val="44"/>
        </w:rPr>
        <w:t>信用违约预测</w:t>
      </w:r>
      <w:bookmarkEnd w:id="90"/>
      <w:bookmarkEnd w:id="91"/>
    </w:p>
    <w:p w14:paraId="7C9E7FC7" w14:textId="77777777" w:rsidR="008700C0" w:rsidRPr="00FA4BDC" w:rsidRDefault="008700C0" w:rsidP="00D22236">
      <w:pPr>
        <w:pStyle w:val="2"/>
      </w:pPr>
      <w:bookmarkStart w:id="92" w:name="_Toc48380810"/>
      <w:bookmarkStart w:id="93" w:name="_Toc55223259"/>
      <w:r w:rsidRPr="00FA4BDC">
        <w:rPr>
          <w:rFonts w:hint="eastAsia"/>
        </w:rPr>
        <w:t>实验</w:t>
      </w:r>
      <w:r w:rsidRPr="00FA4BDC">
        <w:t>说明</w:t>
      </w:r>
      <w:bookmarkEnd w:id="92"/>
      <w:bookmarkEnd w:id="93"/>
    </w:p>
    <w:p w14:paraId="6798DEF1" w14:textId="77777777" w:rsidR="008700C0" w:rsidRPr="00FA4BDC" w:rsidRDefault="008700C0" w:rsidP="008700C0">
      <w:pPr>
        <w:topLinePunct w:val="0"/>
        <w:adjustRightInd/>
        <w:spacing w:line="240" w:lineRule="auto"/>
        <w:ind w:left="1021"/>
        <w:rPr>
          <w:rFonts w:ascii="Huawei Sans" w:hAnsi="Huawei Sans"/>
          <w:sz w:val="21"/>
        </w:rPr>
      </w:pPr>
      <w:r w:rsidRPr="00FA4BDC">
        <w:rPr>
          <w:rFonts w:ascii="Huawei Sans" w:hAnsi="Huawei Sans" w:hint="eastAsia"/>
          <w:sz w:val="21"/>
        </w:rPr>
        <w:t>风险管</w:t>
      </w:r>
      <w:proofErr w:type="gramStart"/>
      <w:r w:rsidRPr="00FA4BDC">
        <w:rPr>
          <w:rFonts w:ascii="Huawei Sans" w:hAnsi="Huawei Sans" w:hint="eastAsia"/>
          <w:sz w:val="21"/>
        </w:rPr>
        <w:t>控已经</w:t>
      </w:r>
      <w:proofErr w:type="gramEnd"/>
      <w:r w:rsidRPr="00FA4BDC">
        <w:rPr>
          <w:rFonts w:ascii="Huawei Sans" w:hAnsi="Huawei Sans" w:hint="eastAsia"/>
          <w:sz w:val="21"/>
        </w:rPr>
        <w:t>成为了今年金融市场的重要主题之一，银行作为贷方，随时都面临着借贷者违约的风险。传统的专家规则在金融科技时代逐渐过时，机器学习和金融业务的交叉也延伸到信贷领域。违约预测就是其中</w:t>
      </w:r>
      <w:proofErr w:type="gramStart"/>
      <w:r w:rsidRPr="00FA4BDC">
        <w:rPr>
          <w:rFonts w:ascii="Huawei Sans" w:hAnsi="Huawei Sans" w:hint="eastAsia"/>
          <w:sz w:val="21"/>
        </w:rPr>
        <w:t>一</w:t>
      </w:r>
      <w:proofErr w:type="gramEnd"/>
      <w:r w:rsidRPr="00FA4BDC">
        <w:rPr>
          <w:rFonts w:ascii="Huawei Sans" w:hAnsi="Huawei Sans" w:hint="eastAsia"/>
          <w:sz w:val="21"/>
        </w:rPr>
        <w:t>重要应用。本实验基于信贷业务场景中一个月内的抽样数据，数据集有</w:t>
      </w:r>
      <w:r w:rsidRPr="00FA4BDC">
        <w:rPr>
          <w:rFonts w:ascii="Huawei Sans" w:hAnsi="Huawei Sans"/>
          <w:sz w:val="21"/>
        </w:rPr>
        <w:t>34</w:t>
      </w:r>
      <w:r w:rsidRPr="00FA4BDC">
        <w:rPr>
          <w:rFonts w:ascii="Huawei Sans" w:hAnsi="Huawei Sans"/>
          <w:sz w:val="21"/>
        </w:rPr>
        <w:t>个维度，</w:t>
      </w:r>
      <w:r w:rsidRPr="00FA4BDC">
        <w:rPr>
          <w:rFonts w:ascii="Huawei Sans" w:hAnsi="Huawei Sans"/>
          <w:sz w:val="21"/>
        </w:rPr>
        <w:t>Target</w:t>
      </w:r>
      <w:r w:rsidRPr="00FA4BDC">
        <w:rPr>
          <w:rFonts w:ascii="Huawei Sans" w:hAnsi="Huawei Sans"/>
          <w:sz w:val="21"/>
        </w:rPr>
        <w:t>表示客户在接下来一个月是否有违约。模型生成后可使用当前月的数据预测接下来一个月客户是否会违约。</w:t>
      </w:r>
    </w:p>
    <w:p w14:paraId="6EADA1E2" w14:textId="77777777" w:rsidR="008700C0" w:rsidRPr="00FA4BDC" w:rsidRDefault="008700C0" w:rsidP="008700C0">
      <w:pPr>
        <w:topLinePunct w:val="0"/>
        <w:adjustRightInd/>
        <w:spacing w:line="240" w:lineRule="auto"/>
        <w:ind w:left="1021"/>
        <w:rPr>
          <w:rFonts w:ascii="Huawei Sans" w:hAnsi="Huawei Sans"/>
          <w:sz w:val="21"/>
        </w:rPr>
      </w:pPr>
      <w:r w:rsidRPr="00FA4BDC">
        <w:rPr>
          <w:rFonts w:ascii="Huawei Sans" w:hAnsi="Huawei Sans" w:hint="eastAsia"/>
          <w:sz w:val="21"/>
        </w:rPr>
        <w:t>本地离线数据地址和名称</w:t>
      </w:r>
      <w:r w:rsidRPr="00FA4BDC">
        <w:rPr>
          <w:rFonts w:ascii="Huawei Sans" w:hAnsi="Huawei Sans"/>
          <w:sz w:val="21"/>
        </w:rPr>
        <w:t>：</w:t>
      </w:r>
      <w:proofErr w:type="gramStart"/>
      <w:r w:rsidRPr="00FA4BDC">
        <w:rPr>
          <w:rFonts w:ascii="Huawei Sans" w:hAnsi="Huawei Sans"/>
          <w:sz w:val="21"/>
        </w:rPr>
        <w:t>dataset-credit-default.csv</w:t>
      </w:r>
      <w:proofErr w:type="gramEnd"/>
    </w:p>
    <w:p w14:paraId="16284F3E" w14:textId="77777777" w:rsidR="008700C0" w:rsidRPr="00FA4BDC" w:rsidRDefault="008700C0" w:rsidP="00D22236">
      <w:pPr>
        <w:pStyle w:val="2"/>
      </w:pPr>
      <w:bookmarkStart w:id="94" w:name="_Toc48380811"/>
      <w:bookmarkStart w:id="95" w:name="_Toc55223260"/>
      <w:r w:rsidRPr="00FA4BDC">
        <w:rPr>
          <w:rFonts w:hint="eastAsia"/>
        </w:rPr>
        <w:t>实验建模流程要求</w:t>
      </w:r>
      <w:bookmarkEnd w:id="94"/>
      <w:bookmarkEnd w:id="95"/>
    </w:p>
    <w:p w14:paraId="2374C5FB" w14:textId="77777777" w:rsidR="008700C0" w:rsidRPr="00FA4BDC" w:rsidRDefault="008700C0" w:rsidP="008700C0">
      <w:pPr>
        <w:topLinePunct w:val="0"/>
        <w:adjustRightInd/>
        <w:spacing w:line="240" w:lineRule="auto"/>
        <w:ind w:left="1021"/>
        <w:rPr>
          <w:rFonts w:ascii="Huawei Sans" w:hAnsi="Huawei Sans"/>
          <w:sz w:val="21"/>
        </w:rPr>
      </w:pPr>
      <w:r w:rsidRPr="00FA4BDC">
        <w:rPr>
          <w:rFonts w:ascii="Huawei Sans" w:hAnsi="Huawei Sans" w:hint="eastAsia"/>
          <w:sz w:val="21"/>
        </w:rPr>
        <w:t>违约预测只有违约和没有预约两种结果，属于二分类问题。针对二分类问题，可使用的算法有逻辑回归、朴素贝叶斯、支持向量机、树模型等。考虑到实验的完整性和实用性，本实验选用业界常用的逻辑回归和随机森林来</w:t>
      </w:r>
      <w:proofErr w:type="gramStart"/>
      <w:r w:rsidRPr="00FA4BDC">
        <w:rPr>
          <w:rFonts w:ascii="Huawei Sans" w:hAnsi="Huawei Sans" w:hint="eastAsia"/>
          <w:sz w:val="21"/>
        </w:rPr>
        <w:t>做对</w:t>
      </w:r>
      <w:proofErr w:type="gramEnd"/>
      <w:r w:rsidRPr="00FA4BDC">
        <w:rPr>
          <w:rFonts w:ascii="Huawei Sans" w:hAnsi="Huawei Sans" w:hint="eastAsia"/>
          <w:sz w:val="21"/>
        </w:rPr>
        <w:t>比。考虑到样本极度不均衡，模型评价选用综合指标</w:t>
      </w:r>
      <w:r w:rsidRPr="00FA4BDC">
        <w:rPr>
          <w:rFonts w:ascii="Huawei Sans" w:hAnsi="Huawei Sans"/>
          <w:sz w:val="21"/>
        </w:rPr>
        <w:t>f1_score</w:t>
      </w:r>
      <w:r w:rsidRPr="00FA4BDC">
        <w:rPr>
          <w:rFonts w:ascii="Huawei Sans" w:hAnsi="Huawei Sans"/>
          <w:sz w:val="21"/>
        </w:rPr>
        <w:t>。</w:t>
      </w:r>
    </w:p>
    <w:p w14:paraId="51DBFA76" w14:textId="77777777" w:rsidR="008700C0" w:rsidRPr="00FA4BDC" w:rsidRDefault="008700C0" w:rsidP="00A55756">
      <w:pPr>
        <w:pStyle w:val="3"/>
        <w:numPr>
          <w:ilvl w:val="2"/>
          <w:numId w:val="4"/>
        </w:numPr>
      </w:pPr>
      <w:bookmarkStart w:id="96" w:name="_Toc48380812"/>
      <w:bookmarkStart w:id="97" w:name="_Toc55223261"/>
      <w:r w:rsidRPr="00FA4BDC">
        <w:t>环境要求</w:t>
      </w:r>
      <w:bookmarkEnd w:id="96"/>
      <w:bookmarkEnd w:id="97"/>
    </w:p>
    <w:p w14:paraId="7F245742" w14:textId="77777777" w:rsidR="008700C0" w:rsidRPr="00FA4BDC" w:rsidRDefault="008700C0" w:rsidP="008700C0">
      <w:pPr>
        <w:topLinePunct w:val="0"/>
        <w:adjustRightInd/>
        <w:spacing w:line="240" w:lineRule="auto"/>
        <w:ind w:left="1021"/>
        <w:rPr>
          <w:rFonts w:ascii="Huawei Sans" w:hAnsi="Huawei Sans"/>
          <w:sz w:val="21"/>
        </w:rPr>
      </w:pPr>
      <w:r w:rsidRPr="00FA4BDC">
        <w:rPr>
          <w:rFonts w:ascii="Huawei Sans" w:hAnsi="Huawei Sans" w:hint="eastAsia"/>
          <w:sz w:val="21"/>
        </w:rPr>
        <w:t>Python</w:t>
      </w:r>
      <w:r w:rsidRPr="00FA4BDC">
        <w:rPr>
          <w:rFonts w:ascii="Huawei Sans" w:hAnsi="Huawei Sans"/>
          <w:sz w:val="21"/>
        </w:rPr>
        <w:t xml:space="preserve"> 3.7</w:t>
      </w:r>
    </w:p>
    <w:p w14:paraId="30346960" w14:textId="77777777" w:rsidR="008700C0" w:rsidRPr="00FA4BDC" w:rsidRDefault="008700C0" w:rsidP="00A55756">
      <w:pPr>
        <w:pStyle w:val="3"/>
        <w:numPr>
          <w:ilvl w:val="2"/>
          <w:numId w:val="4"/>
        </w:numPr>
      </w:pPr>
      <w:bookmarkStart w:id="98" w:name="_Toc48380813"/>
      <w:bookmarkStart w:id="99" w:name="_Toc55223262"/>
      <w:r w:rsidRPr="00FA4BDC">
        <w:rPr>
          <w:rFonts w:hint="eastAsia"/>
        </w:rPr>
        <w:t>实验实现步骤要求</w:t>
      </w:r>
      <w:bookmarkEnd w:id="98"/>
      <w:bookmarkEnd w:id="99"/>
    </w:p>
    <w:p w14:paraId="65BB5F04" w14:textId="77777777" w:rsidR="008700C0" w:rsidRPr="00FA4BDC" w:rsidRDefault="008700C0" w:rsidP="008700C0">
      <w:pPr>
        <w:pStyle w:val="30"/>
        <w:tabs>
          <w:tab w:val="clear" w:pos="1418"/>
          <w:tab w:val="num" w:pos="1701"/>
        </w:tabs>
        <w:ind w:left="1701" w:hanging="159"/>
      </w:pPr>
      <w:r w:rsidRPr="00FA4BDC">
        <w:t>要求导入相关数据读取</w:t>
      </w:r>
      <w:r w:rsidRPr="00FA4BDC">
        <w:rPr>
          <w:rFonts w:hint="eastAsia"/>
        </w:rPr>
        <w:t>、</w:t>
      </w:r>
      <w:r w:rsidRPr="00FA4BDC">
        <w:t>处理</w:t>
      </w:r>
      <w:r w:rsidRPr="00FA4BDC">
        <w:rPr>
          <w:rFonts w:hint="eastAsia"/>
        </w:rPr>
        <w:t>、</w:t>
      </w:r>
      <w:r w:rsidRPr="00FA4BDC">
        <w:t>分析</w:t>
      </w:r>
      <w:r w:rsidRPr="00FA4BDC">
        <w:rPr>
          <w:rFonts w:hint="eastAsia"/>
        </w:rPr>
        <w:t>、</w:t>
      </w:r>
      <w:r w:rsidRPr="00FA4BDC">
        <w:t>可视化</w:t>
      </w:r>
      <w:r w:rsidRPr="00FA4BDC">
        <w:rPr>
          <w:rFonts w:hint="eastAsia"/>
        </w:rPr>
        <w:t>，</w:t>
      </w:r>
      <w:r w:rsidRPr="00FA4BDC">
        <w:t>算法模块等</w:t>
      </w:r>
    </w:p>
    <w:p w14:paraId="6038FFCE" w14:textId="77777777" w:rsidR="008700C0" w:rsidRPr="00FA4BDC" w:rsidRDefault="008700C0" w:rsidP="008700C0">
      <w:pPr>
        <w:pStyle w:val="30"/>
        <w:tabs>
          <w:tab w:val="clear" w:pos="1418"/>
          <w:tab w:val="num" w:pos="1701"/>
        </w:tabs>
        <w:ind w:left="1701" w:hanging="159"/>
      </w:pPr>
      <w:r w:rsidRPr="00FA4BDC">
        <w:rPr>
          <w:rFonts w:hint="eastAsia"/>
        </w:rPr>
        <w:t>数据读取，数据框类型，命名为</w:t>
      </w:r>
      <w:r w:rsidRPr="00FA4BDC">
        <w:t xml:space="preserve"> df</w:t>
      </w:r>
    </w:p>
    <w:p w14:paraId="05BA7C7F" w14:textId="77777777" w:rsidR="008700C0" w:rsidRPr="00FA4BDC" w:rsidRDefault="008700C0" w:rsidP="008700C0">
      <w:pPr>
        <w:pStyle w:val="30"/>
        <w:tabs>
          <w:tab w:val="clear" w:pos="1418"/>
          <w:tab w:val="num" w:pos="1701"/>
        </w:tabs>
        <w:ind w:left="1701" w:hanging="159"/>
      </w:pPr>
      <w:r w:rsidRPr="00FA4BDC">
        <w:rPr>
          <w:rFonts w:hint="eastAsia"/>
        </w:rPr>
        <w:t>查看</w:t>
      </w:r>
      <w:r w:rsidRPr="00FA4BDC">
        <w:t>Target</w:t>
      </w:r>
      <w:r w:rsidRPr="00FA4BDC">
        <w:t>的分布</w:t>
      </w:r>
      <w:r w:rsidRPr="00FA4BDC">
        <w:t xml:space="preserve"> ,</w:t>
      </w:r>
      <w:r w:rsidRPr="00FA4BDC">
        <w:t>是否违约（</w:t>
      </w:r>
      <w:r w:rsidRPr="00FA4BDC">
        <w:t>1</w:t>
      </w:r>
      <w:r w:rsidRPr="00FA4BDC">
        <w:t>是，</w:t>
      </w:r>
      <w:r w:rsidRPr="00FA4BDC">
        <w:t>0</w:t>
      </w:r>
      <w:r w:rsidRPr="00FA4BDC">
        <w:t>否）</w:t>
      </w:r>
    </w:p>
    <w:p w14:paraId="5E46D4E0" w14:textId="77777777" w:rsidR="008700C0" w:rsidRPr="00FA4BDC" w:rsidRDefault="008700C0" w:rsidP="008700C0">
      <w:pPr>
        <w:pStyle w:val="30"/>
        <w:tabs>
          <w:tab w:val="clear" w:pos="1418"/>
          <w:tab w:val="num" w:pos="1701"/>
        </w:tabs>
        <w:ind w:left="1701" w:hanging="159"/>
      </w:pPr>
      <w:r w:rsidRPr="00FA4BDC">
        <w:rPr>
          <w:rFonts w:hint="eastAsia"/>
        </w:rPr>
        <w:t>可视化观察特征相关性</w:t>
      </w:r>
    </w:p>
    <w:p w14:paraId="5E616CD1" w14:textId="77777777" w:rsidR="008700C0" w:rsidRPr="00FA4BDC" w:rsidRDefault="008700C0" w:rsidP="008700C0">
      <w:pPr>
        <w:pStyle w:val="30"/>
        <w:tabs>
          <w:tab w:val="clear" w:pos="1418"/>
          <w:tab w:val="num" w:pos="1701"/>
        </w:tabs>
        <w:ind w:left="1701" w:hanging="159"/>
      </w:pPr>
      <w:r w:rsidRPr="00FA4BDC">
        <w:rPr>
          <w:rFonts w:hint="eastAsia"/>
        </w:rPr>
        <w:lastRenderedPageBreak/>
        <w:t>存储相关性过高的特征对</w:t>
      </w:r>
      <w:r w:rsidRPr="00FA4BDC">
        <w:t>,</w:t>
      </w:r>
      <w:r w:rsidRPr="00FA4BDC">
        <w:t>对于相关性过高的</w:t>
      </w:r>
      <w:proofErr w:type="gramStart"/>
      <w:r w:rsidRPr="00FA4BDC">
        <w:t>的</w:t>
      </w:r>
      <w:proofErr w:type="gramEnd"/>
      <w:r w:rsidRPr="00FA4BDC">
        <w:t>特征，删除其中一个（根据工程经验，以</w:t>
      </w:r>
      <w:r w:rsidRPr="00FA4BDC">
        <w:t>0.8</w:t>
      </w:r>
      <w:r w:rsidRPr="00FA4BDC">
        <w:t>为界）</w:t>
      </w:r>
    </w:p>
    <w:p w14:paraId="5A9866CA" w14:textId="77777777" w:rsidR="008700C0" w:rsidRPr="00FA4BDC" w:rsidRDefault="008700C0" w:rsidP="00146CA6">
      <w:pPr>
        <w:pStyle w:val="2f2"/>
        <w:rPr>
          <w:rFonts w:ascii="方正兰亭黑简体"/>
          <w:lang w:eastAsia="zh-CN"/>
        </w:rPr>
      </w:pPr>
      <w:r w:rsidRPr="00FA4BDC">
        <w:rPr>
          <w:rFonts w:ascii="方正兰亭黑简体"/>
          <w:lang w:eastAsia="zh-CN"/>
        </w:rPr>
        <w:t># 选择出符合内容的单元格对应的行、列标签</w:t>
      </w:r>
    </w:p>
    <w:p w14:paraId="23AC3D8F" w14:textId="77777777" w:rsidR="008700C0" w:rsidRPr="00FA4BDC" w:rsidRDefault="008700C0" w:rsidP="00146CA6">
      <w:pPr>
        <w:pStyle w:val="2f2"/>
        <w:rPr>
          <w:rFonts w:ascii="方正兰亭黑简体"/>
        </w:rPr>
      </w:pPr>
      <w:r w:rsidRPr="00FA4BDC">
        <w:rPr>
          <w:rFonts w:ascii="方正兰亭黑简体"/>
        </w:rPr>
        <w:t>cols_pair_to_drop = []</w:t>
      </w:r>
    </w:p>
    <w:p w14:paraId="21C25930" w14:textId="77777777" w:rsidR="008700C0" w:rsidRPr="00FA4BDC" w:rsidRDefault="008700C0" w:rsidP="00146CA6">
      <w:pPr>
        <w:pStyle w:val="2f2"/>
        <w:rPr>
          <w:rFonts w:ascii="方正兰亭黑简体"/>
        </w:rPr>
      </w:pPr>
      <w:proofErr w:type="gramStart"/>
      <w:r w:rsidRPr="00FA4BDC">
        <w:rPr>
          <w:rFonts w:ascii="方正兰亭黑简体"/>
        </w:rPr>
        <w:t>for</w:t>
      </w:r>
      <w:proofErr w:type="gramEnd"/>
      <w:r w:rsidRPr="00FA4BDC">
        <w:rPr>
          <w:rFonts w:ascii="方正兰亭黑简体"/>
        </w:rPr>
        <w:t xml:space="preserve"> index_ in corr_matrix.index:</w:t>
      </w:r>
    </w:p>
    <w:p w14:paraId="37E44FCB" w14:textId="77777777" w:rsidR="008700C0" w:rsidRPr="00FA4BDC" w:rsidRDefault="008700C0" w:rsidP="00146CA6">
      <w:pPr>
        <w:pStyle w:val="2f2"/>
        <w:rPr>
          <w:rFonts w:ascii="方正兰亭黑简体"/>
        </w:rPr>
      </w:pPr>
      <w:r w:rsidRPr="00FA4BDC">
        <w:rPr>
          <w:rFonts w:ascii="方正兰亭黑简体"/>
        </w:rPr>
        <w:t xml:space="preserve">    </w:t>
      </w:r>
      <w:proofErr w:type="gramStart"/>
      <w:r w:rsidRPr="00FA4BDC">
        <w:rPr>
          <w:rFonts w:ascii="方正兰亭黑简体"/>
        </w:rPr>
        <w:t>for</w:t>
      </w:r>
      <w:proofErr w:type="gramEnd"/>
      <w:r w:rsidRPr="00FA4BDC">
        <w:rPr>
          <w:rFonts w:ascii="方正兰亭黑简体"/>
        </w:rPr>
        <w:t xml:space="preserve"> col_ in corr_matrix.columns:</w:t>
      </w:r>
    </w:p>
    <w:p w14:paraId="4CD5F1EB" w14:textId="77777777" w:rsidR="008700C0" w:rsidRPr="00FA4BDC" w:rsidRDefault="008700C0" w:rsidP="00146CA6">
      <w:pPr>
        <w:pStyle w:val="2f2"/>
        <w:rPr>
          <w:rFonts w:ascii="方正兰亭黑简体"/>
        </w:rPr>
      </w:pPr>
      <w:r w:rsidRPr="00FA4BDC">
        <w:rPr>
          <w:rFonts w:ascii="方正兰亭黑简体"/>
        </w:rPr>
        <w:t xml:space="preserve">        </w:t>
      </w:r>
      <w:proofErr w:type="gramStart"/>
      <w:r w:rsidRPr="00FA4BDC">
        <w:rPr>
          <w:rFonts w:ascii="方正兰亭黑简体"/>
        </w:rPr>
        <w:t>if</w:t>
      </w:r>
      <w:proofErr w:type="gramEnd"/>
      <w:r w:rsidRPr="00FA4BDC">
        <w:rPr>
          <w:rFonts w:ascii="方正兰亭黑简体"/>
        </w:rPr>
        <w:t xml:space="preserve"> corr_matrix.loc[index_,col_] &gt;= 0.8 and index_!=col_ and (col_,index_) not in cols_pair_to_drop:</w:t>
      </w:r>
    </w:p>
    <w:p w14:paraId="46AE8FAD" w14:textId="77777777" w:rsidR="008700C0" w:rsidRPr="00FA4BDC" w:rsidRDefault="008700C0" w:rsidP="00146CA6">
      <w:pPr>
        <w:pStyle w:val="2f2"/>
        <w:rPr>
          <w:rFonts w:ascii="方正兰亭黑简体"/>
        </w:rPr>
      </w:pPr>
      <w:r w:rsidRPr="00FA4BDC">
        <w:rPr>
          <w:rFonts w:ascii="方正兰亭黑简体"/>
        </w:rPr>
        <w:t xml:space="preserve">            cols_pair_to_</w:t>
      </w:r>
      <w:proofErr w:type="gramStart"/>
      <w:r w:rsidRPr="00FA4BDC">
        <w:rPr>
          <w:rFonts w:ascii="方正兰亭黑简体"/>
        </w:rPr>
        <w:t>drop.append(</w:t>
      </w:r>
      <w:proofErr w:type="gramEnd"/>
      <w:r w:rsidRPr="00FA4BDC">
        <w:rPr>
          <w:rFonts w:ascii="方正兰亭黑简体"/>
        </w:rPr>
        <w:t>(index_,col_))</w:t>
      </w:r>
    </w:p>
    <w:p w14:paraId="31CAA861" w14:textId="77777777" w:rsidR="008700C0" w:rsidRPr="00FA4BDC" w:rsidRDefault="008700C0" w:rsidP="00146CA6">
      <w:pPr>
        <w:pStyle w:val="2f2"/>
        <w:rPr>
          <w:rFonts w:ascii="方正兰亭黑简体"/>
        </w:rPr>
      </w:pPr>
      <w:r w:rsidRPr="00FA4BDC">
        <w:rPr>
          <w:rFonts w:ascii="方正兰亭黑简体"/>
        </w:rPr>
        <w:t>#丢弃特征对中的一个</w:t>
      </w:r>
    </w:p>
    <w:p w14:paraId="46AA647C" w14:textId="77777777" w:rsidR="008700C0" w:rsidRPr="00FA4BDC" w:rsidRDefault="008700C0" w:rsidP="00146CA6">
      <w:pPr>
        <w:pStyle w:val="2f2"/>
        <w:rPr>
          <w:rFonts w:ascii="方正兰亭黑简体"/>
        </w:rPr>
      </w:pPr>
      <w:r w:rsidRPr="00FA4BDC">
        <w:rPr>
          <w:rFonts w:ascii="方正兰亭黑简体"/>
        </w:rPr>
        <w:t xml:space="preserve">cols_to_drop = </w:t>
      </w:r>
      <w:proofErr w:type="gramStart"/>
      <w:r w:rsidRPr="00FA4BDC">
        <w:rPr>
          <w:rFonts w:ascii="方正兰亭黑简体"/>
        </w:rPr>
        <w:t>np.unique(</w:t>
      </w:r>
      <w:proofErr w:type="gramEnd"/>
      <w:r w:rsidRPr="00FA4BDC">
        <w:rPr>
          <w:rFonts w:ascii="方正兰亭黑简体"/>
        </w:rPr>
        <w:t>[col[1] for col in cols_pair_to_drop])  #对于一维数组或者列表，unique函数去除其中重复的元素，并按元素由大到小返回一个新的无元素重复的元组或者列表</w:t>
      </w:r>
    </w:p>
    <w:p w14:paraId="11DDBB52" w14:textId="77777777" w:rsidR="008700C0" w:rsidRPr="00FA4BDC" w:rsidRDefault="008700C0" w:rsidP="00146CA6">
      <w:pPr>
        <w:pStyle w:val="2f2"/>
        <w:rPr>
          <w:rFonts w:ascii="方正兰亭黑简体"/>
        </w:rPr>
      </w:pPr>
      <w:proofErr w:type="gramStart"/>
      <w:r w:rsidRPr="00FA4BDC">
        <w:rPr>
          <w:rFonts w:ascii="方正兰亭黑简体"/>
        </w:rPr>
        <w:t>df.drop(</w:t>
      </w:r>
      <w:proofErr w:type="gramEnd"/>
      <w:r w:rsidRPr="00FA4BDC">
        <w:rPr>
          <w:rFonts w:ascii="方正兰亭黑简体"/>
        </w:rPr>
        <w:t>cols_to_drop,axis=1,inplace=True)</w:t>
      </w:r>
    </w:p>
    <w:p w14:paraId="0267FD34" w14:textId="77777777" w:rsidR="008700C0" w:rsidRPr="00FA4BDC" w:rsidRDefault="008700C0" w:rsidP="00146CA6">
      <w:pPr>
        <w:pStyle w:val="2f2"/>
        <w:rPr>
          <w:rFonts w:ascii="方正兰亭黑简体"/>
        </w:rPr>
      </w:pPr>
      <w:proofErr w:type="gramStart"/>
      <w:r w:rsidRPr="00FA4BDC">
        <w:rPr>
          <w:rFonts w:ascii="方正兰亭黑简体"/>
        </w:rPr>
        <w:t>df.head()</w:t>
      </w:r>
      <w:proofErr w:type="gramEnd"/>
    </w:p>
    <w:p w14:paraId="6A696125" w14:textId="77777777" w:rsidR="008700C0" w:rsidRPr="00FA4BDC" w:rsidRDefault="008700C0" w:rsidP="008700C0">
      <w:pPr>
        <w:pStyle w:val="30"/>
        <w:tabs>
          <w:tab w:val="clear" w:pos="1418"/>
          <w:tab w:val="num" w:pos="1701"/>
        </w:tabs>
        <w:ind w:left="1701" w:hanging="159"/>
      </w:pPr>
      <w:r w:rsidRPr="00FA4BDC">
        <w:rPr>
          <w:rFonts w:hint="eastAsia"/>
        </w:rPr>
        <w:t>打印出</w:t>
      </w:r>
      <w:proofErr w:type="gramStart"/>
      <w:r w:rsidRPr="00FA4BDC">
        <w:rPr>
          <w:rFonts w:hint="eastAsia"/>
        </w:rPr>
        <w:t>缺失率</w:t>
      </w:r>
      <w:proofErr w:type="gramEnd"/>
      <w:r w:rsidRPr="00FA4BDC">
        <w:rPr>
          <w:rFonts w:hint="eastAsia"/>
        </w:rPr>
        <w:t>最高的前</w:t>
      </w:r>
      <w:r w:rsidRPr="00FA4BDC">
        <w:t>15</w:t>
      </w:r>
      <w:r w:rsidRPr="00FA4BDC">
        <w:t>个特征以及对应的缺失率</w:t>
      </w:r>
    </w:p>
    <w:p w14:paraId="67C0BD8E" w14:textId="77777777" w:rsidR="008700C0" w:rsidRPr="00FA4BDC" w:rsidRDefault="008700C0" w:rsidP="008700C0">
      <w:pPr>
        <w:pStyle w:val="30"/>
        <w:tabs>
          <w:tab w:val="clear" w:pos="1418"/>
          <w:tab w:val="num" w:pos="1701"/>
        </w:tabs>
        <w:ind w:left="1701" w:hanging="159"/>
      </w:pPr>
      <w:r w:rsidRPr="00FA4BDC">
        <w:rPr>
          <w:rFonts w:hint="eastAsia"/>
        </w:rPr>
        <w:t>可视化：针对</w:t>
      </w:r>
      <w:r w:rsidRPr="00FA4BDC">
        <w:t>Couple_Year_Income</w:t>
      </w:r>
      <w:r w:rsidRPr="00FA4BDC">
        <w:t>和</w:t>
      </w:r>
      <w:r w:rsidRPr="00FA4BDC">
        <w:t>Couple_L12_Month_Pay_Amount</w:t>
      </w:r>
      <w:r w:rsidRPr="00FA4BDC">
        <w:rPr>
          <w:rFonts w:hint="eastAsia"/>
        </w:rPr>
        <w:t>制作箱型图</w:t>
      </w:r>
      <w:r w:rsidRPr="00FA4BDC">
        <w:t>来判定下如何填充。</w:t>
      </w:r>
    </w:p>
    <w:p w14:paraId="6834DDC1" w14:textId="77777777" w:rsidR="008700C0" w:rsidRPr="00FA4BDC" w:rsidRDefault="008700C0" w:rsidP="008700C0">
      <w:pPr>
        <w:pStyle w:val="30"/>
        <w:tabs>
          <w:tab w:val="clear" w:pos="1418"/>
          <w:tab w:val="num" w:pos="1701"/>
        </w:tabs>
        <w:ind w:left="1701" w:hanging="159"/>
      </w:pPr>
      <w:r w:rsidRPr="00FA4BDC">
        <w:rPr>
          <w:rFonts w:hint="eastAsia"/>
        </w:rPr>
        <w:t>选择</w:t>
      </w:r>
      <w:r w:rsidRPr="00FA4BDC">
        <w:rPr>
          <w:rFonts w:hint="eastAsia"/>
        </w:rPr>
        <w:t>I</w:t>
      </w:r>
      <w:r w:rsidRPr="00FA4BDC">
        <w:t>OR</w:t>
      </w:r>
      <w:r w:rsidRPr="00FA4BDC">
        <w:rPr>
          <w:rFonts w:hint="eastAsia"/>
        </w:rPr>
        <w:t>方法筛选</w:t>
      </w:r>
      <w:r w:rsidRPr="00FA4BDC">
        <w:t>Couple_Year_Income</w:t>
      </w:r>
      <w:r w:rsidRPr="00FA4BDC">
        <w:rPr>
          <w:rFonts w:hint="eastAsia"/>
        </w:rPr>
        <w:t>异常值</w:t>
      </w:r>
    </w:p>
    <w:p w14:paraId="4F2C27E7" w14:textId="77777777" w:rsidR="008700C0" w:rsidRPr="00FA4BDC" w:rsidRDefault="008700C0" w:rsidP="00146CA6">
      <w:pPr>
        <w:pStyle w:val="2f2"/>
        <w:rPr>
          <w:rFonts w:ascii="方正兰亭黑简体"/>
        </w:rPr>
      </w:pPr>
      <w:proofErr w:type="gramStart"/>
      <w:r w:rsidRPr="00FA4BDC">
        <w:rPr>
          <w:rFonts w:ascii="方正兰亭黑简体"/>
        </w:rPr>
        <w:t>item</w:t>
      </w:r>
      <w:proofErr w:type="gramEnd"/>
      <w:r w:rsidRPr="00FA4BDC">
        <w:rPr>
          <w:rFonts w:ascii="方正兰亭黑简体"/>
        </w:rPr>
        <w:t xml:space="preserve"> = 'Couple_Year_Income'</w:t>
      </w:r>
    </w:p>
    <w:p w14:paraId="6C03AD3F" w14:textId="77777777" w:rsidR="008700C0" w:rsidRPr="00FA4BDC" w:rsidRDefault="008700C0" w:rsidP="00146CA6">
      <w:pPr>
        <w:pStyle w:val="2f2"/>
        <w:rPr>
          <w:rFonts w:ascii="方正兰亭黑简体"/>
        </w:rPr>
      </w:pPr>
      <w:proofErr w:type="gramStart"/>
      <w:r w:rsidRPr="00FA4BDC">
        <w:rPr>
          <w:rFonts w:ascii="方正兰亭黑简体"/>
        </w:rPr>
        <w:t>iqr</w:t>
      </w:r>
      <w:proofErr w:type="gramEnd"/>
      <w:r w:rsidRPr="00FA4BDC">
        <w:rPr>
          <w:rFonts w:ascii="方正兰亭黑简体"/>
        </w:rPr>
        <w:t xml:space="preserve"> = df[item].quantile(0.75) - df[item].quantile(0.25)</w:t>
      </w:r>
    </w:p>
    <w:p w14:paraId="641A2C0A" w14:textId="77777777" w:rsidR="008700C0" w:rsidRPr="00FA4BDC" w:rsidRDefault="008700C0" w:rsidP="00146CA6">
      <w:pPr>
        <w:pStyle w:val="2f2"/>
        <w:rPr>
          <w:rFonts w:ascii="方正兰亭黑简体"/>
        </w:rPr>
      </w:pPr>
      <w:r w:rsidRPr="00FA4BDC">
        <w:rPr>
          <w:rFonts w:ascii="方正兰亭黑简体"/>
        </w:rPr>
        <w:t xml:space="preserve">q_abnormal_L = </w:t>
      </w:r>
      <w:proofErr w:type="gramStart"/>
      <w:r w:rsidRPr="00FA4BDC">
        <w:rPr>
          <w:rFonts w:ascii="方正兰亭黑简体"/>
        </w:rPr>
        <w:t>df[</w:t>
      </w:r>
      <w:proofErr w:type="gramEnd"/>
      <w:r w:rsidRPr="00FA4BDC">
        <w:rPr>
          <w:rFonts w:ascii="方正兰亭黑简体"/>
        </w:rPr>
        <w:t>item] &lt; df[item].quantile(0.25) - 1.5 * iqr</w:t>
      </w:r>
    </w:p>
    <w:p w14:paraId="5B187A09" w14:textId="77777777" w:rsidR="008700C0" w:rsidRPr="00FA4BDC" w:rsidRDefault="008700C0" w:rsidP="00146CA6">
      <w:pPr>
        <w:pStyle w:val="2f2"/>
        <w:rPr>
          <w:rFonts w:ascii="方正兰亭黑简体"/>
        </w:rPr>
      </w:pPr>
      <w:r w:rsidRPr="00FA4BDC">
        <w:rPr>
          <w:rFonts w:ascii="方正兰亭黑简体"/>
        </w:rPr>
        <w:t xml:space="preserve">q_abnormal_U = </w:t>
      </w:r>
      <w:proofErr w:type="gramStart"/>
      <w:r w:rsidRPr="00FA4BDC">
        <w:rPr>
          <w:rFonts w:ascii="方正兰亭黑简体"/>
        </w:rPr>
        <w:t>df[</w:t>
      </w:r>
      <w:proofErr w:type="gramEnd"/>
      <w:r w:rsidRPr="00FA4BDC">
        <w:rPr>
          <w:rFonts w:ascii="方正兰亭黑简体"/>
        </w:rPr>
        <w:t>item] &gt; df[item].quantile(0.75) + 1.5 * iqr</w:t>
      </w:r>
    </w:p>
    <w:p w14:paraId="550E9584" w14:textId="77777777" w:rsidR="008700C0" w:rsidRPr="00FA4BDC" w:rsidRDefault="008700C0" w:rsidP="00146CA6">
      <w:pPr>
        <w:pStyle w:val="2f2"/>
        <w:rPr>
          <w:rFonts w:ascii="方正兰亭黑简体"/>
        </w:rPr>
      </w:pPr>
      <w:r w:rsidRPr="00FA4BDC">
        <w:rPr>
          <w:rFonts w:ascii="方正兰亭黑简体"/>
        </w:rPr>
        <w:t>#取异常点的索引</w:t>
      </w:r>
    </w:p>
    <w:p w14:paraId="2B8AD886" w14:textId="77777777" w:rsidR="008700C0" w:rsidRPr="00FA4BDC" w:rsidRDefault="008700C0" w:rsidP="00146CA6">
      <w:pPr>
        <w:pStyle w:val="2f2"/>
        <w:rPr>
          <w:rFonts w:ascii="方正兰亭黑简体"/>
        </w:rPr>
      </w:pPr>
      <w:proofErr w:type="gramStart"/>
      <w:r w:rsidRPr="00FA4BDC">
        <w:rPr>
          <w:rFonts w:ascii="方正兰亭黑简体"/>
        </w:rPr>
        <w:t>print(</w:t>
      </w:r>
      <w:proofErr w:type="gramEnd"/>
      <w:r w:rsidRPr="00FA4BDC">
        <w:rPr>
          <w:rFonts w:ascii="方正兰亭黑简体"/>
        </w:rPr>
        <w:t>item + '中有' + str(q_abnormal_L.sum() + q_abnormal_U.sum()) + '个异常值')</w:t>
      </w:r>
    </w:p>
    <w:p w14:paraId="08A151EB" w14:textId="77777777" w:rsidR="008700C0" w:rsidRPr="00FA4BDC" w:rsidRDefault="008700C0" w:rsidP="00146CA6">
      <w:pPr>
        <w:pStyle w:val="2f2"/>
        <w:rPr>
          <w:rFonts w:ascii="方正兰亭黑简体"/>
        </w:rPr>
      </w:pPr>
      <w:r w:rsidRPr="00FA4BDC">
        <w:rPr>
          <w:rFonts w:ascii="方正兰亭黑简体"/>
        </w:rPr>
        <w:t xml:space="preserve">item_outlier_index = </w:t>
      </w:r>
      <w:proofErr w:type="gramStart"/>
      <w:r w:rsidRPr="00FA4BDC">
        <w:rPr>
          <w:rFonts w:ascii="方正兰亭黑简体"/>
        </w:rPr>
        <w:t>df[</w:t>
      </w:r>
      <w:proofErr w:type="gramEnd"/>
      <w:r w:rsidRPr="00FA4BDC">
        <w:rPr>
          <w:rFonts w:ascii="方正兰亭黑简体"/>
        </w:rPr>
        <w:t>q_abnormal_L|q_abnormal_U].index</w:t>
      </w:r>
    </w:p>
    <w:p w14:paraId="2FD0518E" w14:textId="77777777" w:rsidR="008700C0" w:rsidRPr="00FA4BDC" w:rsidRDefault="008700C0" w:rsidP="008700C0">
      <w:pPr>
        <w:pStyle w:val="30"/>
        <w:tabs>
          <w:tab w:val="clear" w:pos="1418"/>
          <w:tab w:val="num" w:pos="1701"/>
        </w:tabs>
        <w:ind w:left="1701" w:hanging="159"/>
      </w:pPr>
      <w:r w:rsidRPr="00FA4BDC">
        <w:rPr>
          <w:rFonts w:hint="eastAsia"/>
        </w:rPr>
        <w:t>根据筛选出的异常值索引，</w:t>
      </w:r>
      <w:r w:rsidRPr="00FA4BDC">
        <w:t>删除</w:t>
      </w:r>
      <w:r w:rsidRPr="00FA4BDC">
        <w:t>Couple_Year_Income</w:t>
      </w:r>
      <w:r w:rsidRPr="00FA4BDC">
        <w:t>的异常值并用中位数填补缺失值。</w:t>
      </w:r>
    </w:p>
    <w:p w14:paraId="65D57C5E" w14:textId="77777777" w:rsidR="008700C0" w:rsidRPr="00FA4BDC" w:rsidRDefault="008700C0" w:rsidP="008700C0">
      <w:pPr>
        <w:pStyle w:val="30"/>
        <w:tabs>
          <w:tab w:val="clear" w:pos="1418"/>
          <w:tab w:val="num" w:pos="1701"/>
        </w:tabs>
        <w:ind w:left="1701" w:hanging="159"/>
      </w:pPr>
      <w:r w:rsidRPr="00FA4BDC">
        <w:t>选择</w:t>
      </w:r>
      <w:r w:rsidRPr="00FA4BDC">
        <w:t>IOR</w:t>
      </w:r>
      <w:r w:rsidRPr="00FA4BDC">
        <w:t>方法筛选</w:t>
      </w:r>
      <w:r w:rsidRPr="00FA4BDC">
        <w:t>Couple_L12_Month_Pay_Amount</w:t>
      </w:r>
      <w:r w:rsidRPr="00FA4BDC">
        <w:rPr>
          <w:rFonts w:hint="eastAsia"/>
        </w:rPr>
        <w:t>异常值</w:t>
      </w:r>
    </w:p>
    <w:p w14:paraId="4A10FC70" w14:textId="77777777" w:rsidR="008700C0" w:rsidRPr="00FA4BDC" w:rsidRDefault="008700C0" w:rsidP="008700C0">
      <w:pPr>
        <w:pStyle w:val="30"/>
        <w:tabs>
          <w:tab w:val="clear" w:pos="1418"/>
          <w:tab w:val="num" w:pos="1701"/>
        </w:tabs>
        <w:ind w:left="1701" w:hanging="159"/>
      </w:pPr>
      <w:r w:rsidRPr="00FA4BDC">
        <w:rPr>
          <w:rFonts w:hint="eastAsia"/>
        </w:rPr>
        <w:t>根据筛选出的异常值索引，</w:t>
      </w:r>
      <w:r w:rsidRPr="00FA4BDC">
        <w:t>删除</w:t>
      </w:r>
      <w:r w:rsidRPr="00FA4BDC">
        <w:t>Couple_L12_Month_Pay_Amount</w:t>
      </w:r>
      <w:r w:rsidRPr="00FA4BDC">
        <w:t>的异常值并用中位数填补缺失值</w:t>
      </w:r>
    </w:p>
    <w:p w14:paraId="08B129CF" w14:textId="77777777" w:rsidR="008700C0" w:rsidRPr="00FA4BDC" w:rsidRDefault="008700C0" w:rsidP="008700C0">
      <w:pPr>
        <w:pStyle w:val="30"/>
        <w:tabs>
          <w:tab w:val="clear" w:pos="1418"/>
          <w:tab w:val="num" w:pos="1701"/>
        </w:tabs>
        <w:ind w:left="1701" w:hanging="159"/>
      </w:pPr>
      <w:r w:rsidRPr="00FA4BDC">
        <w:t>查看</w:t>
      </w:r>
      <w:r w:rsidRPr="00FA4BDC">
        <w:t>df</w:t>
      </w:r>
      <w:r w:rsidRPr="00FA4BDC">
        <w:t>中仍有少量</w:t>
      </w:r>
      <w:proofErr w:type="gramStart"/>
      <w:r w:rsidRPr="00FA4BDC">
        <w:t>缺失值</w:t>
      </w:r>
      <w:proofErr w:type="gramEnd"/>
      <w:r w:rsidRPr="00FA4BDC">
        <w:t>的特征</w:t>
      </w:r>
      <w:r w:rsidRPr="00FA4BDC">
        <w:rPr>
          <w:rFonts w:hint="eastAsia"/>
        </w:rPr>
        <w:t>是哪些，提取出列名，封装到列表结构中，列表命名为</w:t>
      </w:r>
      <w:r w:rsidRPr="00FA4BDC">
        <w:rPr>
          <w:rFonts w:hint="eastAsia"/>
        </w:rPr>
        <w:t>null_col</w:t>
      </w:r>
    </w:p>
    <w:p w14:paraId="0F9DAADE" w14:textId="77777777" w:rsidR="008700C0" w:rsidRPr="00FA4BDC" w:rsidRDefault="008700C0" w:rsidP="008700C0">
      <w:pPr>
        <w:pStyle w:val="30"/>
        <w:tabs>
          <w:tab w:val="clear" w:pos="1418"/>
          <w:tab w:val="num" w:pos="1701"/>
        </w:tabs>
        <w:ind w:left="1701" w:hanging="159"/>
      </w:pPr>
      <w:r w:rsidRPr="00FA4BDC">
        <w:rPr>
          <w:rFonts w:hint="eastAsia"/>
        </w:rPr>
        <w:t>使用众数填充</w:t>
      </w:r>
      <w:r w:rsidRPr="00FA4BDC">
        <w:t>null_col</w:t>
      </w:r>
      <w:r w:rsidRPr="00FA4BDC">
        <w:rPr>
          <w:rFonts w:hint="eastAsia"/>
        </w:rPr>
        <w:t>中每列缺失值，直接改变</w:t>
      </w:r>
      <w:r w:rsidRPr="00FA4BDC">
        <w:rPr>
          <w:rFonts w:hint="eastAsia"/>
        </w:rPr>
        <w:t>df</w:t>
      </w:r>
      <w:r w:rsidRPr="00FA4BDC">
        <w:rPr>
          <w:rFonts w:hint="eastAsia"/>
        </w:rPr>
        <w:t>。</w:t>
      </w:r>
    </w:p>
    <w:p w14:paraId="2EB0B0C2" w14:textId="77777777" w:rsidR="008700C0" w:rsidRPr="00FA4BDC" w:rsidRDefault="008700C0" w:rsidP="008700C0">
      <w:pPr>
        <w:pStyle w:val="30"/>
        <w:tabs>
          <w:tab w:val="clear" w:pos="1418"/>
          <w:tab w:val="num" w:pos="1701"/>
        </w:tabs>
        <w:ind w:left="1701" w:hanging="159"/>
      </w:pPr>
      <w:r w:rsidRPr="00FA4BDC">
        <w:rPr>
          <w:rFonts w:hint="eastAsia"/>
        </w:rPr>
        <w:t>从</w:t>
      </w:r>
      <w:r w:rsidRPr="00FA4BDC">
        <w:rPr>
          <w:rFonts w:hint="eastAsia"/>
        </w:rPr>
        <w:t>df</w:t>
      </w:r>
      <w:r w:rsidRPr="00FA4BDC">
        <w:rPr>
          <w:rFonts w:hint="eastAsia"/>
        </w:rPr>
        <w:t>中删除无分类意义的特征列</w:t>
      </w:r>
      <w:r w:rsidRPr="00FA4BDC">
        <w:t>Cust_No</w:t>
      </w:r>
      <w:r w:rsidRPr="00FA4BDC">
        <w:t>。</w:t>
      </w:r>
    </w:p>
    <w:p w14:paraId="4B79DF76" w14:textId="77777777" w:rsidR="008700C0" w:rsidRPr="00FA4BDC" w:rsidRDefault="008700C0" w:rsidP="008700C0">
      <w:pPr>
        <w:pStyle w:val="30"/>
        <w:tabs>
          <w:tab w:val="clear" w:pos="1418"/>
          <w:tab w:val="num" w:pos="1701"/>
        </w:tabs>
        <w:ind w:left="1701" w:hanging="159"/>
      </w:pPr>
      <w:r w:rsidRPr="00FA4BDC">
        <w:rPr>
          <w:rFonts w:hint="eastAsia"/>
        </w:rPr>
        <w:t>使用</w:t>
      </w:r>
      <w:r w:rsidRPr="00FA4BDC">
        <w:t>factorize</w:t>
      </w:r>
      <w:r w:rsidRPr="00FA4BDC">
        <w:rPr>
          <w:rFonts w:hint="eastAsia"/>
        </w:rPr>
        <w:t>函数，对</w:t>
      </w:r>
      <w:r w:rsidRPr="00FA4BDC">
        <w:rPr>
          <w:rFonts w:hint="eastAsia"/>
        </w:rPr>
        <w:t>df</w:t>
      </w:r>
      <w:r w:rsidRPr="00FA4BDC">
        <w:rPr>
          <w:rFonts w:hint="eastAsia"/>
        </w:rPr>
        <w:t>剩余全部名称型特征进行标签编码，部分提示如下：</w:t>
      </w:r>
    </w:p>
    <w:p w14:paraId="1D7E9BAB" w14:textId="77777777" w:rsidR="008700C0" w:rsidRPr="00FA4BDC" w:rsidRDefault="008700C0" w:rsidP="00146CA6">
      <w:pPr>
        <w:pStyle w:val="2f2"/>
        <w:rPr>
          <w:rFonts w:ascii="方正兰亭黑简体"/>
          <w:lang w:eastAsia="zh-CN"/>
        </w:rPr>
      </w:pPr>
      <w:r w:rsidRPr="00FA4BDC">
        <w:rPr>
          <w:rFonts w:ascii="方正兰亭黑简体"/>
          <w:lang w:eastAsia="zh-CN"/>
        </w:rPr>
        <w:lastRenderedPageBreak/>
        <w:t>### 查看数据集剩余的名称性特征</w:t>
      </w:r>
    </w:p>
    <w:p w14:paraId="1D26B4E2" w14:textId="77777777" w:rsidR="008700C0" w:rsidRPr="00FA4BDC" w:rsidRDefault="008700C0" w:rsidP="00146CA6">
      <w:pPr>
        <w:pStyle w:val="2f2"/>
        <w:rPr>
          <w:rFonts w:ascii="方正兰亭黑简体"/>
        </w:rPr>
      </w:pPr>
      <w:r w:rsidRPr="00FA4BDC">
        <w:rPr>
          <w:rFonts w:ascii="方正兰亭黑简体"/>
        </w:rPr>
        <w:t>con_col</w:t>
      </w:r>
      <w:proofErr w:type="gramStart"/>
      <w:r w:rsidRPr="00FA4BDC">
        <w:rPr>
          <w:rFonts w:ascii="方正兰亭黑简体"/>
        </w:rPr>
        <w:t>=[]</w:t>
      </w:r>
      <w:proofErr w:type="gramEnd"/>
    </w:p>
    <w:p w14:paraId="70F5F9B2" w14:textId="77777777" w:rsidR="008700C0" w:rsidRPr="00FA4BDC" w:rsidRDefault="008700C0" w:rsidP="00146CA6">
      <w:pPr>
        <w:pStyle w:val="2f2"/>
        <w:rPr>
          <w:rFonts w:ascii="方正兰亭黑简体"/>
        </w:rPr>
      </w:pPr>
      <w:proofErr w:type="gramStart"/>
      <w:r w:rsidRPr="00FA4BDC">
        <w:rPr>
          <w:rFonts w:ascii="方正兰亭黑简体"/>
        </w:rPr>
        <w:t>for</w:t>
      </w:r>
      <w:proofErr w:type="gramEnd"/>
      <w:r w:rsidRPr="00FA4BDC">
        <w:rPr>
          <w:rFonts w:ascii="方正兰亭黑简体"/>
        </w:rPr>
        <w:t xml:space="preserve"> col in df.columns:</w:t>
      </w:r>
    </w:p>
    <w:p w14:paraId="27791954" w14:textId="77777777" w:rsidR="008700C0" w:rsidRPr="00FA4BDC" w:rsidRDefault="008700C0" w:rsidP="00146CA6">
      <w:pPr>
        <w:pStyle w:val="2f2"/>
        <w:rPr>
          <w:rFonts w:ascii="方正兰亭黑简体"/>
        </w:rPr>
      </w:pPr>
      <w:r w:rsidRPr="00FA4BDC">
        <w:rPr>
          <w:rFonts w:ascii="方正兰亭黑简体"/>
        </w:rPr>
        <w:t xml:space="preserve">    </w:t>
      </w:r>
      <w:proofErr w:type="gramStart"/>
      <w:r w:rsidRPr="00FA4BDC">
        <w:rPr>
          <w:rFonts w:ascii="方正兰亭黑简体"/>
        </w:rPr>
        <w:t>if</w:t>
      </w:r>
      <w:proofErr w:type="gramEnd"/>
      <w:r w:rsidRPr="00FA4BDC">
        <w:rPr>
          <w:rFonts w:ascii="方正兰亭黑简体"/>
        </w:rPr>
        <w:t xml:space="preserve"> df.dtypes[col] == np.object:</w:t>
      </w:r>
    </w:p>
    <w:p w14:paraId="6BCD6223" w14:textId="77777777" w:rsidR="008700C0" w:rsidRPr="00FA4BDC" w:rsidRDefault="008700C0" w:rsidP="00146CA6">
      <w:pPr>
        <w:pStyle w:val="2f2"/>
        <w:rPr>
          <w:rFonts w:ascii="方正兰亭黑简体"/>
        </w:rPr>
      </w:pPr>
      <w:r w:rsidRPr="00FA4BDC">
        <w:rPr>
          <w:rFonts w:ascii="方正兰亭黑简体"/>
        </w:rPr>
        <w:t xml:space="preserve">        con_</w:t>
      </w:r>
      <w:proofErr w:type="gramStart"/>
      <w:r w:rsidRPr="00FA4BDC">
        <w:rPr>
          <w:rFonts w:ascii="方正兰亭黑简体"/>
        </w:rPr>
        <w:t>col.append(</w:t>
      </w:r>
      <w:proofErr w:type="gramEnd"/>
      <w:r w:rsidRPr="00FA4BDC">
        <w:rPr>
          <w:rFonts w:ascii="方正兰亭黑简体"/>
        </w:rPr>
        <w:t>col)</w:t>
      </w:r>
    </w:p>
    <w:p w14:paraId="413AC284" w14:textId="77777777" w:rsidR="008700C0" w:rsidRPr="00FA4BDC" w:rsidRDefault="008700C0" w:rsidP="00146CA6">
      <w:pPr>
        <w:pStyle w:val="2f2"/>
        <w:rPr>
          <w:rFonts w:ascii="方正兰亭黑简体"/>
        </w:rPr>
      </w:pPr>
      <w:r w:rsidRPr="00FA4BDC">
        <w:rPr>
          <w:rFonts w:ascii="方正兰亭黑简体"/>
        </w:rPr>
        <w:t>con_col</w:t>
      </w:r>
    </w:p>
    <w:p w14:paraId="064507B7" w14:textId="77777777" w:rsidR="008700C0" w:rsidRPr="00FA4BDC" w:rsidRDefault="008700C0" w:rsidP="008700C0">
      <w:pPr>
        <w:pStyle w:val="30"/>
        <w:tabs>
          <w:tab w:val="clear" w:pos="1418"/>
          <w:tab w:val="num" w:pos="1701"/>
        </w:tabs>
        <w:ind w:left="1701" w:hanging="159"/>
      </w:pPr>
      <w:r w:rsidRPr="00FA4BDC">
        <w:rPr>
          <w:rFonts w:hint="eastAsia"/>
        </w:rPr>
        <w:t>将数据集作</w:t>
      </w:r>
      <w:r w:rsidRPr="00FA4BDC">
        <w:t>9:1</w:t>
      </w:r>
      <w:r w:rsidRPr="00FA4BDC">
        <w:t>的切分</w:t>
      </w:r>
      <w:r w:rsidRPr="00FA4BDC">
        <w:rPr>
          <w:rFonts w:hint="eastAsia"/>
        </w:rPr>
        <w:t>成训练集和测试集，并查看两个集中不同两类别的数量。</w:t>
      </w:r>
    </w:p>
    <w:p w14:paraId="2145AF14" w14:textId="77777777" w:rsidR="008700C0" w:rsidRPr="00FA4BDC" w:rsidRDefault="008700C0" w:rsidP="008700C0">
      <w:pPr>
        <w:pStyle w:val="30"/>
        <w:tabs>
          <w:tab w:val="clear" w:pos="1418"/>
          <w:tab w:val="num" w:pos="1701"/>
        </w:tabs>
        <w:ind w:left="1701" w:hanging="159"/>
      </w:pPr>
      <w:r w:rsidRPr="00FA4BDC">
        <w:rPr>
          <w:rFonts w:hint="eastAsia"/>
        </w:rPr>
        <w:t>引入</w:t>
      </w:r>
      <w:r w:rsidRPr="00FA4BDC">
        <w:t>StandardScaler</w:t>
      </w:r>
      <w:r w:rsidRPr="00FA4BDC">
        <w:t>标准化工具库，</w:t>
      </w:r>
      <w:r w:rsidRPr="00FA4BDC">
        <w:rPr>
          <w:rFonts w:hint="eastAsia"/>
        </w:rPr>
        <w:t>对训练集和</w:t>
      </w:r>
      <w:proofErr w:type="gramStart"/>
      <w:r w:rsidRPr="00FA4BDC">
        <w:rPr>
          <w:rFonts w:hint="eastAsia"/>
        </w:rPr>
        <w:t>测试集做标准化</w:t>
      </w:r>
      <w:proofErr w:type="gramEnd"/>
    </w:p>
    <w:p w14:paraId="095A6391" w14:textId="77777777" w:rsidR="008700C0" w:rsidRPr="00FA4BDC" w:rsidRDefault="008700C0" w:rsidP="008700C0">
      <w:pPr>
        <w:pStyle w:val="30"/>
        <w:tabs>
          <w:tab w:val="clear" w:pos="1418"/>
          <w:tab w:val="num" w:pos="1701"/>
        </w:tabs>
        <w:ind w:left="1701" w:hanging="159"/>
      </w:pPr>
      <w:r w:rsidRPr="00FA4BDC">
        <w:rPr>
          <w:rFonts w:hint="eastAsia"/>
        </w:rPr>
        <w:t>使用</w:t>
      </w:r>
      <w:r w:rsidRPr="00FA4BDC">
        <w:t>Logistic Regression</w:t>
      </w:r>
      <w:r w:rsidRPr="00FA4BDC">
        <w:rPr>
          <w:rFonts w:hint="eastAsia"/>
        </w:rPr>
        <w:t>对标准化后的数据进行</w:t>
      </w:r>
      <w:r w:rsidRPr="00FA4BDC">
        <w:t>建模</w:t>
      </w:r>
    </w:p>
    <w:p w14:paraId="6BAA6839" w14:textId="77777777" w:rsidR="008700C0" w:rsidRPr="00FA4BDC" w:rsidRDefault="008700C0" w:rsidP="008700C0">
      <w:pPr>
        <w:pStyle w:val="30"/>
        <w:tabs>
          <w:tab w:val="clear" w:pos="1418"/>
          <w:tab w:val="num" w:pos="1701"/>
        </w:tabs>
        <w:ind w:left="1701" w:hanging="159"/>
      </w:pPr>
      <w:r w:rsidRPr="00FA4BDC">
        <w:rPr>
          <w:rFonts w:hint="eastAsia"/>
        </w:rPr>
        <w:t>对训练集</w:t>
      </w:r>
      <w:r w:rsidRPr="00FA4BDC">
        <w:t>X_train_std</w:t>
      </w:r>
      <w:r w:rsidRPr="00FA4BDC">
        <w:t>，</w:t>
      </w:r>
      <w:r w:rsidRPr="00FA4BDC">
        <w:t>y_train</w:t>
      </w:r>
      <w:r w:rsidRPr="00FA4BDC">
        <w:rPr>
          <w:rFonts w:hint="eastAsia"/>
        </w:rPr>
        <w:t>进行过采样，指定过采样比例，此处为</w:t>
      </w:r>
      <w:r w:rsidRPr="00FA4BDC">
        <w:t>2:1</w:t>
      </w:r>
      <w:r w:rsidRPr="00FA4BDC">
        <w:rPr>
          <w:rFonts w:hint="eastAsia"/>
        </w:rPr>
        <w:t>。</w:t>
      </w:r>
    </w:p>
    <w:p w14:paraId="036D358B" w14:textId="77777777" w:rsidR="008700C0" w:rsidRPr="00FA4BDC" w:rsidRDefault="008700C0" w:rsidP="00146CA6">
      <w:pPr>
        <w:pStyle w:val="2f2"/>
        <w:rPr>
          <w:rFonts w:ascii="方正兰亭黑简体"/>
        </w:rPr>
      </w:pPr>
      <w:proofErr w:type="gramStart"/>
      <w:r w:rsidRPr="00FA4BDC">
        <w:rPr>
          <w:rFonts w:ascii="方正兰亭黑简体"/>
        </w:rPr>
        <w:t>from</w:t>
      </w:r>
      <w:proofErr w:type="gramEnd"/>
      <w:r w:rsidRPr="00FA4BDC">
        <w:rPr>
          <w:rFonts w:ascii="方正兰亭黑简体"/>
        </w:rPr>
        <w:t xml:space="preserve"> imblearn import over_sampling</w:t>
      </w:r>
    </w:p>
    <w:p w14:paraId="0FABB917" w14:textId="77777777" w:rsidR="008700C0" w:rsidRPr="00FA4BDC" w:rsidRDefault="008700C0" w:rsidP="00146CA6">
      <w:pPr>
        <w:pStyle w:val="2f2"/>
        <w:rPr>
          <w:rFonts w:ascii="方正兰亭黑简体"/>
        </w:rPr>
      </w:pPr>
      <w:proofErr w:type="gramStart"/>
      <w:r w:rsidRPr="00FA4BDC">
        <w:rPr>
          <w:rFonts w:ascii="方正兰亭黑简体"/>
        </w:rPr>
        <w:t>print(</w:t>
      </w:r>
      <w:proofErr w:type="gramEnd"/>
      <w:r w:rsidRPr="00FA4BDC">
        <w:rPr>
          <w:rFonts w:ascii="方正兰亭黑简体"/>
        </w:rPr>
        <w:t>'Original dataset shape {}'.format(Counter(y_train)))</w:t>
      </w:r>
    </w:p>
    <w:p w14:paraId="49E8658C" w14:textId="77777777" w:rsidR="008700C0" w:rsidRPr="00FA4BDC" w:rsidRDefault="008700C0" w:rsidP="00146CA6">
      <w:pPr>
        <w:pStyle w:val="2f2"/>
        <w:rPr>
          <w:rFonts w:ascii="方正兰亭黑简体"/>
          <w:lang w:eastAsia="zh-CN"/>
        </w:rPr>
      </w:pPr>
      <w:r w:rsidRPr="00FA4BDC">
        <w:rPr>
          <w:rFonts w:ascii="方正兰亭黑简体"/>
          <w:lang w:eastAsia="zh-CN"/>
        </w:rPr>
        <w:t>#ratio指定过采样比例，此处为2:1</w:t>
      </w:r>
    </w:p>
    <w:p w14:paraId="738C7C8E" w14:textId="77777777" w:rsidR="008700C0" w:rsidRPr="00FA4BDC" w:rsidRDefault="008700C0" w:rsidP="00146CA6">
      <w:pPr>
        <w:pStyle w:val="2f2"/>
        <w:rPr>
          <w:rFonts w:ascii="方正兰亭黑简体"/>
        </w:rPr>
      </w:pPr>
      <w:r w:rsidRPr="00FA4BDC">
        <w:rPr>
          <w:rFonts w:ascii="方正兰亭黑简体"/>
        </w:rPr>
        <w:t>smote_model = over_</w:t>
      </w:r>
      <w:proofErr w:type="gramStart"/>
      <w:r w:rsidRPr="00FA4BDC">
        <w:rPr>
          <w:rFonts w:ascii="方正兰亭黑简体"/>
        </w:rPr>
        <w:t>sampling.SMOTE(</w:t>
      </w:r>
      <w:proofErr w:type="gramEnd"/>
      <w:r w:rsidRPr="00FA4BDC">
        <w:rPr>
          <w:rFonts w:ascii="方正兰亭黑简体"/>
        </w:rPr>
        <w:t>random_state=7, ratio=0.5)</w:t>
      </w:r>
    </w:p>
    <w:p w14:paraId="6F934579" w14:textId="77777777" w:rsidR="008700C0" w:rsidRPr="00FA4BDC" w:rsidRDefault="008700C0" w:rsidP="00146CA6">
      <w:pPr>
        <w:pStyle w:val="2f2"/>
        <w:rPr>
          <w:rFonts w:ascii="方正兰亭黑简体"/>
        </w:rPr>
      </w:pPr>
      <w:r w:rsidRPr="00FA4BDC">
        <w:rPr>
          <w:rFonts w:ascii="方正兰亭黑简体"/>
        </w:rPr>
        <w:t>X_train_res</w:t>
      </w:r>
      <w:proofErr w:type="gramStart"/>
      <w:r w:rsidRPr="00FA4BDC">
        <w:rPr>
          <w:rFonts w:ascii="方正兰亭黑简体"/>
        </w:rPr>
        <w:t>,y</w:t>
      </w:r>
      <w:proofErr w:type="gramEnd"/>
      <w:r w:rsidRPr="00FA4BDC">
        <w:rPr>
          <w:rFonts w:ascii="方正兰亭黑简体"/>
        </w:rPr>
        <w:t>_train_res = smote_model.fit_sample(X_train_std,y_train)</w:t>
      </w:r>
    </w:p>
    <w:p w14:paraId="7FDD36C1" w14:textId="77777777" w:rsidR="008700C0" w:rsidRPr="00FA4BDC" w:rsidRDefault="008700C0" w:rsidP="00146CA6">
      <w:pPr>
        <w:pStyle w:val="2f2"/>
        <w:rPr>
          <w:rFonts w:ascii="方正兰亭黑简体"/>
        </w:rPr>
      </w:pPr>
      <w:proofErr w:type="gramStart"/>
      <w:r w:rsidRPr="00FA4BDC">
        <w:rPr>
          <w:rFonts w:ascii="方正兰亭黑简体"/>
        </w:rPr>
        <w:t>print(</w:t>
      </w:r>
      <w:proofErr w:type="gramEnd"/>
      <w:r w:rsidRPr="00FA4BDC">
        <w:rPr>
          <w:rFonts w:ascii="方正兰亭黑简体"/>
        </w:rPr>
        <w:t>'Resampled dataset shape {}'.format(Counter(y_train_res)))</w:t>
      </w:r>
    </w:p>
    <w:p w14:paraId="648A776F" w14:textId="77777777" w:rsidR="008700C0" w:rsidRPr="00FA4BDC" w:rsidRDefault="008700C0" w:rsidP="008700C0">
      <w:pPr>
        <w:pStyle w:val="30"/>
        <w:tabs>
          <w:tab w:val="clear" w:pos="1418"/>
          <w:tab w:val="num" w:pos="1701"/>
        </w:tabs>
        <w:ind w:left="1701" w:hanging="159"/>
      </w:pPr>
      <w:r w:rsidRPr="00FA4BDC">
        <w:rPr>
          <w:rFonts w:hint="eastAsia"/>
        </w:rPr>
        <w:t>使用</w:t>
      </w:r>
      <w:r w:rsidRPr="00FA4BDC">
        <w:t>Logistic Regression</w:t>
      </w:r>
      <w:r w:rsidRPr="00FA4BDC">
        <w:rPr>
          <w:rFonts w:hint="eastAsia"/>
        </w:rPr>
        <w:t>对过采样且标准化后的数据</w:t>
      </w:r>
      <w:r w:rsidRPr="00FA4BDC">
        <w:t>X_train_res,y_train_res</w:t>
      </w:r>
      <w:r w:rsidRPr="00FA4BDC">
        <w:rPr>
          <w:rFonts w:hint="eastAsia"/>
        </w:rPr>
        <w:t>进行</w:t>
      </w:r>
      <w:r w:rsidRPr="00FA4BDC">
        <w:t>建模，</w:t>
      </w:r>
      <w:r w:rsidRPr="00FA4BDC">
        <w:rPr>
          <w:rFonts w:hint="eastAsia"/>
        </w:rPr>
        <w:t>且使用交叉验证（</w:t>
      </w:r>
      <w:r w:rsidRPr="00FA4BDC">
        <w:rPr>
          <w:rFonts w:hint="eastAsia"/>
        </w:rPr>
        <w:t>5</w:t>
      </w:r>
      <w:r w:rsidRPr="00FA4BDC">
        <w:rPr>
          <w:rFonts w:hint="eastAsia"/>
        </w:rPr>
        <w:t>折，默认</w:t>
      </w:r>
      <w:r w:rsidRPr="00FA4BDC">
        <w:rPr>
          <w:rFonts w:hint="eastAsia"/>
        </w:rPr>
        <w:t>scoring</w:t>
      </w:r>
      <w:r w:rsidRPr="00FA4BDC">
        <w:rPr>
          <w:rFonts w:hint="eastAsia"/>
        </w:rPr>
        <w:t>）进行查看。</w:t>
      </w:r>
    </w:p>
    <w:p w14:paraId="2F14B7C4" w14:textId="77777777" w:rsidR="008700C0" w:rsidRPr="00FA4BDC" w:rsidRDefault="008700C0" w:rsidP="008700C0">
      <w:pPr>
        <w:pStyle w:val="30"/>
        <w:tabs>
          <w:tab w:val="clear" w:pos="1418"/>
          <w:tab w:val="num" w:pos="1701"/>
        </w:tabs>
        <w:ind w:left="1701" w:hanging="159"/>
      </w:pPr>
      <w:r w:rsidRPr="00FA4BDC">
        <w:rPr>
          <w:rFonts w:hint="eastAsia"/>
        </w:rPr>
        <w:t>对上一步中的</w:t>
      </w:r>
      <w:r w:rsidRPr="00FA4BDC">
        <w:t>Logistic Regression</w:t>
      </w:r>
      <w:r w:rsidRPr="00FA4BDC">
        <w:rPr>
          <w:rFonts w:hint="eastAsia"/>
        </w:rPr>
        <w:t>模型，调节常用的</w:t>
      </w:r>
      <w:r w:rsidRPr="00FA4BDC">
        <w:t>C</w:t>
      </w:r>
      <w:r w:rsidRPr="00FA4BDC">
        <w:t>和</w:t>
      </w:r>
      <w:r w:rsidRPr="00FA4BDC">
        <w:t>solver</w:t>
      </w:r>
      <w:r w:rsidRPr="00FA4BDC">
        <w:t>两个参数，使用</w:t>
      </w:r>
      <w:r w:rsidRPr="00FA4BDC">
        <w:rPr>
          <w:rFonts w:hint="eastAsia"/>
        </w:rPr>
        <w:t>网格搜索</w:t>
      </w:r>
      <w:r w:rsidRPr="00FA4BDC">
        <w:t>+</w:t>
      </w:r>
      <w:r w:rsidRPr="00FA4BDC">
        <w:t>交叉验证法</w:t>
      </w:r>
    </w:p>
    <w:p w14:paraId="48DA96E5" w14:textId="77777777" w:rsidR="008700C0" w:rsidRPr="00FA4BDC" w:rsidRDefault="008700C0" w:rsidP="008700C0">
      <w:pPr>
        <w:pStyle w:val="30"/>
        <w:tabs>
          <w:tab w:val="clear" w:pos="1418"/>
          <w:tab w:val="num" w:pos="1701"/>
        </w:tabs>
        <w:ind w:left="1701" w:hanging="159"/>
      </w:pPr>
      <w:r w:rsidRPr="00FA4BDC">
        <w:rPr>
          <w:rFonts w:hint="eastAsia"/>
        </w:rPr>
        <w:t>查看逻辑回归模型在测试集上的效果，选择多个评估指标</w:t>
      </w:r>
      <w:r w:rsidRPr="00FA4BDC">
        <w:t>accuracy_score</w:t>
      </w:r>
      <w:r w:rsidRPr="00FA4BDC">
        <w:t>、</w:t>
      </w:r>
      <w:r w:rsidRPr="00FA4BDC">
        <w:t xml:space="preserve">precision_score </w:t>
      </w:r>
      <w:r w:rsidRPr="00FA4BDC">
        <w:t>、</w:t>
      </w:r>
      <w:r w:rsidRPr="00FA4BDC">
        <w:t xml:space="preserve">recall_score </w:t>
      </w:r>
      <w:r w:rsidRPr="00FA4BDC">
        <w:t>、</w:t>
      </w:r>
      <w:r w:rsidRPr="00FA4BDC">
        <w:t>f1_score</w:t>
      </w:r>
    </w:p>
    <w:p w14:paraId="04DBADFB" w14:textId="77777777" w:rsidR="008700C0" w:rsidRPr="00FA4BDC" w:rsidRDefault="008700C0" w:rsidP="008700C0">
      <w:pPr>
        <w:pStyle w:val="30"/>
        <w:tabs>
          <w:tab w:val="clear" w:pos="1418"/>
          <w:tab w:val="num" w:pos="1701"/>
        </w:tabs>
        <w:ind w:left="1701" w:hanging="159"/>
      </w:pPr>
      <w:r w:rsidRPr="00FA4BDC">
        <w:rPr>
          <w:rFonts w:hint="eastAsia"/>
        </w:rPr>
        <w:t>使用</w:t>
      </w:r>
      <w:r w:rsidRPr="00FA4BDC">
        <w:t>RandomForest</w:t>
      </w:r>
      <w:r w:rsidRPr="00FA4BDC">
        <w:rPr>
          <w:rFonts w:hint="eastAsia"/>
        </w:rPr>
        <w:t>对标准化后的数据</w:t>
      </w:r>
      <w:r w:rsidRPr="00FA4BDC">
        <w:rPr>
          <w:rFonts w:hint="eastAsia"/>
          <w:b/>
          <w:i/>
        </w:rPr>
        <w:t>（注意此处不是过采样后的数据）</w:t>
      </w:r>
      <w:r w:rsidRPr="00FA4BDC">
        <w:rPr>
          <w:rFonts w:hint="eastAsia"/>
        </w:rPr>
        <w:t>进行</w:t>
      </w:r>
      <w:r w:rsidRPr="00FA4BDC">
        <w:t>建模，</w:t>
      </w:r>
      <w:r w:rsidRPr="00FA4BDC">
        <w:rPr>
          <w:rFonts w:hint="eastAsia"/>
        </w:rPr>
        <w:t>设置样本权重参数</w:t>
      </w:r>
      <w:r w:rsidRPr="00FA4BDC">
        <w:t>class_weight='balanced'</w:t>
      </w:r>
      <w:r w:rsidRPr="00FA4BDC">
        <w:t>，</w:t>
      </w:r>
      <w:r w:rsidRPr="00FA4BDC">
        <w:rPr>
          <w:rFonts w:hint="eastAsia"/>
        </w:rPr>
        <w:t>然后对测试集进行预测，并选择多个评估指标</w:t>
      </w:r>
      <w:r w:rsidRPr="00FA4BDC">
        <w:t>accuracy_score</w:t>
      </w:r>
      <w:r w:rsidRPr="00FA4BDC">
        <w:t>、</w:t>
      </w:r>
      <w:r w:rsidRPr="00FA4BDC">
        <w:t xml:space="preserve">precision_score </w:t>
      </w:r>
      <w:r w:rsidRPr="00FA4BDC">
        <w:t>、</w:t>
      </w:r>
      <w:r w:rsidRPr="00FA4BDC">
        <w:t xml:space="preserve">recall_score </w:t>
      </w:r>
      <w:r w:rsidRPr="00FA4BDC">
        <w:t>、</w:t>
      </w:r>
      <w:r w:rsidRPr="00FA4BDC">
        <w:t>f1_score</w:t>
      </w:r>
      <w:r w:rsidRPr="00FA4BDC">
        <w:rPr>
          <w:rFonts w:hint="eastAsia"/>
        </w:rPr>
        <w:t>查看预测得分。</w:t>
      </w:r>
    </w:p>
    <w:p w14:paraId="7AAE210A" w14:textId="77777777" w:rsidR="008700C0" w:rsidRPr="00FA4BDC" w:rsidRDefault="008700C0" w:rsidP="008700C0">
      <w:pPr>
        <w:pStyle w:val="30"/>
        <w:tabs>
          <w:tab w:val="clear" w:pos="1418"/>
          <w:tab w:val="num" w:pos="1701"/>
        </w:tabs>
        <w:ind w:left="1701" w:hanging="159"/>
      </w:pPr>
      <w:r w:rsidRPr="00FA4BDC">
        <w:rPr>
          <w:rFonts w:hint="eastAsia"/>
        </w:rPr>
        <w:t>参数调优，选择坐标下降方式对</w:t>
      </w:r>
      <w:r w:rsidRPr="00FA4BDC">
        <w:t>class_weight</w:t>
      </w:r>
      <w:r w:rsidRPr="00FA4BDC">
        <w:t>进行搜索，</w:t>
      </w:r>
      <w:r w:rsidRPr="00FA4BDC">
        <w:rPr>
          <w:rFonts w:hint="eastAsia"/>
        </w:rPr>
        <w:t>部分提示如下</w:t>
      </w:r>
      <w:r w:rsidRPr="00FA4BDC">
        <w:rPr>
          <w:rFonts w:hint="eastAsia"/>
        </w:rPr>
        <w:t>:</w:t>
      </w:r>
    </w:p>
    <w:p w14:paraId="053678F1" w14:textId="77777777" w:rsidR="008700C0" w:rsidRPr="00FA4BDC" w:rsidRDefault="008700C0" w:rsidP="00146CA6">
      <w:pPr>
        <w:pStyle w:val="2f2"/>
        <w:rPr>
          <w:rFonts w:ascii="方正兰亭黑简体"/>
        </w:rPr>
      </w:pPr>
      <w:r w:rsidRPr="00FA4BDC">
        <w:rPr>
          <w:rFonts w:ascii="方正兰亭黑简体"/>
        </w:rPr>
        <w:t>param_test0 = {'class_weight':[</w:t>
      </w:r>
      <w:proofErr w:type="gramStart"/>
      <w:r w:rsidRPr="00FA4BDC">
        <w:rPr>
          <w:rFonts w:ascii="方正兰亭黑简体"/>
        </w:rPr>
        <w:t>{0:1,1:3</w:t>
      </w:r>
      <w:proofErr w:type="gramEnd"/>
      <w:r w:rsidRPr="00FA4BDC">
        <w:rPr>
          <w:rFonts w:ascii="方正兰亭黑简体"/>
        </w:rPr>
        <w:t>},{0:1,1:5},{0:1,1:10},{0:1,1:20},'balanced']}</w:t>
      </w:r>
    </w:p>
    <w:p w14:paraId="74784AE1" w14:textId="77777777" w:rsidR="00146CA6" w:rsidRPr="00FA4BDC" w:rsidRDefault="00146CA6" w:rsidP="00146CA6">
      <w:pPr>
        <w:pStyle w:val="2f2"/>
        <w:rPr>
          <w:rFonts w:ascii="方正兰亭黑简体"/>
        </w:rPr>
      </w:pPr>
    </w:p>
    <w:p w14:paraId="45DD9392" w14:textId="77777777" w:rsidR="00146CA6" w:rsidRPr="00FA4BDC" w:rsidRDefault="00146CA6" w:rsidP="00146CA6">
      <w:pPr>
        <w:pStyle w:val="2f2"/>
        <w:rPr>
          <w:rFonts w:ascii="方正兰亭黑简体"/>
        </w:rPr>
      </w:pPr>
    </w:p>
    <w:p w14:paraId="15CA7638" w14:textId="77777777" w:rsidR="008700C0" w:rsidRPr="00FA4BDC" w:rsidRDefault="008700C0" w:rsidP="008700C0">
      <w:pPr>
        <w:pStyle w:val="30"/>
        <w:tabs>
          <w:tab w:val="clear" w:pos="1418"/>
          <w:tab w:val="num" w:pos="1701"/>
        </w:tabs>
        <w:ind w:left="1701" w:hanging="159"/>
      </w:pPr>
      <w:r w:rsidRPr="00FA4BDC">
        <w:t>参数调优，选择坐标下降方式对</w:t>
      </w:r>
      <w:r w:rsidRPr="00FA4BDC">
        <w:t>n_estimators</w:t>
      </w:r>
      <w:r w:rsidRPr="00FA4BDC">
        <w:t>进行搜索，部分提示如下</w:t>
      </w:r>
      <w:r w:rsidRPr="00FA4BDC">
        <w:t>:</w:t>
      </w:r>
    </w:p>
    <w:p w14:paraId="1325EC75" w14:textId="77777777" w:rsidR="008700C0" w:rsidRPr="00FA4BDC" w:rsidRDefault="008700C0" w:rsidP="00146CA6">
      <w:pPr>
        <w:pStyle w:val="2f2"/>
        <w:rPr>
          <w:rFonts w:ascii="方正兰亭黑简体"/>
        </w:rPr>
      </w:pPr>
      <w:r w:rsidRPr="00FA4BDC">
        <w:rPr>
          <w:rFonts w:ascii="方正兰亭黑简体"/>
        </w:rPr>
        <w:t>param_test1 = {'n_estimators'</w:t>
      </w:r>
      <w:proofErr w:type="gramStart"/>
      <w:r w:rsidRPr="00FA4BDC">
        <w:rPr>
          <w:rFonts w:ascii="方正兰亭黑简体"/>
        </w:rPr>
        <w:t>:range</w:t>
      </w:r>
      <w:proofErr w:type="gramEnd"/>
      <w:r w:rsidRPr="00FA4BDC">
        <w:rPr>
          <w:rFonts w:ascii="方正兰亭黑简体"/>
        </w:rPr>
        <w:t>(10,101,10)}</w:t>
      </w:r>
    </w:p>
    <w:p w14:paraId="73FB5546" w14:textId="77777777" w:rsidR="00146CA6" w:rsidRPr="00FA4BDC" w:rsidRDefault="00146CA6" w:rsidP="00146CA6">
      <w:pPr>
        <w:pStyle w:val="2f2"/>
        <w:rPr>
          <w:rFonts w:ascii="方正兰亭黑简体"/>
        </w:rPr>
      </w:pPr>
    </w:p>
    <w:p w14:paraId="0C0344EF" w14:textId="77777777" w:rsidR="00146CA6" w:rsidRPr="00FA4BDC" w:rsidRDefault="00146CA6" w:rsidP="00146CA6">
      <w:pPr>
        <w:pStyle w:val="2f2"/>
        <w:rPr>
          <w:rFonts w:ascii="方正兰亭黑简体"/>
        </w:rPr>
      </w:pPr>
    </w:p>
    <w:p w14:paraId="30ECFB21" w14:textId="77777777" w:rsidR="008700C0" w:rsidRPr="00FA4BDC" w:rsidRDefault="008700C0" w:rsidP="008700C0">
      <w:pPr>
        <w:pStyle w:val="30"/>
        <w:tabs>
          <w:tab w:val="clear" w:pos="1418"/>
          <w:tab w:val="num" w:pos="1701"/>
        </w:tabs>
        <w:ind w:left="1701" w:hanging="159"/>
      </w:pPr>
      <w:r w:rsidRPr="00FA4BDC">
        <w:rPr>
          <w:rFonts w:hint="eastAsia"/>
        </w:rPr>
        <w:lastRenderedPageBreak/>
        <w:t>根据两次参数调整后的随机森林模型重新对测试集进行预测，</w:t>
      </w:r>
      <w:r w:rsidRPr="00FA4BDC">
        <w:t>选择多个评估指标</w:t>
      </w:r>
      <w:r w:rsidRPr="00FA4BDC">
        <w:t>accuracy_score</w:t>
      </w:r>
      <w:r w:rsidRPr="00FA4BDC">
        <w:t>、</w:t>
      </w:r>
      <w:r w:rsidRPr="00FA4BDC">
        <w:t xml:space="preserve">precision_score </w:t>
      </w:r>
      <w:r w:rsidRPr="00FA4BDC">
        <w:t>、</w:t>
      </w:r>
      <w:r w:rsidRPr="00FA4BDC">
        <w:t xml:space="preserve">recall_score </w:t>
      </w:r>
      <w:r w:rsidRPr="00FA4BDC">
        <w:t>、</w:t>
      </w:r>
      <w:r w:rsidRPr="00FA4BDC">
        <w:t>f1_score</w:t>
      </w:r>
      <w:r w:rsidRPr="00FA4BDC">
        <w:t>，对预测结果进行评估，并打印出在各个指标上得分</w:t>
      </w:r>
    </w:p>
    <w:p w14:paraId="29C41DAC" w14:textId="77777777" w:rsidR="002814E5" w:rsidRPr="00FA4BDC" w:rsidRDefault="002814E5" w:rsidP="00D22236">
      <w:pPr>
        <w:pStyle w:val="2"/>
      </w:pPr>
      <w:bookmarkStart w:id="100" w:name="_Toc55223263"/>
      <w:r w:rsidRPr="00FA4BDC">
        <w:t>参考答案</w:t>
      </w:r>
      <w:bookmarkEnd w:id="100"/>
    </w:p>
    <w:p w14:paraId="63B31BC2" w14:textId="45710B1C" w:rsidR="002814E5" w:rsidRPr="00FA4BDC" w:rsidRDefault="002814E5" w:rsidP="002814E5">
      <w:pPr>
        <w:pStyle w:val="1e"/>
      </w:pPr>
      <w:r w:rsidRPr="00FA4BDC">
        <w:rPr>
          <w:rFonts w:hint="eastAsia"/>
        </w:rPr>
        <w:t>参考：信用违约预测</w:t>
      </w:r>
      <w:r w:rsidRPr="00FA4BDC">
        <w:rPr>
          <w:rFonts w:hint="eastAsia"/>
        </w:rPr>
        <w:t>.</w:t>
      </w:r>
      <w:proofErr w:type="gramStart"/>
      <w:r w:rsidRPr="00FA4BDC">
        <w:t>ipynb</w:t>
      </w:r>
      <w:proofErr w:type="gramEnd"/>
    </w:p>
    <w:bookmarkEnd w:id="9"/>
    <w:bookmarkEnd w:id="8"/>
    <w:bookmarkEnd w:id="7"/>
    <w:bookmarkEnd w:id="6"/>
    <w:bookmarkEnd w:id="5"/>
    <w:bookmarkEnd w:id="4"/>
    <w:bookmarkEnd w:id="3"/>
    <w:bookmarkEnd w:id="2"/>
    <w:bookmarkEnd w:id="1"/>
    <w:bookmarkEnd w:id="0"/>
    <w:p w14:paraId="0B048C6B" w14:textId="6455368F" w:rsidR="00002614" w:rsidRPr="00FA4BDC" w:rsidRDefault="00002614">
      <w:pPr>
        <w:topLinePunct w:val="0"/>
        <w:adjustRightInd/>
        <w:snapToGrid/>
        <w:spacing w:before="0" w:after="0" w:line="240" w:lineRule="auto"/>
        <w:ind w:left="0"/>
        <w:rPr>
          <w:rFonts w:ascii="Huawei Sans" w:eastAsia="方正兰亭黑简体" w:hAnsi="Huawei Sans"/>
        </w:rPr>
      </w:pPr>
    </w:p>
    <w:sectPr w:rsidR="00002614" w:rsidRPr="00FA4BDC" w:rsidSect="00033B54">
      <w:headerReference w:type="default" r:id="rId28"/>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7E361C" w14:textId="77777777" w:rsidR="00217BEF" w:rsidRDefault="00217BEF" w:rsidP="00940D2A">
      <w:pPr>
        <w:spacing w:before="0" w:after="0" w:line="240" w:lineRule="auto"/>
      </w:pPr>
      <w:r>
        <w:separator/>
      </w:r>
    </w:p>
  </w:endnote>
  <w:endnote w:type="continuationSeparator" w:id="0">
    <w:p w14:paraId="5A725EEE" w14:textId="77777777" w:rsidR="00217BEF" w:rsidRDefault="00217BEF"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 Sans">
    <w:panose1 w:val="020C0503030203020204"/>
    <w:charset w:val="00"/>
    <w:family w:val="swiss"/>
    <w:pitch w:val="variable"/>
    <w:sig w:usb0="A00002FF" w:usb1="500078FB" w:usb2="00000008" w:usb3="00000000" w:csb0="0000009F" w:csb1="00000000"/>
  </w:font>
  <w:font w:name="方正兰亭黑简体">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FrutigerNext LT Regular">
    <w:altName w:val="Malgun Gothic"/>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uaweiSans-Regular">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F235C6" w14:textId="77777777" w:rsidR="00217BEF" w:rsidRDefault="00217BEF" w:rsidP="00940D2A">
      <w:pPr>
        <w:spacing w:before="0" w:after="0" w:line="240" w:lineRule="auto"/>
      </w:pPr>
      <w:r>
        <w:separator/>
      </w:r>
    </w:p>
  </w:footnote>
  <w:footnote w:type="continuationSeparator" w:id="0">
    <w:p w14:paraId="46592633" w14:textId="77777777" w:rsidR="00217BEF" w:rsidRDefault="00217BEF" w:rsidP="00940D2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7439D" w14:textId="77777777" w:rsidR="001E6042" w:rsidRPr="009D4127" w:rsidRDefault="001E6042" w:rsidP="00033B54">
    <w:pPr>
      <w:pStyle w:val="a6"/>
      <w:rPr>
        <w:rFonts w:ascii="Huawei Sans" w:eastAsia="方正兰亭黑简体" w:hAnsi="Huawei Sans"/>
      </w:rPr>
    </w:pPr>
  </w:p>
  <w:p w14:paraId="6619D47F" w14:textId="77777777" w:rsidR="001E6042" w:rsidRPr="009D4127" w:rsidRDefault="001E6042" w:rsidP="00033B54">
    <w:pPr>
      <w:pStyle w:val="a6"/>
      <w:rPr>
        <w:rFonts w:ascii="Huawei Sans" w:eastAsia="方正兰亭黑简体" w:hAnsi="Huawei Sans"/>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1E6042" w:rsidRPr="009D4127" w14:paraId="2FAC5D03" w14:textId="77777777" w:rsidTr="00854769">
      <w:trPr>
        <w:cantSplit/>
        <w:trHeight w:hRule="exact" w:val="738"/>
      </w:trPr>
      <w:tc>
        <w:tcPr>
          <w:tcW w:w="1134" w:type="dxa"/>
        </w:tcPr>
        <w:p w14:paraId="07F9ECB9" w14:textId="0621B518" w:rsidR="001E6042" w:rsidRPr="009D4127" w:rsidRDefault="001E6042" w:rsidP="00854769">
          <w:pPr>
            <w:pStyle w:val="afff9"/>
            <w:jc w:val="left"/>
            <w:rPr>
              <w:rFonts w:ascii="Huawei Sans" w:eastAsia="方正兰亭黑简体" w:hAnsi="Huawei Sans"/>
            </w:rPr>
          </w:pPr>
          <w:r w:rsidRPr="009D4127">
            <w:rPr>
              <w:rFonts w:ascii="Huawei Sans" w:eastAsia="方正兰亭黑简体" w:hAnsi="Huawei Sans"/>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1E6042" w:rsidRPr="009D4127" w:rsidRDefault="001E6042" w:rsidP="00033B54">
          <w:pPr>
            <w:spacing w:before="120"/>
            <w:rPr>
              <w:rFonts w:ascii="Huawei Sans" w:eastAsia="方正兰亭黑简体" w:hAnsi="Huawei Sans"/>
            </w:rPr>
          </w:pPr>
        </w:p>
      </w:tc>
      <w:tc>
        <w:tcPr>
          <w:tcW w:w="7371" w:type="dxa"/>
          <w:vAlign w:val="bottom"/>
        </w:tcPr>
        <w:p w14:paraId="541AEA52" w14:textId="1E0CB6F8" w:rsidR="001E6042" w:rsidRPr="009D4127" w:rsidRDefault="001E6042" w:rsidP="00030ECC">
          <w:pPr>
            <w:pStyle w:val="TableNote"/>
            <w:ind w:left="0"/>
            <w:jc w:val="center"/>
            <w:rPr>
              <w:rFonts w:ascii="Huawei Sans" w:eastAsia="方正兰亭黑简体" w:hAnsi="Huawei Sans"/>
              <w:noProof/>
            </w:rPr>
          </w:pPr>
          <w:r>
            <w:rPr>
              <w:rFonts w:ascii="Huawei Sans" w:eastAsia="方正兰亭黑简体" w:hAnsi="Huawei Sans" w:hint="eastAsia"/>
              <w:noProof/>
            </w:rPr>
            <w:t>《</w:t>
          </w:r>
          <w:r>
            <w:rPr>
              <w:rFonts w:ascii="Huawei Sans" w:eastAsia="方正兰亭黑简体" w:hAnsi="Huawei Sans"/>
              <w:noProof/>
            </w:rPr>
            <w:t>机器学习</w:t>
          </w:r>
          <w:r>
            <w:rPr>
              <w:rFonts w:ascii="Huawei Sans" w:eastAsia="方正兰亭黑简体" w:hAnsi="Huawei Sans" w:hint="eastAsia"/>
              <w:noProof/>
            </w:rPr>
            <w:t>》</w:t>
          </w:r>
          <w:r>
            <w:rPr>
              <w:rFonts w:ascii="Huawei Sans" w:eastAsia="方正兰亭黑简体" w:hAnsi="Huawei Sans" w:hint="eastAsia"/>
              <w:noProof/>
            </w:rPr>
            <w:t>-</w:t>
          </w:r>
          <w:r>
            <w:rPr>
              <w:rFonts w:ascii="Huawei Sans" w:eastAsia="方正兰亭黑简体" w:hAnsi="Huawei Sans"/>
              <w:noProof/>
            </w:rPr>
            <w:t>监督学习</w:t>
          </w:r>
          <w:r w:rsidRPr="009D4127">
            <w:rPr>
              <w:rFonts w:ascii="Huawei Sans" w:eastAsia="方正兰亭黑简体" w:hAnsi="Huawei Sans"/>
              <w:noProof/>
            </w:rPr>
            <w:t>实验手册</w:t>
          </w:r>
        </w:p>
      </w:tc>
      <w:tc>
        <w:tcPr>
          <w:tcW w:w="1134" w:type="dxa"/>
          <w:vAlign w:val="bottom"/>
        </w:tcPr>
        <w:p w14:paraId="279C3BBC" w14:textId="1A924E70" w:rsidR="001E6042" w:rsidRPr="009D4127" w:rsidRDefault="001E6042" w:rsidP="00033B54">
          <w:pPr>
            <w:pStyle w:val="TableNote"/>
            <w:ind w:left="0"/>
            <w:jc w:val="right"/>
            <w:rPr>
              <w:rFonts w:ascii="Huawei Sans" w:eastAsia="方正兰亭黑简体" w:hAnsi="Huawei Sans"/>
              <w:noProof/>
            </w:rPr>
          </w:pPr>
          <w:r w:rsidRPr="009D4127">
            <w:rPr>
              <w:rFonts w:ascii="Huawei Sans" w:eastAsia="方正兰亭黑简体" w:hAnsi="Huawei Sans"/>
            </w:rPr>
            <w:t>第</w:t>
          </w:r>
          <w:r w:rsidRPr="009D4127">
            <w:rPr>
              <w:rFonts w:ascii="Huawei Sans" w:eastAsia="方正兰亭黑简体" w:hAnsi="Huawei Sans"/>
            </w:rPr>
            <w:fldChar w:fldCharType="begin"/>
          </w:r>
          <w:r w:rsidRPr="009D4127">
            <w:rPr>
              <w:rFonts w:ascii="Huawei Sans" w:eastAsia="方正兰亭黑简体" w:hAnsi="Huawei Sans"/>
            </w:rPr>
            <w:instrText xml:space="preserve"> PAGE </w:instrText>
          </w:r>
          <w:r w:rsidRPr="009D4127">
            <w:rPr>
              <w:rFonts w:ascii="Huawei Sans" w:eastAsia="方正兰亭黑简体" w:hAnsi="Huawei Sans"/>
            </w:rPr>
            <w:fldChar w:fldCharType="separate"/>
          </w:r>
          <w:r w:rsidR="00E12A1E">
            <w:rPr>
              <w:rFonts w:ascii="Huawei Sans" w:eastAsia="方正兰亭黑简体" w:hAnsi="Huawei Sans"/>
              <w:noProof/>
            </w:rPr>
            <w:t>21</w:t>
          </w:r>
          <w:r w:rsidRPr="009D4127">
            <w:rPr>
              <w:rFonts w:ascii="Huawei Sans" w:eastAsia="方正兰亭黑简体" w:hAnsi="Huawei Sans"/>
              <w:noProof/>
            </w:rPr>
            <w:fldChar w:fldCharType="end"/>
          </w:r>
          <w:r w:rsidRPr="009D4127">
            <w:rPr>
              <w:rFonts w:ascii="Huawei Sans" w:eastAsia="方正兰亭黑简体" w:hAnsi="Huawei Sans"/>
              <w:noProof/>
            </w:rPr>
            <w:t>页</w:t>
          </w:r>
        </w:p>
      </w:tc>
    </w:tr>
  </w:tbl>
  <w:p w14:paraId="0278FB09" w14:textId="77777777" w:rsidR="001E6042" w:rsidRPr="009D4127" w:rsidRDefault="001E6042" w:rsidP="00033B54">
    <w:pPr>
      <w:pStyle w:val="a6"/>
      <w:rPr>
        <w:rFonts w:ascii="Huawei Sans" w:eastAsia="方正兰亭黑简体" w:hAnsi="Huawei Sans"/>
      </w:rPr>
    </w:pPr>
  </w:p>
  <w:p w14:paraId="76432B8F" w14:textId="77777777" w:rsidR="001E6042" w:rsidRPr="009D4127" w:rsidRDefault="001E6042" w:rsidP="00033B54">
    <w:pPr>
      <w:pStyle w:val="a6"/>
      <w:rPr>
        <w:rFonts w:ascii="Huawei Sans" w:eastAsia="方正兰亭黑简体" w:hAnsi="Huawei Sans"/>
      </w:rPr>
    </w:pPr>
  </w:p>
  <w:p w14:paraId="2CCE42D9" w14:textId="77777777" w:rsidR="001E6042" w:rsidRPr="009D4127" w:rsidRDefault="001E6042">
    <w:pPr>
      <w:pStyle w:val="a6"/>
      <w:rPr>
        <w:rFonts w:ascii="Huawei Sans" w:eastAsia="方正兰亭黑简体" w:hAnsi="Huawei San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8888603A"/>
    <w:lvl w:ilvl="0">
      <w:start w:val="1"/>
      <w:numFmt w:val="decimal"/>
      <w:pStyle w:val="1"/>
      <w:suff w:val="nothing"/>
      <w:lvlText w:val="%1 "/>
      <w:lvlJc w:val="left"/>
      <w:pPr>
        <w:ind w:left="0" w:firstLine="0"/>
      </w:pPr>
      <w:rPr>
        <w:rFonts w:ascii="Huawei Sans" w:eastAsia="方正兰亭黑简体" w:hAnsi="Huawei Sans"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4110" w:firstLine="0"/>
      </w:pPr>
      <w:rPr>
        <w:rFonts w:ascii="Huawei Sans" w:eastAsia="方正兰亭黑简体" w:hAnsi="Huawei Sans"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Huawei Sans" w:eastAsia="方正兰亭黑简体" w:hAnsi="Huawei Sans"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Huawei Sans" w:eastAsia="方正兰亭黑简体" w:hAnsi="Huawei Sans"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8"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9"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3"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4"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4"/>
  </w:num>
  <w:num w:numId="2">
    <w:abstractNumId w:val="7"/>
  </w:num>
  <w:num w:numId="3">
    <w:abstractNumId w:val="5"/>
  </w:num>
  <w:num w:numId="4">
    <w:abstractNumId w:val="2"/>
  </w:num>
  <w:num w:numId="5">
    <w:abstractNumId w:val="9"/>
  </w:num>
  <w:num w:numId="6">
    <w:abstractNumId w:val="4"/>
  </w:num>
  <w:num w:numId="7">
    <w:abstractNumId w:val="1"/>
  </w:num>
  <w:num w:numId="8">
    <w:abstractNumId w:val="6"/>
  </w:num>
  <w:num w:numId="9">
    <w:abstractNumId w:val="10"/>
  </w:num>
  <w:num w:numId="10">
    <w:abstractNumId w:val="8"/>
  </w:num>
  <w:num w:numId="11">
    <w:abstractNumId w:val="11"/>
  </w:num>
  <w:num w:numId="12">
    <w:abstractNumId w:val="0"/>
  </w:num>
  <w:num w:numId="13">
    <w:abstractNumId w:val="2"/>
  </w:num>
  <w:num w:numId="14">
    <w:abstractNumId w:val="3"/>
  </w:num>
  <w:num w:numId="15">
    <w:abstractNumId w:val="13"/>
  </w:num>
  <w:num w:numId="1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408A"/>
    <w:rsid w:val="00007325"/>
    <w:rsid w:val="00010C0A"/>
    <w:rsid w:val="00011630"/>
    <w:rsid w:val="00011962"/>
    <w:rsid w:val="00011B50"/>
    <w:rsid w:val="00012490"/>
    <w:rsid w:val="00013155"/>
    <w:rsid w:val="00014276"/>
    <w:rsid w:val="000145D8"/>
    <w:rsid w:val="00014C0D"/>
    <w:rsid w:val="000171EC"/>
    <w:rsid w:val="00017C40"/>
    <w:rsid w:val="000210D2"/>
    <w:rsid w:val="0002214D"/>
    <w:rsid w:val="0002276F"/>
    <w:rsid w:val="00022973"/>
    <w:rsid w:val="00024836"/>
    <w:rsid w:val="0002558E"/>
    <w:rsid w:val="00027F46"/>
    <w:rsid w:val="00030293"/>
    <w:rsid w:val="00030ECC"/>
    <w:rsid w:val="000321CB"/>
    <w:rsid w:val="00033243"/>
    <w:rsid w:val="00033B54"/>
    <w:rsid w:val="00033F84"/>
    <w:rsid w:val="000375E9"/>
    <w:rsid w:val="00041545"/>
    <w:rsid w:val="00041907"/>
    <w:rsid w:val="00043B1A"/>
    <w:rsid w:val="000502C1"/>
    <w:rsid w:val="00050311"/>
    <w:rsid w:val="000504DB"/>
    <w:rsid w:val="0005157D"/>
    <w:rsid w:val="00051A7C"/>
    <w:rsid w:val="00051CA2"/>
    <w:rsid w:val="00052608"/>
    <w:rsid w:val="000535E5"/>
    <w:rsid w:val="00054DE4"/>
    <w:rsid w:val="00062A99"/>
    <w:rsid w:val="00064F80"/>
    <w:rsid w:val="0006678D"/>
    <w:rsid w:val="0006684D"/>
    <w:rsid w:val="00066A44"/>
    <w:rsid w:val="00066F4D"/>
    <w:rsid w:val="00070957"/>
    <w:rsid w:val="00071923"/>
    <w:rsid w:val="00071B8D"/>
    <w:rsid w:val="00072087"/>
    <w:rsid w:val="0007236C"/>
    <w:rsid w:val="00072AAD"/>
    <w:rsid w:val="00074B6E"/>
    <w:rsid w:val="0007553D"/>
    <w:rsid w:val="00076475"/>
    <w:rsid w:val="00076AFE"/>
    <w:rsid w:val="000777E5"/>
    <w:rsid w:val="0008037B"/>
    <w:rsid w:val="0008048D"/>
    <w:rsid w:val="00080838"/>
    <w:rsid w:val="00080D2F"/>
    <w:rsid w:val="00081161"/>
    <w:rsid w:val="00082C9D"/>
    <w:rsid w:val="00082F3F"/>
    <w:rsid w:val="000834DE"/>
    <w:rsid w:val="00083A51"/>
    <w:rsid w:val="00084BE0"/>
    <w:rsid w:val="0008503A"/>
    <w:rsid w:val="000854EA"/>
    <w:rsid w:val="000862CE"/>
    <w:rsid w:val="00087B38"/>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5EE1"/>
    <w:rsid w:val="000B6384"/>
    <w:rsid w:val="000B7C6A"/>
    <w:rsid w:val="000B7EFF"/>
    <w:rsid w:val="000C06CE"/>
    <w:rsid w:val="000C0963"/>
    <w:rsid w:val="000C0A74"/>
    <w:rsid w:val="000C3F98"/>
    <w:rsid w:val="000C62CD"/>
    <w:rsid w:val="000D0045"/>
    <w:rsid w:val="000D0502"/>
    <w:rsid w:val="000D2513"/>
    <w:rsid w:val="000D41DD"/>
    <w:rsid w:val="000D57E7"/>
    <w:rsid w:val="000D601E"/>
    <w:rsid w:val="000D79DE"/>
    <w:rsid w:val="000E12FE"/>
    <w:rsid w:val="000E16AA"/>
    <w:rsid w:val="000E3396"/>
    <w:rsid w:val="000E3FA8"/>
    <w:rsid w:val="000E48ED"/>
    <w:rsid w:val="000E5B3B"/>
    <w:rsid w:val="000F21A1"/>
    <w:rsid w:val="000F279E"/>
    <w:rsid w:val="000F443B"/>
    <w:rsid w:val="000F4683"/>
    <w:rsid w:val="000F536E"/>
    <w:rsid w:val="000F6AA5"/>
    <w:rsid w:val="000F73A2"/>
    <w:rsid w:val="001007FB"/>
    <w:rsid w:val="001017DC"/>
    <w:rsid w:val="0010187A"/>
    <w:rsid w:val="00101AE3"/>
    <w:rsid w:val="001020BB"/>
    <w:rsid w:val="0010214D"/>
    <w:rsid w:val="0010341A"/>
    <w:rsid w:val="0010410B"/>
    <w:rsid w:val="00104ADC"/>
    <w:rsid w:val="00106460"/>
    <w:rsid w:val="00106A4A"/>
    <w:rsid w:val="00107072"/>
    <w:rsid w:val="00107DA6"/>
    <w:rsid w:val="00110F4C"/>
    <w:rsid w:val="0011199D"/>
    <w:rsid w:val="00114A3D"/>
    <w:rsid w:val="0011636E"/>
    <w:rsid w:val="00116DBF"/>
    <w:rsid w:val="001178C7"/>
    <w:rsid w:val="00117C30"/>
    <w:rsid w:val="00120C0B"/>
    <w:rsid w:val="0012112D"/>
    <w:rsid w:val="00122A8A"/>
    <w:rsid w:val="00125657"/>
    <w:rsid w:val="00131CAC"/>
    <w:rsid w:val="00134805"/>
    <w:rsid w:val="00135B97"/>
    <w:rsid w:val="00135C53"/>
    <w:rsid w:val="00141351"/>
    <w:rsid w:val="0014145E"/>
    <w:rsid w:val="0014154F"/>
    <w:rsid w:val="00142926"/>
    <w:rsid w:val="00142F34"/>
    <w:rsid w:val="0014332B"/>
    <w:rsid w:val="0014385B"/>
    <w:rsid w:val="0014498F"/>
    <w:rsid w:val="001453BD"/>
    <w:rsid w:val="001454CD"/>
    <w:rsid w:val="001454D1"/>
    <w:rsid w:val="00145A38"/>
    <w:rsid w:val="00146CA6"/>
    <w:rsid w:val="00150967"/>
    <w:rsid w:val="00154ACF"/>
    <w:rsid w:val="00156F51"/>
    <w:rsid w:val="00160729"/>
    <w:rsid w:val="00161BC3"/>
    <w:rsid w:val="00163D02"/>
    <w:rsid w:val="001666C5"/>
    <w:rsid w:val="00172027"/>
    <w:rsid w:val="00172E55"/>
    <w:rsid w:val="0017327A"/>
    <w:rsid w:val="0017451A"/>
    <w:rsid w:val="00176B45"/>
    <w:rsid w:val="00180259"/>
    <w:rsid w:val="0018080D"/>
    <w:rsid w:val="00180E3E"/>
    <w:rsid w:val="00181143"/>
    <w:rsid w:val="00181D2D"/>
    <w:rsid w:val="00185231"/>
    <w:rsid w:val="00185AA1"/>
    <w:rsid w:val="00185EEE"/>
    <w:rsid w:val="00187508"/>
    <w:rsid w:val="00187DEF"/>
    <w:rsid w:val="00190A41"/>
    <w:rsid w:val="00191323"/>
    <w:rsid w:val="00191D15"/>
    <w:rsid w:val="001921A9"/>
    <w:rsid w:val="001940B2"/>
    <w:rsid w:val="001964B5"/>
    <w:rsid w:val="00196C9F"/>
    <w:rsid w:val="00197385"/>
    <w:rsid w:val="001A14C4"/>
    <w:rsid w:val="001A24AF"/>
    <w:rsid w:val="001A3936"/>
    <w:rsid w:val="001A42A4"/>
    <w:rsid w:val="001A7817"/>
    <w:rsid w:val="001B0FF2"/>
    <w:rsid w:val="001B1484"/>
    <w:rsid w:val="001B18BF"/>
    <w:rsid w:val="001B20C3"/>
    <w:rsid w:val="001B38FF"/>
    <w:rsid w:val="001B3964"/>
    <w:rsid w:val="001B3B2E"/>
    <w:rsid w:val="001B4094"/>
    <w:rsid w:val="001B4737"/>
    <w:rsid w:val="001B5D02"/>
    <w:rsid w:val="001B6FAC"/>
    <w:rsid w:val="001B70B6"/>
    <w:rsid w:val="001C0851"/>
    <w:rsid w:val="001C0E12"/>
    <w:rsid w:val="001C0F7A"/>
    <w:rsid w:val="001C3D41"/>
    <w:rsid w:val="001C3F12"/>
    <w:rsid w:val="001C4487"/>
    <w:rsid w:val="001C7D85"/>
    <w:rsid w:val="001D001D"/>
    <w:rsid w:val="001D0149"/>
    <w:rsid w:val="001D0278"/>
    <w:rsid w:val="001D18DC"/>
    <w:rsid w:val="001D1992"/>
    <w:rsid w:val="001D669F"/>
    <w:rsid w:val="001D6842"/>
    <w:rsid w:val="001D7530"/>
    <w:rsid w:val="001D7DDA"/>
    <w:rsid w:val="001E30B9"/>
    <w:rsid w:val="001E382D"/>
    <w:rsid w:val="001E5B72"/>
    <w:rsid w:val="001E6042"/>
    <w:rsid w:val="001E6211"/>
    <w:rsid w:val="001E6ABB"/>
    <w:rsid w:val="001E71BD"/>
    <w:rsid w:val="001F1D00"/>
    <w:rsid w:val="001F3661"/>
    <w:rsid w:val="001F54BE"/>
    <w:rsid w:val="002004D8"/>
    <w:rsid w:val="00200836"/>
    <w:rsid w:val="0020153C"/>
    <w:rsid w:val="00203E5B"/>
    <w:rsid w:val="002044DD"/>
    <w:rsid w:val="00210AA0"/>
    <w:rsid w:val="002116A0"/>
    <w:rsid w:val="0021235C"/>
    <w:rsid w:val="002134C0"/>
    <w:rsid w:val="0021362D"/>
    <w:rsid w:val="00213E96"/>
    <w:rsid w:val="002148FC"/>
    <w:rsid w:val="00215F94"/>
    <w:rsid w:val="00216D88"/>
    <w:rsid w:val="00217BEF"/>
    <w:rsid w:val="00217D84"/>
    <w:rsid w:val="00220C70"/>
    <w:rsid w:val="002213B8"/>
    <w:rsid w:val="002226E2"/>
    <w:rsid w:val="002245F2"/>
    <w:rsid w:val="002247BC"/>
    <w:rsid w:val="00225DA0"/>
    <w:rsid w:val="002315E3"/>
    <w:rsid w:val="0023220D"/>
    <w:rsid w:val="00232D1D"/>
    <w:rsid w:val="00234CC4"/>
    <w:rsid w:val="002352DE"/>
    <w:rsid w:val="00236A73"/>
    <w:rsid w:val="002375BA"/>
    <w:rsid w:val="002376A5"/>
    <w:rsid w:val="00242D9E"/>
    <w:rsid w:val="00244EA6"/>
    <w:rsid w:val="002457D8"/>
    <w:rsid w:val="002461C9"/>
    <w:rsid w:val="00246E3D"/>
    <w:rsid w:val="002512A2"/>
    <w:rsid w:val="00251FCE"/>
    <w:rsid w:val="00253234"/>
    <w:rsid w:val="00253B8B"/>
    <w:rsid w:val="002541B3"/>
    <w:rsid w:val="00254FAD"/>
    <w:rsid w:val="00257718"/>
    <w:rsid w:val="002605B0"/>
    <w:rsid w:val="00260775"/>
    <w:rsid w:val="00260F5E"/>
    <w:rsid w:val="00262636"/>
    <w:rsid w:val="00264059"/>
    <w:rsid w:val="002652D5"/>
    <w:rsid w:val="002711F9"/>
    <w:rsid w:val="00271653"/>
    <w:rsid w:val="00273DF1"/>
    <w:rsid w:val="00274DC5"/>
    <w:rsid w:val="0027689A"/>
    <w:rsid w:val="00276B83"/>
    <w:rsid w:val="00276BD2"/>
    <w:rsid w:val="002814E5"/>
    <w:rsid w:val="002818E1"/>
    <w:rsid w:val="002819BC"/>
    <w:rsid w:val="00282C8C"/>
    <w:rsid w:val="00284CBB"/>
    <w:rsid w:val="002867B5"/>
    <w:rsid w:val="002867C1"/>
    <w:rsid w:val="00287854"/>
    <w:rsid w:val="00287B6B"/>
    <w:rsid w:val="00287E2E"/>
    <w:rsid w:val="0029076F"/>
    <w:rsid w:val="002907EC"/>
    <w:rsid w:val="00292365"/>
    <w:rsid w:val="002935E0"/>
    <w:rsid w:val="00294C23"/>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BEE"/>
    <w:rsid w:val="002C5EE9"/>
    <w:rsid w:val="002C6505"/>
    <w:rsid w:val="002D10F5"/>
    <w:rsid w:val="002D1728"/>
    <w:rsid w:val="002D489E"/>
    <w:rsid w:val="002D5BF8"/>
    <w:rsid w:val="002D6C54"/>
    <w:rsid w:val="002E0191"/>
    <w:rsid w:val="002E26EC"/>
    <w:rsid w:val="002E48D0"/>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5BEB"/>
    <w:rsid w:val="00305FB3"/>
    <w:rsid w:val="00306280"/>
    <w:rsid w:val="00307DBA"/>
    <w:rsid w:val="00311171"/>
    <w:rsid w:val="00312DF1"/>
    <w:rsid w:val="003141CC"/>
    <w:rsid w:val="00314574"/>
    <w:rsid w:val="003162AE"/>
    <w:rsid w:val="0031692E"/>
    <w:rsid w:val="00316C8E"/>
    <w:rsid w:val="00320117"/>
    <w:rsid w:val="00321154"/>
    <w:rsid w:val="00322063"/>
    <w:rsid w:val="00323EF7"/>
    <w:rsid w:val="00325029"/>
    <w:rsid w:val="003267BB"/>
    <w:rsid w:val="00327963"/>
    <w:rsid w:val="00327A89"/>
    <w:rsid w:val="003344D9"/>
    <w:rsid w:val="003372EA"/>
    <w:rsid w:val="00337A16"/>
    <w:rsid w:val="00337B1D"/>
    <w:rsid w:val="00340C4B"/>
    <w:rsid w:val="00342110"/>
    <w:rsid w:val="003449B6"/>
    <w:rsid w:val="00345758"/>
    <w:rsid w:val="00345CA8"/>
    <w:rsid w:val="003460BF"/>
    <w:rsid w:val="003461B0"/>
    <w:rsid w:val="0034741F"/>
    <w:rsid w:val="00350893"/>
    <w:rsid w:val="00350A7D"/>
    <w:rsid w:val="00352F23"/>
    <w:rsid w:val="003539B9"/>
    <w:rsid w:val="00354F26"/>
    <w:rsid w:val="00355556"/>
    <w:rsid w:val="003579F6"/>
    <w:rsid w:val="00360713"/>
    <w:rsid w:val="003610EF"/>
    <w:rsid w:val="00361792"/>
    <w:rsid w:val="00361F14"/>
    <w:rsid w:val="00362546"/>
    <w:rsid w:val="003629CB"/>
    <w:rsid w:val="00362BAD"/>
    <w:rsid w:val="00362ECF"/>
    <w:rsid w:val="0036631D"/>
    <w:rsid w:val="00366E4B"/>
    <w:rsid w:val="00370DC3"/>
    <w:rsid w:val="00373B2C"/>
    <w:rsid w:val="00375EAD"/>
    <w:rsid w:val="00382427"/>
    <w:rsid w:val="00382C74"/>
    <w:rsid w:val="00383C67"/>
    <w:rsid w:val="00384F48"/>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E9E"/>
    <w:rsid w:val="003C2E2D"/>
    <w:rsid w:val="003C30C3"/>
    <w:rsid w:val="003C39E6"/>
    <w:rsid w:val="003C5BE1"/>
    <w:rsid w:val="003D252B"/>
    <w:rsid w:val="003D2573"/>
    <w:rsid w:val="003D2786"/>
    <w:rsid w:val="003E06CC"/>
    <w:rsid w:val="003E115D"/>
    <w:rsid w:val="003E1CCE"/>
    <w:rsid w:val="003E1F44"/>
    <w:rsid w:val="003E20B8"/>
    <w:rsid w:val="003E211E"/>
    <w:rsid w:val="003E3A83"/>
    <w:rsid w:val="003E5019"/>
    <w:rsid w:val="003E5313"/>
    <w:rsid w:val="003E63EC"/>
    <w:rsid w:val="003E7FEC"/>
    <w:rsid w:val="003F0B45"/>
    <w:rsid w:val="003F0F18"/>
    <w:rsid w:val="003F3A47"/>
    <w:rsid w:val="003F3D2A"/>
    <w:rsid w:val="003F4170"/>
    <w:rsid w:val="003F43CE"/>
    <w:rsid w:val="003F4FCF"/>
    <w:rsid w:val="003F7555"/>
    <w:rsid w:val="00400F61"/>
    <w:rsid w:val="00403032"/>
    <w:rsid w:val="0040332D"/>
    <w:rsid w:val="004040EF"/>
    <w:rsid w:val="00404DBF"/>
    <w:rsid w:val="004053CB"/>
    <w:rsid w:val="0041039A"/>
    <w:rsid w:val="00411791"/>
    <w:rsid w:val="00413400"/>
    <w:rsid w:val="004136A5"/>
    <w:rsid w:val="0041409F"/>
    <w:rsid w:val="00416E2E"/>
    <w:rsid w:val="00420B72"/>
    <w:rsid w:val="00422748"/>
    <w:rsid w:val="004278B5"/>
    <w:rsid w:val="004300F4"/>
    <w:rsid w:val="004314CE"/>
    <w:rsid w:val="004346AD"/>
    <w:rsid w:val="004356EB"/>
    <w:rsid w:val="00435FAE"/>
    <w:rsid w:val="0043602D"/>
    <w:rsid w:val="0043675F"/>
    <w:rsid w:val="00436804"/>
    <w:rsid w:val="00436B92"/>
    <w:rsid w:val="00440AA8"/>
    <w:rsid w:val="00441D72"/>
    <w:rsid w:val="00447103"/>
    <w:rsid w:val="0044762D"/>
    <w:rsid w:val="00450E12"/>
    <w:rsid w:val="00451CF6"/>
    <w:rsid w:val="004535FC"/>
    <w:rsid w:val="0045366D"/>
    <w:rsid w:val="004547B4"/>
    <w:rsid w:val="00455497"/>
    <w:rsid w:val="00457348"/>
    <w:rsid w:val="004601F1"/>
    <w:rsid w:val="004622AB"/>
    <w:rsid w:val="00462D8E"/>
    <w:rsid w:val="0046363A"/>
    <w:rsid w:val="00463820"/>
    <w:rsid w:val="00464E48"/>
    <w:rsid w:val="00466677"/>
    <w:rsid w:val="0046676C"/>
    <w:rsid w:val="00466E8E"/>
    <w:rsid w:val="00470A8F"/>
    <w:rsid w:val="004722EF"/>
    <w:rsid w:val="00473CB2"/>
    <w:rsid w:val="00473FEF"/>
    <w:rsid w:val="00476FB1"/>
    <w:rsid w:val="00477927"/>
    <w:rsid w:val="00477C4D"/>
    <w:rsid w:val="004821F6"/>
    <w:rsid w:val="004832FC"/>
    <w:rsid w:val="0048347D"/>
    <w:rsid w:val="00483F9A"/>
    <w:rsid w:val="00486E75"/>
    <w:rsid w:val="00487A1C"/>
    <w:rsid w:val="00487E35"/>
    <w:rsid w:val="00490EDD"/>
    <w:rsid w:val="00491A2E"/>
    <w:rsid w:val="004933CE"/>
    <w:rsid w:val="004957AB"/>
    <w:rsid w:val="00496E4C"/>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10CA"/>
    <w:rsid w:val="004C1725"/>
    <w:rsid w:val="004C28C6"/>
    <w:rsid w:val="004C29A8"/>
    <w:rsid w:val="004C41B3"/>
    <w:rsid w:val="004C7563"/>
    <w:rsid w:val="004C7C03"/>
    <w:rsid w:val="004D2AC9"/>
    <w:rsid w:val="004D2AE8"/>
    <w:rsid w:val="004D2C13"/>
    <w:rsid w:val="004D5CF1"/>
    <w:rsid w:val="004D5DC8"/>
    <w:rsid w:val="004D643F"/>
    <w:rsid w:val="004D69D2"/>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97C"/>
    <w:rsid w:val="004F6CED"/>
    <w:rsid w:val="005016A8"/>
    <w:rsid w:val="00501B07"/>
    <w:rsid w:val="00501EA8"/>
    <w:rsid w:val="00503848"/>
    <w:rsid w:val="00503D14"/>
    <w:rsid w:val="00504B55"/>
    <w:rsid w:val="0050614A"/>
    <w:rsid w:val="00507E2A"/>
    <w:rsid w:val="005135D9"/>
    <w:rsid w:val="005214A7"/>
    <w:rsid w:val="00522580"/>
    <w:rsid w:val="00523C28"/>
    <w:rsid w:val="0052474E"/>
    <w:rsid w:val="00526952"/>
    <w:rsid w:val="00526BBC"/>
    <w:rsid w:val="00530302"/>
    <w:rsid w:val="00530D24"/>
    <w:rsid w:val="0053194D"/>
    <w:rsid w:val="00533708"/>
    <w:rsid w:val="005350A0"/>
    <w:rsid w:val="00536900"/>
    <w:rsid w:val="00536D4D"/>
    <w:rsid w:val="00537472"/>
    <w:rsid w:val="00543953"/>
    <w:rsid w:val="00543A76"/>
    <w:rsid w:val="00543FDE"/>
    <w:rsid w:val="00545A3D"/>
    <w:rsid w:val="005476F7"/>
    <w:rsid w:val="00547873"/>
    <w:rsid w:val="005509D3"/>
    <w:rsid w:val="0055520C"/>
    <w:rsid w:val="0055595D"/>
    <w:rsid w:val="00556DB2"/>
    <w:rsid w:val="005578B6"/>
    <w:rsid w:val="005607FC"/>
    <w:rsid w:val="00562E3E"/>
    <w:rsid w:val="00563999"/>
    <w:rsid w:val="005706B5"/>
    <w:rsid w:val="00571B40"/>
    <w:rsid w:val="00573C39"/>
    <w:rsid w:val="0057476C"/>
    <w:rsid w:val="0057502B"/>
    <w:rsid w:val="005750C8"/>
    <w:rsid w:val="00577A5F"/>
    <w:rsid w:val="00577A8B"/>
    <w:rsid w:val="00577CDF"/>
    <w:rsid w:val="00581446"/>
    <w:rsid w:val="00581962"/>
    <w:rsid w:val="00585E01"/>
    <w:rsid w:val="00586D12"/>
    <w:rsid w:val="00592EA9"/>
    <w:rsid w:val="00594091"/>
    <w:rsid w:val="00596A92"/>
    <w:rsid w:val="005A0AAD"/>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DB6"/>
    <w:rsid w:val="005D4160"/>
    <w:rsid w:val="005D419D"/>
    <w:rsid w:val="005D499C"/>
    <w:rsid w:val="005D4B94"/>
    <w:rsid w:val="005D4C6C"/>
    <w:rsid w:val="005E004F"/>
    <w:rsid w:val="005E0257"/>
    <w:rsid w:val="005E08C3"/>
    <w:rsid w:val="005E2BA8"/>
    <w:rsid w:val="005E2DD2"/>
    <w:rsid w:val="005E4B56"/>
    <w:rsid w:val="005E5310"/>
    <w:rsid w:val="005F10B1"/>
    <w:rsid w:val="005F26D0"/>
    <w:rsid w:val="005F2A85"/>
    <w:rsid w:val="005F5536"/>
    <w:rsid w:val="00600FA3"/>
    <w:rsid w:val="0060106F"/>
    <w:rsid w:val="006014A4"/>
    <w:rsid w:val="00602B73"/>
    <w:rsid w:val="00606353"/>
    <w:rsid w:val="006072A9"/>
    <w:rsid w:val="00607A81"/>
    <w:rsid w:val="00610C3F"/>
    <w:rsid w:val="006120E1"/>
    <w:rsid w:val="006137CA"/>
    <w:rsid w:val="00613D31"/>
    <w:rsid w:val="00614715"/>
    <w:rsid w:val="006174FF"/>
    <w:rsid w:val="0061787C"/>
    <w:rsid w:val="00620B4A"/>
    <w:rsid w:val="00621B0C"/>
    <w:rsid w:val="00621FE8"/>
    <w:rsid w:val="00622AD7"/>
    <w:rsid w:val="00623396"/>
    <w:rsid w:val="00624F47"/>
    <w:rsid w:val="006259EC"/>
    <w:rsid w:val="00627321"/>
    <w:rsid w:val="00631584"/>
    <w:rsid w:val="00631B2F"/>
    <w:rsid w:val="006320F1"/>
    <w:rsid w:val="00632A2C"/>
    <w:rsid w:val="00633087"/>
    <w:rsid w:val="0063351F"/>
    <w:rsid w:val="00634469"/>
    <w:rsid w:val="00634DF4"/>
    <w:rsid w:val="00636190"/>
    <w:rsid w:val="00636666"/>
    <w:rsid w:val="0064022C"/>
    <w:rsid w:val="00640FAB"/>
    <w:rsid w:val="006413F5"/>
    <w:rsid w:val="00641667"/>
    <w:rsid w:val="00641F46"/>
    <w:rsid w:val="00641FC7"/>
    <w:rsid w:val="006420EA"/>
    <w:rsid w:val="00642B1F"/>
    <w:rsid w:val="00645DF6"/>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A4C"/>
    <w:rsid w:val="006765F5"/>
    <w:rsid w:val="00676C2A"/>
    <w:rsid w:val="00680302"/>
    <w:rsid w:val="00680585"/>
    <w:rsid w:val="00680B76"/>
    <w:rsid w:val="00681061"/>
    <w:rsid w:val="00683953"/>
    <w:rsid w:val="0068422F"/>
    <w:rsid w:val="00691C48"/>
    <w:rsid w:val="00691CA6"/>
    <w:rsid w:val="0069554C"/>
    <w:rsid w:val="00695D19"/>
    <w:rsid w:val="00697D2C"/>
    <w:rsid w:val="006A144A"/>
    <w:rsid w:val="006A22A1"/>
    <w:rsid w:val="006A25D7"/>
    <w:rsid w:val="006A39FD"/>
    <w:rsid w:val="006A458E"/>
    <w:rsid w:val="006A7AB4"/>
    <w:rsid w:val="006B58EE"/>
    <w:rsid w:val="006B5E98"/>
    <w:rsid w:val="006B6A79"/>
    <w:rsid w:val="006C1E0B"/>
    <w:rsid w:val="006C425F"/>
    <w:rsid w:val="006C4329"/>
    <w:rsid w:val="006C559F"/>
    <w:rsid w:val="006C65AA"/>
    <w:rsid w:val="006C756C"/>
    <w:rsid w:val="006D0B05"/>
    <w:rsid w:val="006D46A5"/>
    <w:rsid w:val="006D622A"/>
    <w:rsid w:val="006E0824"/>
    <w:rsid w:val="006E17E3"/>
    <w:rsid w:val="006E2DF2"/>
    <w:rsid w:val="006E2F9F"/>
    <w:rsid w:val="006E70B8"/>
    <w:rsid w:val="006F206B"/>
    <w:rsid w:val="006F23AF"/>
    <w:rsid w:val="006F2A6C"/>
    <w:rsid w:val="006F3081"/>
    <w:rsid w:val="006F30BD"/>
    <w:rsid w:val="006F4046"/>
    <w:rsid w:val="006F58F0"/>
    <w:rsid w:val="006F6B63"/>
    <w:rsid w:val="007029D0"/>
    <w:rsid w:val="0070345E"/>
    <w:rsid w:val="0070376F"/>
    <w:rsid w:val="00703EF2"/>
    <w:rsid w:val="007042AA"/>
    <w:rsid w:val="007043C1"/>
    <w:rsid w:val="00704E84"/>
    <w:rsid w:val="00705017"/>
    <w:rsid w:val="0070636C"/>
    <w:rsid w:val="00707F57"/>
    <w:rsid w:val="007117AB"/>
    <w:rsid w:val="00711AA7"/>
    <w:rsid w:val="00713707"/>
    <w:rsid w:val="00714C88"/>
    <w:rsid w:val="007153FB"/>
    <w:rsid w:val="00715EF5"/>
    <w:rsid w:val="007163A7"/>
    <w:rsid w:val="00716916"/>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530A"/>
    <w:rsid w:val="007369BD"/>
    <w:rsid w:val="00737D63"/>
    <w:rsid w:val="00737E11"/>
    <w:rsid w:val="00737EF0"/>
    <w:rsid w:val="00742A75"/>
    <w:rsid w:val="00742D5E"/>
    <w:rsid w:val="0074365E"/>
    <w:rsid w:val="007455B8"/>
    <w:rsid w:val="0074627D"/>
    <w:rsid w:val="0074648A"/>
    <w:rsid w:val="007476D8"/>
    <w:rsid w:val="007511FB"/>
    <w:rsid w:val="007513EB"/>
    <w:rsid w:val="00752B9C"/>
    <w:rsid w:val="0075561F"/>
    <w:rsid w:val="0075691C"/>
    <w:rsid w:val="00756FCA"/>
    <w:rsid w:val="00757266"/>
    <w:rsid w:val="007578B3"/>
    <w:rsid w:val="00760AD1"/>
    <w:rsid w:val="00762127"/>
    <w:rsid w:val="007638B2"/>
    <w:rsid w:val="00765F00"/>
    <w:rsid w:val="0076735B"/>
    <w:rsid w:val="007673B1"/>
    <w:rsid w:val="007715DC"/>
    <w:rsid w:val="007718F6"/>
    <w:rsid w:val="00771F53"/>
    <w:rsid w:val="00774DDB"/>
    <w:rsid w:val="007750B2"/>
    <w:rsid w:val="00775422"/>
    <w:rsid w:val="00780864"/>
    <w:rsid w:val="00781B39"/>
    <w:rsid w:val="0078266A"/>
    <w:rsid w:val="0078422C"/>
    <w:rsid w:val="00785ECF"/>
    <w:rsid w:val="007872BF"/>
    <w:rsid w:val="00787543"/>
    <w:rsid w:val="00790918"/>
    <w:rsid w:val="00790CE5"/>
    <w:rsid w:val="00791CC2"/>
    <w:rsid w:val="00792F48"/>
    <w:rsid w:val="007946B0"/>
    <w:rsid w:val="00796312"/>
    <w:rsid w:val="007A0830"/>
    <w:rsid w:val="007A0C9B"/>
    <w:rsid w:val="007A1649"/>
    <w:rsid w:val="007A2E34"/>
    <w:rsid w:val="007A40F2"/>
    <w:rsid w:val="007A4B89"/>
    <w:rsid w:val="007B1662"/>
    <w:rsid w:val="007B1E9D"/>
    <w:rsid w:val="007B43DA"/>
    <w:rsid w:val="007B570C"/>
    <w:rsid w:val="007B5F15"/>
    <w:rsid w:val="007B656E"/>
    <w:rsid w:val="007C0C8B"/>
    <w:rsid w:val="007C16D6"/>
    <w:rsid w:val="007C58EA"/>
    <w:rsid w:val="007D0957"/>
    <w:rsid w:val="007D0F25"/>
    <w:rsid w:val="007D1776"/>
    <w:rsid w:val="007D1AD5"/>
    <w:rsid w:val="007D1DFD"/>
    <w:rsid w:val="007D2A02"/>
    <w:rsid w:val="007D2A46"/>
    <w:rsid w:val="007D370D"/>
    <w:rsid w:val="007D410C"/>
    <w:rsid w:val="007D64F6"/>
    <w:rsid w:val="007E021F"/>
    <w:rsid w:val="007E1945"/>
    <w:rsid w:val="007E2B96"/>
    <w:rsid w:val="007E2F3F"/>
    <w:rsid w:val="007E30DF"/>
    <w:rsid w:val="007E3D30"/>
    <w:rsid w:val="007E4F2E"/>
    <w:rsid w:val="007E59F2"/>
    <w:rsid w:val="007E5E20"/>
    <w:rsid w:val="007E6778"/>
    <w:rsid w:val="007F1CDC"/>
    <w:rsid w:val="007F2ED8"/>
    <w:rsid w:val="007F349E"/>
    <w:rsid w:val="007F5A96"/>
    <w:rsid w:val="007F72E4"/>
    <w:rsid w:val="007F79DF"/>
    <w:rsid w:val="007F7AA3"/>
    <w:rsid w:val="007F7C13"/>
    <w:rsid w:val="008019B8"/>
    <w:rsid w:val="00802CB6"/>
    <w:rsid w:val="00803565"/>
    <w:rsid w:val="00803612"/>
    <w:rsid w:val="0080510B"/>
    <w:rsid w:val="008054F9"/>
    <w:rsid w:val="00806486"/>
    <w:rsid w:val="00806695"/>
    <w:rsid w:val="00806744"/>
    <w:rsid w:val="00806D41"/>
    <w:rsid w:val="00807F84"/>
    <w:rsid w:val="00810E74"/>
    <w:rsid w:val="00811280"/>
    <w:rsid w:val="00811B8B"/>
    <w:rsid w:val="00811EA4"/>
    <w:rsid w:val="0081257B"/>
    <w:rsid w:val="00814B59"/>
    <w:rsid w:val="0081556A"/>
    <w:rsid w:val="008170F5"/>
    <w:rsid w:val="00817623"/>
    <w:rsid w:val="008178E2"/>
    <w:rsid w:val="0082028F"/>
    <w:rsid w:val="00820D56"/>
    <w:rsid w:val="008222C3"/>
    <w:rsid w:val="008226AF"/>
    <w:rsid w:val="00823835"/>
    <w:rsid w:val="008251CB"/>
    <w:rsid w:val="00825757"/>
    <w:rsid w:val="00826AC1"/>
    <w:rsid w:val="008324CC"/>
    <w:rsid w:val="00832F4E"/>
    <w:rsid w:val="008330FA"/>
    <w:rsid w:val="008354A3"/>
    <w:rsid w:val="0084058A"/>
    <w:rsid w:val="00841556"/>
    <w:rsid w:val="00842A43"/>
    <w:rsid w:val="00843274"/>
    <w:rsid w:val="0084363F"/>
    <w:rsid w:val="00843817"/>
    <w:rsid w:val="0084475E"/>
    <w:rsid w:val="0084655B"/>
    <w:rsid w:val="00846BB0"/>
    <w:rsid w:val="00850B14"/>
    <w:rsid w:val="00851383"/>
    <w:rsid w:val="00851563"/>
    <w:rsid w:val="00851688"/>
    <w:rsid w:val="00851C7C"/>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0C0"/>
    <w:rsid w:val="00870F0E"/>
    <w:rsid w:val="008711C0"/>
    <w:rsid w:val="008731B3"/>
    <w:rsid w:val="0087575D"/>
    <w:rsid w:val="008763C5"/>
    <w:rsid w:val="0087789B"/>
    <w:rsid w:val="00877F78"/>
    <w:rsid w:val="008815FE"/>
    <w:rsid w:val="00883CD8"/>
    <w:rsid w:val="00883E98"/>
    <w:rsid w:val="008845C4"/>
    <w:rsid w:val="00884B45"/>
    <w:rsid w:val="00887F79"/>
    <w:rsid w:val="00890300"/>
    <w:rsid w:val="00890E6E"/>
    <w:rsid w:val="0089106F"/>
    <w:rsid w:val="00892ED7"/>
    <w:rsid w:val="008938AC"/>
    <w:rsid w:val="00894601"/>
    <w:rsid w:val="00894B1A"/>
    <w:rsid w:val="00896E8D"/>
    <w:rsid w:val="00897757"/>
    <w:rsid w:val="008A08C6"/>
    <w:rsid w:val="008A0CDC"/>
    <w:rsid w:val="008A288E"/>
    <w:rsid w:val="008A3B32"/>
    <w:rsid w:val="008A4ADD"/>
    <w:rsid w:val="008A4BDD"/>
    <w:rsid w:val="008A4D88"/>
    <w:rsid w:val="008A5256"/>
    <w:rsid w:val="008B0E3E"/>
    <w:rsid w:val="008B17EE"/>
    <w:rsid w:val="008B34F2"/>
    <w:rsid w:val="008B4D70"/>
    <w:rsid w:val="008B5835"/>
    <w:rsid w:val="008B6D57"/>
    <w:rsid w:val="008B7B9B"/>
    <w:rsid w:val="008C0438"/>
    <w:rsid w:val="008C09F3"/>
    <w:rsid w:val="008C2E4D"/>
    <w:rsid w:val="008C30F4"/>
    <w:rsid w:val="008C5037"/>
    <w:rsid w:val="008C7F85"/>
    <w:rsid w:val="008D1224"/>
    <w:rsid w:val="008D2C22"/>
    <w:rsid w:val="008D76B5"/>
    <w:rsid w:val="008E0285"/>
    <w:rsid w:val="008E322E"/>
    <w:rsid w:val="008E6235"/>
    <w:rsid w:val="008E68BA"/>
    <w:rsid w:val="008E6F57"/>
    <w:rsid w:val="008E72B4"/>
    <w:rsid w:val="008F2081"/>
    <w:rsid w:val="008F7FF9"/>
    <w:rsid w:val="00900AEF"/>
    <w:rsid w:val="00902B2B"/>
    <w:rsid w:val="00903192"/>
    <w:rsid w:val="00903F93"/>
    <w:rsid w:val="009058A8"/>
    <w:rsid w:val="00906017"/>
    <w:rsid w:val="00907A51"/>
    <w:rsid w:val="00907F52"/>
    <w:rsid w:val="00912A6C"/>
    <w:rsid w:val="00914937"/>
    <w:rsid w:val="0091628A"/>
    <w:rsid w:val="009171BC"/>
    <w:rsid w:val="0092083F"/>
    <w:rsid w:val="009227DD"/>
    <w:rsid w:val="00922C66"/>
    <w:rsid w:val="00923F55"/>
    <w:rsid w:val="0092482D"/>
    <w:rsid w:val="00925318"/>
    <w:rsid w:val="00925EA4"/>
    <w:rsid w:val="009301F6"/>
    <w:rsid w:val="00931412"/>
    <w:rsid w:val="009319E8"/>
    <w:rsid w:val="00934483"/>
    <w:rsid w:val="00937764"/>
    <w:rsid w:val="009379C2"/>
    <w:rsid w:val="00940D2A"/>
    <w:rsid w:val="00941295"/>
    <w:rsid w:val="00941CE0"/>
    <w:rsid w:val="00943F7A"/>
    <w:rsid w:val="00947A35"/>
    <w:rsid w:val="00950A31"/>
    <w:rsid w:val="00951F14"/>
    <w:rsid w:val="009540D2"/>
    <w:rsid w:val="009574FE"/>
    <w:rsid w:val="00963BC9"/>
    <w:rsid w:val="009642C5"/>
    <w:rsid w:val="00964E90"/>
    <w:rsid w:val="00965B42"/>
    <w:rsid w:val="00967337"/>
    <w:rsid w:val="00967407"/>
    <w:rsid w:val="00967511"/>
    <w:rsid w:val="0096779F"/>
    <w:rsid w:val="00970D02"/>
    <w:rsid w:val="0097211B"/>
    <w:rsid w:val="00972BB4"/>
    <w:rsid w:val="009761C5"/>
    <w:rsid w:val="0097664E"/>
    <w:rsid w:val="00977DD6"/>
    <w:rsid w:val="00980F37"/>
    <w:rsid w:val="00982BE1"/>
    <w:rsid w:val="00983660"/>
    <w:rsid w:val="00984F4D"/>
    <w:rsid w:val="00986B3A"/>
    <w:rsid w:val="0098700B"/>
    <w:rsid w:val="00987F76"/>
    <w:rsid w:val="0099118D"/>
    <w:rsid w:val="00991782"/>
    <w:rsid w:val="0099329A"/>
    <w:rsid w:val="00993624"/>
    <w:rsid w:val="009951C6"/>
    <w:rsid w:val="0099614E"/>
    <w:rsid w:val="00997EF2"/>
    <w:rsid w:val="009A00CC"/>
    <w:rsid w:val="009A0D55"/>
    <w:rsid w:val="009A2185"/>
    <w:rsid w:val="009A65E8"/>
    <w:rsid w:val="009A6947"/>
    <w:rsid w:val="009A6B73"/>
    <w:rsid w:val="009A72CE"/>
    <w:rsid w:val="009A7644"/>
    <w:rsid w:val="009B014A"/>
    <w:rsid w:val="009B2AEB"/>
    <w:rsid w:val="009B2E12"/>
    <w:rsid w:val="009B3353"/>
    <w:rsid w:val="009B499C"/>
    <w:rsid w:val="009B7234"/>
    <w:rsid w:val="009B7760"/>
    <w:rsid w:val="009C1107"/>
    <w:rsid w:val="009C1BE8"/>
    <w:rsid w:val="009C3747"/>
    <w:rsid w:val="009C3DB8"/>
    <w:rsid w:val="009C4F82"/>
    <w:rsid w:val="009C6EF4"/>
    <w:rsid w:val="009C730E"/>
    <w:rsid w:val="009D0212"/>
    <w:rsid w:val="009D0D2A"/>
    <w:rsid w:val="009D19D5"/>
    <w:rsid w:val="009D2C7C"/>
    <w:rsid w:val="009D4127"/>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BD"/>
    <w:rsid w:val="00A02096"/>
    <w:rsid w:val="00A0237C"/>
    <w:rsid w:val="00A02EF3"/>
    <w:rsid w:val="00A03BF9"/>
    <w:rsid w:val="00A06748"/>
    <w:rsid w:val="00A07CC4"/>
    <w:rsid w:val="00A07EFA"/>
    <w:rsid w:val="00A07FFB"/>
    <w:rsid w:val="00A103A7"/>
    <w:rsid w:val="00A12301"/>
    <w:rsid w:val="00A13D67"/>
    <w:rsid w:val="00A142D6"/>
    <w:rsid w:val="00A20093"/>
    <w:rsid w:val="00A207D3"/>
    <w:rsid w:val="00A20DAD"/>
    <w:rsid w:val="00A22743"/>
    <w:rsid w:val="00A22BAD"/>
    <w:rsid w:val="00A24A27"/>
    <w:rsid w:val="00A25571"/>
    <w:rsid w:val="00A27105"/>
    <w:rsid w:val="00A30296"/>
    <w:rsid w:val="00A32195"/>
    <w:rsid w:val="00A3398E"/>
    <w:rsid w:val="00A37BAA"/>
    <w:rsid w:val="00A40B3C"/>
    <w:rsid w:val="00A42333"/>
    <w:rsid w:val="00A47302"/>
    <w:rsid w:val="00A47728"/>
    <w:rsid w:val="00A51A89"/>
    <w:rsid w:val="00A5245A"/>
    <w:rsid w:val="00A531D2"/>
    <w:rsid w:val="00A53288"/>
    <w:rsid w:val="00A539FD"/>
    <w:rsid w:val="00A5523D"/>
    <w:rsid w:val="00A55756"/>
    <w:rsid w:val="00A55F0C"/>
    <w:rsid w:val="00A55F7B"/>
    <w:rsid w:val="00A57961"/>
    <w:rsid w:val="00A61F42"/>
    <w:rsid w:val="00A621E5"/>
    <w:rsid w:val="00A65E23"/>
    <w:rsid w:val="00A67072"/>
    <w:rsid w:val="00A673A0"/>
    <w:rsid w:val="00A6744F"/>
    <w:rsid w:val="00A70A70"/>
    <w:rsid w:val="00A73D37"/>
    <w:rsid w:val="00A73FA6"/>
    <w:rsid w:val="00A7532F"/>
    <w:rsid w:val="00A75ACB"/>
    <w:rsid w:val="00A76E5D"/>
    <w:rsid w:val="00A81AF3"/>
    <w:rsid w:val="00A82F82"/>
    <w:rsid w:val="00A83E06"/>
    <w:rsid w:val="00A84CB8"/>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5E2D"/>
    <w:rsid w:val="00AC7F0E"/>
    <w:rsid w:val="00AD0444"/>
    <w:rsid w:val="00AD0914"/>
    <w:rsid w:val="00AD1C1B"/>
    <w:rsid w:val="00AD1EE1"/>
    <w:rsid w:val="00AD3733"/>
    <w:rsid w:val="00AD442D"/>
    <w:rsid w:val="00AD482A"/>
    <w:rsid w:val="00AD48F7"/>
    <w:rsid w:val="00AD6D29"/>
    <w:rsid w:val="00AD7A12"/>
    <w:rsid w:val="00AD7D83"/>
    <w:rsid w:val="00AE38D9"/>
    <w:rsid w:val="00AE5AB6"/>
    <w:rsid w:val="00AE6172"/>
    <w:rsid w:val="00AF18DD"/>
    <w:rsid w:val="00AF2E9B"/>
    <w:rsid w:val="00AF63C5"/>
    <w:rsid w:val="00AF79D0"/>
    <w:rsid w:val="00B0131B"/>
    <w:rsid w:val="00B019CA"/>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A0F"/>
    <w:rsid w:val="00B23E35"/>
    <w:rsid w:val="00B27534"/>
    <w:rsid w:val="00B3026B"/>
    <w:rsid w:val="00B31152"/>
    <w:rsid w:val="00B3254B"/>
    <w:rsid w:val="00B32B98"/>
    <w:rsid w:val="00B32C83"/>
    <w:rsid w:val="00B3672F"/>
    <w:rsid w:val="00B37A3E"/>
    <w:rsid w:val="00B40687"/>
    <w:rsid w:val="00B40D7A"/>
    <w:rsid w:val="00B4225D"/>
    <w:rsid w:val="00B434B0"/>
    <w:rsid w:val="00B476CD"/>
    <w:rsid w:val="00B50BD3"/>
    <w:rsid w:val="00B51FE4"/>
    <w:rsid w:val="00B52D8B"/>
    <w:rsid w:val="00B53096"/>
    <w:rsid w:val="00B546C4"/>
    <w:rsid w:val="00B55752"/>
    <w:rsid w:val="00B55F9B"/>
    <w:rsid w:val="00B56EBF"/>
    <w:rsid w:val="00B602CD"/>
    <w:rsid w:val="00B60EC4"/>
    <w:rsid w:val="00B617D6"/>
    <w:rsid w:val="00B62F16"/>
    <w:rsid w:val="00B6436D"/>
    <w:rsid w:val="00B6476C"/>
    <w:rsid w:val="00B66DA1"/>
    <w:rsid w:val="00B6735C"/>
    <w:rsid w:val="00B72ACC"/>
    <w:rsid w:val="00B736C2"/>
    <w:rsid w:val="00B75A84"/>
    <w:rsid w:val="00B81DEF"/>
    <w:rsid w:val="00B82F1B"/>
    <w:rsid w:val="00B83916"/>
    <w:rsid w:val="00B83DFF"/>
    <w:rsid w:val="00B8503A"/>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D26"/>
    <w:rsid w:val="00BB1121"/>
    <w:rsid w:val="00BB13B1"/>
    <w:rsid w:val="00BB18B3"/>
    <w:rsid w:val="00BB1B45"/>
    <w:rsid w:val="00BB3A14"/>
    <w:rsid w:val="00BB7A7C"/>
    <w:rsid w:val="00BC0B94"/>
    <w:rsid w:val="00BC128B"/>
    <w:rsid w:val="00BC19DC"/>
    <w:rsid w:val="00BC365E"/>
    <w:rsid w:val="00BC50B6"/>
    <w:rsid w:val="00BC5C02"/>
    <w:rsid w:val="00BC7C8F"/>
    <w:rsid w:val="00BD0135"/>
    <w:rsid w:val="00BD0B27"/>
    <w:rsid w:val="00BD38BD"/>
    <w:rsid w:val="00BE05AF"/>
    <w:rsid w:val="00BE0D5F"/>
    <w:rsid w:val="00BE174A"/>
    <w:rsid w:val="00BE194F"/>
    <w:rsid w:val="00BE1DA9"/>
    <w:rsid w:val="00BE3B30"/>
    <w:rsid w:val="00BE5A13"/>
    <w:rsid w:val="00BE6A13"/>
    <w:rsid w:val="00BF046A"/>
    <w:rsid w:val="00BF17B9"/>
    <w:rsid w:val="00BF1B54"/>
    <w:rsid w:val="00BF1C93"/>
    <w:rsid w:val="00BF2CEA"/>
    <w:rsid w:val="00BF6169"/>
    <w:rsid w:val="00BF64F4"/>
    <w:rsid w:val="00BF6D0B"/>
    <w:rsid w:val="00BF73B0"/>
    <w:rsid w:val="00C010B6"/>
    <w:rsid w:val="00C01CD5"/>
    <w:rsid w:val="00C03A93"/>
    <w:rsid w:val="00C05792"/>
    <w:rsid w:val="00C060BC"/>
    <w:rsid w:val="00C066BC"/>
    <w:rsid w:val="00C06F68"/>
    <w:rsid w:val="00C07C21"/>
    <w:rsid w:val="00C07E78"/>
    <w:rsid w:val="00C11E5E"/>
    <w:rsid w:val="00C12045"/>
    <w:rsid w:val="00C12837"/>
    <w:rsid w:val="00C14F84"/>
    <w:rsid w:val="00C1569C"/>
    <w:rsid w:val="00C1588B"/>
    <w:rsid w:val="00C159AF"/>
    <w:rsid w:val="00C165A1"/>
    <w:rsid w:val="00C1668F"/>
    <w:rsid w:val="00C1742D"/>
    <w:rsid w:val="00C20B50"/>
    <w:rsid w:val="00C20F4E"/>
    <w:rsid w:val="00C23CF1"/>
    <w:rsid w:val="00C243D2"/>
    <w:rsid w:val="00C24D2E"/>
    <w:rsid w:val="00C2595D"/>
    <w:rsid w:val="00C25FEA"/>
    <w:rsid w:val="00C264E9"/>
    <w:rsid w:val="00C266F5"/>
    <w:rsid w:val="00C26A17"/>
    <w:rsid w:val="00C315D5"/>
    <w:rsid w:val="00C32D87"/>
    <w:rsid w:val="00C330D6"/>
    <w:rsid w:val="00C36EDB"/>
    <w:rsid w:val="00C40614"/>
    <w:rsid w:val="00C41742"/>
    <w:rsid w:val="00C41B58"/>
    <w:rsid w:val="00C445BE"/>
    <w:rsid w:val="00C44E38"/>
    <w:rsid w:val="00C460DE"/>
    <w:rsid w:val="00C46510"/>
    <w:rsid w:val="00C50344"/>
    <w:rsid w:val="00C5274C"/>
    <w:rsid w:val="00C5363D"/>
    <w:rsid w:val="00C54293"/>
    <w:rsid w:val="00C57360"/>
    <w:rsid w:val="00C57AA7"/>
    <w:rsid w:val="00C57E7D"/>
    <w:rsid w:val="00C602AF"/>
    <w:rsid w:val="00C63397"/>
    <w:rsid w:val="00C67061"/>
    <w:rsid w:val="00C672C6"/>
    <w:rsid w:val="00C71844"/>
    <w:rsid w:val="00C72048"/>
    <w:rsid w:val="00C72410"/>
    <w:rsid w:val="00C72E0B"/>
    <w:rsid w:val="00C7376F"/>
    <w:rsid w:val="00C75C41"/>
    <w:rsid w:val="00C81F20"/>
    <w:rsid w:val="00C82BCB"/>
    <w:rsid w:val="00C82FB3"/>
    <w:rsid w:val="00C84622"/>
    <w:rsid w:val="00C84841"/>
    <w:rsid w:val="00C85E9D"/>
    <w:rsid w:val="00C87587"/>
    <w:rsid w:val="00C9043E"/>
    <w:rsid w:val="00C919E6"/>
    <w:rsid w:val="00C91D8E"/>
    <w:rsid w:val="00C92BC4"/>
    <w:rsid w:val="00C92F5B"/>
    <w:rsid w:val="00C92F5F"/>
    <w:rsid w:val="00C95961"/>
    <w:rsid w:val="00CA29F8"/>
    <w:rsid w:val="00CA332F"/>
    <w:rsid w:val="00CA563B"/>
    <w:rsid w:val="00CA5672"/>
    <w:rsid w:val="00CA5B38"/>
    <w:rsid w:val="00CA64E4"/>
    <w:rsid w:val="00CB00A4"/>
    <w:rsid w:val="00CB043F"/>
    <w:rsid w:val="00CB12B5"/>
    <w:rsid w:val="00CB32ED"/>
    <w:rsid w:val="00CB472C"/>
    <w:rsid w:val="00CB76A4"/>
    <w:rsid w:val="00CC0FB5"/>
    <w:rsid w:val="00CC5335"/>
    <w:rsid w:val="00CC7F17"/>
    <w:rsid w:val="00CD1F3E"/>
    <w:rsid w:val="00CD510E"/>
    <w:rsid w:val="00CD5637"/>
    <w:rsid w:val="00CD5FCA"/>
    <w:rsid w:val="00CD7055"/>
    <w:rsid w:val="00CE31C9"/>
    <w:rsid w:val="00CE4471"/>
    <w:rsid w:val="00CE48C1"/>
    <w:rsid w:val="00CE4BA5"/>
    <w:rsid w:val="00CE4D13"/>
    <w:rsid w:val="00CE5DF7"/>
    <w:rsid w:val="00CE7CCC"/>
    <w:rsid w:val="00CF04C5"/>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1BC7"/>
    <w:rsid w:val="00D12A88"/>
    <w:rsid w:val="00D13439"/>
    <w:rsid w:val="00D14B03"/>
    <w:rsid w:val="00D157DD"/>
    <w:rsid w:val="00D173F3"/>
    <w:rsid w:val="00D2174E"/>
    <w:rsid w:val="00D22236"/>
    <w:rsid w:val="00D22B29"/>
    <w:rsid w:val="00D23189"/>
    <w:rsid w:val="00D256C4"/>
    <w:rsid w:val="00D26DAA"/>
    <w:rsid w:val="00D26F70"/>
    <w:rsid w:val="00D27659"/>
    <w:rsid w:val="00D277C9"/>
    <w:rsid w:val="00D31358"/>
    <w:rsid w:val="00D31E13"/>
    <w:rsid w:val="00D32D89"/>
    <w:rsid w:val="00D34627"/>
    <w:rsid w:val="00D3574A"/>
    <w:rsid w:val="00D36AE0"/>
    <w:rsid w:val="00D372D9"/>
    <w:rsid w:val="00D40CEF"/>
    <w:rsid w:val="00D41398"/>
    <w:rsid w:val="00D41603"/>
    <w:rsid w:val="00D416D7"/>
    <w:rsid w:val="00D43650"/>
    <w:rsid w:val="00D44FDB"/>
    <w:rsid w:val="00D46064"/>
    <w:rsid w:val="00D507E6"/>
    <w:rsid w:val="00D546F0"/>
    <w:rsid w:val="00D54DA0"/>
    <w:rsid w:val="00D5597A"/>
    <w:rsid w:val="00D55A0F"/>
    <w:rsid w:val="00D56881"/>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DB1"/>
    <w:rsid w:val="00D7434C"/>
    <w:rsid w:val="00D747A4"/>
    <w:rsid w:val="00D7687D"/>
    <w:rsid w:val="00D76A65"/>
    <w:rsid w:val="00D831FC"/>
    <w:rsid w:val="00D84170"/>
    <w:rsid w:val="00D844BA"/>
    <w:rsid w:val="00D84AC2"/>
    <w:rsid w:val="00D84ACF"/>
    <w:rsid w:val="00D8581C"/>
    <w:rsid w:val="00D8584C"/>
    <w:rsid w:val="00D85B3A"/>
    <w:rsid w:val="00D87A93"/>
    <w:rsid w:val="00D87F8D"/>
    <w:rsid w:val="00D9006B"/>
    <w:rsid w:val="00D90198"/>
    <w:rsid w:val="00D916B4"/>
    <w:rsid w:val="00D919AA"/>
    <w:rsid w:val="00D91CEE"/>
    <w:rsid w:val="00D924C0"/>
    <w:rsid w:val="00D929D9"/>
    <w:rsid w:val="00D93007"/>
    <w:rsid w:val="00D9376B"/>
    <w:rsid w:val="00D94261"/>
    <w:rsid w:val="00D94299"/>
    <w:rsid w:val="00D94588"/>
    <w:rsid w:val="00DA23CF"/>
    <w:rsid w:val="00DA37A8"/>
    <w:rsid w:val="00DA3CE9"/>
    <w:rsid w:val="00DA58B2"/>
    <w:rsid w:val="00DA58E1"/>
    <w:rsid w:val="00DA649B"/>
    <w:rsid w:val="00DA7B74"/>
    <w:rsid w:val="00DB2748"/>
    <w:rsid w:val="00DB53C2"/>
    <w:rsid w:val="00DB7765"/>
    <w:rsid w:val="00DC1FBE"/>
    <w:rsid w:val="00DC2761"/>
    <w:rsid w:val="00DC2C3A"/>
    <w:rsid w:val="00DC300C"/>
    <w:rsid w:val="00DC33B4"/>
    <w:rsid w:val="00DC5960"/>
    <w:rsid w:val="00DC6966"/>
    <w:rsid w:val="00DC6DD9"/>
    <w:rsid w:val="00DC7A65"/>
    <w:rsid w:val="00DC7C6B"/>
    <w:rsid w:val="00DD0015"/>
    <w:rsid w:val="00DD12E4"/>
    <w:rsid w:val="00DD2D28"/>
    <w:rsid w:val="00DD370A"/>
    <w:rsid w:val="00DD38CE"/>
    <w:rsid w:val="00DD3ABB"/>
    <w:rsid w:val="00DD5B11"/>
    <w:rsid w:val="00DD7BE0"/>
    <w:rsid w:val="00DD7EA6"/>
    <w:rsid w:val="00DE26CF"/>
    <w:rsid w:val="00DE2D12"/>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21F4"/>
    <w:rsid w:val="00E12A1E"/>
    <w:rsid w:val="00E132AD"/>
    <w:rsid w:val="00E134B9"/>
    <w:rsid w:val="00E1373D"/>
    <w:rsid w:val="00E13A8D"/>
    <w:rsid w:val="00E13F7D"/>
    <w:rsid w:val="00E14227"/>
    <w:rsid w:val="00E148D3"/>
    <w:rsid w:val="00E165B0"/>
    <w:rsid w:val="00E17315"/>
    <w:rsid w:val="00E219D5"/>
    <w:rsid w:val="00E2309E"/>
    <w:rsid w:val="00E25A40"/>
    <w:rsid w:val="00E260FB"/>
    <w:rsid w:val="00E263D0"/>
    <w:rsid w:val="00E3083B"/>
    <w:rsid w:val="00E31ED1"/>
    <w:rsid w:val="00E31F8F"/>
    <w:rsid w:val="00E32B18"/>
    <w:rsid w:val="00E330A8"/>
    <w:rsid w:val="00E3459F"/>
    <w:rsid w:val="00E34EE1"/>
    <w:rsid w:val="00E36635"/>
    <w:rsid w:val="00E37736"/>
    <w:rsid w:val="00E40671"/>
    <w:rsid w:val="00E418C3"/>
    <w:rsid w:val="00E43ED6"/>
    <w:rsid w:val="00E445BF"/>
    <w:rsid w:val="00E44B38"/>
    <w:rsid w:val="00E47910"/>
    <w:rsid w:val="00E47CF2"/>
    <w:rsid w:val="00E509FF"/>
    <w:rsid w:val="00E51DEA"/>
    <w:rsid w:val="00E51F41"/>
    <w:rsid w:val="00E5304E"/>
    <w:rsid w:val="00E53059"/>
    <w:rsid w:val="00E53D67"/>
    <w:rsid w:val="00E53FDB"/>
    <w:rsid w:val="00E54273"/>
    <w:rsid w:val="00E54FB1"/>
    <w:rsid w:val="00E609C5"/>
    <w:rsid w:val="00E63113"/>
    <w:rsid w:val="00E641D9"/>
    <w:rsid w:val="00E65C68"/>
    <w:rsid w:val="00E66289"/>
    <w:rsid w:val="00E66978"/>
    <w:rsid w:val="00E66A56"/>
    <w:rsid w:val="00E670C2"/>
    <w:rsid w:val="00E70255"/>
    <w:rsid w:val="00E74316"/>
    <w:rsid w:val="00E7444B"/>
    <w:rsid w:val="00E75636"/>
    <w:rsid w:val="00E75EA5"/>
    <w:rsid w:val="00E805C1"/>
    <w:rsid w:val="00E8074C"/>
    <w:rsid w:val="00E8157D"/>
    <w:rsid w:val="00E825B6"/>
    <w:rsid w:val="00E84541"/>
    <w:rsid w:val="00E8559C"/>
    <w:rsid w:val="00E857B6"/>
    <w:rsid w:val="00E85A93"/>
    <w:rsid w:val="00E9111D"/>
    <w:rsid w:val="00E91CFC"/>
    <w:rsid w:val="00E933ED"/>
    <w:rsid w:val="00E93620"/>
    <w:rsid w:val="00E937DC"/>
    <w:rsid w:val="00E95C32"/>
    <w:rsid w:val="00E97254"/>
    <w:rsid w:val="00E9743A"/>
    <w:rsid w:val="00E974D5"/>
    <w:rsid w:val="00E976B1"/>
    <w:rsid w:val="00EA0975"/>
    <w:rsid w:val="00EA0AF8"/>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3FF8"/>
    <w:rsid w:val="00F04521"/>
    <w:rsid w:val="00F04810"/>
    <w:rsid w:val="00F04A3F"/>
    <w:rsid w:val="00F064EA"/>
    <w:rsid w:val="00F06E9C"/>
    <w:rsid w:val="00F073BE"/>
    <w:rsid w:val="00F1087F"/>
    <w:rsid w:val="00F11616"/>
    <w:rsid w:val="00F11A16"/>
    <w:rsid w:val="00F1237A"/>
    <w:rsid w:val="00F12554"/>
    <w:rsid w:val="00F15E32"/>
    <w:rsid w:val="00F20933"/>
    <w:rsid w:val="00F211EE"/>
    <w:rsid w:val="00F21A7A"/>
    <w:rsid w:val="00F22DAE"/>
    <w:rsid w:val="00F22E0F"/>
    <w:rsid w:val="00F239B6"/>
    <w:rsid w:val="00F2439C"/>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C23"/>
    <w:rsid w:val="00F45FC0"/>
    <w:rsid w:val="00F46D70"/>
    <w:rsid w:val="00F47143"/>
    <w:rsid w:val="00F50371"/>
    <w:rsid w:val="00F5170C"/>
    <w:rsid w:val="00F53A66"/>
    <w:rsid w:val="00F53ACE"/>
    <w:rsid w:val="00F54CD2"/>
    <w:rsid w:val="00F55CCB"/>
    <w:rsid w:val="00F56732"/>
    <w:rsid w:val="00F60D1E"/>
    <w:rsid w:val="00F60D3E"/>
    <w:rsid w:val="00F62169"/>
    <w:rsid w:val="00F64E13"/>
    <w:rsid w:val="00F65914"/>
    <w:rsid w:val="00F70B27"/>
    <w:rsid w:val="00F719DD"/>
    <w:rsid w:val="00F7304E"/>
    <w:rsid w:val="00F73117"/>
    <w:rsid w:val="00F73215"/>
    <w:rsid w:val="00F738F5"/>
    <w:rsid w:val="00F739A7"/>
    <w:rsid w:val="00F73F7D"/>
    <w:rsid w:val="00F749B0"/>
    <w:rsid w:val="00F75204"/>
    <w:rsid w:val="00F7529E"/>
    <w:rsid w:val="00F75C29"/>
    <w:rsid w:val="00F77175"/>
    <w:rsid w:val="00F8338E"/>
    <w:rsid w:val="00F85AF1"/>
    <w:rsid w:val="00F90BA4"/>
    <w:rsid w:val="00F915E6"/>
    <w:rsid w:val="00F936A3"/>
    <w:rsid w:val="00F959A4"/>
    <w:rsid w:val="00F959FD"/>
    <w:rsid w:val="00F95E42"/>
    <w:rsid w:val="00F96BA0"/>
    <w:rsid w:val="00F970AA"/>
    <w:rsid w:val="00F97B9A"/>
    <w:rsid w:val="00FA0954"/>
    <w:rsid w:val="00FA1991"/>
    <w:rsid w:val="00FA264A"/>
    <w:rsid w:val="00FA4BDC"/>
    <w:rsid w:val="00FA5CD5"/>
    <w:rsid w:val="00FA7295"/>
    <w:rsid w:val="00FB1848"/>
    <w:rsid w:val="00FB3A49"/>
    <w:rsid w:val="00FB4062"/>
    <w:rsid w:val="00FB494A"/>
    <w:rsid w:val="00FB5073"/>
    <w:rsid w:val="00FC188E"/>
    <w:rsid w:val="00FC2E70"/>
    <w:rsid w:val="00FC3250"/>
    <w:rsid w:val="00FC3AAC"/>
    <w:rsid w:val="00FC41DA"/>
    <w:rsid w:val="00FC5DD0"/>
    <w:rsid w:val="00FC5E37"/>
    <w:rsid w:val="00FC7574"/>
    <w:rsid w:val="00FC77D7"/>
    <w:rsid w:val="00FC7B31"/>
    <w:rsid w:val="00FC7B61"/>
    <w:rsid w:val="00FD0ED5"/>
    <w:rsid w:val="00FD15DD"/>
    <w:rsid w:val="00FD3373"/>
    <w:rsid w:val="00FD450C"/>
    <w:rsid w:val="00FD6CD0"/>
    <w:rsid w:val="00FD733D"/>
    <w:rsid w:val="00FD73EA"/>
    <w:rsid w:val="00FD7A39"/>
    <w:rsid w:val="00FE5E39"/>
    <w:rsid w:val="00FE71DC"/>
    <w:rsid w:val="00FE74C3"/>
    <w:rsid w:val="00FE74CD"/>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Char"/>
    <w:autoRedefine/>
    <w:uiPriority w:val="9"/>
    <w:qFormat/>
    <w:rsid w:val="00FC5DD0"/>
    <w:pPr>
      <w:keepNext/>
      <w:numPr>
        <w:numId w:val="13"/>
      </w:numPr>
      <w:pBdr>
        <w:bottom w:val="single" w:sz="12" w:space="1" w:color="auto"/>
      </w:pBdr>
      <w:spacing w:before="0" w:after="800"/>
      <w:jc w:val="right"/>
      <w:outlineLvl w:val="0"/>
    </w:pPr>
    <w:rPr>
      <w:rFonts w:ascii="Huawei Sans" w:eastAsia="方正兰亭黑简体" w:hAnsi="Huawei Sans"/>
      <w:b/>
      <w:bCs/>
      <w:sz w:val="44"/>
      <w:szCs w:val="44"/>
    </w:rPr>
  </w:style>
  <w:style w:type="paragraph" w:styleId="2">
    <w:name w:val="heading 2"/>
    <w:aliases w:val="ALT+2"/>
    <w:basedOn w:val="a2"/>
    <w:next w:val="3"/>
    <w:link w:val="2Char"/>
    <w:autoRedefine/>
    <w:uiPriority w:val="9"/>
    <w:qFormat/>
    <w:rsid w:val="00D22236"/>
    <w:pPr>
      <w:keepNext/>
      <w:keepLines/>
      <w:numPr>
        <w:ilvl w:val="1"/>
        <w:numId w:val="13"/>
      </w:numPr>
      <w:spacing w:before="600"/>
      <w:ind w:left="0"/>
      <w:outlineLvl w:val="1"/>
    </w:pPr>
    <w:rPr>
      <w:rFonts w:ascii="Huawei Sans" w:eastAsia="方正兰亭黑简体" w:hAnsi="Huawei Sans" w:cs="Book Antiqua"/>
      <w:bCs/>
      <w:noProof/>
      <w:sz w:val="36"/>
      <w:szCs w:val="36"/>
      <w:lang w:eastAsia="en-US"/>
    </w:rPr>
  </w:style>
  <w:style w:type="paragraph" w:styleId="3">
    <w:name w:val="heading 3"/>
    <w:aliases w:val="ALT+3"/>
    <w:basedOn w:val="a2"/>
    <w:link w:val="3Char"/>
    <w:autoRedefine/>
    <w:uiPriority w:val="9"/>
    <w:qFormat/>
    <w:rsid w:val="00B31152"/>
    <w:pPr>
      <w:keepNext/>
      <w:keepLines/>
      <w:numPr>
        <w:ilvl w:val="2"/>
        <w:numId w:val="13"/>
      </w:numPr>
      <w:spacing w:before="200"/>
      <w:outlineLvl w:val="2"/>
    </w:pPr>
    <w:rPr>
      <w:rFonts w:ascii="Huawei Sans" w:eastAsia="方正兰亭黑简体" w:hAnsi="Huawei Sans"/>
      <w:noProof/>
      <w:sz w:val="32"/>
      <w:szCs w:val="32"/>
      <w:lang w:eastAsia="en-US"/>
    </w:rPr>
  </w:style>
  <w:style w:type="paragraph" w:styleId="4">
    <w:name w:val="heading 4"/>
    <w:aliases w:val="ALT+4"/>
    <w:basedOn w:val="a2"/>
    <w:next w:val="5"/>
    <w:autoRedefine/>
    <w:qFormat/>
    <w:rsid w:val="009D4127"/>
    <w:pPr>
      <w:keepNext/>
      <w:keepLines/>
      <w:numPr>
        <w:ilvl w:val="3"/>
        <w:numId w:val="13"/>
      </w:numPr>
      <w:outlineLvl w:val="3"/>
    </w:pPr>
    <w:rPr>
      <w:rFonts w:ascii="Huawei Sans" w:eastAsia="方正兰亭黑简体" w:hAnsi="Huawei Sans" w:hint="eastAsia"/>
      <w:noProof/>
      <w:sz w:val="28"/>
      <w:szCs w:val="28"/>
    </w:rPr>
  </w:style>
  <w:style w:type="paragraph" w:styleId="5">
    <w:name w:val="heading 5"/>
    <w:aliases w:val="ALT+5"/>
    <w:basedOn w:val="a2"/>
    <w:next w:val="BlockLabel"/>
    <w:autoRedefine/>
    <w:qFormat/>
    <w:rsid w:val="009D4127"/>
    <w:pPr>
      <w:keepNext/>
      <w:keepLines/>
      <w:numPr>
        <w:ilvl w:val="4"/>
        <w:numId w:val="13"/>
      </w:numPr>
      <w:outlineLvl w:val="4"/>
    </w:pPr>
    <w:rPr>
      <w:rFonts w:ascii="Huawei Sans" w:eastAsia="方正兰亭黑简体" w:hAnsi="Huawei Sans"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Char">
    <w:name w:val="页眉 Char"/>
    <w:basedOn w:val="a3"/>
    <w:link w:val="a6"/>
    <w:semiHidden/>
    <w:rsid w:val="00DD12E4"/>
    <w:rPr>
      <w:rFonts w:cs="Arial"/>
      <w:kern w:val="2"/>
      <w:sz w:val="2"/>
      <w:szCs w:val="2"/>
    </w:rPr>
  </w:style>
  <w:style w:type="table" w:customStyle="1" w:styleId="TableNoFrame">
    <w:name w:val="Table No Frame"/>
    <w:basedOn w:val="a7"/>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13"/>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0">
    <w:name w:val="表格1"/>
    <w:basedOn w:val="TableHeading"/>
    <w:link w:val="11"/>
    <w:rsid w:val="002C2323"/>
    <w:pPr>
      <w:jc w:val="center"/>
    </w:pPr>
    <w:rPr>
      <w:b/>
    </w:rPr>
  </w:style>
  <w:style w:type="table" w:styleId="a7">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8">
    <w:name w:val="Title"/>
    <w:basedOn w:val="a2"/>
    <w:semiHidden/>
    <w:qFormat/>
    <w:rsid w:val="008938AC"/>
    <w:pPr>
      <w:spacing w:before="240" w:after="60"/>
      <w:jc w:val="center"/>
      <w:outlineLvl w:val="0"/>
    </w:pPr>
    <w:rPr>
      <w:rFonts w:ascii="Arial" w:hAnsi="Arial"/>
      <w:b/>
      <w:bCs/>
      <w:sz w:val="32"/>
      <w:szCs w:val="32"/>
    </w:rPr>
  </w:style>
  <w:style w:type="table" w:styleId="a9">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12">
    <w:name w:val="toc 1"/>
    <w:basedOn w:val="a2"/>
    <w:next w:val="a2"/>
    <w:uiPriority w:val="39"/>
    <w:rsid w:val="001B1484"/>
    <w:pPr>
      <w:ind w:left="0"/>
    </w:pPr>
    <w:rPr>
      <w:rFonts w:ascii="Huawei Sans" w:eastAsia="方正兰亭黑简体" w:hAnsi="Huawei Sans" w:cs="Book Antiqua"/>
      <w:b/>
      <w:bCs/>
      <w:sz w:val="24"/>
      <w:szCs w:val="24"/>
    </w:rPr>
  </w:style>
  <w:style w:type="paragraph" w:styleId="20">
    <w:name w:val="toc 2"/>
    <w:basedOn w:val="a2"/>
    <w:next w:val="a2"/>
    <w:uiPriority w:val="39"/>
    <w:rsid w:val="001B1484"/>
    <w:pPr>
      <w:ind w:left="0"/>
    </w:pPr>
    <w:rPr>
      <w:rFonts w:ascii="Huawei Sans" w:eastAsia="方正兰亭黑简体" w:hAnsi="Huawei Sans"/>
      <w:noProof/>
    </w:rPr>
  </w:style>
  <w:style w:type="paragraph" w:styleId="31">
    <w:name w:val="toc 3"/>
    <w:basedOn w:val="a2"/>
    <w:next w:val="a2"/>
    <w:uiPriority w:val="39"/>
    <w:rsid w:val="001B1484"/>
    <w:pPr>
      <w:ind w:left="0"/>
    </w:pPr>
    <w:rPr>
      <w:rFonts w:ascii="Huawei Sans" w:eastAsia="方正兰亭黑简体" w:hAnsi="Huawei Sans"/>
      <w:noProof/>
    </w:rPr>
  </w:style>
  <w:style w:type="paragraph" w:styleId="41">
    <w:name w:val="toc 4"/>
    <w:basedOn w:val="a2"/>
    <w:next w:val="a2"/>
    <w:uiPriority w:val="39"/>
    <w:rsid w:val="001B1484"/>
    <w:pPr>
      <w:ind w:left="0"/>
    </w:pPr>
    <w:rPr>
      <w:rFonts w:ascii="Huawei Sans" w:eastAsia="方正兰亭黑简体" w:hAnsi="Huawei Sans"/>
    </w:rPr>
  </w:style>
  <w:style w:type="paragraph" w:styleId="52">
    <w:name w:val="toc 5"/>
    <w:basedOn w:val="a2"/>
    <w:next w:val="a2"/>
    <w:uiPriority w:val="39"/>
    <w:rsid w:val="001B1484"/>
    <w:pPr>
      <w:ind w:left="0"/>
    </w:pPr>
    <w:rPr>
      <w:rFonts w:ascii="Huawei Sans" w:eastAsia="方正兰亭黑简体" w:hAnsi="Huawei Sans"/>
    </w:rPr>
  </w:style>
  <w:style w:type="paragraph" w:styleId="60">
    <w:name w:val="toc 6"/>
    <w:basedOn w:val="a2"/>
    <w:next w:val="a2"/>
    <w:autoRedefine/>
    <w:uiPriority w:val="39"/>
    <w:rsid w:val="001B1484"/>
    <w:pPr>
      <w:ind w:left="2100"/>
    </w:pPr>
    <w:rPr>
      <w:rFonts w:ascii="Huawei Sans" w:eastAsia="方正兰亭黑简体" w:hAnsi="Huawei Sans"/>
      <w:sz w:val="24"/>
    </w:rPr>
  </w:style>
  <w:style w:type="paragraph" w:styleId="70">
    <w:name w:val="toc 7"/>
    <w:basedOn w:val="a2"/>
    <w:next w:val="a2"/>
    <w:autoRedefine/>
    <w:uiPriority w:val="39"/>
    <w:rsid w:val="001B1484"/>
    <w:pPr>
      <w:ind w:left="2520"/>
    </w:pPr>
    <w:rPr>
      <w:rFonts w:ascii="Huawei Sans" w:eastAsia="方正兰亭黑简体" w:hAnsi="Huawei Sans"/>
      <w:sz w:val="24"/>
    </w:rPr>
  </w:style>
  <w:style w:type="paragraph" w:styleId="80">
    <w:name w:val="toc 8"/>
    <w:basedOn w:val="a2"/>
    <w:next w:val="a2"/>
    <w:autoRedefine/>
    <w:uiPriority w:val="39"/>
    <w:rsid w:val="009D0E48"/>
    <w:pPr>
      <w:ind w:left="2940"/>
    </w:pPr>
    <w:rPr>
      <w:sz w:val="24"/>
    </w:rPr>
  </w:style>
  <w:style w:type="paragraph" w:styleId="91">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3">
    <w:name w:val="index 5"/>
    <w:basedOn w:val="a2"/>
    <w:next w:val="a2"/>
    <w:autoRedefine/>
    <w:semiHidden/>
    <w:rsid w:val="009D0E48"/>
    <w:pPr>
      <w:ind w:left="1050" w:hanging="210"/>
    </w:pPr>
  </w:style>
  <w:style w:type="paragraph" w:styleId="61">
    <w:name w:val="index 6"/>
    <w:basedOn w:val="a2"/>
    <w:next w:val="a2"/>
    <w:autoRedefine/>
    <w:semiHidden/>
    <w:rsid w:val="009D0E48"/>
    <w:pPr>
      <w:ind w:left="1260" w:hanging="210"/>
    </w:pPr>
  </w:style>
  <w:style w:type="paragraph" w:styleId="71">
    <w:name w:val="index 7"/>
    <w:basedOn w:val="a2"/>
    <w:next w:val="a2"/>
    <w:autoRedefine/>
    <w:semiHidden/>
    <w:rsid w:val="009D0E48"/>
    <w:pPr>
      <w:ind w:left="1470" w:hanging="210"/>
    </w:pPr>
  </w:style>
  <w:style w:type="paragraph" w:styleId="81">
    <w:name w:val="index 8"/>
    <w:basedOn w:val="a2"/>
    <w:next w:val="a2"/>
    <w:autoRedefine/>
    <w:semiHidden/>
    <w:rsid w:val="009D0E48"/>
    <w:pPr>
      <w:ind w:left="1680" w:hanging="210"/>
    </w:pPr>
  </w:style>
  <w:style w:type="paragraph" w:styleId="92">
    <w:name w:val="index 9"/>
    <w:basedOn w:val="a2"/>
    <w:next w:val="a2"/>
    <w:autoRedefine/>
    <w:semiHidden/>
    <w:rsid w:val="009D0E48"/>
    <w:pPr>
      <w:ind w:left="1890" w:hanging="210"/>
    </w:pPr>
  </w:style>
  <w:style w:type="paragraph" w:styleId="aa">
    <w:name w:val="table of figures"/>
    <w:basedOn w:val="a2"/>
    <w:next w:val="a2"/>
    <w:semiHidden/>
    <w:rsid w:val="009D0E48"/>
    <w:pPr>
      <w:spacing w:afterLines="50"/>
      <w:ind w:leftChars="300" w:left="300"/>
    </w:pPr>
  </w:style>
  <w:style w:type="paragraph" w:styleId="ab">
    <w:name w:val="Document Map"/>
    <w:basedOn w:val="a2"/>
    <w:semiHidden/>
    <w:rsid w:val="009D0E48"/>
    <w:pPr>
      <w:shd w:val="clear" w:color="auto" w:fill="000080"/>
    </w:pPr>
  </w:style>
  <w:style w:type="paragraph" w:styleId="ac">
    <w:name w:val="footer"/>
    <w:basedOn w:val="HeadingLeft"/>
    <w:link w:val="Char0"/>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6">
    <w:name w:val="header"/>
    <w:basedOn w:val="a2"/>
    <w:link w:val="Char"/>
    <w:semiHidden/>
    <w:rsid w:val="001A084E"/>
    <w:pPr>
      <w:tabs>
        <w:tab w:val="center" w:pos="4153"/>
        <w:tab w:val="right" w:pos="8306"/>
      </w:tabs>
      <w:spacing w:before="0" w:after="0" w:line="20" w:lineRule="atLeast"/>
      <w:ind w:left="0"/>
      <w:jc w:val="right"/>
    </w:pPr>
    <w:rPr>
      <w:sz w:val="2"/>
      <w:szCs w:val="2"/>
    </w:rPr>
  </w:style>
  <w:style w:type="character" w:styleId="ad">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e">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link w:val="Char1"/>
    <w:uiPriority w:val="99"/>
    <w:rsid w:val="009D0E48"/>
    <w:rPr>
      <w:sz w:val="18"/>
      <w:szCs w:val="18"/>
    </w:rPr>
  </w:style>
  <w:style w:type="character" w:styleId="af0">
    <w:name w:val="footnote reference"/>
    <w:basedOn w:val="a3"/>
    <w:semiHidden/>
    <w:rsid w:val="009D0E48"/>
    <w:rPr>
      <w:vertAlign w:val="superscript"/>
    </w:rPr>
  </w:style>
  <w:style w:type="paragraph" w:styleId="af1">
    <w:name w:val="Balloon Text"/>
    <w:basedOn w:val="a2"/>
    <w:semiHidden/>
    <w:rsid w:val="009D0E48"/>
    <w:rPr>
      <w:sz w:val="18"/>
      <w:szCs w:val="18"/>
    </w:rPr>
  </w:style>
  <w:style w:type="paragraph" w:styleId="af2">
    <w:name w:val="annotation text"/>
    <w:basedOn w:val="a2"/>
    <w:semiHidden/>
    <w:rsid w:val="009D0E48"/>
  </w:style>
  <w:style w:type="character" w:styleId="af3">
    <w:name w:val="annotation reference"/>
    <w:basedOn w:val="a3"/>
    <w:semiHidden/>
    <w:rsid w:val="009D0E48"/>
    <w:rPr>
      <w:sz w:val="21"/>
      <w:szCs w:val="21"/>
    </w:rPr>
  </w:style>
  <w:style w:type="paragraph" w:styleId="af4">
    <w:name w:val="annotation subject"/>
    <w:basedOn w:val="af2"/>
    <w:next w:val="af2"/>
    <w:semiHidden/>
    <w:rsid w:val="009D0E48"/>
    <w:rPr>
      <w:b/>
      <w:bCs/>
    </w:rPr>
  </w:style>
  <w:style w:type="paragraph" w:styleId="42">
    <w:name w:val="index 4"/>
    <w:basedOn w:val="a2"/>
    <w:next w:val="a2"/>
    <w:autoRedefine/>
    <w:semiHidden/>
    <w:rsid w:val="009D0E48"/>
    <w:pPr>
      <w:ind w:left="1260"/>
    </w:pPr>
  </w:style>
  <w:style w:type="paragraph" w:styleId="af5">
    <w:name w:val="index heading"/>
    <w:basedOn w:val="a2"/>
    <w:next w:val="13"/>
    <w:semiHidden/>
    <w:rsid w:val="009D0E48"/>
    <w:rPr>
      <w:rFonts w:ascii="Arial" w:hAnsi="Arial"/>
      <w:b/>
      <w:bCs/>
    </w:rPr>
  </w:style>
  <w:style w:type="paragraph" w:styleId="af6">
    <w:name w:val="caption"/>
    <w:basedOn w:val="a2"/>
    <w:next w:val="a2"/>
    <w:semiHidden/>
    <w:qFormat/>
    <w:rsid w:val="008938AC"/>
    <w:pPr>
      <w:spacing w:before="152"/>
    </w:pPr>
    <w:rPr>
      <w:rFonts w:ascii="Arial" w:eastAsia="黑体" w:hAnsi="Arial"/>
    </w:rPr>
  </w:style>
  <w:style w:type="paragraph" w:styleId="af7">
    <w:name w:val="endnote text"/>
    <w:basedOn w:val="a2"/>
    <w:semiHidden/>
    <w:rsid w:val="009D0E48"/>
  </w:style>
  <w:style w:type="character" w:styleId="af8">
    <w:name w:val="endnote reference"/>
    <w:basedOn w:val="a3"/>
    <w:semiHidden/>
    <w:rsid w:val="009D0E48"/>
    <w:rPr>
      <w:vertAlign w:val="superscript"/>
    </w:rPr>
  </w:style>
  <w:style w:type="paragraph" w:styleId="af9">
    <w:name w:val="table of authorities"/>
    <w:basedOn w:val="a2"/>
    <w:next w:val="a2"/>
    <w:semiHidden/>
    <w:rsid w:val="009D0E48"/>
    <w:pPr>
      <w:ind w:left="420"/>
    </w:pPr>
  </w:style>
  <w:style w:type="paragraph" w:styleId="afa">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9D0E48"/>
  </w:style>
  <w:style w:type="paragraph" w:styleId="afd">
    <w:name w:val="Plain Text"/>
    <w:basedOn w:val="a2"/>
    <w:semiHidden/>
    <w:rsid w:val="009D0E48"/>
    <w:rPr>
      <w:rFonts w:ascii="宋体" w:hAnsi="Courier New" w:cs="Courier New"/>
    </w:rPr>
  </w:style>
  <w:style w:type="table" w:styleId="afe">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9D0E48"/>
  </w:style>
  <w:style w:type="paragraph" w:styleId="aff0">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4">
    <w:name w:val="List 4"/>
    <w:basedOn w:val="a2"/>
    <w:semiHidden/>
    <w:rsid w:val="009D0E48"/>
    <w:pPr>
      <w:ind w:leftChars="600" w:left="100" w:hangingChars="200" w:hanging="200"/>
    </w:pPr>
  </w:style>
  <w:style w:type="paragraph" w:styleId="54">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5">
    <w:name w:val="List Number 5"/>
    <w:basedOn w:val="a2"/>
    <w:semiHidden/>
    <w:rsid w:val="009D0E48"/>
    <w:pPr>
      <w:ind w:left="0"/>
    </w:pPr>
  </w:style>
  <w:style w:type="paragraph" w:styleId="aff4">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5">
    <w:name w:val="List Continue 4"/>
    <w:basedOn w:val="a2"/>
    <w:semiHidden/>
    <w:rsid w:val="009D0E48"/>
    <w:pPr>
      <w:spacing w:after="120"/>
      <w:ind w:leftChars="800" w:left="1680"/>
    </w:pPr>
  </w:style>
  <w:style w:type="paragraph" w:styleId="56">
    <w:name w:val="List Continue 5"/>
    <w:basedOn w:val="a2"/>
    <w:semiHidden/>
    <w:rsid w:val="009D0E48"/>
    <w:pPr>
      <w:spacing w:after="120"/>
      <w:ind w:leftChars="1000" w:left="2100"/>
    </w:pPr>
  </w:style>
  <w:style w:type="paragraph" w:styleId="aff5">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6">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6">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7">
    <w:name w:val="Normal (Web)"/>
    <w:basedOn w:val="a2"/>
    <w:uiPriority w:val="99"/>
    <w:semiHidden/>
    <w:rsid w:val="009D0E48"/>
    <w:rPr>
      <w:rFonts w:cs="Times New Roman"/>
    </w:rPr>
  </w:style>
  <w:style w:type="paragraph" w:styleId="aff8">
    <w:name w:val="Signature"/>
    <w:basedOn w:val="a2"/>
    <w:semiHidden/>
    <w:rsid w:val="009D0E48"/>
    <w:pPr>
      <w:ind w:leftChars="2100" w:left="100"/>
    </w:pPr>
  </w:style>
  <w:style w:type="character" w:styleId="aff9">
    <w:name w:val="Emphasis"/>
    <w:basedOn w:val="a3"/>
    <w:semiHidden/>
    <w:qFormat/>
    <w:rsid w:val="008938AC"/>
    <w:rPr>
      <w:i/>
      <w:iCs/>
    </w:rPr>
  </w:style>
  <w:style w:type="paragraph" w:styleId="affa">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b">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c">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d">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e">
    <w:name w:val="line number"/>
    <w:basedOn w:val="a3"/>
    <w:semiHidden/>
    <w:rsid w:val="009D0E48"/>
  </w:style>
  <w:style w:type="character" w:styleId="afff">
    <w:name w:val="Strong"/>
    <w:basedOn w:val="a3"/>
    <w:uiPriority w:val="22"/>
    <w:qFormat/>
    <w:rsid w:val="008938AC"/>
    <w:rPr>
      <w:b/>
      <w:bCs/>
    </w:rPr>
  </w:style>
  <w:style w:type="character" w:styleId="afff0">
    <w:name w:val="page number"/>
    <w:basedOn w:val="a3"/>
    <w:semiHidden/>
    <w:rsid w:val="009D0E48"/>
  </w:style>
  <w:style w:type="character" w:styleId="afff1">
    <w:name w:val="FollowedHyperlink"/>
    <w:semiHidden/>
    <w:rsid w:val="009D0E48"/>
    <w:rPr>
      <w:color w:val="800080"/>
      <w:u w:val="none"/>
    </w:rPr>
  </w:style>
  <w:style w:type="paragraph" w:styleId="afff2">
    <w:name w:val="Body Text"/>
    <w:basedOn w:val="a2"/>
    <w:semiHidden/>
    <w:rsid w:val="009D0E48"/>
    <w:pPr>
      <w:spacing w:after="120"/>
    </w:pPr>
  </w:style>
  <w:style w:type="paragraph" w:styleId="afff3">
    <w:name w:val="Body Text First Indent"/>
    <w:basedOn w:val="afff2"/>
    <w:semiHidden/>
    <w:rsid w:val="009D0E48"/>
    <w:pPr>
      <w:ind w:firstLineChars="100" w:firstLine="420"/>
    </w:pPr>
  </w:style>
  <w:style w:type="paragraph" w:styleId="afff4">
    <w:name w:val="Body Text Indent"/>
    <w:basedOn w:val="a2"/>
    <w:semiHidden/>
    <w:rsid w:val="009D0E48"/>
    <w:pPr>
      <w:spacing w:after="120"/>
      <w:ind w:leftChars="200" w:left="420"/>
    </w:pPr>
  </w:style>
  <w:style w:type="paragraph" w:styleId="2f">
    <w:name w:val="Body Text First Indent 2"/>
    <w:basedOn w:val="afff4"/>
    <w:semiHidden/>
    <w:rsid w:val="009D0E48"/>
    <w:pPr>
      <w:ind w:firstLineChars="200" w:firstLine="420"/>
    </w:pPr>
  </w:style>
  <w:style w:type="paragraph" w:styleId="afff5">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6">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4"/>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
    <w:name w:val="TOC 标题1"/>
    <w:next w:val="12"/>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7">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Char1">
    <w:name w:val="脚注文本 Char"/>
    <w:basedOn w:val="a3"/>
    <w:link w:val="af"/>
    <w:uiPriority w:val="99"/>
    <w:rsid w:val="00A5245A"/>
    <w:rPr>
      <w:rFonts w:cs="Arial"/>
      <w:kern w:val="2"/>
      <w:sz w:val="18"/>
      <w:szCs w:val="18"/>
    </w:rPr>
  </w:style>
  <w:style w:type="character" w:styleId="afff8">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9">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a">
    <w:name w:val="微软雅黑"/>
    <w:basedOn w:val="a2"/>
    <w:link w:val="Char2"/>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2">
    <w:name w:val="微软雅黑 Char"/>
    <w:basedOn w:val="a3"/>
    <w:link w:val="afffa"/>
    <w:rsid w:val="004A31D9"/>
    <w:rPr>
      <w:rFonts w:ascii="微软雅黑" w:eastAsia="微软雅黑" w:hAnsi="微软雅黑" w:cs="微软雅黑"/>
      <w:sz w:val="24"/>
      <w:szCs w:val="24"/>
    </w:rPr>
  </w:style>
  <w:style w:type="paragraph" w:customStyle="1" w:styleId="05">
    <w:name w:val="样式 实验正文 + 段后: 0.5 行"/>
    <w:basedOn w:val="afffa"/>
    <w:rsid w:val="00014276"/>
    <w:pPr>
      <w:spacing w:after="120"/>
    </w:pPr>
    <w:rPr>
      <w:rFonts w:cs="宋体"/>
      <w:szCs w:val="20"/>
    </w:rPr>
  </w:style>
  <w:style w:type="paragraph" w:customStyle="1" w:styleId="afffb">
    <w:name w:val="表格"/>
    <w:next w:val="a2"/>
    <w:link w:val="Char3"/>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3">
    <w:name w:val="表格 Char"/>
    <w:basedOn w:val="a3"/>
    <w:link w:val="afffb"/>
    <w:rsid w:val="004A31D9"/>
    <w:rPr>
      <w:rFonts w:ascii="微软雅黑" w:eastAsia="微软雅黑" w:hAnsi="微软雅黑" w:cs="微软雅黑"/>
      <w:snapToGrid w:val="0"/>
      <w:szCs w:val="21"/>
    </w:rPr>
  </w:style>
  <w:style w:type="character" w:customStyle="1" w:styleId="afffc">
    <w:name w:val="样式 蓝色"/>
    <w:basedOn w:val="a3"/>
    <w:semiHidden/>
    <w:rsid w:val="00D9006B"/>
    <w:rPr>
      <w:color w:val="0000FF"/>
    </w:rPr>
  </w:style>
  <w:style w:type="character" w:customStyle="1" w:styleId="afffd">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1">
    <w:name w:val="表格1 字符"/>
    <w:basedOn w:val="TableHeading0"/>
    <w:link w:val="10"/>
    <w:rsid w:val="002C2323"/>
    <w:rPr>
      <w:rFonts w:ascii="Book Antiqua" w:eastAsia="黑体" w:hAnsi="Book Antiqua" w:cs="Book Antiqua"/>
      <w:b/>
      <w:bCs/>
      <w:snapToGrid w:val="0"/>
      <w:sz w:val="21"/>
      <w:szCs w:val="21"/>
    </w:rPr>
  </w:style>
  <w:style w:type="paragraph" w:customStyle="1" w:styleId="afffe">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Char">
    <w:name w:val="标题 1 Char"/>
    <w:aliases w:val="ALT+1 Char"/>
    <w:basedOn w:val="a3"/>
    <w:link w:val="1"/>
    <w:uiPriority w:val="9"/>
    <w:rsid w:val="00FC5DD0"/>
    <w:rPr>
      <w:rFonts w:ascii="Huawei Sans" w:eastAsia="方正兰亭黑简体" w:hAnsi="Huawei Sans" w:cs="微软雅黑"/>
      <w:b/>
      <w:bCs/>
      <w:sz w:val="44"/>
      <w:szCs w:val="44"/>
    </w:rPr>
  </w:style>
  <w:style w:type="paragraph" w:customStyle="1" w:styleId="affff0">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1">
    <w:name w:val="List Paragraph"/>
    <w:basedOn w:val="a2"/>
    <w:link w:val="Char4"/>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Char4">
    <w:name w:val="列出段落 Char"/>
    <w:basedOn w:val="a3"/>
    <w:link w:val="affff1"/>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2">
    <w:name w:val="表格题注"/>
    <w:next w:val="a2"/>
    <w:rsid w:val="0020153C"/>
    <w:pPr>
      <w:keepLines/>
      <w:spacing w:beforeLines="100"/>
      <w:ind w:left="1089" w:hanging="369"/>
      <w:jc w:val="center"/>
    </w:pPr>
    <w:rPr>
      <w:rFonts w:ascii="Arial" w:hAnsi="Arial"/>
      <w:sz w:val="18"/>
      <w:szCs w:val="18"/>
    </w:rPr>
  </w:style>
  <w:style w:type="paragraph" w:customStyle="1" w:styleId="affff3">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5"/>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1"/>
    <w:rsid w:val="0020153C"/>
    <w:pPr>
      <w:numPr>
        <w:numId w:val="16"/>
      </w:numPr>
      <w:spacing w:before="156" w:after="156"/>
      <w:ind w:leftChars="0" w:left="0" w:firstLineChars="0" w:firstLine="0"/>
    </w:pPr>
    <w:rPr>
      <w:rFonts w:cs="宋体"/>
      <w:color w:val="000000" w:themeColor="text1"/>
    </w:rPr>
  </w:style>
  <w:style w:type="paragraph" w:customStyle="1" w:styleId="-0">
    <w:name w:val="表格-实验环境说明"/>
    <w:basedOn w:val="afffb"/>
    <w:rsid w:val="0020153C"/>
    <w:pPr>
      <w:framePr w:wrap="around"/>
      <w:spacing w:before="156" w:after="156"/>
      <w:jc w:val="center"/>
    </w:pPr>
    <w:rPr>
      <w:rFonts w:cs="宋体"/>
      <w:szCs w:val="20"/>
    </w:rPr>
  </w:style>
  <w:style w:type="character" w:customStyle="1" w:styleId="Char0">
    <w:name w:val="页脚 Char"/>
    <w:basedOn w:val="a3"/>
    <w:link w:val="ac"/>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FA4BDC"/>
    <w:pPr>
      <w:topLinePunct w:val="0"/>
      <w:adjustRightInd/>
      <w:ind w:left="1021"/>
    </w:pPr>
    <w:rPr>
      <w:rFonts w:ascii="Huawei Sans" w:eastAsia="方正兰亭黑简体" w:hAnsi="Huawei Sans"/>
      <w:sz w:val="21"/>
      <w:szCs w:val="18"/>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qFormat/>
    <w:rsid w:val="00FA4BDC"/>
    <w:rPr>
      <w:rFonts w:ascii="Huawei Sans" w:eastAsia="方正兰亭黑简体" w:hAnsi="Huawei Sans" w:cs="微软雅黑"/>
      <w:sz w:val="21"/>
      <w:szCs w:val="18"/>
    </w:rPr>
  </w:style>
  <w:style w:type="paragraph" w:customStyle="1" w:styleId="2f2">
    <w:name w:val="2.命令"/>
    <w:basedOn w:val="a2"/>
    <w:link w:val="2f3"/>
    <w:autoRedefine/>
    <w:qFormat/>
    <w:rsid w:val="007718F6"/>
    <w:pPr>
      <w:pBdr>
        <w:top w:val="single" w:sz="4" w:space="1" w:color="auto"/>
        <w:left w:val="single" w:sz="4" w:space="4" w:color="auto"/>
        <w:bottom w:val="single" w:sz="4" w:space="1" w:color="auto"/>
        <w:right w:val="single" w:sz="4" w:space="4" w:color="auto"/>
      </w:pBdr>
      <w:shd w:val="clear" w:color="auto" w:fill="D9D9D9" w:themeFill="background1" w:themeFillShade="D9"/>
      <w:spacing w:before="40" w:after="40"/>
      <w:ind w:left="1021"/>
    </w:pPr>
    <w:rPr>
      <w:rFonts w:ascii="Huawei Sans" w:eastAsia="方正兰亭黑简体" w:hAnsi="Huawei Sans" w:cs="Courier New"/>
      <w:sz w:val="18"/>
      <w:szCs w:val="18"/>
      <w:lang w:eastAsia="en-US"/>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7718F6"/>
    <w:rPr>
      <w:rFonts w:ascii="Huawei Sans" w:eastAsia="方正兰亭黑简体" w:hAnsi="Huawei Sans" w:cs="Courier New"/>
      <w:sz w:val="18"/>
      <w:szCs w:val="18"/>
      <w:shd w:val="clear" w:color="auto" w:fill="D9D9D9" w:themeFill="background1" w:themeFillShade="D9"/>
      <w:lang w:eastAsia="en-US"/>
    </w:rPr>
  </w:style>
  <w:style w:type="paragraph" w:customStyle="1" w:styleId="30">
    <w:name w:val="3.步骤"/>
    <w:basedOn w:val="a2"/>
    <w:link w:val="3f1"/>
    <w:autoRedefine/>
    <w:qFormat/>
    <w:rsid w:val="00254FAD"/>
    <w:pPr>
      <w:numPr>
        <w:ilvl w:val="5"/>
        <w:numId w:val="4"/>
      </w:numPr>
      <w:tabs>
        <w:tab w:val="clear" w:pos="1701"/>
        <w:tab w:val="num" w:pos="1418"/>
      </w:tabs>
      <w:spacing w:before="160" w:after="160"/>
      <w:ind w:left="1559" w:hanging="425"/>
      <w:outlineLvl w:val="3"/>
    </w:pPr>
    <w:rPr>
      <w:rFonts w:ascii="Huawei Sans" w:eastAsia="方正兰亭黑简体" w:hAnsi="Huawei Sans"/>
      <w:sz w:val="21"/>
    </w:rPr>
  </w:style>
  <w:style w:type="paragraph" w:customStyle="1" w:styleId="4a">
    <w:name w:val="4.任务"/>
    <w:basedOn w:val="ItemList"/>
    <w:link w:val="4b"/>
    <w:autoRedefine/>
    <w:qFormat/>
    <w:rsid w:val="00FC5DD0"/>
    <w:pPr>
      <w:ind w:left="1446"/>
    </w:pPr>
    <w:rPr>
      <w:rFonts w:ascii="Huawei Sans" w:eastAsia="方正兰亭黑简体" w:hAnsi="Huawei Sans"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a">
    <w:name w:val="5.表格文字"/>
    <w:basedOn w:val="TableText"/>
    <w:link w:val="5b"/>
    <w:autoRedefine/>
    <w:qFormat/>
    <w:rsid w:val="00FC5DD0"/>
    <w:pPr>
      <w:autoSpaceDE w:val="0"/>
      <w:autoSpaceDN w:val="0"/>
    </w:pPr>
    <w:rPr>
      <w:rFonts w:ascii="Huawei Sans" w:eastAsia="方正兰亭黑简体" w:hAnsi="Huawei Sans"/>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b">
    <w:name w:val="4.任务 字符"/>
    <w:basedOn w:val="ItemList0"/>
    <w:link w:val="4a"/>
    <w:rsid w:val="00FC5DD0"/>
    <w:rPr>
      <w:rFonts w:ascii="Huawei Sans" w:eastAsia="方正兰亭黑简体" w:hAnsi="Huawei Sans"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b">
    <w:name w:val="5.表格文字 字符"/>
    <w:basedOn w:val="TableText0"/>
    <w:link w:val="5a"/>
    <w:rsid w:val="00FC5DD0"/>
    <w:rPr>
      <w:rFonts w:ascii="Huawei Sans" w:eastAsia="方正兰亭黑简体" w:hAnsi="Huawei Sans" w:cs="微软雅黑"/>
      <w:snapToGrid w:val="0"/>
      <w:sz w:val="21"/>
      <w:szCs w:val="21"/>
    </w:rPr>
  </w:style>
  <w:style w:type="paragraph" w:customStyle="1" w:styleId="64">
    <w:name w:val="6.前言"/>
    <w:basedOn w:val="Heading1NoNumber"/>
    <w:link w:val="65"/>
    <w:autoRedefine/>
    <w:qFormat/>
    <w:rsid w:val="00FC5DD0"/>
  </w:style>
  <w:style w:type="paragraph" w:customStyle="1" w:styleId="74">
    <w:name w:val="7.简介标题"/>
    <w:basedOn w:val="a2"/>
    <w:link w:val="75"/>
    <w:autoRedefine/>
    <w:qFormat/>
    <w:rsid w:val="00FC5DD0"/>
    <w:rPr>
      <w:rFonts w:ascii="Huawei Sans" w:eastAsia="方正兰亭黑简体" w:hAnsi="Huawei Sans"/>
    </w:rPr>
  </w:style>
  <w:style w:type="character" w:customStyle="1" w:styleId="Heading1NoNumber0">
    <w:name w:val="Heading1 No Number 字符"/>
    <w:basedOn w:val="1Char"/>
    <w:link w:val="Heading1NoNumber"/>
    <w:rsid w:val="00EA31D3"/>
    <w:rPr>
      <w:rFonts w:ascii="Arial Unicode MS" w:eastAsia="黑体" w:hAnsi="Arial Unicode MS" w:cs="Book Antiqua"/>
      <w:b/>
      <w:bCs/>
      <w:kern w:val="2"/>
      <w:sz w:val="44"/>
      <w:szCs w:val="44"/>
    </w:rPr>
  </w:style>
  <w:style w:type="character" w:customStyle="1" w:styleId="65">
    <w:name w:val="6.前言 字符"/>
    <w:basedOn w:val="Heading1NoNumber0"/>
    <w:link w:val="64"/>
    <w:rsid w:val="00FC5DD0"/>
    <w:rPr>
      <w:rFonts w:ascii="Huawei Sans" w:eastAsia="方正兰亭黑简体" w:hAnsi="Huawei Sans" w:cs="微软雅黑"/>
      <w:b/>
      <w:bCs/>
      <w:kern w:val="2"/>
      <w:sz w:val="44"/>
      <w:szCs w:val="44"/>
    </w:rPr>
  </w:style>
  <w:style w:type="paragraph" w:customStyle="1" w:styleId="84">
    <w:name w:val="8.前言标题"/>
    <w:basedOn w:val="1e"/>
    <w:link w:val="85"/>
    <w:autoRedefine/>
    <w:qFormat/>
    <w:rsid w:val="00FC5DD0"/>
    <w:rPr>
      <w:noProof/>
    </w:rPr>
  </w:style>
  <w:style w:type="character" w:customStyle="1" w:styleId="2Char">
    <w:name w:val="标题 2 Char"/>
    <w:aliases w:val="ALT+2 Char"/>
    <w:basedOn w:val="a3"/>
    <w:link w:val="2"/>
    <w:uiPriority w:val="9"/>
    <w:rsid w:val="00D22236"/>
    <w:rPr>
      <w:rFonts w:ascii="Huawei Sans" w:eastAsia="方正兰亭黑简体" w:hAnsi="Huawei Sans" w:cs="Book Antiqua"/>
      <w:bCs/>
      <w:noProof/>
      <w:sz w:val="36"/>
      <w:szCs w:val="36"/>
      <w:lang w:eastAsia="en-US"/>
    </w:rPr>
  </w:style>
  <w:style w:type="character" w:customStyle="1" w:styleId="Heading2NoNumber0">
    <w:name w:val="Heading2 No Number 字符"/>
    <w:basedOn w:val="2Char"/>
    <w:link w:val="Heading2NoNumber"/>
    <w:rsid w:val="00EA31D3"/>
    <w:rPr>
      <w:rFonts w:ascii="Arial Unicode MS" w:eastAsia="黑体" w:hAnsi="Arial Unicode MS" w:cs="Book Antiqua"/>
      <w:bCs/>
      <w:noProof/>
      <w:sz w:val="36"/>
      <w:szCs w:val="36"/>
      <w:lang w:eastAsia="en-US"/>
    </w:rPr>
  </w:style>
  <w:style w:type="character" w:customStyle="1" w:styleId="75">
    <w:name w:val="7.简介标题 字符"/>
    <w:basedOn w:val="Heading2NoNumber0"/>
    <w:link w:val="74"/>
    <w:rsid w:val="00FC5DD0"/>
    <w:rPr>
      <w:rFonts w:ascii="Huawei Sans" w:eastAsia="方正兰亭黑简体" w:hAnsi="Huawei Sans" w:cs="微软雅黑"/>
      <w:bCs w:val="0"/>
      <w:noProof/>
      <w:sz w:val="36"/>
      <w:szCs w:val="36"/>
      <w:lang w:eastAsia="en-US"/>
    </w:rPr>
  </w:style>
  <w:style w:type="character" w:customStyle="1" w:styleId="3Char">
    <w:name w:val="标题 3 Char"/>
    <w:aliases w:val="ALT+3 Char"/>
    <w:basedOn w:val="a3"/>
    <w:link w:val="3"/>
    <w:uiPriority w:val="9"/>
    <w:rsid w:val="00B31152"/>
    <w:rPr>
      <w:rFonts w:ascii="Huawei Sans" w:eastAsia="方正兰亭黑简体" w:hAnsi="Huawei Sans" w:cs="微软雅黑"/>
      <w:noProof/>
      <w:sz w:val="32"/>
      <w:szCs w:val="32"/>
      <w:lang w:eastAsia="en-US"/>
    </w:rPr>
  </w:style>
  <w:style w:type="character" w:customStyle="1" w:styleId="Heading3NoNumber0">
    <w:name w:val="Heading3 No Number 字符"/>
    <w:basedOn w:val="3Char"/>
    <w:link w:val="Heading3NoNumber"/>
    <w:rsid w:val="00EA31D3"/>
    <w:rPr>
      <w:rFonts w:ascii="Arial Unicode MS" w:eastAsia="黑体" w:hAnsi="Arial Unicode MS" w:cs="Book Antiqua"/>
      <w:noProof/>
      <w:sz w:val="26"/>
      <w:szCs w:val="32"/>
      <w:lang w:eastAsia="en-US"/>
    </w:rPr>
  </w:style>
  <w:style w:type="character" w:customStyle="1" w:styleId="85">
    <w:name w:val="8.前言标题 字符"/>
    <w:basedOn w:val="Heading3NoNumber0"/>
    <w:link w:val="84"/>
    <w:rsid w:val="00FC5DD0"/>
    <w:rPr>
      <w:rFonts w:ascii="Huawei Sans" w:eastAsia="方正兰亭黑简体" w:hAnsi="Huawei Sans" w:cs="微软雅黑"/>
      <w:noProof/>
      <w:sz w:val="21"/>
      <w:szCs w:val="32"/>
      <w:lang w:eastAsia="en-US"/>
    </w:rPr>
  </w:style>
  <w:style w:type="table" w:customStyle="1" w:styleId="affff4">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9"/>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254FAD"/>
    <w:rPr>
      <w:rFonts w:ascii="Huawei Sans" w:eastAsia="方正兰亭黑简体" w:hAnsi="Huawei Sans" w:cs="微软雅黑"/>
      <w:sz w:val="21"/>
    </w:rPr>
  </w:style>
  <w:style w:type="paragraph" w:customStyle="1" w:styleId="50">
    <w:name w:val="5.表格标题"/>
    <w:basedOn w:val="a2"/>
    <w:link w:val="5c"/>
    <w:autoRedefine/>
    <w:qFormat/>
    <w:rsid w:val="00FC5DD0"/>
    <w:pPr>
      <w:keepNext/>
      <w:numPr>
        <w:ilvl w:val="8"/>
        <w:numId w:val="4"/>
      </w:numPr>
      <w:topLinePunct w:val="0"/>
      <w:spacing w:before="160" w:line="240" w:lineRule="auto"/>
      <w:ind w:left="1021"/>
      <w:jc w:val="center"/>
    </w:pPr>
    <w:rPr>
      <w:rFonts w:ascii="Huawei Sans" w:eastAsia="方正兰亭黑简体" w:hAnsi="Huawei Sans"/>
      <w:b/>
      <w:spacing w:val="-4"/>
      <w:sz w:val="24"/>
      <w:szCs w:val="24"/>
    </w:rPr>
  </w:style>
  <w:style w:type="paragraph" w:customStyle="1" w:styleId="9">
    <w:name w:val="9.图片标题"/>
    <w:basedOn w:val="a2"/>
    <w:link w:val="93"/>
    <w:autoRedefine/>
    <w:qFormat/>
    <w:rsid w:val="00FC5DD0"/>
    <w:pPr>
      <w:keepNext/>
      <w:numPr>
        <w:ilvl w:val="7"/>
        <w:numId w:val="4"/>
      </w:numPr>
      <w:topLinePunct w:val="0"/>
      <w:spacing w:after="160" w:line="240" w:lineRule="auto"/>
      <w:ind w:left="1021"/>
      <w:jc w:val="center"/>
    </w:pPr>
    <w:rPr>
      <w:rFonts w:ascii="Huawei Sans" w:eastAsia="方正兰亭黑简体" w:hAnsi="Huawei Sans"/>
      <w:b/>
      <w:spacing w:val="-4"/>
      <w:sz w:val="24"/>
      <w:szCs w:val="24"/>
    </w:rPr>
  </w:style>
  <w:style w:type="character" w:customStyle="1" w:styleId="93">
    <w:name w:val="9.图片标题 字符"/>
    <w:basedOn w:val="a3"/>
    <w:link w:val="9"/>
    <w:rsid w:val="00FC5DD0"/>
    <w:rPr>
      <w:rFonts w:ascii="Huawei Sans" w:eastAsia="方正兰亭黑简体" w:hAnsi="Huawei Sans" w:cs="微软雅黑"/>
      <w:b/>
      <w:spacing w:val="-4"/>
      <w:sz w:val="24"/>
      <w:szCs w:val="24"/>
    </w:rPr>
  </w:style>
  <w:style w:type="character" w:customStyle="1" w:styleId="5c">
    <w:name w:val="5.表格标题 字符"/>
    <w:basedOn w:val="a3"/>
    <w:link w:val="50"/>
    <w:rsid w:val="00FC5DD0"/>
    <w:rPr>
      <w:rFonts w:ascii="Huawei Sans" w:eastAsia="方正兰亭黑简体" w:hAnsi="Huawei Sans" w:cs="微软雅黑"/>
      <w:b/>
      <w:spacing w:val="-4"/>
      <w:sz w:val="24"/>
      <w:szCs w:val="24"/>
    </w:rPr>
  </w:style>
  <w:style w:type="paragraph" w:styleId="affff5">
    <w:name w:val="No Spacing"/>
    <w:uiPriority w:val="1"/>
    <w:rsid w:val="004A31D9"/>
    <w:pPr>
      <w:topLinePunct/>
      <w:adjustRightInd w:val="0"/>
      <w:snapToGrid w:val="0"/>
      <w:ind w:left="1134"/>
    </w:pPr>
    <w:rPr>
      <w:rFonts w:ascii="微软雅黑" w:eastAsia="微软雅黑" w:hAnsi="微软雅黑" w:cs="微软雅黑"/>
    </w:rPr>
  </w:style>
  <w:style w:type="character" w:styleId="affff6">
    <w:name w:val="Intense Emphasis"/>
    <w:basedOn w:val="a3"/>
    <w:uiPriority w:val="21"/>
    <w:rsid w:val="004A31D9"/>
    <w:rPr>
      <w:rFonts w:ascii="微软雅黑" w:eastAsia="微软雅黑" w:hAnsi="微软雅黑" w:cs="微软雅黑"/>
      <w:i/>
      <w:iCs/>
      <w:color w:val="4F81BD" w:themeColor="accent1"/>
    </w:rPr>
  </w:style>
  <w:style w:type="paragraph" w:styleId="affff7">
    <w:name w:val="Quote"/>
    <w:basedOn w:val="a2"/>
    <w:next w:val="a2"/>
    <w:link w:val="Char5"/>
    <w:uiPriority w:val="29"/>
    <w:rsid w:val="004A31D9"/>
    <w:pPr>
      <w:spacing w:before="200" w:after="160"/>
      <w:ind w:left="864" w:right="864"/>
      <w:jc w:val="center"/>
    </w:pPr>
    <w:rPr>
      <w:i/>
      <w:iCs/>
      <w:color w:val="404040" w:themeColor="text1" w:themeTint="BF"/>
    </w:rPr>
  </w:style>
  <w:style w:type="character" w:customStyle="1" w:styleId="Char5">
    <w:name w:val="引用 Char"/>
    <w:basedOn w:val="a3"/>
    <w:link w:val="affff7"/>
    <w:uiPriority w:val="29"/>
    <w:rsid w:val="004A31D9"/>
    <w:rPr>
      <w:rFonts w:ascii="微软雅黑" w:eastAsia="微软雅黑" w:hAnsi="微软雅黑" w:cs="微软雅黑"/>
      <w:i/>
      <w:iCs/>
      <w:color w:val="404040" w:themeColor="text1" w:themeTint="BF"/>
    </w:rPr>
  </w:style>
  <w:style w:type="paragraph" w:styleId="affff8">
    <w:name w:val="Intense Quote"/>
    <w:basedOn w:val="a2"/>
    <w:next w:val="a2"/>
    <w:link w:val="Char6"/>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6">
    <w:name w:val="明显引用 Char"/>
    <w:basedOn w:val="a3"/>
    <w:link w:val="affff8"/>
    <w:uiPriority w:val="30"/>
    <w:rsid w:val="004A31D9"/>
    <w:rPr>
      <w:rFonts w:ascii="微软雅黑" w:eastAsia="微软雅黑" w:hAnsi="微软雅黑" w:cs="微软雅黑"/>
      <w:i/>
      <w:iCs/>
      <w:color w:val="4F81BD" w:themeColor="accent1"/>
    </w:rPr>
  </w:style>
  <w:style w:type="character" w:styleId="affff9">
    <w:name w:val="Subtle Reference"/>
    <w:basedOn w:val="a3"/>
    <w:uiPriority w:val="31"/>
    <w:rsid w:val="004A31D9"/>
    <w:rPr>
      <w:rFonts w:ascii="微软雅黑" w:eastAsia="微软雅黑" w:hAnsi="微软雅黑" w:cs="微软雅黑"/>
      <w:smallCaps/>
      <w:color w:val="5A5A5A" w:themeColor="text1" w:themeTint="A5"/>
    </w:rPr>
  </w:style>
  <w:style w:type="character" w:styleId="affffa">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b">
    <w:name w:val="Book Title"/>
    <w:basedOn w:val="a3"/>
    <w:uiPriority w:val="33"/>
    <w:rsid w:val="004A31D9"/>
    <w:rPr>
      <w:rFonts w:ascii="微软雅黑" w:eastAsia="微软雅黑" w:hAnsi="微软雅黑" w:cs="微软雅黑"/>
      <w:b/>
      <w:bCs/>
      <w:i/>
      <w:iCs/>
      <w:spacing w:val="5"/>
    </w:rPr>
  </w:style>
  <w:style w:type="character" w:customStyle="1" w:styleId="parmname">
    <w:name w:val="parmname"/>
    <w:basedOn w:val="a3"/>
    <w:rsid w:val="001E6042"/>
  </w:style>
  <w:style w:type="character" w:customStyle="1" w:styleId="notetitle">
    <w:name w:val="notetitle"/>
    <w:basedOn w:val="a3"/>
    <w:rsid w:val="001E6042"/>
  </w:style>
  <w:style w:type="character" w:customStyle="1" w:styleId="uicontrol">
    <w:name w:val="uicontrol"/>
    <w:basedOn w:val="a3"/>
    <w:rsid w:val="001E6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56313516">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4970100">
      <w:bodyDiv w:val="1"/>
      <w:marLeft w:val="0"/>
      <w:marRight w:val="0"/>
      <w:marTop w:val="0"/>
      <w:marBottom w:val="0"/>
      <w:divBdr>
        <w:top w:val="none" w:sz="0" w:space="0" w:color="auto"/>
        <w:left w:val="none" w:sz="0" w:space="0" w:color="auto"/>
        <w:bottom w:val="none" w:sz="0" w:space="0" w:color="auto"/>
        <w:right w:val="none" w:sz="0" w:space="0" w:color="auto"/>
      </w:divBdr>
      <w:divsChild>
        <w:div w:id="1387492756">
          <w:marLeft w:val="0"/>
          <w:marRight w:val="0"/>
          <w:marTop w:val="180"/>
          <w:marBottom w:val="180"/>
          <w:divBdr>
            <w:top w:val="none" w:sz="0" w:space="0" w:color="auto"/>
            <w:left w:val="none" w:sz="0" w:space="0" w:color="auto"/>
            <w:bottom w:val="none" w:sz="0" w:space="0" w:color="auto"/>
            <w:right w:val="none" w:sz="0" w:space="0" w:color="auto"/>
          </w:divBdr>
          <w:divsChild>
            <w:div w:id="42672804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700084662">
      <w:bodyDiv w:val="1"/>
      <w:marLeft w:val="0"/>
      <w:marRight w:val="0"/>
      <w:marTop w:val="0"/>
      <w:marBottom w:val="0"/>
      <w:divBdr>
        <w:top w:val="none" w:sz="0" w:space="0" w:color="auto"/>
        <w:left w:val="none" w:sz="0" w:space="0" w:color="auto"/>
        <w:bottom w:val="none" w:sz="0" w:space="0" w:color="auto"/>
        <w:right w:val="none" w:sz="0" w:space="0" w:color="auto"/>
      </w:divBdr>
      <w:divsChild>
        <w:div w:id="1827939701">
          <w:marLeft w:val="0"/>
          <w:marRight w:val="0"/>
          <w:marTop w:val="180"/>
          <w:marBottom w:val="180"/>
          <w:divBdr>
            <w:top w:val="none" w:sz="0" w:space="0" w:color="auto"/>
            <w:left w:val="none" w:sz="0" w:space="0" w:color="auto"/>
            <w:bottom w:val="none" w:sz="0" w:space="0" w:color="auto"/>
            <w:right w:val="none" w:sz="0" w:space="0" w:color="auto"/>
          </w:divBdr>
          <w:divsChild>
            <w:div w:id="199324408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99709498">
      <w:bodyDiv w:val="1"/>
      <w:marLeft w:val="0"/>
      <w:marRight w:val="0"/>
      <w:marTop w:val="0"/>
      <w:marBottom w:val="0"/>
      <w:divBdr>
        <w:top w:val="none" w:sz="0" w:space="0" w:color="auto"/>
        <w:left w:val="none" w:sz="0" w:space="0" w:color="auto"/>
        <w:bottom w:val="none" w:sz="0" w:space="0" w:color="auto"/>
        <w:right w:val="none" w:sz="0" w:space="0" w:color="auto"/>
      </w:divBdr>
      <w:divsChild>
        <w:div w:id="1997225457">
          <w:marLeft w:val="0"/>
          <w:marRight w:val="0"/>
          <w:marTop w:val="180"/>
          <w:marBottom w:val="180"/>
          <w:divBdr>
            <w:top w:val="none" w:sz="0" w:space="0" w:color="auto"/>
            <w:left w:val="none" w:sz="0" w:space="0" w:color="auto"/>
            <w:bottom w:val="none" w:sz="0" w:space="0" w:color="auto"/>
            <w:right w:val="none" w:sz="0" w:space="0" w:color="auto"/>
          </w:divBdr>
          <w:divsChild>
            <w:div w:id="105207484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5253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microsoft.com/office/2007/relationships/diagramDrawing" Target="diagrams/drawing1.xml"/><Relationship Id="rId26" Type="http://schemas.microsoft.com/office/2007/relationships/diagramDrawing" Target="diagrams/drawing2.xml"/><Relationship Id="rId3" Type="http://schemas.openxmlformats.org/officeDocument/2006/relationships/customXml" Target="../customXml/item2.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diagramColors" Target="diagrams/colors1.xml"/><Relationship Id="rId25" Type="http://schemas.openxmlformats.org/officeDocument/2006/relationships/diagramColors" Target="diagrams/colors2.xml"/><Relationship Id="rId2" Type="http://schemas.openxmlformats.org/officeDocument/2006/relationships/customXml" Target="../customXml/item1.xml"/><Relationship Id="rId16" Type="http://schemas.openxmlformats.org/officeDocument/2006/relationships/diagramQuickStyle" Target="diagrams/quickStyle1.xml"/><Relationship Id="rId20" Type="http://schemas.openxmlformats.org/officeDocument/2006/relationships/image" Target="media/image4.png"/><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diagramQuickStyle" Target="diagrams/quickStyle2.xml"/><Relationship Id="rId5" Type="http://schemas.openxmlformats.org/officeDocument/2006/relationships/customXml" Target="../customXml/item4.xml"/><Relationship Id="rId15" Type="http://schemas.openxmlformats.org/officeDocument/2006/relationships/diagramLayout" Target="diagrams/layout1.xml"/><Relationship Id="rId23" Type="http://schemas.openxmlformats.org/officeDocument/2006/relationships/diagramLayout" Target="diagrams/layout2.xml"/><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diagramData" Target="diagrams/data1.xml"/><Relationship Id="rId22" Type="http://schemas.openxmlformats.org/officeDocument/2006/relationships/diagramData" Target="diagrams/data2.xml"/><Relationship Id="rId27" Type="http://schemas.openxmlformats.org/officeDocument/2006/relationships/image" Target="media/image6.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832F59-92B8-4CE7-8706-92265DE9D804}" type="doc">
      <dgm:prSet loTypeId="urn:microsoft.com/office/officeart/2005/8/layout/process1" loCatId="process" qsTypeId="urn:microsoft.com/office/officeart/2005/8/quickstyle/simple1" qsCatId="simple" csTypeId="urn:microsoft.com/office/officeart/2005/8/colors/accent1_2" csCatId="accent1" phldr="1"/>
      <dgm:spPr/>
    </dgm:pt>
    <dgm:pt modelId="{B46FB780-6CF3-4260-B3AE-21C84E8E7EFE}">
      <dgm:prSet phldrT="[文本]" custT="1"/>
      <dgm:spPr/>
      <dgm:t>
        <a:bodyPr/>
        <a:lstStyle/>
        <a:p>
          <a:r>
            <a:rPr lang="zh-CN" altLang="en-US" sz="1400"/>
            <a:t>数据读取</a:t>
          </a:r>
        </a:p>
      </dgm:t>
    </dgm:pt>
    <dgm:pt modelId="{07844C6D-864C-4609-B677-F850BF065706}" type="parTrans" cxnId="{9F678D97-F810-431C-8FCB-7E848FB03C41}">
      <dgm:prSet/>
      <dgm:spPr/>
      <dgm:t>
        <a:bodyPr/>
        <a:lstStyle/>
        <a:p>
          <a:endParaRPr lang="zh-CN" altLang="en-US" sz="1400"/>
        </a:p>
      </dgm:t>
    </dgm:pt>
    <dgm:pt modelId="{9D276C03-D1EC-4A1F-BD76-C6BDFE542C7E}" type="sibTrans" cxnId="{9F678D97-F810-431C-8FCB-7E848FB03C41}">
      <dgm:prSet custT="1"/>
      <dgm:spPr/>
      <dgm:t>
        <a:bodyPr/>
        <a:lstStyle/>
        <a:p>
          <a:endParaRPr lang="zh-CN" altLang="en-US" sz="1000"/>
        </a:p>
      </dgm:t>
    </dgm:pt>
    <dgm:pt modelId="{D3C3493D-F291-4AA1-9C02-A40D44728C6A}">
      <dgm:prSet phldrT="[文本]" custT="1"/>
      <dgm:spPr/>
      <dgm:t>
        <a:bodyPr/>
        <a:lstStyle/>
        <a:p>
          <a:r>
            <a:rPr lang="zh-CN" altLang="en-US" sz="1400"/>
            <a:t>线性回归</a:t>
          </a:r>
          <a:endParaRPr lang="en-US" altLang="zh-CN" sz="1400"/>
        </a:p>
        <a:p>
          <a:r>
            <a:rPr lang="en-US" altLang="zh-CN" sz="1400"/>
            <a:t>SVM</a:t>
          </a:r>
          <a:r>
            <a:rPr lang="zh-CN" altLang="en-US" sz="1400"/>
            <a:t>回归</a:t>
          </a:r>
          <a:endParaRPr lang="en-US" altLang="zh-CN" sz="1400"/>
        </a:p>
        <a:p>
          <a:r>
            <a:rPr lang="en-US" altLang="zh-CN" sz="1400"/>
            <a:t>KNN</a:t>
          </a:r>
          <a:r>
            <a:rPr lang="zh-CN" altLang="en-US" sz="1400"/>
            <a:t>回归</a:t>
          </a:r>
          <a:endParaRPr lang="en-US" altLang="zh-CN" sz="1400"/>
        </a:p>
      </dgm:t>
    </dgm:pt>
    <dgm:pt modelId="{F5A4C27F-393B-4FC4-86E4-BE556DD831E7}" type="parTrans" cxnId="{6F0A7000-4290-4984-ADCD-61FB986B16E9}">
      <dgm:prSet/>
      <dgm:spPr/>
      <dgm:t>
        <a:bodyPr/>
        <a:lstStyle/>
        <a:p>
          <a:endParaRPr lang="zh-CN" altLang="en-US" sz="1400"/>
        </a:p>
      </dgm:t>
    </dgm:pt>
    <dgm:pt modelId="{1002DE97-D483-4421-A595-F426FCE5832C}" type="sibTrans" cxnId="{6F0A7000-4290-4984-ADCD-61FB986B16E9}">
      <dgm:prSet custT="1"/>
      <dgm:spPr/>
      <dgm:t>
        <a:bodyPr/>
        <a:lstStyle/>
        <a:p>
          <a:endParaRPr lang="zh-CN" altLang="en-US" sz="1000"/>
        </a:p>
      </dgm:t>
    </dgm:pt>
    <dgm:pt modelId="{5259B2F4-B8C2-4CDB-84E2-AFD7C46B5F29}">
      <dgm:prSet phldrT="[文本]" custT="1"/>
      <dgm:spPr/>
      <dgm:t>
        <a:bodyPr/>
        <a:lstStyle/>
        <a:p>
          <a:r>
            <a:rPr lang="zh-CN" altLang="en-US" sz="1400"/>
            <a:t>决策树分类</a:t>
          </a:r>
          <a:endParaRPr lang="en-US" altLang="zh-CN" sz="1400"/>
        </a:p>
        <a:p>
          <a:r>
            <a:rPr lang="zh-CN" altLang="en-US" sz="1400"/>
            <a:t>（离散化）</a:t>
          </a:r>
        </a:p>
      </dgm:t>
    </dgm:pt>
    <dgm:pt modelId="{868F34D2-E2E6-49EF-B09D-5EF6E0535A8A}" type="parTrans" cxnId="{49E9C72E-E37B-4F04-84BC-90D5CC0A852A}">
      <dgm:prSet/>
      <dgm:spPr/>
      <dgm:t>
        <a:bodyPr/>
        <a:lstStyle/>
        <a:p>
          <a:endParaRPr lang="zh-CN" altLang="en-US" sz="1400"/>
        </a:p>
      </dgm:t>
    </dgm:pt>
    <dgm:pt modelId="{7613CEEC-B236-4B3A-8258-3D891E883122}" type="sibTrans" cxnId="{49E9C72E-E37B-4F04-84BC-90D5CC0A852A}">
      <dgm:prSet custT="1"/>
      <dgm:spPr/>
      <dgm:t>
        <a:bodyPr/>
        <a:lstStyle/>
        <a:p>
          <a:endParaRPr lang="zh-CN" altLang="en-US" sz="1000"/>
        </a:p>
      </dgm:t>
    </dgm:pt>
    <dgm:pt modelId="{39105E89-AEF7-4999-A639-12E0767A4E84}">
      <dgm:prSet phldrT="[文本]" custT="1"/>
      <dgm:spPr/>
      <dgm:t>
        <a:bodyPr/>
        <a:lstStyle/>
        <a:p>
          <a:r>
            <a:rPr lang="zh-CN" altLang="en-US" sz="1400"/>
            <a:t>模型评估</a:t>
          </a:r>
        </a:p>
      </dgm:t>
    </dgm:pt>
    <dgm:pt modelId="{4F75DF85-9868-45FD-BCF3-F427086F6F5C}" type="parTrans" cxnId="{025606AB-B86C-47D2-B30B-EB6EC9C00F33}">
      <dgm:prSet/>
      <dgm:spPr/>
      <dgm:t>
        <a:bodyPr/>
        <a:lstStyle/>
        <a:p>
          <a:endParaRPr lang="zh-CN" altLang="en-US" sz="1400"/>
        </a:p>
      </dgm:t>
    </dgm:pt>
    <dgm:pt modelId="{043676B1-6753-4809-826A-22779036A158}" type="sibTrans" cxnId="{025606AB-B86C-47D2-B30B-EB6EC9C00F33}">
      <dgm:prSet/>
      <dgm:spPr/>
      <dgm:t>
        <a:bodyPr/>
        <a:lstStyle/>
        <a:p>
          <a:endParaRPr lang="zh-CN" altLang="en-US" sz="1400"/>
        </a:p>
      </dgm:t>
    </dgm:pt>
    <dgm:pt modelId="{81FB486B-9047-4A10-9F4A-B97D4AD6F01C}" type="pres">
      <dgm:prSet presAssocID="{BC832F59-92B8-4CE7-8706-92265DE9D804}" presName="Name0" presStyleCnt="0">
        <dgm:presLayoutVars>
          <dgm:dir/>
          <dgm:resizeHandles val="exact"/>
        </dgm:presLayoutVars>
      </dgm:prSet>
      <dgm:spPr/>
    </dgm:pt>
    <dgm:pt modelId="{4B2B2FED-3092-4E4A-9BF6-B3C02AB4B670}" type="pres">
      <dgm:prSet presAssocID="{B46FB780-6CF3-4260-B3AE-21C84E8E7EFE}" presName="node" presStyleLbl="node1" presStyleIdx="0" presStyleCnt="4">
        <dgm:presLayoutVars>
          <dgm:bulletEnabled val="1"/>
        </dgm:presLayoutVars>
      </dgm:prSet>
      <dgm:spPr/>
      <dgm:t>
        <a:bodyPr/>
        <a:lstStyle/>
        <a:p>
          <a:endParaRPr lang="zh-CN" altLang="en-US"/>
        </a:p>
      </dgm:t>
    </dgm:pt>
    <dgm:pt modelId="{A6B6F835-5591-449E-AAF7-8677C102DCD9}" type="pres">
      <dgm:prSet presAssocID="{9D276C03-D1EC-4A1F-BD76-C6BDFE542C7E}" presName="sibTrans" presStyleLbl="sibTrans2D1" presStyleIdx="0" presStyleCnt="3" custScaleX="143248" custScaleY="104076"/>
      <dgm:spPr/>
      <dgm:t>
        <a:bodyPr/>
        <a:lstStyle/>
        <a:p>
          <a:endParaRPr lang="zh-CN" altLang="en-US"/>
        </a:p>
      </dgm:t>
    </dgm:pt>
    <dgm:pt modelId="{2A2945C7-D393-4377-B6D2-0F7D17C2A9B3}" type="pres">
      <dgm:prSet presAssocID="{9D276C03-D1EC-4A1F-BD76-C6BDFE542C7E}" presName="connectorText" presStyleLbl="sibTrans2D1" presStyleIdx="0" presStyleCnt="3"/>
      <dgm:spPr/>
      <dgm:t>
        <a:bodyPr/>
        <a:lstStyle/>
        <a:p>
          <a:endParaRPr lang="zh-CN" altLang="en-US"/>
        </a:p>
      </dgm:t>
    </dgm:pt>
    <dgm:pt modelId="{2D4E840D-160A-4A0C-AAD1-3BD2C218A2DD}" type="pres">
      <dgm:prSet presAssocID="{D3C3493D-F291-4AA1-9C02-A40D44728C6A}" presName="node" presStyleLbl="node1" presStyleIdx="1" presStyleCnt="4">
        <dgm:presLayoutVars>
          <dgm:bulletEnabled val="1"/>
        </dgm:presLayoutVars>
      </dgm:prSet>
      <dgm:spPr/>
      <dgm:t>
        <a:bodyPr/>
        <a:lstStyle/>
        <a:p>
          <a:endParaRPr lang="zh-CN" altLang="en-US"/>
        </a:p>
      </dgm:t>
    </dgm:pt>
    <dgm:pt modelId="{2CC00A7C-5A38-40C2-91D9-542372254C28}" type="pres">
      <dgm:prSet presAssocID="{1002DE97-D483-4421-A595-F426FCE5832C}" presName="sibTrans" presStyleLbl="sibTrans2D1" presStyleIdx="1" presStyleCnt="3"/>
      <dgm:spPr/>
      <dgm:t>
        <a:bodyPr/>
        <a:lstStyle/>
        <a:p>
          <a:endParaRPr lang="zh-CN" altLang="en-US"/>
        </a:p>
      </dgm:t>
    </dgm:pt>
    <dgm:pt modelId="{545B3DF6-4D5F-47C8-B4E4-1B36B97B6D40}" type="pres">
      <dgm:prSet presAssocID="{1002DE97-D483-4421-A595-F426FCE5832C}" presName="connectorText" presStyleLbl="sibTrans2D1" presStyleIdx="1" presStyleCnt="3"/>
      <dgm:spPr/>
      <dgm:t>
        <a:bodyPr/>
        <a:lstStyle/>
        <a:p>
          <a:endParaRPr lang="zh-CN" altLang="en-US"/>
        </a:p>
      </dgm:t>
    </dgm:pt>
    <dgm:pt modelId="{4010FB26-167E-4B71-8F14-4F537F7D682C}" type="pres">
      <dgm:prSet presAssocID="{5259B2F4-B8C2-4CDB-84E2-AFD7C46B5F29}" presName="node" presStyleLbl="node1" presStyleIdx="2" presStyleCnt="4">
        <dgm:presLayoutVars>
          <dgm:bulletEnabled val="1"/>
        </dgm:presLayoutVars>
      </dgm:prSet>
      <dgm:spPr/>
      <dgm:t>
        <a:bodyPr/>
        <a:lstStyle/>
        <a:p>
          <a:endParaRPr lang="zh-CN" altLang="en-US"/>
        </a:p>
      </dgm:t>
    </dgm:pt>
    <dgm:pt modelId="{51DEEABB-23D1-408F-A173-0B9A5C0C5B02}" type="pres">
      <dgm:prSet presAssocID="{7613CEEC-B236-4B3A-8258-3D891E883122}" presName="sibTrans" presStyleLbl="sibTrans2D1" presStyleIdx="2" presStyleCnt="3"/>
      <dgm:spPr/>
      <dgm:t>
        <a:bodyPr/>
        <a:lstStyle/>
        <a:p>
          <a:endParaRPr lang="zh-CN" altLang="en-US"/>
        </a:p>
      </dgm:t>
    </dgm:pt>
    <dgm:pt modelId="{4E16BFA2-8F45-47D3-89DF-EE8437C58C26}" type="pres">
      <dgm:prSet presAssocID="{7613CEEC-B236-4B3A-8258-3D891E883122}" presName="connectorText" presStyleLbl="sibTrans2D1" presStyleIdx="2" presStyleCnt="3"/>
      <dgm:spPr/>
      <dgm:t>
        <a:bodyPr/>
        <a:lstStyle/>
        <a:p>
          <a:endParaRPr lang="zh-CN" altLang="en-US"/>
        </a:p>
      </dgm:t>
    </dgm:pt>
    <dgm:pt modelId="{C60CF6B0-54E4-407E-A947-A56D397720E4}" type="pres">
      <dgm:prSet presAssocID="{39105E89-AEF7-4999-A639-12E0767A4E84}" presName="node" presStyleLbl="node1" presStyleIdx="3" presStyleCnt="4">
        <dgm:presLayoutVars>
          <dgm:bulletEnabled val="1"/>
        </dgm:presLayoutVars>
      </dgm:prSet>
      <dgm:spPr/>
      <dgm:t>
        <a:bodyPr/>
        <a:lstStyle/>
        <a:p>
          <a:endParaRPr lang="zh-CN" altLang="en-US"/>
        </a:p>
      </dgm:t>
    </dgm:pt>
  </dgm:ptLst>
  <dgm:cxnLst>
    <dgm:cxn modelId="{6F0A7000-4290-4984-ADCD-61FB986B16E9}" srcId="{BC832F59-92B8-4CE7-8706-92265DE9D804}" destId="{D3C3493D-F291-4AA1-9C02-A40D44728C6A}" srcOrd="1" destOrd="0" parTransId="{F5A4C27F-393B-4FC4-86E4-BE556DD831E7}" sibTransId="{1002DE97-D483-4421-A595-F426FCE5832C}"/>
    <dgm:cxn modelId="{2EAEE07D-6590-4F43-99BA-72CBB34004A7}" type="presOf" srcId="{7613CEEC-B236-4B3A-8258-3D891E883122}" destId="{4E16BFA2-8F45-47D3-89DF-EE8437C58C26}" srcOrd="1" destOrd="0" presId="urn:microsoft.com/office/officeart/2005/8/layout/process1"/>
    <dgm:cxn modelId="{AC47D20F-5F0E-4D0D-8899-AF9E32C66B16}" type="presOf" srcId="{9D276C03-D1EC-4A1F-BD76-C6BDFE542C7E}" destId="{2A2945C7-D393-4377-B6D2-0F7D17C2A9B3}" srcOrd="1" destOrd="0" presId="urn:microsoft.com/office/officeart/2005/8/layout/process1"/>
    <dgm:cxn modelId="{04301F29-8956-43AF-A248-70D69842B84D}" type="presOf" srcId="{B46FB780-6CF3-4260-B3AE-21C84E8E7EFE}" destId="{4B2B2FED-3092-4E4A-9BF6-B3C02AB4B670}" srcOrd="0" destOrd="0" presId="urn:microsoft.com/office/officeart/2005/8/layout/process1"/>
    <dgm:cxn modelId="{025606AB-B86C-47D2-B30B-EB6EC9C00F33}" srcId="{BC832F59-92B8-4CE7-8706-92265DE9D804}" destId="{39105E89-AEF7-4999-A639-12E0767A4E84}" srcOrd="3" destOrd="0" parTransId="{4F75DF85-9868-45FD-BCF3-F427086F6F5C}" sibTransId="{043676B1-6753-4809-826A-22779036A158}"/>
    <dgm:cxn modelId="{9B043084-E030-4225-8FEC-455CB1F5448B}" type="presOf" srcId="{1002DE97-D483-4421-A595-F426FCE5832C}" destId="{2CC00A7C-5A38-40C2-91D9-542372254C28}" srcOrd="0" destOrd="0" presId="urn:microsoft.com/office/officeart/2005/8/layout/process1"/>
    <dgm:cxn modelId="{5FA0BBA7-4CB4-40A8-A7DD-82E893C827A1}" type="presOf" srcId="{39105E89-AEF7-4999-A639-12E0767A4E84}" destId="{C60CF6B0-54E4-407E-A947-A56D397720E4}" srcOrd="0" destOrd="0" presId="urn:microsoft.com/office/officeart/2005/8/layout/process1"/>
    <dgm:cxn modelId="{876DD740-F5DA-4A48-A6F8-F15194B5EF57}" type="presOf" srcId="{1002DE97-D483-4421-A595-F426FCE5832C}" destId="{545B3DF6-4D5F-47C8-B4E4-1B36B97B6D40}" srcOrd="1" destOrd="0" presId="urn:microsoft.com/office/officeart/2005/8/layout/process1"/>
    <dgm:cxn modelId="{D5C8C070-C588-49BA-AD34-0B06CDC07199}" type="presOf" srcId="{9D276C03-D1EC-4A1F-BD76-C6BDFE542C7E}" destId="{A6B6F835-5591-449E-AAF7-8677C102DCD9}" srcOrd="0" destOrd="0" presId="urn:microsoft.com/office/officeart/2005/8/layout/process1"/>
    <dgm:cxn modelId="{64DAE243-7D3A-4AF1-AA76-572338D48D8C}" type="presOf" srcId="{BC832F59-92B8-4CE7-8706-92265DE9D804}" destId="{81FB486B-9047-4A10-9F4A-B97D4AD6F01C}" srcOrd="0" destOrd="0" presId="urn:microsoft.com/office/officeart/2005/8/layout/process1"/>
    <dgm:cxn modelId="{B59D1A2C-10FE-477A-BD17-68523FC3359C}" type="presOf" srcId="{7613CEEC-B236-4B3A-8258-3D891E883122}" destId="{51DEEABB-23D1-408F-A173-0B9A5C0C5B02}" srcOrd="0" destOrd="0" presId="urn:microsoft.com/office/officeart/2005/8/layout/process1"/>
    <dgm:cxn modelId="{B2C11149-2C35-45D2-899D-9419805188AC}" type="presOf" srcId="{5259B2F4-B8C2-4CDB-84E2-AFD7C46B5F29}" destId="{4010FB26-167E-4B71-8F14-4F537F7D682C}" srcOrd="0" destOrd="0" presId="urn:microsoft.com/office/officeart/2005/8/layout/process1"/>
    <dgm:cxn modelId="{3921DB46-5A80-4E3B-8274-6071DC042004}" type="presOf" srcId="{D3C3493D-F291-4AA1-9C02-A40D44728C6A}" destId="{2D4E840D-160A-4A0C-AAD1-3BD2C218A2DD}" srcOrd="0" destOrd="0" presId="urn:microsoft.com/office/officeart/2005/8/layout/process1"/>
    <dgm:cxn modelId="{49E9C72E-E37B-4F04-84BC-90D5CC0A852A}" srcId="{BC832F59-92B8-4CE7-8706-92265DE9D804}" destId="{5259B2F4-B8C2-4CDB-84E2-AFD7C46B5F29}" srcOrd="2" destOrd="0" parTransId="{868F34D2-E2E6-49EF-B09D-5EF6E0535A8A}" sibTransId="{7613CEEC-B236-4B3A-8258-3D891E883122}"/>
    <dgm:cxn modelId="{9F678D97-F810-431C-8FCB-7E848FB03C41}" srcId="{BC832F59-92B8-4CE7-8706-92265DE9D804}" destId="{B46FB780-6CF3-4260-B3AE-21C84E8E7EFE}" srcOrd="0" destOrd="0" parTransId="{07844C6D-864C-4609-B677-F850BF065706}" sibTransId="{9D276C03-D1EC-4A1F-BD76-C6BDFE542C7E}"/>
    <dgm:cxn modelId="{1BB37DDA-7F85-426C-A2C4-9D375F1D3C10}" type="presParOf" srcId="{81FB486B-9047-4A10-9F4A-B97D4AD6F01C}" destId="{4B2B2FED-3092-4E4A-9BF6-B3C02AB4B670}" srcOrd="0" destOrd="0" presId="urn:microsoft.com/office/officeart/2005/8/layout/process1"/>
    <dgm:cxn modelId="{0095C22B-8FC1-4F31-A022-16FB4D84ABCE}" type="presParOf" srcId="{81FB486B-9047-4A10-9F4A-B97D4AD6F01C}" destId="{A6B6F835-5591-449E-AAF7-8677C102DCD9}" srcOrd="1" destOrd="0" presId="urn:microsoft.com/office/officeart/2005/8/layout/process1"/>
    <dgm:cxn modelId="{162F7A79-A8CB-49FB-919C-7D6A62FF6613}" type="presParOf" srcId="{A6B6F835-5591-449E-AAF7-8677C102DCD9}" destId="{2A2945C7-D393-4377-B6D2-0F7D17C2A9B3}" srcOrd="0" destOrd="0" presId="urn:microsoft.com/office/officeart/2005/8/layout/process1"/>
    <dgm:cxn modelId="{3BB24EF2-BCA7-4AC9-8C0B-25C97F5BB685}" type="presParOf" srcId="{81FB486B-9047-4A10-9F4A-B97D4AD6F01C}" destId="{2D4E840D-160A-4A0C-AAD1-3BD2C218A2DD}" srcOrd="2" destOrd="0" presId="urn:microsoft.com/office/officeart/2005/8/layout/process1"/>
    <dgm:cxn modelId="{0510EE69-D636-4A1F-BD4F-E0C97EC72C06}" type="presParOf" srcId="{81FB486B-9047-4A10-9F4A-B97D4AD6F01C}" destId="{2CC00A7C-5A38-40C2-91D9-542372254C28}" srcOrd="3" destOrd="0" presId="urn:microsoft.com/office/officeart/2005/8/layout/process1"/>
    <dgm:cxn modelId="{54C1298F-9009-4233-9AAA-EACA9C0FE15D}" type="presParOf" srcId="{2CC00A7C-5A38-40C2-91D9-542372254C28}" destId="{545B3DF6-4D5F-47C8-B4E4-1B36B97B6D40}" srcOrd="0" destOrd="0" presId="urn:microsoft.com/office/officeart/2005/8/layout/process1"/>
    <dgm:cxn modelId="{F5023CF2-C760-445F-8F53-4EA665B63010}" type="presParOf" srcId="{81FB486B-9047-4A10-9F4A-B97D4AD6F01C}" destId="{4010FB26-167E-4B71-8F14-4F537F7D682C}" srcOrd="4" destOrd="0" presId="urn:microsoft.com/office/officeart/2005/8/layout/process1"/>
    <dgm:cxn modelId="{3FF8A540-562C-4C84-8745-6A7FD4DF4C7F}" type="presParOf" srcId="{81FB486B-9047-4A10-9F4A-B97D4AD6F01C}" destId="{51DEEABB-23D1-408F-A173-0B9A5C0C5B02}" srcOrd="5" destOrd="0" presId="urn:microsoft.com/office/officeart/2005/8/layout/process1"/>
    <dgm:cxn modelId="{FFD2EDA7-C296-46F6-80A0-6C2A1DACC943}" type="presParOf" srcId="{51DEEABB-23D1-408F-A173-0B9A5C0C5B02}" destId="{4E16BFA2-8F45-47D3-89DF-EE8437C58C26}" srcOrd="0" destOrd="0" presId="urn:microsoft.com/office/officeart/2005/8/layout/process1"/>
    <dgm:cxn modelId="{5F77E6BD-3275-451C-831C-6E6293791483}" type="presParOf" srcId="{81FB486B-9047-4A10-9F4A-B97D4AD6F01C}" destId="{C60CF6B0-54E4-407E-A947-A56D397720E4}" srcOrd="6"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C832F59-92B8-4CE7-8706-92265DE9D804}" type="doc">
      <dgm:prSet loTypeId="urn:microsoft.com/office/officeart/2005/8/layout/process1" loCatId="process" qsTypeId="urn:microsoft.com/office/officeart/2005/8/quickstyle/simple1" qsCatId="simple" csTypeId="urn:microsoft.com/office/officeart/2005/8/colors/accent1_2" csCatId="accent1" phldr="1"/>
      <dgm:spPr/>
    </dgm:pt>
    <dgm:pt modelId="{B46FB780-6CF3-4260-B3AE-21C84E8E7EFE}">
      <dgm:prSet phldrT="[文本]" custT="1"/>
      <dgm:spPr/>
      <dgm:t>
        <a:bodyPr/>
        <a:lstStyle/>
        <a:p>
          <a:r>
            <a:rPr lang="zh-CN" altLang="en-US" sz="1400"/>
            <a:t>数据读取与处理</a:t>
          </a:r>
        </a:p>
      </dgm:t>
    </dgm:pt>
    <dgm:pt modelId="{07844C6D-864C-4609-B677-F850BF065706}" type="parTrans" cxnId="{9F678D97-F810-431C-8FCB-7E848FB03C41}">
      <dgm:prSet/>
      <dgm:spPr/>
      <dgm:t>
        <a:bodyPr/>
        <a:lstStyle/>
        <a:p>
          <a:endParaRPr lang="zh-CN" altLang="en-US" sz="1400"/>
        </a:p>
      </dgm:t>
    </dgm:pt>
    <dgm:pt modelId="{9D276C03-D1EC-4A1F-BD76-C6BDFE542C7E}" type="sibTrans" cxnId="{9F678D97-F810-431C-8FCB-7E848FB03C41}">
      <dgm:prSet custT="1"/>
      <dgm:spPr/>
      <dgm:t>
        <a:bodyPr/>
        <a:lstStyle/>
        <a:p>
          <a:endParaRPr lang="zh-CN" altLang="en-US" sz="1000"/>
        </a:p>
      </dgm:t>
    </dgm:pt>
    <dgm:pt modelId="{D3C3493D-F291-4AA1-9C02-A40D44728C6A}">
      <dgm:prSet phldrT="[文本]" custT="1"/>
      <dgm:spPr/>
      <dgm:t>
        <a:bodyPr/>
        <a:lstStyle/>
        <a:p>
          <a:r>
            <a:rPr lang="zh-CN" altLang="en-US" sz="1400"/>
            <a:t>模型建立与训练</a:t>
          </a:r>
          <a:endParaRPr lang="en-US" altLang="zh-CN" sz="1400"/>
        </a:p>
      </dgm:t>
    </dgm:pt>
    <dgm:pt modelId="{F5A4C27F-393B-4FC4-86E4-BE556DD831E7}" type="parTrans" cxnId="{6F0A7000-4290-4984-ADCD-61FB986B16E9}">
      <dgm:prSet/>
      <dgm:spPr/>
      <dgm:t>
        <a:bodyPr/>
        <a:lstStyle/>
        <a:p>
          <a:endParaRPr lang="zh-CN" altLang="en-US" sz="1400"/>
        </a:p>
      </dgm:t>
    </dgm:pt>
    <dgm:pt modelId="{1002DE97-D483-4421-A595-F426FCE5832C}" type="sibTrans" cxnId="{6F0A7000-4290-4984-ADCD-61FB986B16E9}">
      <dgm:prSet custT="1"/>
      <dgm:spPr/>
      <dgm:t>
        <a:bodyPr/>
        <a:lstStyle/>
        <a:p>
          <a:endParaRPr lang="zh-CN" altLang="en-US" sz="1000"/>
        </a:p>
      </dgm:t>
    </dgm:pt>
    <dgm:pt modelId="{39105E89-AEF7-4999-A639-12E0767A4E84}">
      <dgm:prSet phldrT="[文本]" custT="1"/>
      <dgm:spPr/>
      <dgm:t>
        <a:bodyPr/>
        <a:lstStyle/>
        <a:p>
          <a:r>
            <a:rPr lang="zh-CN" altLang="en-US" sz="1400"/>
            <a:t>模型评估</a:t>
          </a:r>
        </a:p>
      </dgm:t>
    </dgm:pt>
    <dgm:pt modelId="{4F75DF85-9868-45FD-BCF3-F427086F6F5C}" type="parTrans" cxnId="{025606AB-B86C-47D2-B30B-EB6EC9C00F33}">
      <dgm:prSet/>
      <dgm:spPr/>
      <dgm:t>
        <a:bodyPr/>
        <a:lstStyle/>
        <a:p>
          <a:endParaRPr lang="zh-CN" altLang="en-US" sz="1400"/>
        </a:p>
      </dgm:t>
    </dgm:pt>
    <dgm:pt modelId="{043676B1-6753-4809-826A-22779036A158}" type="sibTrans" cxnId="{025606AB-B86C-47D2-B30B-EB6EC9C00F33}">
      <dgm:prSet/>
      <dgm:spPr/>
      <dgm:t>
        <a:bodyPr/>
        <a:lstStyle/>
        <a:p>
          <a:endParaRPr lang="zh-CN" altLang="en-US" sz="1400"/>
        </a:p>
      </dgm:t>
    </dgm:pt>
    <dgm:pt modelId="{30C52A82-F2FF-4E4C-9AA5-0ACF08138143}">
      <dgm:prSet phldrT="[文本]" custT="1"/>
      <dgm:spPr/>
      <dgm:t>
        <a:bodyPr/>
        <a:lstStyle/>
        <a:p>
          <a:r>
            <a:rPr lang="zh-CN" altLang="en-US" sz="1400"/>
            <a:t>数据准备</a:t>
          </a:r>
        </a:p>
      </dgm:t>
    </dgm:pt>
    <dgm:pt modelId="{8301835B-12EB-4D2E-8E2F-0C62D657310C}" type="parTrans" cxnId="{B0CA3C21-0B94-48F5-B436-267729B24229}">
      <dgm:prSet/>
      <dgm:spPr/>
    </dgm:pt>
    <dgm:pt modelId="{D60F4260-CBF8-4CCE-8823-B4F959A7765E}" type="sibTrans" cxnId="{B0CA3C21-0B94-48F5-B436-267729B24229}">
      <dgm:prSet/>
      <dgm:spPr/>
      <dgm:t>
        <a:bodyPr/>
        <a:lstStyle/>
        <a:p>
          <a:endParaRPr lang="zh-CN" altLang="en-US"/>
        </a:p>
      </dgm:t>
    </dgm:pt>
    <dgm:pt modelId="{81FB486B-9047-4A10-9F4A-B97D4AD6F01C}" type="pres">
      <dgm:prSet presAssocID="{BC832F59-92B8-4CE7-8706-92265DE9D804}" presName="Name0" presStyleCnt="0">
        <dgm:presLayoutVars>
          <dgm:dir/>
          <dgm:resizeHandles val="exact"/>
        </dgm:presLayoutVars>
      </dgm:prSet>
      <dgm:spPr/>
    </dgm:pt>
    <dgm:pt modelId="{7F2F1F02-5764-482C-8B1D-EEF49993551A}" type="pres">
      <dgm:prSet presAssocID="{30C52A82-F2FF-4E4C-9AA5-0ACF08138143}" presName="node" presStyleLbl="node1" presStyleIdx="0" presStyleCnt="4">
        <dgm:presLayoutVars>
          <dgm:bulletEnabled val="1"/>
        </dgm:presLayoutVars>
      </dgm:prSet>
      <dgm:spPr/>
      <dgm:t>
        <a:bodyPr/>
        <a:lstStyle/>
        <a:p>
          <a:endParaRPr lang="zh-CN" altLang="en-US"/>
        </a:p>
      </dgm:t>
    </dgm:pt>
    <dgm:pt modelId="{CEADF9B6-D96B-44F6-956D-855033DF0597}" type="pres">
      <dgm:prSet presAssocID="{D60F4260-CBF8-4CCE-8823-B4F959A7765E}" presName="sibTrans" presStyleLbl="sibTrans2D1" presStyleIdx="0" presStyleCnt="3"/>
      <dgm:spPr/>
    </dgm:pt>
    <dgm:pt modelId="{A25B5B3E-B20C-4A95-B6B7-CB8474E6106B}" type="pres">
      <dgm:prSet presAssocID="{D60F4260-CBF8-4CCE-8823-B4F959A7765E}" presName="connectorText" presStyleLbl="sibTrans2D1" presStyleIdx="0" presStyleCnt="3"/>
      <dgm:spPr/>
    </dgm:pt>
    <dgm:pt modelId="{4B2B2FED-3092-4E4A-9BF6-B3C02AB4B670}" type="pres">
      <dgm:prSet presAssocID="{B46FB780-6CF3-4260-B3AE-21C84E8E7EFE}" presName="node" presStyleLbl="node1" presStyleIdx="1" presStyleCnt="4">
        <dgm:presLayoutVars>
          <dgm:bulletEnabled val="1"/>
        </dgm:presLayoutVars>
      </dgm:prSet>
      <dgm:spPr/>
      <dgm:t>
        <a:bodyPr/>
        <a:lstStyle/>
        <a:p>
          <a:endParaRPr lang="zh-CN" altLang="en-US"/>
        </a:p>
      </dgm:t>
    </dgm:pt>
    <dgm:pt modelId="{A6B6F835-5591-449E-AAF7-8677C102DCD9}" type="pres">
      <dgm:prSet presAssocID="{9D276C03-D1EC-4A1F-BD76-C6BDFE542C7E}" presName="sibTrans" presStyleLbl="sibTrans2D1" presStyleIdx="1" presStyleCnt="3" custScaleX="143248" custScaleY="104076"/>
      <dgm:spPr/>
      <dgm:t>
        <a:bodyPr/>
        <a:lstStyle/>
        <a:p>
          <a:endParaRPr lang="zh-CN" altLang="en-US"/>
        </a:p>
      </dgm:t>
    </dgm:pt>
    <dgm:pt modelId="{2A2945C7-D393-4377-B6D2-0F7D17C2A9B3}" type="pres">
      <dgm:prSet presAssocID="{9D276C03-D1EC-4A1F-BD76-C6BDFE542C7E}" presName="connectorText" presStyleLbl="sibTrans2D1" presStyleIdx="1" presStyleCnt="3"/>
      <dgm:spPr/>
      <dgm:t>
        <a:bodyPr/>
        <a:lstStyle/>
        <a:p>
          <a:endParaRPr lang="zh-CN" altLang="en-US"/>
        </a:p>
      </dgm:t>
    </dgm:pt>
    <dgm:pt modelId="{2D4E840D-160A-4A0C-AAD1-3BD2C218A2DD}" type="pres">
      <dgm:prSet presAssocID="{D3C3493D-F291-4AA1-9C02-A40D44728C6A}" presName="node" presStyleLbl="node1" presStyleIdx="2" presStyleCnt="4">
        <dgm:presLayoutVars>
          <dgm:bulletEnabled val="1"/>
        </dgm:presLayoutVars>
      </dgm:prSet>
      <dgm:spPr/>
      <dgm:t>
        <a:bodyPr/>
        <a:lstStyle/>
        <a:p>
          <a:endParaRPr lang="zh-CN" altLang="en-US"/>
        </a:p>
      </dgm:t>
    </dgm:pt>
    <dgm:pt modelId="{2CC00A7C-5A38-40C2-91D9-542372254C28}" type="pres">
      <dgm:prSet presAssocID="{1002DE97-D483-4421-A595-F426FCE5832C}" presName="sibTrans" presStyleLbl="sibTrans2D1" presStyleIdx="2" presStyleCnt="3"/>
      <dgm:spPr/>
      <dgm:t>
        <a:bodyPr/>
        <a:lstStyle/>
        <a:p>
          <a:endParaRPr lang="zh-CN" altLang="en-US"/>
        </a:p>
      </dgm:t>
    </dgm:pt>
    <dgm:pt modelId="{545B3DF6-4D5F-47C8-B4E4-1B36B97B6D40}" type="pres">
      <dgm:prSet presAssocID="{1002DE97-D483-4421-A595-F426FCE5832C}" presName="connectorText" presStyleLbl="sibTrans2D1" presStyleIdx="2" presStyleCnt="3"/>
      <dgm:spPr/>
      <dgm:t>
        <a:bodyPr/>
        <a:lstStyle/>
        <a:p>
          <a:endParaRPr lang="zh-CN" altLang="en-US"/>
        </a:p>
      </dgm:t>
    </dgm:pt>
    <dgm:pt modelId="{C60CF6B0-54E4-407E-A947-A56D397720E4}" type="pres">
      <dgm:prSet presAssocID="{39105E89-AEF7-4999-A639-12E0767A4E84}" presName="node" presStyleLbl="node1" presStyleIdx="3" presStyleCnt="4">
        <dgm:presLayoutVars>
          <dgm:bulletEnabled val="1"/>
        </dgm:presLayoutVars>
      </dgm:prSet>
      <dgm:spPr/>
      <dgm:t>
        <a:bodyPr/>
        <a:lstStyle/>
        <a:p>
          <a:endParaRPr lang="zh-CN" altLang="en-US"/>
        </a:p>
      </dgm:t>
    </dgm:pt>
  </dgm:ptLst>
  <dgm:cxnLst>
    <dgm:cxn modelId="{B0CA3C21-0B94-48F5-B436-267729B24229}" srcId="{BC832F59-92B8-4CE7-8706-92265DE9D804}" destId="{30C52A82-F2FF-4E4C-9AA5-0ACF08138143}" srcOrd="0" destOrd="0" parTransId="{8301835B-12EB-4D2E-8E2F-0C62D657310C}" sibTransId="{D60F4260-CBF8-4CCE-8823-B4F959A7765E}"/>
    <dgm:cxn modelId="{26E0DD43-C116-436C-AE36-E27C3B8D31EA}" type="presOf" srcId="{9D276C03-D1EC-4A1F-BD76-C6BDFE542C7E}" destId="{A6B6F835-5591-449E-AAF7-8677C102DCD9}" srcOrd="0" destOrd="0" presId="urn:microsoft.com/office/officeart/2005/8/layout/process1"/>
    <dgm:cxn modelId="{6F0A7000-4290-4984-ADCD-61FB986B16E9}" srcId="{BC832F59-92B8-4CE7-8706-92265DE9D804}" destId="{D3C3493D-F291-4AA1-9C02-A40D44728C6A}" srcOrd="2" destOrd="0" parTransId="{F5A4C27F-393B-4FC4-86E4-BE556DD831E7}" sibTransId="{1002DE97-D483-4421-A595-F426FCE5832C}"/>
    <dgm:cxn modelId="{F72EA81A-855A-45DC-94BE-34207B3FE05B}" type="presOf" srcId="{9D276C03-D1EC-4A1F-BD76-C6BDFE542C7E}" destId="{2A2945C7-D393-4377-B6D2-0F7D17C2A9B3}" srcOrd="1" destOrd="0" presId="urn:microsoft.com/office/officeart/2005/8/layout/process1"/>
    <dgm:cxn modelId="{0C3ABF7B-5023-4386-A99F-66080A78E4BD}" type="presOf" srcId="{D60F4260-CBF8-4CCE-8823-B4F959A7765E}" destId="{CEADF9B6-D96B-44F6-956D-855033DF0597}" srcOrd="0" destOrd="0" presId="urn:microsoft.com/office/officeart/2005/8/layout/process1"/>
    <dgm:cxn modelId="{4A4E7589-CAE5-4E1C-809E-BD26F62051A2}" type="presOf" srcId="{B46FB780-6CF3-4260-B3AE-21C84E8E7EFE}" destId="{4B2B2FED-3092-4E4A-9BF6-B3C02AB4B670}" srcOrd="0" destOrd="0" presId="urn:microsoft.com/office/officeart/2005/8/layout/process1"/>
    <dgm:cxn modelId="{7728F860-AEC5-46EB-9653-7B7F63B0B696}" type="presOf" srcId="{1002DE97-D483-4421-A595-F426FCE5832C}" destId="{545B3DF6-4D5F-47C8-B4E4-1B36B97B6D40}" srcOrd="1" destOrd="0" presId="urn:microsoft.com/office/officeart/2005/8/layout/process1"/>
    <dgm:cxn modelId="{675B636F-37DA-4873-98A1-CC360AF7D7BC}" type="presOf" srcId="{BC832F59-92B8-4CE7-8706-92265DE9D804}" destId="{81FB486B-9047-4A10-9F4A-B97D4AD6F01C}" srcOrd="0" destOrd="0" presId="urn:microsoft.com/office/officeart/2005/8/layout/process1"/>
    <dgm:cxn modelId="{025606AB-B86C-47D2-B30B-EB6EC9C00F33}" srcId="{BC832F59-92B8-4CE7-8706-92265DE9D804}" destId="{39105E89-AEF7-4999-A639-12E0767A4E84}" srcOrd="3" destOrd="0" parTransId="{4F75DF85-9868-45FD-BCF3-F427086F6F5C}" sibTransId="{043676B1-6753-4809-826A-22779036A158}"/>
    <dgm:cxn modelId="{26B8377B-E4F2-4790-90C8-482328470DEE}" type="presOf" srcId="{39105E89-AEF7-4999-A639-12E0767A4E84}" destId="{C60CF6B0-54E4-407E-A947-A56D397720E4}" srcOrd="0" destOrd="0" presId="urn:microsoft.com/office/officeart/2005/8/layout/process1"/>
    <dgm:cxn modelId="{F072EF71-C4AD-4269-AD84-719A92B7270D}" type="presOf" srcId="{30C52A82-F2FF-4E4C-9AA5-0ACF08138143}" destId="{7F2F1F02-5764-482C-8B1D-EEF49993551A}" srcOrd="0" destOrd="0" presId="urn:microsoft.com/office/officeart/2005/8/layout/process1"/>
    <dgm:cxn modelId="{EC7DDC2D-F928-4A44-9879-E07E27CE3954}" type="presOf" srcId="{D3C3493D-F291-4AA1-9C02-A40D44728C6A}" destId="{2D4E840D-160A-4A0C-AAD1-3BD2C218A2DD}" srcOrd="0" destOrd="0" presId="urn:microsoft.com/office/officeart/2005/8/layout/process1"/>
    <dgm:cxn modelId="{A3A92C8E-C396-4677-84E3-39A14E4AC604}" type="presOf" srcId="{1002DE97-D483-4421-A595-F426FCE5832C}" destId="{2CC00A7C-5A38-40C2-91D9-542372254C28}" srcOrd="0" destOrd="0" presId="urn:microsoft.com/office/officeart/2005/8/layout/process1"/>
    <dgm:cxn modelId="{C4444EF2-0324-445B-B7B7-CD3E5325E86D}" type="presOf" srcId="{D60F4260-CBF8-4CCE-8823-B4F959A7765E}" destId="{A25B5B3E-B20C-4A95-B6B7-CB8474E6106B}" srcOrd="1" destOrd="0" presId="urn:microsoft.com/office/officeart/2005/8/layout/process1"/>
    <dgm:cxn modelId="{9F678D97-F810-431C-8FCB-7E848FB03C41}" srcId="{BC832F59-92B8-4CE7-8706-92265DE9D804}" destId="{B46FB780-6CF3-4260-B3AE-21C84E8E7EFE}" srcOrd="1" destOrd="0" parTransId="{07844C6D-864C-4609-B677-F850BF065706}" sibTransId="{9D276C03-D1EC-4A1F-BD76-C6BDFE542C7E}"/>
    <dgm:cxn modelId="{F85F4AD3-1492-4A07-AB20-B294B5F55475}" type="presParOf" srcId="{81FB486B-9047-4A10-9F4A-B97D4AD6F01C}" destId="{7F2F1F02-5764-482C-8B1D-EEF49993551A}" srcOrd="0" destOrd="0" presId="urn:microsoft.com/office/officeart/2005/8/layout/process1"/>
    <dgm:cxn modelId="{453A82A1-75B9-4E68-A548-F49C2AD15E27}" type="presParOf" srcId="{81FB486B-9047-4A10-9F4A-B97D4AD6F01C}" destId="{CEADF9B6-D96B-44F6-956D-855033DF0597}" srcOrd="1" destOrd="0" presId="urn:microsoft.com/office/officeart/2005/8/layout/process1"/>
    <dgm:cxn modelId="{2B46970D-A1FE-4193-8FA7-3FAB2156BA48}" type="presParOf" srcId="{CEADF9B6-D96B-44F6-956D-855033DF0597}" destId="{A25B5B3E-B20C-4A95-B6B7-CB8474E6106B}" srcOrd="0" destOrd="0" presId="urn:microsoft.com/office/officeart/2005/8/layout/process1"/>
    <dgm:cxn modelId="{B34476C5-B6A0-45EC-AC29-14A70AACA297}" type="presParOf" srcId="{81FB486B-9047-4A10-9F4A-B97D4AD6F01C}" destId="{4B2B2FED-3092-4E4A-9BF6-B3C02AB4B670}" srcOrd="2" destOrd="0" presId="urn:microsoft.com/office/officeart/2005/8/layout/process1"/>
    <dgm:cxn modelId="{372FD3E7-3086-4CDB-9888-8DFAA4950898}" type="presParOf" srcId="{81FB486B-9047-4A10-9F4A-B97D4AD6F01C}" destId="{A6B6F835-5591-449E-AAF7-8677C102DCD9}" srcOrd="3" destOrd="0" presId="urn:microsoft.com/office/officeart/2005/8/layout/process1"/>
    <dgm:cxn modelId="{5F270D0D-1BC0-4D8C-9CB9-A10A019B05A8}" type="presParOf" srcId="{A6B6F835-5591-449E-AAF7-8677C102DCD9}" destId="{2A2945C7-D393-4377-B6D2-0F7D17C2A9B3}" srcOrd="0" destOrd="0" presId="urn:microsoft.com/office/officeart/2005/8/layout/process1"/>
    <dgm:cxn modelId="{59CD7258-76FD-4495-B674-66B6FC804497}" type="presParOf" srcId="{81FB486B-9047-4A10-9F4A-B97D4AD6F01C}" destId="{2D4E840D-160A-4A0C-AAD1-3BD2C218A2DD}" srcOrd="4" destOrd="0" presId="urn:microsoft.com/office/officeart/2005/8/layout/process1"/>
    <dgm:cxn modelId="{43804943-B9D2-4D12-BB92-8DF7B16BCBE4}" type="presParOf" srcId="{81FB486B-9047-4A10-9F4A-B97D4AD6F01C}" destId="{2CC00A7C-5A38-40C2-91D9-542372254C28}" srcOrd="5" destOrd="0" presId="urn:microsoft.com/office/officeart/2005/8/layout/process1"/>
    <dgm:cxn modelId="{0D3CE193-DEFD-4717-BD20-75D91AF8886B}" type="presParOf" srcId="{2CC00A7C-5A38-40C2-91D9-542372254C28}" destId="{545B3DF6-4D5F-47C8-B4E4-1B36B97B6D40}" srcOrd="0" destOrd="0" presId="urn:microsoft.com/office/officeart/2005/8/layout/process1"/>
    <dgm:cxn modelId="{624187F1-85EE-4C19-AC0D-F384D56D083E}" type="presParOf" srcId="{81FB486B-9047-4A10-9F4A-B97D4AD6F01C}" destId="{C60CF6B0-54E4-407E-A947-A56D397720E4}" srcOrd="6" destOrd="0" presId="urn:microsoft.com/office/officeart/2005/8/layout/process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2B2FED-3092-4E4A-9BF6-B3C02AB4B670}">
      <dsp:nvSpPr>
        <dsp:cNvPr id="0" name=""/>
        <dsp:cNvSpPr/>
      </dsp:nvSpPr>
      <dsp:spPr>
        <a:xfrm>
          <a:off x="2411" y="117591"/>
          <a:ext cx="1054149" cy="9586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数据读取</a:t>
          </a:r>
        </a:p>
      </dsp:txBody>
      <dsp:txXfrm>
        <a:off x="30488" y="145668"/>
        <a:ext cx="997995" cy="902463"/>
      </dsp:txXfrm>
    </dsp:sp>
    <dsp:sp modelId="{A6B6F835-5591-449E-AAF7-8677C102DCD9}">
      <dsp:nvSpPr>
        <dsp:cNvPr id="0" name=""/>
        <dsp:cNvSpPr/>
      </dsp:nvSpPr>
      <dsp:spPr>
        <a:xfrm>
          <a:off x="1113650" y="460857"/>
          <a:ext cx="320130" cy="2720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113650" y="515274"/>
        <a:ext cx="238505" cy="163250"/>
      </dsp:txXfrm>
    </dsp:sp>
    <dsp:sp modelId="{2D4E840D-160A-4A0C-AAD1-3BD2C218A2DD}">
      <dsp:nvSpPr>
        <dsp:cNvPr id="0" name=""/>
        <dsp:cNvSpPr/>
      </dsp:nvSpPr>
      <dsp:spPr>
        <a:xfrm>
          <a:off x="1478220" y="117591"/>
          <a:ext cx="1054149" cy="9586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线性回归</a:t>
          </a:r>
          <a:endParaRPr lang="en-US" altLang="zh-CN" sz="1400" kern="1200"/>
        </a:p>
        <a:p>
          <a:pPr lvl="0" algn="ctr" defTabSz="622300">
            <a:lnSpc>
              <a:spcPct val="90000"/>
            </a:lnSpc>
            <a:spcBef>
              <a:spcPct val="0"/>
            </a:spcBef>
            <a:spcAft>
              <a:spcPct val="35000"/>
            </a:spcAft>
          </a:pPr>
          <a:r>
            <a:rPr lang="en-US" altLang="zh-CN" sz="1400" kern="1200"/>
            <a:t>SVM</a:t>
          </a:r>
          <a:r>
            <a:rPr lang="zh-CN" altLang="en-US" sz="1400" kern="1200"/>
            <a:t>回归</a:t>
          </a:r>
          <a:endParaRPr lang="en-US" altLang="zh-CN" sz="1400" kern="1200"/>
        </a:p>
        <a:p>
          <a:pPr lvl="0" algn="ctr" defTabSz="622300">
            <a:lnSpc>
              <a:spcPct val="90000"/>
            </a:lnSpc>
            <a:spcBef>
              <a:spcPct val="0"/>
            </a:spcBef>
            <a:spcAft>
              <a:spcPct val="35000"/>
            </a:spcAft>
          </a:pPr>
          <a:r>
            <a:rPr lang="en-US" altLang="zh-CN" sz="1400" kern="1200"/>
            <a:t>KNN</a:t>
          </a:r>
          <a:r>
            <a:rPr lang="zh-CN" altLang="en-US" sz="1400" kern="1200"/>
            <a:t>回归</a:t>
          </a:r>
          <a:endParaRPr lang="en-US" altLang="zh-CN" sz="1400" kern="1200"/>
        </a:p>
      </dsp:txBody>
      <dsp:txXfrm>
        <a:off x="1506297" y="145668"/>
        <a:ext cx="997995" cy="902463"/>
      </dsp:txXfrm>
    </dsp:sp>
    <dsp:sp modelId="{2CC00A7C-5A38-40C2-91D9-542372254C28}">
      <dsp:nvSpPr>
        <dsp:cNvPr id="0" name=""/>
        <dsp:cNvSpPr/>
      </dsp:nvSpPr>
      <dsp:spPr>
        <a:xfrm>
          <a:off x="2637785" y="4661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2637785" y="518471"/>
        <a:ext cx="156435" cy="156857"/>
      </dsp:txXfrm>
    </dsp:sp>
    <dsp:sp modelId="{4010FB26-167E-4B71-8F14-4F537F7D682C}">
      <dsp:nvSpPr>
        <dsp:cNvPr id="0" name=""/>
        <dsp:cNvSpPr/>
      </dsp:nvSpPr>
      <dsp:spPr>
        <a:xfrm>
          <a:off x="2954029" y="117591"/>
          <a:ext cx="1054149" cy="9586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决策树分类</a:t>
          </a:r>
          <a:endParaRPr lang="en-US" altLang="zh-CN" sz="1400" kern="1200"/>
        </a:p>
        <a:p>
          <a:pPr lvl="0" algn="ctr" defTabSz="622300">
            <a:lnSpc>
              <a:spcPct val="90000"/>
            </a:lnSpc>
            <a:spcBef>
              <a:spcPct val="0"/>
            </a:spcBef>
            <a:spcAft>
              <a:spcPct val="35000"/>
            </a:spcAft>
          </a:pPr>
          <a:r>
            <a:rPr lang="zh-CN" altLang="en-US" sz="1400" kern="1200"/>
            <a:t>（离散化）</a:t>
          </a:r>
        </a:p>
      </dsp:txBody>
      <dsp:txXfrm>
        <a:off x="2982106" y="145668"/>
        <a:ext cx="997995" cy="902463"/>
      </dsp:txXfrm>
    </dsp:sp>
    <dsp:sp modelId="{51DEEABB-23D1-408F-A173-0B9A5C0C5B02}">
      <dsp:nvSpPr>
        <dsp:cNvPr id="0" name=""/>
        <dsp:cNvSpPr/>
      </dsp:nvSpPr>
      <dsp:spPr>
        <a:xfrm>
          <a:off x="4113594" y="4661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4113594" y="518471"/>
        <a:ext cx="156435" cy="156857"/>
      </dsp:txXfrm>
    </dsp:sp>
    <dsp:sp modelId="{C60CF6B0-54E4-407E-A947-A56D397720E4}">
      <dsp:nvSpPr>
        <dsp:cNvPr id="0" name=""/>
        <dsp:cNvSpPr/>
      </dsp:nvSpPr>
      <dsp:spPr>
        <a:xfrm>
          <a:off x="4429839" y="117591"/>
          <a:ext cx="1054149" cy="9586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模型评估</a:t>
          </a:r>
        </a:p>
      </dsp:txBody>
      <dsp:txXfrm>
        <a:off x="4457916" y="145668"/>
        <a:ext cx="997995" cy="90246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2F1F02-5764-482C-8B1D-EEF49993551A}">
      <dsp:nvSpPr>
        <dsp:cNvPr id="0" name=""/>
        <dsp:cNvSpPr/>
      </dsp:nvSpPr>
      <dsp:spPr>
        <a:xfrm>
          <a:off x="2411" y="280655"/>
          <a:ext cx="1054149" cy="6324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数据准备</a:t>
          </a:r>
        </a:p>
      </dsp:txBody>
      <dsp:txXfrm>
        <a:off x="20936" y="299180"/>
        <a:ext cx="1017099" cy="595439"/>
      </dsp:txXfrm>
    </dsp:sp>
    <dsp:sp modelId="{CEADF9B6-D96B-44F6-956D-855033DF0597}">
      <dsp:nvSpPr>
        <dsp:cNvPr id="0" name=""/>
        <dsp:cNvSpPr/>
      </dsp:nvSpPr>
      <dsp:spPr>
        <a:xfrm>
          <a:off x="1161975" y="4661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zh-CN" altLang="en-US" sz="1100" kern="1200"/>
        </a:p>
      </dsp:txBody>
      <dsp:txXfrm>
        <a:off x="1161975" y="518471"/>
        <a:ext cx="156435" cy="156857"/>
      </dsp:txXfrm>
    </dsp:sp>
    <dsp:sp modelId="{4B2B2FED-3092-4E4A-9BF6-B3C02AB4B670}">
      <dsp:nvSpPr>
        <dsp:cNvPr id="0" name=""/>
        <dsp:cNvSpPr/>
      </dsp:nvSpPr>
      <dsp:spPr>
        <a:xfrm>
          <a:off x="1478220" y="280655"/>
          <a:ext cx="1054149" cy="6324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数据读取与处理</a:t>
          </a:r>
        </a:p>
      </dsp:txBody>
      <dsp:txXfrm>
        <a:off x="1496745" y="299180"/>
        <a:ext cx="1017099" cy="595439"/>
      </dsp:txXfrm>
    </dsp:sp>
    <dsp:sp modelId="{A6B6F835-5591-449E-AAF7-8677C102DCD9}">
      <dsp:nvSpPr>
        <dsp:cNvPr id="0" name=""/>
        <dsp:cNvSpPr/>
      </dsp:nvSpPr>
      <dsp:spPr>
        <a:xfrm>
          <a:off x="2589459" y="460857"/>
          <a:ext cx="320130" cy="27208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2589459" y="515274"/>
        <a:ext cx="238505" cy="163250"/>
      </dsp:txXfrm>
    </dsp:sp>
    <dsp:sp modelId="{2D4E840D-160A-4A0C-AAD1-3BD2C218A2DD}">
      <dsp:nvSpPr>
        <dsp:cNvPr id="0" name=""/>
        <dsp:cNvSpPr/>
      </dsp:nvSpPr>
      <dsp:spPr>
        <a:xfrm>
          <a:off x="2954029" y="280655"/>
          <a:ext cx="1054149" cy="6324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模型建立与训练</a:t>
          </a:r>
          <a:endParaRPr lang="en-US" altLang="zh-CN" sz="1400" kern="1200"/>
        </a:p>
      </dsp:txBody>
      <dsp:txXfrm>
        <a:off x="2972554" y="299180"/>
        <a:ext cx="1017099" cy="595439"/>
      </dsp:txXfrm>
    </dsp:sp>
    <dsp:sp modelId="{2CC00A7C-5A38-40C2-91D9-542372254C28}">
      <dsp:nvSpPr>
        <dsp:cNvPr id="0" name=""/>
        <dsp:cNvSpPr/>
      </dsp:nvSpPr>
      <dsp:spPr>
        <a:xfrm>
          <a:off x="4113594" y="4661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4113594" y="518471"/>
        <a:ext cx="156435" cy="156857"/>
      </dsp:txXfrm>
    </dsp:sp>
    <dsp:sp modelId="{C60CF6B0-54E4-407E-A947-A56D397720E4}">
      <dsp:nvSpPr>
        <dsp:cNvPr id="0" name=""/>
        <dsp:cNvSpPr/>
      </dsp:nvSpPr>
      <dsp:spPr>
        <a:xfrm>
          <a:off x="4429839" y="280655"/>
          <a:ext cx="1054149" cy="6324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模型评估</a:t>
          </a:r>
        </a:p>
      </dsp:txBody>
      <dsp:txXfrm>
        <a:off x="4448364" y="299180"/>
        <a:ext cx="1017099" cy="59543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4.xml><?xml version="1.0" encoding="utf-8"?>
<ds:datastoreItem xmlns:ds="http://schemas.openxmlformats.org/officeDocument/2006/customXml" ds:itemID="{746BA58C-C08F-466B-82F8-187BEADCC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Template>
  <TotalTime>2582</TotalTime>
  <Pages>1</Pages>
  <Words>4097</Words>
  <Characters>23355</Characters>
  <Application>Microsoft Office Word</Application>
  <DocSecurity>0</DocSecurity>
  <Lines>194</Lines>
  <Paragraphs>54</Paragraphs>
  <ScaleCrop>false</ScaleCrop>
  <Company>Huawei Technologies Co.,Ltd.</Company>
  <LinksUpToDate>false</LinksUpToDate>
  <CharactersWithSpaces>27398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刘洁</cp:lastModifiedBy>
  <cp:revision>71</cp:revision>
  <cp:lastPrinted>2016-11-21T02:33:00Z</cp:lastPrinted>
  <dcterms:created xsi:type="dcterms:W3CDTF">2018-07-11T01:34:00Z</dcterms:created>
  <dcterms:modified xsi:type="dcterms:W3CDTF">2020-11-02T08:22:00Z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(3)sSADEZoeZSS+BP/cjb/Uz6DS/+vnKtSp7CjSLNE5rM/fwKG9gQK8vHMxVFjIGgFerTiiHsLd
AZWH+DBiGWUt3AdHo1Gg06f41M71XId81zrmCe6ucdy4t9v3gC6Z96oCkAMxCybFhEks/vka
yDhTssDa4ZJXKlHIsw9qsOtCp0+WTz3BGI+UT9xVJI6f3OfS3ol56rFCLa4v7wpFiKOz8VLx
O7cykLbqMUp80FKLOy</vt:lpwstr>
  </property>
  <property fmtid="{D5CDD505-2E9C-101B-9397-08002B2CF9AE}" pid="15" name="_2015_ms_pID_7253431">
    <vt:lpwstr>S+gO0AnNN1P14Y3iBywnBKNqES59ixTxupTfnn0nmei0nMwZaVWNLM
cwaJJRzkrHzTlz5G7Qb5KB0JZ5HmUlgy1WnuIDUDR4tDI15jHXpIFZpzFEiUKoowqFiVqcAY
hE4yALIlnmZITyN17xz03WHVeVHZBv+dmpihtw8WBquJF+H2UQQ1lCe6mDIGAVDzV+B/VtiE
1/WpB3BJZ+rs1ocmZdpHRrHVzJx90zG4qIJT</vt:lpwstr>
  </property>
  <property fmtid="{D5CDD505-2E9C-101B-9397-08002B2CF9AE}" pid="16" name="ContentTypeId">
    <vt:lpwstr>0x010100CC226774B8D87F4D92D9D1F6859ED44E</vt:lpwstr>
  </property>
  <property fmtid="{D5CDD505-2E9C-101B-9397-08002B2CF9AE}" pid="17" name="_2015_ms_pID_7253432">
    <vt:lpwstr>GQ==</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1574825726</vt:lpwstr>
  </property>
</Properties>
</file>